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85186493"/>
        <w:docPartObj>
          <w:docPartGallery w:val="Cover Pages"/>
          <w:docPartUnique/>
        </w:docPartObj>
      </w:sdtPr>
      <w:sdtContent>
        <w:p w14:paraId="6171344D" w14:textId="77777777" w:rsidR="002A791A" w:rsidRDefault="002A791A" w:rsidP="00EE63DD">
          <w:pPr>
            <w:autoSpaceDE w:val="0"/>
            <w:autoSpaceDN w:val="0"/>
            <w:adjustRightInd w:val="0"/>
            <w:ind w:firstLineChars="0" w:firstLine="0"/>
            <w:rPr>
              <w:kern w:val="0"/>
              <w:sz w:val="28"/>
              <w:szCs w:val="28"/>
            </w:rPr>
          </w:pPr>
          <w:r>
            <w:t>项目编号：</w:t>
          </w:r>
          <w:r>
            <w:rPr>
              <w:rFonts w:hint="eastAsia"/>
            </w:rPr>
            <w:t>YT2021-DW026E</w:t>
          </w:r>
          <w:r>
            <w:t>正（或副）本</w:t>
          </w:r>
        </w:p>
        <w:p w14:paraId="4EF05812" w14:textId="77777777" w:rsidR="002A791A" w:rsidRDefault="002A791A" w:rsidP="00EE63DD">
          <w:pPr>
            <w:ind w:firstLine="560"/>
          </w:pPr>
          <w:r>
            <w:rPr>
              <w:kern w:val="0"/>
              <w:sz w:val="28"/>
              <w:szCs w:val="28"/>
            </w:rPr>
            <w:t xml:space="preserve">                                     </w:t>
          </w:r>
        </w:p>
        <w:p w14:paraId="756F8C2B" w14:textId="77777777" w:rsidR="002A791A" w:rsidRDefault="002A791A" w:rsidP="00EE63DD">
          <w:pPr>
            <w:tabs>
              <w:tab w:val="left" w:pos="2127"/>
            </w:tabs>
            <w:autoSpaceDE w:val="0"/>
            <w:autoSpaceDN w:val="0"/>
            <w:adjustRightInd w:val="0"/>
            <w:ind w:firstLine="560"/>
            <w:jc w:val="center"/>
            <w:rPr>
              <w:kern w:val="0"/>
              <w:sz w:val="28"/>
              <w:szCs w:val="28"/>
            </w:rPr>
          </w:pPr>
        </w:p>
        <w:p w14:paraId="53614176" w14:textId="77777777" w:rsidR="002A791A" w:rsidRDefault="002A791A" w:rsidP="00EE63DD">
          <w:pPr>
            <w:tabs>
              <w:tab w:val="left" w:pos="2127"/>
            </w:tabs>
            <w:autoSpaceDE w:val="0"/>
            <w:autoSpaceDN w:val="0"/>
            <w:adjustRightInd w:val="0"/>
            <w:ind w:firstLine="560"/>
            <w:jc w:val="center"/>
            <w:rPr>
              <w:kern w:val="0"/>
              <w:sz w:val="28"/>
              <w:szCs w:val="28"/>
            </w:rPr>
          </w:pPr>
        </w:p>
        <w:p w14:paraId="55191EA9" w14:textId="14E9910B" w:rsidR="002A791A" w:rsidRDefault="002A791A" w:rsidP="00EE63DD">
          <w:pPr>
            <w:tabs>
              <w:tab w:val="left" w:pos="2127"/>
            </w:tabs>
            <w:autoSpaceDE w:val="0"/>
            <w:autoSpaceDN w:val="0"/>
            <w:adjustRightInd w:val="0"/>
            <w:ind w:firstLine="643"/>
            <w:jc w:val="center"/>
            <w:rPr>
              <w:b/>
              <w:kern w:val="0"/>
              <w:sz w:val="32"/>
              <w:szCs w:val="32"/>
              <w:u w:val="single"/>
            </w:rPr>
          </w:pPr>
          <w:r>
            <w:rPr>
              <w:rFonts w:hint="eastAsia"/>
              <w:b/>
              <w:kern w:val="0"/>
              <w:sz w:val="32"/>
              <w:szCs w:val="32"/>
              <w:u w:val="single"/>
            </w:rPr>
            <w:t>南宁市</w:t>
          </w:r>
        </w:p>
        <w:p w14:paraId="3FBA2E95" w14:textId="221B868F" w:rsidR="002A791A" w:rsidRDefault="002A791A" w:rsidP="00EE63DD">
          <w:pPr>
            <w:tabs>
              <w:tab w:val="left" w:pos="2127"/>
            </w:tabs>
            <w:autoSpaceDE w:val="0"/>
            <w:autoSpaceDN w:val="0"/>
            <w:adjustRightInd w:val="0"/>
            <w:ind w:firstLine="643"/>
            <w:jc w:val="center"/>
            <w:rPr>
              <w:b/>
              <w:kern w:val="0"/>
              <w:sz w:val="32"/>
              <w:szCs w:val="32"/>
            </w:rPr>
          </w:pPr>
        </w:p>
        <w:p w14:paraId="6499E743" w14:textId="77777777" w:rsidR="002A791A" w:rsidRDefault="002A791A" w:rsidP="00EE63DD">
          <w:pPr>
            <w:tabs>
              <w:tab w:val="left" w:pos="2127"/>
            </w:tabs>
            <w:autoSpaceDE w:val="0"/>
            <w:autoSpaceDN w:val="0"/>
            <w:adjustRightInd w:val="0"/>
            <w:ind w:firstLine="560"/>
            <w:jc w:val="center"/>
            <w:rPr>
              <w:kern w:val="0"/>
              <w:sz w:val="28"/>
              <w:szCs w:val="28"/>
            </w:rPr>
          </w:pPr>
        </w:p>
        <w:p w14:paraId="7F49ED12" w14:textId="77777777" w:rsidR="002A791A" w:rsidRDefault="002A791A" w:rsidP="00EE63DD">
          <w:pPr>
            <w:tabs>
              <w:tab w:val="left" w:pos="2127"/>
            </w:tabs>
            <w:autoSpaceDE w:val="0"/>
            <w:autoSpaceDN w:val="0"/>
            <w:adjustRightInd w:val="0"/>
            <w:ind w:firstLine="560"/>
            <w:jc w:val="center"/>
            <w:rPr>
              <w:kern w:val="0"/>
              <w:sz w:val="28"/>
              <w:szCs w:val="28"/>
            </w:rPr>
          </w:pPr>
        </w:p>
        <w:p w14:paraId="5218D5C8" w14:textId="77777777" w:rsidR="002A791A" w:rsidRDefault="002A791A" w:rsidP="00EE63DD">
          <w:pPr>
            <w:tabs>
              <w:tab w:val="left" w:pos="2127"/>
            </w:tabs>
            <w:autoSpaceDE w:val="0"/>
            <w:autoSpaceDN w:val="0"/>
            <w:adjustRightInd w:val="0"/>
            <w:ind w:firstLine="560"/>
            <w:jc w:val="center"/>
            <w:rPr>
              <w:kern w:val="0"/>
              <w:sz w:val="28"/>
              <w:szCs w:val="28"/>
            </w:rPr>
          </w:pPr>
        </w:p>
        <w:p w14:paraId="1DCE3871" w14:textId="77777777" w:rsidR="002A791A" w:rsidRDefault="002A791A" w:rsidP="00EE63DD">
          <w:pPr>
            <w:tabs>
              <w:tab w:val="left" w:pos="2127"/>
            </w:tabs>
            <w:autoSpaceDE w:val="0"/>
            <w:autoSpaceDN w:val="0"/>
            <w:adjustRightInd w:val="0"/>
            <w:ind w:firstLine="883"/>
            <w:jc w:val="center"/>
            <w:rPr>
              <w:b/>
              <w:kern w:val="0"/>
              <w:sz w:val="44"/>
              <w:szCs w:val="44"/>
            </w:rPr>
          </w:pPr>
          <w:r>
            <w:rPr>
              <w:b/>
              <w:kern w:val="0"/>
              <w:sz w:val="44"/>
              <w:szCs w:val="44"/>
            </w:rPr>
            <w:t>投</w:t>
          </w:r>
          <w:r>
            <w:rPr>
              <w:b/>
              <w:kern w:val="0"/>
              <w:sz w:val="44"/>
              <w:szCs w:val="44"/>
            </w:rPr>
            <w:t xml:space="preserve"> </w:t>
          </w:r>
          <w:r>
            <w:rPr>
              <w:b/>
              <w:kern w:val="0"/>
              <w:sz w:val="44"/>
              <w:szCs w:val="44"/>
            </w:rPr>
            <w:t>标</w:t>
          </w:r>
          <w:r>
            <w:rPr>
              <w:b/>
              <w:kern w:val="0"/>
              <w:sz w:val="44"/>
              <w:szCs w:val="44"/>
            </w:rPr>
            <w:t xml:space="preserve"> </w:t>
          </w:r>
          <w:r>
            <w:rPr>
              <w:b/>
              <w:kern w:val="0"/>
              <w:sz w:val="44"/>
              <w:szCs w:val="44"/>
            </w:rPr>
            <w:t>文</w:t>
          </w:r>
          <w:r>
            <w:rPr>
              <w:b/>
              <w:kern w:val="0"/>
              <w:sz w:val="44"/>
              <w:szCs w:val="44"/>
            </w:rPr>
            <w:t xml:space="preserve"> </w:t>
          </w:r>
          <w:r>
            <w:rPr>
              <w:b/>
              <w:kern w:val="0"/>
              <w:sz w:val="44"/>
              <w:szCs w:val="44"/>
            </w:rPr>
            <w:t>件</w:t>
          </w:r>
        </w:p>
        <w:p w14:paraId="0B581847" w14:textId="77777777" w:rsidR="002A791A" w:rsidRDefault="002A791A" w:rsidP="00EE63DD">
          <w:pPr>
            <w:tabs>
              <w:tab w:val="left" w:pos="2127"/>
            </w:tabs>
            <w:autoSpaceDE w:val="0"/>
            <w:autoSpaceDN w:val="0"/>
            <w:adjustRightInd w:val="0"/>
            <w:ind w:firstLine="880"/>
            <w:jc w:val="center"/>
            <w:rPr>
              <w:kern w:val="0"/>
              <w:sz w:val="44"/>
              <w:szCs w:val="44"/>
            </w:rPr>
          </w:pPr>
        </w:p>
        <w:p w14:paraId="4DA80B5F" w14:textId="77777777" w:rsidR="002A791A" w:rsidRDefault="002A791A" w:rsidP="00EE63DD">
          <w:pPr>
            <w:tabs>
              <w:tab w:val="left" w:pos="2127"/>
            </w:tabs>
            <w:autoSpaceDE w:val="0"/>
            <w:autoSpaceDN w:val="0"/>
            <w:adjustRightInd w:val="0"/>
            <w:ind w:firstLine="880"/>
            <w:jc w:val="center"/>
            <w:rPr>
              <w:kern w:val="0"/>
              <w:sz w:val="44"/>
              <w:szCs w:val="44"/>
            </w:rPr>
          </w:pPr>
        </w:p>
        <w:p w14:paraId="42C92277" w14:textId="77777777" w:rsidR="002A791A" w:rsidRPr="00D52052" w:rsidRDefault="002A791A" w:rsidP="00EE63DD">
          <w:pPr>
            <w:tabs>
              <w:tab w:val="left" w:pos="2127"/>
            </w:tabs>
            <w:autoSpaceDE w:val="0"/>
            <w:autoSpaceDN w:val="0"/>
            <w:adjustRightInd w:val="0"/>
            <w:ind w:firstLine="883"/>
            <w:jc w:val="center"/>
            <w:rPr>
              <w:b/>
              <w:kern w:val="0"/>
              <w:sz w:val="44"/>
              <w:szCs w:val="44"/>
            </w:rPr>
          </w:pPr>
          <w:r>
            <w:rPr>
              <w:b/>
              <w:kern w:val="0"/>
              <w:sz w:val="44"/>
              <w:szCs w:val="44"/>
            </w:rPr>
            <w:t>技术文件</w:t>
          </w:r>
          <w:r>
            <w:rPr>
              <w:rFonts w:hint="eastAsia"/>
              <w:b/>
              <w:kern w:val="0"/>
              <w:sz w:val="44"/>
              <w:szCs w:val="44"/>
            </w:rPr>
            <w:t>（一）</w:t>
          </w:r>
        </w:p>
        <w:p w14:paraId="393BF8BC" w14:textId="77777777" w:rsidR="002A791A" w:rsidRDefault="002A791A" w:rsidP="00EE63DD">
          <w:pPr>
            <w:tabs>
              <w:tab w:val="left" w:pos="2127"/>
            </w:tabs>
            <w:autoSpaceDE w:val="0"/>
            <w:autoSpaceDN w:val="0"/>
            <w:adjustRightInd w:val="0"/>
            <w:ind w:firstLine="880"/>
            <w:jc w:val="center"/>
            <w:rPr>
              <w:kern w:val="0"/>
              <w:sz w:val="44"/>
              <w:szCs w:val="44"/>
            </w:rPr>
          </w:pPr>
        </w:p>
        <w:p w14:paraId="4CC22567" w14:textId="77777777" w:rsidR="002A791A" w:rsidRDefault="002A791A" w:rsidP="00EE63DD"/>
        <w:p w14:paraId="4F21C9D7" w14:textId="77777777" w:rsidR="002A791A" w:rsidRDefault="002A791A" w:rsidP="00EE63DD">
          <w:pPr>
            <w:ind w:firstLineChars="0" w:firstLine="0"/>
          </w:pPr>
        </w:p>
        <w:p w14:paraId="5E492CBF" w14:textId="77777777" w:rsidR="002A791A" w:rsidRPr="00D52052" w:rsidRDefault="002A791A" w:rsidP="00EE63DD"/>
        <w:p w14:paraId="38468DF4" w14:textId="77777777" w:rsidR="002A791A" w:rsidRDefault="002A791A" w:rsidP="00EE63DD">
          <w:pPr>
            <w:spacing w:before="9"/>
            <w:ind w:firstLine="560"/>
            <w:rPr>
              <w:sz w:val="28"/>
              <w:szCs w:val="28"/>
            </w:rPr>
          </w:pPr>
          <w:r>
            <w:rPr>
              <w:rFonts w:hint="eastAsia"/>
              <w:sz w:val="28"/>
              <w:szCs w:val="28"/>
            </w:rPr>
            <w:t xml:space="preserve"> </w:t>
          </w:r>
          <w:r>
            <w:rPr>
              <w:sz w:val="28"/>
              <w:szCs w:val="28"/>
            </w:rPr>
            <w:t>投标人：</w:t>
          </w:r>
          <w:r>
            <w:rPr>
              <w:sz w:val="28"/>
              <w:szCs w:val="28"/>
              <w:u w:val="single"/>
            </w:rPr>
            <w:t xml:space="preserve">                                  </w:t>
          </w:r>
          <w:r>
            <w:rPr>
              <w:sz w:val="28"/>
              <w:szCs w:val="28"/>
              <w:u w:val="single"/>
            </w:rPr>
            <w:tab/>
          </w:r>
          <w:r>
            <w:rPr>
              <w:sz w:val="28"/>
              <w:szCs w:val="28"/>
            </w:rPr>
            <w:t>（盖单位章）</w:t>
          </w:r>
        </w:p>
        <w:p w14:paraId="05C09912" w14:textId="77777777" w:rsidR="002A791A" w:rsidRDefault="002A791A" w:rsidP="00EE63DD">
          <w:pPr>
            <w:spacing w:before="9"/>
            <w:ind w:firstLine="560"/>
            <w:rPr>
              <w:sz w:val="28"/>
              <w:szCs w:val="28"/>
            </w:rPr>
          </w:pPr>
          <w:r>
            <w:rPr>
              <w:rFonts w:hint="eastAsia"/>
              <w:sz w:val="28"/>
              <w:szCs w:val="28"/>
            </w:rPr>
            <w:t xml:space="preserve"> </w:t>
          </w:r>
          <w:r>
            <w:rPr>
              <w:sz w:val="28"/>
              <w:szCs w:val="28"/>
            </w:rPr>
            <w:t>法定代表人或其委托代理人：</w:t>
          </w:r>
          <w:r>
            <w:rPr>
              <w:sz w:val="28"/>
              <w:szCs w:val="28"/>
              <w:u w:val="single"/>
            </w:rPr>
            <w:t xml:space="preserve"> </w:t>
          </w:r>
          <w:r>
            <w:rPr>
              <w:sz w:val="28"/>
              <w:szCs w:val="28"/>
              <w:u w:val="single"/>
            </w:rPr>
            <w:tab/>
            <w:t xml:space="preserve">              </w:t>
          </w:r>
          <w:r>
            <w:rPr>
              <w:spacing w:val="-1"/>
              <w:sz w:val="28"/>
              <w:szCs w:val="28"/>
            </w:rPr>
            <w:t>（签字或盖章）</w:t>
          </w:r>
        </w:p>
        <w:p w14:paraId="48BCE955" w14:textId="77777777" w:rsidR="002A791A" w:rsidRPr="00D52052" w:rsidRDefault="002A791A" w:rsidP="00EE63DD">
          <w:pPr>
            <w:tabs>
              <w:tab w:val="left" w:pos="4168"/>
              <w:tab w:val="left" w:pos="5188"/>
              <w:tab w:val="left" w:pos="6196"/>
            </w:tabs>
            <w:spacing w:before="15"/>
            <w:ind w:left="2877" w:firstLine="560"/>
            <w:rPr>
              <w:sz w:val="28"/>
              <w:szCs w:val="28"/>
            </w:rPr>
          </w:pPr>
          <w:r>
            <w:rPr>
              <w:sz w:val="28"/>
              <w:szCs w:val="28"/>
              <w:u w:val="single"/>
            </w:rPr>
            <w:t xml:space="preserve"> </w:t>
          </w:r>
          <w:r>
            <w:rPr>
              <w:sz w:val="28"/>
              <w:szCs w:val="28"/>
              <w:u w:val="single"/>
            </w:rPr>
            <w:tab/>
          </w:r>
          <w:r>
            <w:rPr>
              <w:sz w:val="28"/>
              <w:szCs w:val="28"/>
            </w:rPr>
            <w:t>年</w:t>
          </w:r>
          <w:r>
            <w:rPr>
              <w:sz w:val="28"/>
              <w:szCs w:val="28"/>
              <w:u w:val="single"/>
            </w:rPr>
            <w:t xml:space="preserve"> </w:t>
          </w:r>
          <w:r>
            <w:rPr>
              <w:sz w:val="28"/>
              <w:szCs w:val="28"/>
              <w:u w:val="single"/>
            </w:rPr>
            <w:tab/>
          </w:r>
          <w:r>
            <w:rPr>
              <w:sz w:val="28"/>
              <w:szCs w:val="28"/>
            </w:rPr>
            <w:t>月</w:t>
          </w:r>
          <w:r>
            <w:rPr>
              <w:sz w:val="28"/>
              <w:szCs w:val="28"/>
              <w:u w:val="single"/>
            </w:rPr>
            <w:t xml:space="preserve"> </w:t>
          </w:r>
          <w:r>
            <w:rPr>
              <w:sz w:val="28"/>
              <w:szCs w:val="28"/>
              <w:u w:val="single"/>
            </w:rPr>
            <w:tab/>
          </w:r>
          <w:r>
            <w:rPr>
              <w:sz w:val="28"/>
              <w:szCs w:val="28"/>
            </w:rPr>
            <w:t>日</w:t>
          </w:r>
        </w:p>
        <w:p w14:paraId="125038A6" w14:textId="77777777" w:rsidR="002A791A" w:rsidRDefault="002A791A" w:rsidP="00EE63DD"/>
        <w:p w14:paraId="2A99F8D2" w14:textId="77777777" w:rsidR="002A791A" w:rsidRDefault="002A791A" w:rsidP="00EE63DD">
          <w:pPr>
            <w:ind w:firstLineChars="0" w:firstLine="0"/>
            <w:rPr>
              <w:b/>
            </w:rPr>
          </w:pPr>
        </w:p>
        <w:p w14:paraId="6FEB52D3" w14:textId="77777777" w:rsidR="002A791A" w:rsidRDefault="002A791A" w:rsidP="00EE63DD">
          <w:pPr>
            <w:ind w:firstLineChars="0" w:firstLine="0"/>
            <w:rPr>
              <w:b/>
            </w:rPr>
          </w:pPr>
        </w:p>
        <w:p w14:paraId="0059BFEA" w14:textId="31D54DE2" w:rsidR="00EE63DD" w:rsidRPr="00EE63DD" w:rsidRDefault="00B825B8" w:rsidP="00EE63DD">
          <w:pPr>
            <w:ind w:firstLineChars="0" w:firstLine="0"/>
          </w:pPr>
        </w:p>
      </w:sdtContent>
    </w:sdt>
    <w:sdt>
      <w:sdtPr>
        <w:rPr>
          <w:rFonts w:ascii="Times New Roman" w:eastAsia="宋体" w:hAnsi="Times New Roman" w:cs="Times New Roman"/>
          <w:color w:val="auto"/>
          <w:kern w:val="2"/>
          <w:sz w:val="24"/>
          <w:szCs w:val="24"/>
          <w:lang w:val="zh-CN"/>
        </w:rPr>
        <w:id w:val="1213085299"/>
        <w:docPartObj>
          <w:docPartGallery w:val="Table of Contents"/>
          <w:docPartUnique/>
        </w:docPartObj>
      </w:sdtPr>
      <w:sdtEndPr>
        <w:rPr>
          <w:b/>
          <w:bCs/>
        </w:rPr>
      </w:sdtEndPr>
      <w:sdtContent>
        <w:p w14:paraId="7D973E5B" w14:textId="19B37060" w:rsidR="00EE63DD" w:rsidRPr="00EE63DD" w:rsidRDefault="00176BD2" w:rsidP="00176BD2">
          <w:pPr>
            <w:pStyle w:val="TOC"/>
            <w:tabs>
              <w:tab w:val="center" w:pos="4666"/>
              <w:tab w:val="left" w:pos="8605"/>
            </w:tabs>
            <w:rPr>
              <w:rFonts w:ascii="宋体" w:eastAsia="宋体" w:hAnsi="宋体"/>
            </w:rPr>
          </w:pPr>
          <w:r>
            <w:rPr>
              <w:rFonts w:ascii="Times New Roman" w:eastAsia="宋体" w:hAnsi="Times New Roman" w:cs="Times New Roman"/>
              <w:color w:val="auto"/>
              <w:kern w:val="2"/>
              <w:sz w:val="24"/>
              <w:szCs w:val="24"/>
              <w:lang w:val="zh-CN"/>
            </w:rPr>
            <w:tab/>
          </w:r>
          <w:r w:rsidR="00EE63DD" w:rsidRPr="00EE63DD">
            <w:rPr>
              <w:rFonts w:ascii="宋体" w:eastAsia="宋体" w:hAnsi="宋体"/>
              <w:lang w:val="zh-CN"/>
            </w:rPr>
            <w:t>目录</w:t>
          </w:r>
          <w:r>
            <w:rPr>
              <w:rFonts w:ascii="宋体" w:eastAsia="宋体" w:hAnsi="宋体"/>
              <w:lang w:val="zh-CN"/>
            </w:rPr>
            <w:tab/>
          </w:r>
        </w:p>
        <w:p w14:paraId="62507C94" w14:textId="77777777" w:rsidR="00176BD2" w:rsidRDefault="00EE63DD">
          <w:pPr>
            <w:pStyle w:val="12"/>
            <w:tabs>
              <w:tab w:val="left" w:pos="630"/>
              <w:tab w:val="right" w:leader="dot" w:pos="9322"/>
            </w:tabs>
            <w:rPr>
              <w:rFonts w:cstheme="minorBidi"/>
              <w:noProof/>
              <w:kern w:val="2"/>
              <w:sz w:val="21"/>
            </w:rPr>
          </w:pPr>
          <w:r>
            <w:fldChar w:fldCharType="begin"/>
          </w:r>
          <w:r>
            <w:instrText xml:space="preserve"> TOC \o "1-3" \h \z \u </w:instrText>
          </w:r>
          <w:r>
            <w:fldChar w:fldCharType="separate"/>
          </w:r>
          <w:hyperlink w:anchor="_Toc105509763" w:history="1">
            <w:r w:rsidR="00176BD2" w:rsidRPr="00F66D43">
              <w:rPr>
                <w:rStyle w:val="a8"/>
                <w:rFonts w:hint="eastAsia"/>
                <w:noProof/>
              </w:rPr>
              <w:t>一.</w:t>
            </w:r>
            <w:r w:rsidR="00176BD2">
              <w:rPr>
                <w:rFonts w:cstheme="minorBidi"/>
                <w:noProof/>
                <w:kern w:val="2"/>
                <w:sz w:val="21"/>
              </w:rPr>
              <w:tab/>
            </w:r>
            <w:r w:rsidR="00176BD2" w:rsidRPr="00F66D43">
              <w:rPr>
                <w:rStyle w:val="a8"/>
                <w:rFonts w:hint="eastAsia"/>
                <w:noProof/>
              </w:rPr>
              <w:t>施工组织设计</w:t>
            </w:r>
            <w:r w:rsidR="00176BD2">
              <w:rPr>
                <w:noProof/>
                <w:webHidden/>
              </w:rPr>
              <w:tab/>
            </w:r>
            <w:r w:rsidR="00176BD2">
              <w:rPr>
                <w:noProof/>
                <w:webHidden/>
              </w:rPr>
              <w:fldChar w:fldCharType="begin"/>
            </w:r>
            <w:r w:rsidR="00176BD2">
              <w:rPr>
                <w:noProof/>
                <w:webHidden/>
              </w:rPr>
              <w:instrText xml:space="preserve"> PAGEREF _Toc105509763 \h </w:instrText>
            </w:r>
            <w:r w:rsidR="00176BD2">
              <w:rPr>
                <w:noProof/>
                <w:webHidden/>
              </w:rPr>
            </w:r>
            <w:r w:rsidR="00176BD2">
              <w:rPr>
                <w:noProof/>
                <w:webHidden/>
              </w:rPr>
              <w:fldChar w:fldCharType="separate"/>
            </w:r>
            <w:r w:rsidR="00176BD2">
              <w:rPr>
                <w:noProof/>
                <w:webHidden/>
              </w:rPr>
              <w:t>4</w:t>
            </w:r>
            <w:r w:rsidR="00176BD2">
              <w:rPr>
                <w:noProof/>
                <w:webHidden/>
              </w:rPr>
              <w:fldChar w:fldCharType="end"/>
            </w:r>
          </w:hyperlink>
        </w:p>
        <w:p w14:paraId="44C815B4" w14:textId="77777777" w:rsidR="00176BD2" w:rsidRDefault="00176BD2">
          <w:pPr>
            <w:pStyle w:val="20"/>
            <w:tabs>
              <w:tab w:val="left" w:pos="630"/>
              <w:tab w:val="right" w:leader="dot" w:pos="9322"/>
            </w:tabs>
            <w:rPr>
              <w:rFonts w:cstheme="minorBidi"/>
              <w:noProof/>
              <w:kern w:val="2"/>
              <w:sz w:val="21"/>
            </w:rPr>
          </w:pPr>
          <w:hyperlink w:anchor="_Toc105509764" w:history="1">
            <w:r w:rsidRPr="00F66D43">
              <w:rPr>
                <w:rStyle w:val="a8"/>
                <w:noProof/>
              </w:rPr>
              <w:t>1.</w:t>
            </w:r>
            <w:r>
              <w:rPr>
                <w:rFonts w:cstheme="minorBidi"/>
                <w:noProof/>
                <w:kern w:val="2"/>
                <w:sz w:val="21"/>
              </w:rPr>
              <w:tab/>
            </w:r>
            <w:r w:rsidRPr="00F66D43">
              <w:rPr>
                <w:rStyle w:val="a8"/>
                <w:rFonts w:hint="eastAsia"/>
                <w:noProof/>
              </w:rPr>
              <w:t>施工技术方案</w:t>
            </w:r>
            <w:r>
              <w:rPr>
                <w:noProof/>
                <w:webHidden/>
              </w:rPr>
              <w:tab/>
            </w:r>
            <w:r>
              <w:rPr>
                <w:noProof/>
                <w:webHidden/>
              </w:rPr>
              <w:fldChar w:fldCharType="begin"/>
            </w:r>
            <w:r>
              <w:rPr>
                <w:noProof/>
                <w:webHidden/>
              </w:rPr>
              <w:instrText xml:space="preserve"> PAGEREF _Toc105509764 \h </w:instrText>
            </w:r>
            <w:r>
              <w:rPr>
                <w:noProof/>
                <w:webHidden/>
              </w:rPr>
            </w:r>
            <w:r>
              <w:rPr>
                <w:noProof/>
                <w:webHidden/>
              </w:rPr>
              <w:fldChar w:fldCharType="separate"/>
            </w:r>
            <w:r>
              <w:rPr>
                <w:noProof/>
                <w:webHidden/>
              </w:rPr>
              <w:t>4</w:t>
            </w:r>
            <w:r>
              <w:rPr>
                <w:noProof/>
                <w:webHidden/>
              </w:rPr>
              <w:fldChar w:fldCharType="end"/>
            </w:r>
          </w:hyperlink>
        </w:p>
        <w:p w14:paraId="4AF56F5C" w14:textId="77777777" w:rsidR="00176BD2" w:rsidRDefault="00176BD2">
          <w:pPr>
            <w:pStyle w:val="30"/>
            <w:tabs>
              <w:tab w:val="left" w:pos="1050"/>
              <w:tab w:val="right" w:leader="dot" w:pos="9322"/>
            </w:tabs>
            <w:rPr>
              <w:rFonts w:cstheme="minorBidi"/>
              <w:noProof/>
              <w:kern w:val="2"/>
              <w:sz w:val="21"/>
            </w:rPr>
          </w:pPr>
          <w:hyperlink w:anchor="_Toc105509765" w:history="1">
            <w:r w:rsidRPr="00F66D43">
              <w:rPr>
                <w:rStyle w:val="a8"/>
                <w:noProof/>
              </w:rPr>
              <w:t>1.1.</w:t>
            </w:r>
            <w:r>
              <w:rPr>
                <w:rFonts w:cstheme="minorBidi"/>
                <w:noProof/>
                <w:kern w:val="2"/>
                <w:sz w:val="21"/>
              </w:rPr>
              <w:tab/>
            </w:r>
            <w:r w:rsidRPr="00F66D43">
              <w:rPr>
                <w:rStyle w:val="a8"/>
                <w:rFonts w:hint="eastAsia"/>
                <w:noProof/>
              </w:rPr>
              <w:t>工程概况</w:t>
            </w:r>
            <w:r>
              <w:rPr>
                <w:noProof/>
                <w:webHidden/>
              </w:rPr>
              <w:tab/>
            </w:r>
            <w:r>
              <w:rPr>
                <w:noProof/>
                <w:webHidden/>
              </w:rPr>
              <w:fldChar w:fldCharType="begin"/>
            </w:r>
            <w:r>
              <w:rPr>
                <w:noProof/>
                <w:webHidden/>
              </w:rPr>
              <w:instrText xml:space="preserve"> PAGEREF _Toc105509765 \h </w:instrText>
            </w:r>
            <w:r>
              <w:rPr>
                <w:noProof/>
                <w:webHidden/>
              </w:rPr>
            </w:r>
            <w:r>
              <w:rPr>
                <w:noProof/>
                <w:webHidden/>
              </w:rPr>
              <w:fldChar w:fldCharType="separate"/>
            </w:r>
            <w:r>
              <w:rPr>
                <w:noProof/>
                <w:webHidden/>
              </w:rPr>
              <w:t>4</w:t>
            </w:r>
            <w:r>
              <w:rPr>
                <w:noProof/>
                <w:webHidden/>
              </w:rPr>
              <w:fldChar w:fldCharType="end"/>
            </w:r>
          </w:hyperlink>
        </w:p>
        <w:p w14:paraId="44BDF583" w14:textId="77777777" w:rsidR="00176BD2" w:rsidRDefault="00176BD2">
          <w:pPr>
            <w:pStyle w:val="30"/>
            <w:tabs>
              <w:tab w:val="left" w:pos="1050"/>
              <w:tab w:val="right" w:leader="dot" w:pos="9322"/>
            </w:tabs>
            <w:rPr>
              <w:rFonts w:cstheme="minorBidi"/>
              <w:noProof/>
              <w:kern w:val="2"/>
              <w:sz w:val="21"/>
            </w:rPr>
          </w:pPr>
          <w:hyperlink w:anchor="_Toc105509766" w:history="1">
            <w:r w:rsidRPr="00F66D43">
              <w:rPr>
                <w:rStyle w:val="a8"/>
                <w:noProof/>
              </w:rPr>
              <w:t>1.2.</w:t>
            </w:r>
            <w:r>
              <w:rPr>
                <w:rFonts w:cstheme="minorBidi"/>
                <w:noProof/>
                <w:kern w:val="2"/>
                <w:sz w:val="21"/>
              </w:rPr>
              <w:tab/>
            </w:r>
            <w:r w:rsidRPr="00F66D43">
              <w:rPr>
                <w:rStyle w:val="a8"/>
                <w:rFonts w:hint="eastAsia"/>
                <w:noProof/>
              </w:rPr>
              <w:t>工程实施组织计划</w:t>
            </w:r>
            <w:r>
              <w:rPr>
                <w:noProof/>
                <w:webHidden/>
              </w:rPr>
              <w:tab/>
            </w:r>
            <w:r>
              <w:rPr>
                <w:noProof/>
                <w:webHidden/>
              </w:rPr>
              <w:fldChar w:fldCharType="begin"/>
            </w:r>
            <w:r>
              <w:rPr>
                <w:noProof/>
                <w:webHidden/>
              </w:rPr>
              <w:instrText xml:space="preserve"> PAGEREF _Toc105509766 \h </w:instrText>
            </w:r>
            <w:r>
              <w:rPr>
                <w:noProof/>
                <w:webHidden/>
              </w:rPr>
            </w:r>
            <w:r>
              <w:rPr>
                <w:noProof/>
                <w:webHidden/>
              </w:rPr>
              <w:fldChar w:fldCharType="separate"/>
            </w:r>
            <w:r>
              <w:rPr>
                <w:noProof/>
                <w:webHidden/>
              </w:rPr>
              <w:t>5</w:t>
            </w:r>
            <w:r>
              <w:rPr>
                <w:noProof/>
                <w:webHidden/>
              </w:rPr>
              <w:fldChar w:fldCharType="end"/>
            </w:r>
          </w:hyperlink>
        </w:p>
        <w:p w14:paraId="46807B4E" w14:textId="77777777" w:rsidR="00176BD2" w:rsidRDefault="00176BD2">
          <w:pPr>
            <w:pStyle w:val="30"/>
            <w:tabs>
              <w:tab w:val="left" w:pos="1050"/>
              <w:tab w:val="right" w:leader="dot" w:pos="9322"/>
            </w:tabs>
            <w:rPr>
              <w:rFonts w:cstheme="minorBidi"/>
              <w:noProof/>
              <w:kern w:val="2"/>
              <w:sz w:val="21"/>
            </w:rPr>
          </w:pPr>
          <w:hyperlink w:anchor="_Toc105509767" w:history="1">
            <w:r w:rsidRPr="00F66D43">
              <w:rPr>
                <w:rStyle w:val="a8"/>
                <w:noProof/>
              </w:rPr>
              <w:t>1.3.</w:t>
            </w:r>
            <w:r>
              <w:rPr>
                <w:rFonts w:cstheme="minorBidi"/>
                <w:noProof/>
                <w:kern w:val="2"/>
                <w:sz w:val="21"/>
              </w:rPr>
              <w:tab/>
            </w:r>
            <w:r w:rsidRPr="00F66D43">
              <w:rPr>
                <w:rStyle w:val="a8"/>
                <w:rFonts w:hint="eastAsia"/>
                <w:noProof/>
              </w:rPr>
              <w:t>工程质量管理</w:t>
            </w:r>
            <w:r>
              <w:rPr>
                <w:noProof/>
                <w:webHidden/>
              </w:rPr>
              <w:tab/>
            </w:r>
            <w:r>
              <w:rPr>
                <w:noProof/>
                <w:webHidden/>
              </w:rPr>
              <w:fldChar w:fldCharType="begin"/>
            </w:r>
            <w:r>
              <w:rPr>
                <w:noProof/>
                <w:webHidden/>
              </w:rPr>
              <w:instrText xml:space="preserve"> PAGEREF _Toc105509767 \h </w:instrText>
            </w:r>
            <w:r>
              <w:rPr>
                <w:noProof/>
                <w:webHidden/>
              </w:rPr>
            </w:r>
            <w:r>
              <w:rPr>
                <w:noProof/>
                <w:webHidden/>
              </w:rPr>
              <w:fldChar w:fldCharType="separate"/>
            </w:r>
            <w:r>
              <w:rPr>
                <w:noProof/>
                <w:webHidden/>
              </w:rPr>
              <w:t>13</w:t>
            </w:r>
            <w:r>
              <w:rPr>
                <w:noProof/>
                <w:webHidden/>
              </w:rPr>
              <w:fldChar w:fldCharType="end"/>
            </w:r>
          </w:hyperlink>
        </w:p>
        <w:p w14:paraId="4A073B93" w14:textId="77777777" w:rsidR="00176BD2" w:rsidRDefault="00176BD2">
          <w:pPr>
            <w:pStyle w:val="30"/>
            <w:tabs>
              <w:tab w:val="left" w:pos="1050"/>
              <w:tab w:val="right" w:leader="dot" w:pos="9322"/>
            </w:tabs>
            <w:rPr>
              <w:rFonts w:cstheme="minorBidi"/>
              <w:noProof/>
              <w:kern w:val="2"/>
              <w:sz w:val="21"/>
            </w:rPr>
          </w:pPr>
          <w:hyperlink w:anchor="_Toc105509768" w:history="1">
            <w:r w:rsidRPr="00F66D43">
              <w:rPr>
                <w:rStyle w:val="a8"/>
                <w:noProof/>
              </w:rPr>
              <w:t>1.4.</w:t>
            </w:r>
            <w:r>
              <w:rPr>
                <w:rFonts w:cstheme="minorBidi"/>
                <w:noProof/>
                <w:kern w:val="2"/>
                <w:sz w:val="21"/>
              </w:rPr>
              <w:tab/>
            </w:r>
            <w:r w:rsidRPr="00F66D43">
              <w:rPr>
                <w:rStyle w:val="a8"/>
                <w:rFonts w:hint="eastAsia"/>
                <w:noProof/>
              </w:rPr>
              <w:t>施工部署及组织管理</w:t>
            </w:r>
            <w:r>
              <w:rPr>
                <w:noProof/>
                <w:webHidden/>
              </w:rPr>
              <w:tab/>
            </w:r>
            <w:r>
              <w:rPr>
                <w:noProof/>
                <w:webHidden/>
              </w:rPr>
              <w:fldChar w:fldCharType="begin"/>
            </w:r>
            <w:r>
              <w:rPr>
                <w:noProof/>
                <w:webHidden/>
              </w:rPr>
              <w:instrText xml:space="preserve"> PAGEREF _Toc105509768 \h </w:instrText>
            </w:r>
            <w:r>
              <w:rPr>
                <w:noProof/>
                <w:webHidden/>
              </w:rPr>
            </w:r>
            <w:r>
              <w:rPr>
                <w:noProof/>
                <w:webHidden/>
              </w:rPr>
              <w:fldChar w:fldCharType="separate"/>
            </w:r>
            <w:r>
              <w:rPr>
                <w:noProof/>
                <w:webHidden/>
              </w:rPr>
              <w:t>15</w:t>
            </w:r>
            <w:r>
              <w:rPr>
                <w:noProof/>
                <w:webHidden/>
              </w:rPr>
              <w:fldChar w:fldCharType="end"/>
            </w:r>
          </w:hyperlink>
        </w:p>
        <w:p w14:paraId="128540E2" w14:textId="77777777" w:rsidR="00176BD2" w:rsidRDefault="00176BD2">
          <w:pPr>
            <w:pStyle w:val="20"/>
            <w:tabs>
              <w:tab w:val="left" w:pos="630"/>
              <w:tab w:val="right" w:leader="dot" w:pos="9322"/>
            </w:tabs>
            <w:rPr>
              <w:rFonts w:cstheme="minorBidi"/>
              <w:noProof/>
              <w:kern w:val="2"/>
              <w:sz w:val="21"/>
            </w:rPr>
          </w:pPr>
          <w:hyperlink w:anchor="_Toc105509769" w:history="1">
            <w:r w:rsidRPr="00F66D43">
              <w:rPr>
                <w:rStyle w:val="a8"/>
                <w:noProof/>
              </w:rPr>
              <w:t>2.</w:t>
            </w:r>
            <w:r>
              <w:rPr>
                <w:rFonts w:cstheme="minorBidi"/>
                <w:noProof/>
                <w:kern w:val="2"/>
                <w:sz w:val="21"/>
              </w:rPr>
              <w:tab/>
            </w:r>
            <w:r w:rsidRPr="00F66D43">
              <w:rPr>
                <w:rStyle w:val="a8"/>
                <w:rFonts w:hint="eastAsia"/>
                <w:noProof/>
              </w:rPr>
              <w:t>施工方案和工艺</w:t>
            </w:r>
            <w:r>
              <w:rPr>
                <w:noProof/>
                <w:webHidden/>
              </w:rPr>
              <w:tab/>
            </w:r>
            <w:r>
              <w:rPr>
                <w:noProof/>
                <w:webHidden/>
              </w:rPr>
              <w:fldChar w:fldCharType="begin"/>
            </w:r>
            <w:r>
              <w:rPr>
                <w:noProof/>
                <w:webHidden/>
              </w:rPr>
              <w:instrText xml:space="preserve"> PAGEREF _Toc105509769 \h </w:instrText>
            </w:r>
            <w:r>
              <w:rPr>
                <w:noProof/>
                <w:webHidden/>
              </w:rPr>
            </w:r>
            <w:r>
              <w:rPr>
                <w:noProof/>
                <w:webHidden/>
              </w:rPr>
              <w:fldChar w:fldCharType="separate"/>
            </w:r>
            <w:r>
              <w:rPr>
                <w:noProof/>
                <w:webHidden/>
              </w:rPr>
              <w:t>18</w:t>
            </w:r>
            <w:r>
              <w:rPr>
                <w:noProof/>
                <w:webHidden/>
              </w:rPr>
              <w:fldChar w:fldCharType="end"/>
            </w:r>
          </w:hyperlink>
        </w:p>
        <w:p w14:paraId="1D16E6B6" w14:textId="77777777" w:rsidR="00176BD2" w:rsidRDefault="00176BD2">
          <w:pPr>
            <w:pStyle w:val="30"/>
            <w:tabs>
              <w:tab w:val="left" w:pos="1050"/>
              <w:tab w:val="right" w:leader="dot" w:pos="9322"/>
            </w:tabs>
            <w:rPr>
              <w:rFonts w:cstheme="minorBidi"/>
              <w:noProof/>
              <w:kern w:val="2"/>
              <w:sz w:val="21"/>
            </w:rPr>
          </w:pPr>
          <w:hyperlink w:anchor="_Toc105509770" w:history="1">
            <w:r w:rsidRPr="00F66D43">
              <w:rPr>
                <w:rStyle w:val="a8"/>
                <w:noProof/>
              </w:rPr>
              <w:t>2.1.</w:t>
            </w:r>
            <w:r>
              <w:rPr>
                <w:rFonts w:cstheme="minorBidi"/>
                <w:noProof/>
                <w:kern w:val="2"/>
                <w:sz w:val="21"/>
              </w:rPr>
              <w:tab/>
            </w:r>
            <w:r w:rsidRPr="00F66D43">
              <w:rPr>
                <w:rStyle w:val="a8"/>
                <w:rFonts w:hint="eastAsia"/>
                <w:noProof/>
              </w:rPr>
              <w:t>总体施工部署</w:t>
            </w:r>
            <w:r>
              <w:rPr>
                <w:noProof/>
                <w:webHidden/>
              </w:rPr>
              <w:tab/>
            </w:r>
            <w:r>
              <w:rPr>
                <w:noProof/>
                <w:webHidden/>
              </w:rPr>
              <w:fldChar w:fldCharType="begin"/>
            </w:r>
            <w:r>
              <w:rPr>
                <w:noProof/>
                <w:webHidden/>
              </w:rPr>
              <w:instrText xml:space="preserve"> PAGEREF _Toc105509770 \h </w:instrText>
            </w:r>
            <w:r>
              <w:rPr>
                <w:noProof/>
                <w:webHidden/>
              </w:rPr>
            </w:r>
            <w:r>
              <w:rPr>
                <w:noProof/>
                <w:webHidden/>
              </w:rPr>
              <w:fldChar w:fldCharType="separate"/>
            </w:r>
            <w:r>
              <w:rPr>
                <w:noProof/>
                <w:webHidden/>
              </w:rPr>
              <w:t>18</w:t>
            </w:r>
            <w:r>
              <w:rPr>
                <w:noProof/>
                <w:webHidden/>
              </w:rPr>
              <w:fldChar w:fldCharType="end"/>
            </w:r>
          </w:hyperlink>
        </w:p>
        <w:p w14:paraId="129D87F8" w14:textId="77777777" w:rsidR="00176BD2" w:rsidRDefault="00176BD2">
          <w:pPr>
            <w:pStyle w:val="30"/>
            <w:tabs>
              <w:tab w:val="left" w:pos="1050"/>
              <w:tab w:val="right" w:leader="dot" w:pos="9322"/>
            </w:tabs>
            <w:rPr>
              <w:rFonts w:cstheme="minorBidi"/>
              <w:noProof/>
              <w:kern w:val="2"/>
              <w:sz w:val="21"/>
            </w:rPr>
          </w:pPr>
          <w:hyperlink w:anchor="_Toc105509771" w:history="1">
            <w:r w:rsidRPr="00F66D43">
              <w:rPr>
                <w:rStyle w:val="a8"/>
                <w:noProof/>
              </w:rPr>
              <w:t>2.2.</w:t>
            </w:r>
            <w:r>
              <w:rPr>
                <w:rFonts w:cstheme="minorBidi"/>
                <w:noProof/>
                <w:kern w:val="2"/>
                <w:sz w:val="21"/>
              </w:rPr>
              <w:tab/>
            </w:r>
            <w:r w:rsidRPr="00F66D43">
              <w:rPr>
                <w:rStyle w:val="a8"/>
                <w:rFonts w:hint="eastAsia"/>
                <w:noProof/>
              </w:rPr>
              <w:t>各系统施工方案和工艺要求</w:t>
            </w:r>
            <w:r>
              <w:rPr>
                <w:noProof/>
                <w:webHidden/>
              </w:rPr>
              <w:tab/>
            </w:r>
            <w:r>
              <w:rPr>
                <w:noProof/>
                <w:webHidden/>
              </w:rPr>
              <w:fldChar w:fldCharType="begin"/>
            </w:r>
            <w:r>
              <w:rPr>
                <w:noProof/>
                <w:webHidden/>
              </w:rPr>
              <w:instrText xml:space="preserve"> PAGEREF _Toc105509771 \h </w:instrText>
            </w:r>
            <w:r>
              <w:rPr>
                <w:noProof/>
                <w:webHidden/>
              </w:rPr>
            </w:r>
            <w:r>
              <w:rPr>
                <w:noProof/>
                <w:webHidden/>
              </w:rPr>
              <w:fldChar w:fldCharType="separate"/>
            </w:r>
            <w:r>
              <w:rPr>
                <w:noProof/>
                <w:webHidden/>
              </w:rPr>
              <w:t>26</w:t>
            </w:r>
            <w:r>
              <w:rPr>
                <w:noProof/>
                <w:webHidden/>
              </w:rPr>
              <w:fldChar w:fldCharType="end"/>
            </w:r>
          </w:hyperlink>
        </w:p>
        <w:p w14:paraId="4076033F" w14:textId="77777777" w:rsidR="00176BD2" w:rsidRDefault="00176BD2">
          <w:pPr>
            <w:pStyle w:val="20"/>
            <w:tabs>
              <w:tab w:val="left" w:pos="630"/>
              <w:tab w:val="right" w:leader="dot" w:pos="9322"/>
            </w:tabs>
            <w:rPr>
              <w:rFonts w:cstheme="minorBidi"/>
              <w:noProof/>
              <w:kern w:val="2"/>
              <w:sz w:val="21"/>
            </w:rPr>
          </w:pPr>
          <w:hyperlink w:anchor="_Toc105509772" w:history="1">
            <w:r w:rsidRPr="00F66D43">
              <w:rPr>
                <w:rStyle w:val="a8"/>
                <w:noProof/>
              </w:rPr>
              <w:t>3.</w:t>
            </w:r>
            <w:r>
              <w:rPr>
                <w:rFonts w:cstheme="minorBidi"/>
                <w:noProof/>
                <w:kern w:val="2"/>
                <w:sz w:val="21"/>
              </w:rPr>
              <w:tab/>
            </w:r>
            <w:r w:rsidRPr="00F66D43">
              <w:rPr>
                <w:rStyle w:val="a8"/>
                <w:rFonts w:hint="eastAsia"/>
                <w:noProof/>
              </w:rPr>
              <w:t>施工的重点和难点分析</w:t>
            </w:r>
            <w:r>
              <w:rPr>
                <w:noProof/>
                <w:webHidden/>
              </w:rPr>
              <w:tab/>
            </w:r>
            <w:r>
              <w:rPr>
                <w:noProof/>
                <w:webHidden/>
              </w:rPr>
              <w:fldChar w:fldCharType="begin"/>
            </w:r>
            <w:r>
              <w:rPr>
                <w:noProof/>
                <w:webHidden/>
              </w:rPr>
              <w:instrText xml:space="preserve"> PAGEREF _Toc105509772 \h </w:instrText>
            </w:r>
            <w:r>
              <w:rPr>
                <w:noProof/>
                <w:webHidden/>
              </w:rPr>
            </w:r>
            <w:r>
              <w:rPr>
                <w:noProof/>
                <w:webHidden/>
              </w:rPr>
              <w:fldChar w:fldCharType="separate"/>
            </w:r>
            <w:r>
              <w:rPr>
                <w:noProof/>
                <w:webHidden/>
              </w:rPr>
              <w:t>112</w:t>
            </w:r>
            <w:r>
              <w:rPr>
                <w:noProof/>
                <w:webHidden/>
              </w:rPr>
              <w:fldChar w:fldCharType="end"/>
            </w:r>
          </w:hyperlink>
        </w:p>
        <w:p w14:paraId="0A674CAD" w14:textId="77777777" w:rsidR="00176BD2" w:rsidRDefault="00176BD2">
          <w:pPr>
            <w:pStyle w:val="30"/>
            <w:tabs>
              <w:tab w:val="left" w:pos="1050"/>
              <w:tab w:val="right" w:leader="dot" w:pos="9322"/>
            </w:tabs>
            <w:rPr>
              <w:rFonts w:cstheme="minorBidi"/>
              <w:noProof/>
              <w:kern w:val="2"/>
              <w:sz w:val="21"/>
            </w:rPr>
          </w:pPr>
          <w:hyperlink w:anchor="_Toc105509773" w:history="1">
            <w:r w:rsidRPr="00F66D43">
              <w:rPr>
                <w:rStyle w:val="a8"/>
                <w:noProof/>
              </w:rPr>
              <w:t>3.1.</w:t>
            </w:r>
            <w:r>
              <w:rPr>
                <w:rFonts w:cstheme="minorBidi"/>
                <w:noProof/>
                <w:kern w:val="2"/>
                <w:sz w:val="21"/>
              </w:rPr>
              <w:tab/>
            </w:r>
            <w:r w:rsidRPr="00F66D43">
              <w:rPr>
                <w:rStyle w:val="a8"/>
                <w:rFonts w:hint="eastAsia"/>
                <w:noProof/>
              </w:rPr>
              <w:t>地下管线及其他地上地下设施的保护加固措施</w:t>
            </w:r>
            <w:r>
              <w:rPr>
                <w:noProof/>
                <w:webHidden/>
              </w:rPr>
              <w:tab/>
            </w:r>
            <w:r>
              <w:rPr>
                <w:noProof/>
                <w:webHidden/>
              </w:rPr>
              <w:fldChar w:fldCharType="begin"/>
            </w:r>
            <w:r>
              <w:rPr>
                <w:noProof/>
                <w:webHidden/>
              </w:rPr>
              <w:instrText xml:space="preserve"> PAGEREF _Toc105509773 \h </w:instrText>
            </w:r>
            <w:r>
              <w:rPr>
                <w:noProof/>
                <w:webHidden/>
              </w:rPr>
            </w:r>
            <w:r>
              <w:rPr>
                <w:noProof/>
                <w:webHidden/>
              </w:rPr>
              <w:fldChar w:fldCharType="separate"/>
            </w:r>
            <w:r>
              <w:rPr>
                <w:noProof/>
                <w:webHidden/>
              </w:rPr>
              <w:t>112</w:t>
            </w:r>
            <w:r>
              <w:rPr>
                <w:noProof/>
                <w:webHidden/>
              </w:rPr>
              <w:fldChar w:fldCharType="end"/>
            </w:r>
          </w:hyperlink>
        </w:p>
        <w:p w14:paraId="37F53295" w14:textId="77777777" w:rsidR="00176BD2" w:rsidRDefault="00176BD2">
          <w:pPr>
            <w:pStyle w:val="30"/>
            <w:tabs>
              <w:tab w:val="left" w:pos="1050"/>
              <w:tab w:val="right" w:leader="dot" w:pos="9322"/>
            </w:tabs>
            <w:rPr>
              <w:rFonts w:cstheme="minorBidi"/>
              <w:noProof/>
              <w:kern w:val="2"/>
              <w:sz w:val="21"/>
            </w:rPr>
          </w:pPr>
          <w:hyperlink w:anchor="_Toc105509774" w:history="1">
            <w:r w:rsidRPr="00F66D43">
              <w:rPr>
                <w:rStyle w:val="a8"/>
                <w:noProof/>
              </w:rPr>
              <w:t>3.2.</w:t>
            </w:r>
            <w:r>
              <w:rPr>
                <w:rFonts w:cstheme="minorBidi"/>
                <w:noProof/>
                <w:kern w:val="2"/>
                <w:sz w:val="21"/>
              </w:rPr>
              <w:tab/>
            </w:r>
            <w:r w:rsidRPr="00F66D43">
              <w:rPr>
                <w:rStyle w:val="a8"/>
                <w:rFonts w:hint="eastAsia"/>
                <w:noProof/>
              </w:rPr>
              <w:t>施工过程成品、半成品保护措施</w:t>
            </w:r>
            <w:r>
              <w:rPr>
                <w:noProof/>
                <w:webHidden/>
              </w:rPr>
              <w:tab/>
            </w:r>
            <w:r>
              <w:rPr>
                <w:noProof/>
                <w:webHidden/>
              </w:rPr>
              <w:fldChar w:fldCharType="begin"/>
            </w:r>
            <w:r>
              <w:rPr>
                <w:noProof/>
                <w:webHidden/>
              </w:rPr>
              <w:instrText xml:space="preserve"> PAGEREF _Toc105509774 \h </w:instrText>
            </w:r>
            <w:r>
              <w:rPr>
                <w:noProof/>
                <w:webHidden/>
              </w:rPr>
            </w:r>
            <w:r>
              <w:rPr>
                <w:noProof/>
                <w:webHidden/>
              </w:rPr>
              <w:fldChar w:fldCharType="separate"/>
            </w:r>
            <w:r>
              <w:rPr>
                <w:noProof/>
                <w:webHidden/>
              </w:rPr>
              <w:t>114</w:t>
            </w:r>
            <w:r>
              <w:rPr>
                <w:noProof/>
                <w:webHidden/>
              </w:rPr>
              <w:fldChar w:fldCharType="end"/>
            </w:r>
          </w:hyperlink>
        </w:p>
        <w:p w14:paraId="54A25EA3" w14:textId="77777777" w:rsidR="00176BD2" w:rsidRDefault="00176BD2">
          <w:pPr>
            <w:pStyle w:val="30"/>
            <w:tabs>
              <w:tab w:val="left" w:pos="1050"/>
              <w:tab w:val="right" w:leader="dot" w:pos="9322"/>
            </w:tabs>
            <w:rPr>
              <w:rFonts w:cstheme="minorBidi"/>
              <w:noProof/>
              <w:kern w:val="2"/>
              <w:sz w:val="21"/>
            </w:rPr>
          </w:pPr>
          <w:hyperlink w:anchor="_Toc105509775" w:history="1">
            <w:r w:rsidRPr="00F66D43">
              <w:rPr>
                <w:rStyle w:val="a8"/>
                <w:noProof/>
              </w:rPr>
              <w:t>3.3.</w:t>
            </w:r>
            <w:r>
              <w:rPr>
                <w:rFonts w:cstheme="minorBidi"/>
                <w:noProof/>
                <w:kern w:val="2"/>
                <w:sz w:val="21"/>
              </w:rPr>
              <w:tab/>
            </w:r>
            <w:r w:rsidRPr="00F66D43">
              <w:rPr>
                <w:rStyle w:val="a8"/>
                <w:rFonts w:hint="eastAsia"/>
                <w:noProof/>
              </w:rPr>
              <w:t>冬雨季施工技术措施</w:t>
            </w:r>
            <w:r>
              <w:rPr>
                <w:noProof/>
                <w:webHidden/>
              </w:rPr>
              <w:tab/>
            </w:r>
            <w:r>
              <w:rPr>
                <w:noProof/>
                <w:webHidden/>
              </w:rPr>
              <w:fldChar w:fldCharType="begin"/>
            </w:r>
            <w:r>
              <w:rPr>
                <w:noProof/>
                <w:webHidden/>
              </w:rPr>
              <w:instrText xml:space="preserve"> PAGEREF _Toc105509775 \h </w:instrText>
            </w:r>
            <w:r>
              <w:rPr>
                <w:noProof/>
                <w:webHidden/>
              </w:rPr>
            </w:r>
            <w:r>
              <w:rPr>
                <w:noProof/>
                <w:webHidden/>
              </w:rPr>
              <w:fldChar w:fldCharType="separate"/>
            </w:r>
            <w:r>
              <w:rPr>
                <w:noProof/>
                <w:webHidden/>
              </w:rPr>
              <w:t>115</w:t>
            </w:r>
            <w:r>
              <w:rPr>
                <w:noProof/>
                <w:webHidden/>
              </w:rPr>
              <w:fldChar w:fldCharType="end"/>
            </w:r>
          </w:hyperlink>
        </w:p>
        <w:p w14:paraId="74156B41" w14:textId="77777777" w:rsidR="00176BD2" w:rsidRDefault="00176BD2">
          <w:pPr>
            <w:pStyle w:val="30"/>
            <w:tabs>
              <w:tab w:val="left" w:pos="1050"/>
              <w:tab w:val="right" w:leader="dot" w:pos="9322"/>
            </w:tabs>
            <w:rPr>
              <w:rFonts w:cstheme="minorBidi"/>
              <w:noProof/>
              <w:kern w:val="2"/>
              <w:sz w:val="21"/>
            </w:rPr>
          </w:pPr>
          <w:hyperlink w:anchor="_Toc105509776" w:history="1">
            <w:r w:rsidRPr="00F66D43">
              <w:rPr>
                <w:rStyle w:val="a8"/>
                <w:noProof/>
              </w:rPr>
              <w:t>3.4.</w:t>
            </w:r>
            <w:r>
              <w:rPr>
                <w:rFonts w:cstheme="minorBidi"/>
                <w:noProof/>
                <w:kern w:val="2"/>
                <w:sz w:val="21"/>
              </w:rPr>
              <w:tab/>
            </w:r>
            <w:r w:rsidRPr="00F66D43">
              <w:rPr>
                <w:rStyle w:val="a8"/>
                <w:rFonts w:hint="eastAsia"/>
                <w:noProof/>
              </w:rPr>
              <w:t>噪音污染、环境污染、扬尘治理措施</w:t>
            </w:r>
            <w:r>
              <w:rPr>
                <w:noProof/>
                <w:webHidden/>
              </w:rPr>
              <w:tab/>
            </w:r>
            <w:r>
              <w:rPr>
                <w:noProof/>
                <w:webHidden/>
              </w:rPr>
              <w:fldChar w:fldCharType="begin"/>
            </w:r>
            <w:r>
              <w:rPr>
                <w:noProof/>
                <w:webHidden/>
              </w:rPr>
              <w:instrText xml:space="preserve"> PAGEREF _Toc105509776 \h </w:instrText>
            </w:r>
            <w:r>
              <w:rPr>
                <w:noProof/>
                <w:webHidden/>
              </w:rPr>
            </w:r>
            <w:r>
              <w:rPr>
                <w:noProof/>
                <w:webHidden/>
              </w:rPr>
              <w:fldChar w:fldCharType="separate"/>
            </w:r>
            <w:r>
              <w:rPr>
                <w:noProof/>
                <w:webHidden/>
              </w:rPr>
              <w:t>117</w:t>
            </w:r>
            <w:r>
              <w:rPr>
                <w:noProof/>
                <w:webHidden/>
              </w:rPr>
              <w:fldChar w:fldCharType="end"/>
            </w:r>
          </w:hyperlink>
        </w:p>
        <w:p w14:paraId="74C086DC" w14:textId="77777777" w:rsidR="00176BD2" w:rsidRDefault="00176BD2">
          <w:pPr>
            <w:pStyle w:val="20"/>
            <w:tabs>
              <w:tab w:val="left" w:pos="630"/>
              <w:tab w:val="right" w:leader="dot" w:pos="9322"/>
            </w:tabs>
            <w:rPr>
              <w:rFonts w:cstheme="minorBidi"/>
              <w:noProof/>
              <w:kern w:val="2"/>
              <w:sz w:val="21"/>
            </w:rPr>
          </w:pPr>
          <w:hyperlink w:anchor="_Toc105509777" w:history="1">
            <w:r w:rsidRPr="00F66D43">
              <w:rPr>
                <w:rStyle w:val="a8"/>
                <w:noProof/>
              </w:rPr>
              <w:t>4.</w:t>
            </w:r>
            <w:r>
              <w:rPr>
                <w:rFonts w:cstheme="minorBidi"/>
                <w:noProof/>
                <w:kern w:val="2"/>
                <w:sz w:val="21"/>
              </w:rPr>
              <w:tab/>
            </w:r>
            <w:r w:rsidRPr="00F66D43">
              <w:rPr>
                <w:rStyle w:val="a8"/>
                <w:rFonts w:hint="eastAsia"/>
                <w:noProof/>
              </w:rPr>
              <w:t>质量保证措施</w:t>
            </w:r>
            <w:r>
              <w:rPr>
                <w:noProof/>
                <w:webHidden/>
              </w:rPr>
              <w:tab/>
            </w:r>
            <w:r>
              <w:rPr>
                <w:noProof/>
                <w:webHidden/>
              </w:rPr>
              <w:fldChar w:fldCharType="begin"/>
            </w:r>
            <w:r>
              <w:rPr>
                <w:noProof/>
                <w:webHidden/>
              </w:rPr>
              <w:instrText xml:space="preserve"> PAGEREF _Toc105509777 \h </w:instrText>
            </w:r>
            <w:r>
              <w:rPr>
                <w:noProof/>
                <w:webHidden/>
              </w:rPr>
            </w:r>
            <w:r>
              <w:rPr>
                <w:noProof/>
                <w:webHidden/>
              </w:rPr>
              <w:fldChar w:fldCharType="separate"/>
            </w:r>
            <w:r>
              <w:rPr>
                <w:noProof/>
                <w:webHidden/>
              </w:rPr>
              <w:t>118</w:t>
            </w:r>
            <w:r>
              <w:rPr>
                <w:noProof/>
                <w:webHidden/>
              </w:rPr>
              <w:fldChar w:fldCharType="end"/>
            </w:r>
          </w:hyperlink>
        </w:p>
        <w:p w14:paraId="1902957E" w14:textId="77777777" w:rsidR="00176BD2" w:rsidRDefault="00176BD2">
          <w:pPr>
            <w:pStyle w:val="30"/>
            <w:tabs>
              <w:tab w:val="left" w:pos="1050"/>
              <w:tab w:val="right" w:leader="dot" w:pos="9322"/>
            </w:tabs>
            <w:rPr>
              <w:rFonts w:cstheme="minorBidi"/>
              <w:noProof/>
              <w:kern w:val="2"/>
              <w:sz w:val="21"/>
            </w:rPr>
          </w:pPr>
          <w:hyperlink w:anchor="_Toc105509778" w:history="1">
            <w:r w:rsidRPr="00F66D43">
              <w:rPr>
                <w:rStyle w:val="a8"/>
                <w:noProof/>
              </w:rPr>
              <w:t>4.1.</w:t>
            </w:r>
            <w:r>
              <w:rPr>
                <w:rFonts w:cstheme="minorBidi"/>
                <w:noProof/>
                <w:kern w:val="2"/>
                <w:sz w:val="21"/>
              </w:rPr>
              <w:tab/>
            </w:r>
            <w:r w:rsidRPr="00F66D43">
              <w:rPr>
                <w:rStyle w:val="a8"/>
                <w:rFonts w:hint="eastAsia"/>
                <w:noProof/>
              </w:rPr>
              <w:t>施工项目质量控制措施</w:t>
            </w:r>
            <w:r>
              <w:rPr>
                <w:noProof/>
                <w:webHidden/>
              </w:rPr>
              <w:tab/>
            </w:r>
            <w:r>
              <w:rPr>
                <w:noProof/>
                <w:webHidden/>
              </w:rPr>
              <w:fldChar w:fldCharType="begin"/>
            </w:r>
            <w:r>
              <w:rPr>
                <w:noProof/>
                <w:webHidden/>
              </w:rPr>
              <w:instrText xml:space="preserve"> PAGEREF _Toc105509778 \h </w:instrText>
            </w:r>
            <w:r>
              <w:rPr>
                <w:noProof/>
                <w:webHidden/>
              </w:rPr>
            </w:r>
            <w:r>
              <w:rPr>
                <w:noProof/>
                <w:webHidden/>
              </w:rPr>
              <w:fldChar w:fldCharType="separate"/>
            </w:r>
            <w:r>
              <w:rPr>
                <w:noProof/>
                <w:webHidden/>
              </w:rPr>
              <w:t>118</w:t>
            </w:r>
            <w:r>
              <w:rPr>
                <w:noProof/>
                <w:webHidden/>
              </w:rPr>
              <w:fldChar w:fldCharType="end"/>
            </w:r>
          </w:hyperlink>
        </w:p>
        <w:p w14:paraId="132DC816" w14:textId="77777777" w:rsidR="00176BD2" w:rsidRDefault="00176BD2">
          <w:pPr>
            <w:pStyle w:val="30"/>
            <w:tabs>
              <w:tab w:val="left" w:pos="1050"/>
              <w:tab w:val="right" w:leader="dot" w:pos="9322"/>
            </w:tabs>
            <w:rPr>
              <w:rFonts w:cstheme="minorBidi"/>
              <w:noProof/>
              <w:kern w:val="2"/>
              <w:sz w:val="21"/>
            </w:rPr>
          </w:pPr>
          <w:hyperlink w:anchor="_Toc105509779" w:history="1">
            <w:r w:rsidRPr="00F66D43">
              <w:rPr>
                <w:rStyle w:val="a8"/>
                <w:noProof/>
              </w:rPr>
              <w:t>4.2.</w:t>
            </w:r>
            <w:r>
              <w:rPr>
                <w:rFonts w:cstheme="minorBidi"/>
                <w:noProof/>
                <w:kern w:val="2"/>
                <w:sz w:val="21"/>
              </w:rPr>
              <w:tab/>
            </w:r>
            <w:r w:rsidRPr="00F66D43">
              <w:rPr>
                <w:rStyle w:val="a8"/>
                <w:rFonts w:hint="eastAsia"/>
                <w:noProof/>
              </w:rPr>
              <w:t>施工项目质量控制具体内容</w:t>
            </w:r>
            <w:r>
              <w:rPr>
                <w:noProof/>
                <w:webHidden/>
              </w:rPr>
              <w:tab/>
            </w:r>
            <w:r>
              <w:rPr>
                <w:noProof/>
                <w:webHidden/>
              </w:rPr>
              <w:fldChar w:fldCharType="begin"/>
            </w:r>
            <w:r>
              <w:rPr>
                <w:noProof/>
                <w:webHidden/>
              </w:rPr>
              <w:instrText xml:space="preserve"> PAGEREF _Toc105509779 \h </w:instrText>
            </w:r>
            <w:r>
              <w:rPr>
                <w:noProof/>
                <w:webHidden/>
              </w:rPr>
            </w:r>
            <w:r>
              <w:rPr>
                <w:noProof/>
                <w:webHidden/>
              </w:rPr>
              <w:fldChar w:fldCharType="separate"/>
            </w:r>
            <w:r>
              <w:rPr>
                <w:noProof/>
                <w:webHidden/>
              </w:rPr>
              <w:t>119</w:t>
            </w:r>
            <w:r>
              <w:rPr>
                <w:noProof/>
                <w:webHidden/>
              </w:rPr>
              <w:fldChar w:fldCharType="end"/>
            </w:r>
          </w:hyperlink>
        </w:p>
        <w:p w14:paraId="5E61A824" w14:textId="77777777" w:rsidR="00176BD2" w:rsidRDefault="00176BD2">
          <w:pPr>
            <w:pStyle w:val="30"/>
            <w:tabs>
              <w:tab w:val="left" w:pos="1050"/>
              <w:tab w:val="right" w:leader="dot" w:pos="9322"/>
            </w:tabs>
            <w:rPr>
              <w:rFonts w:cstheme="minorBidi"/>
              <w:noProof/>
              <w:kern w:val="2"/>
              <w:sz w:val="21"/>
            </w:rPr>
          </w:pPr>
          <w:hyperlink w:anchor="_Toc105509780" w:history="1">
            <w:r w:rsidRPr="00F66D43">
              <w:rPr>
                <w:rStyle w:val="a8"/>
                <w:noProof/>
              </w:rPr>
              <w:t>4.3.</w:t>
            </w:r>
            <w:r>
              <w:rPr>
                <w:rFonts w:cstheme="minorBidi"/>
                <w:noProof/>
                <w:kern w:val="2"/>
                <w:sz w:val="21"/>
              </w:rPr>
              <w:tab/>
            </w:r>
            <w:r w:rsidRPr="00F66D43">
              <w:rPr>
                <w:rStyle w:val="a8"/>
                <w:rFonts w:hint="eastAsia"/>
                <w:noProof/>
              </w:rPr>
              <w:t>安装工程质量达优的保证措施</w:t>
            </w:r>
            <w:r>
              <w:rPr>
                <w:noProof/>
                <w:webHidden/>
              </w:rPr>
              <w:tab/>
            </w:r>
            <w:r>
              <w:rPr>
                <w:noProof/>
                <w:webHidden/>
              </w:rPr>
              <w:fldChar w:fldCharType="begin"/>
            </w:r>
            <w:r>
              <w:rPr>
                <w:noProof/>
                <w:webHidden/>
              </w:rPr>
              <w:instrText xml:space="preserve"> PAGEREF _Toc105509780 \h </w:instrText>
            </w:r>
            <w:r>
              <w:rPr>
                <w:noProof/>
                <w:webHidden/>
              </w:rPr>
            </w:r>
            <w:r>
              <w:rPr>
                <w:noProof/>
                <w:webHidden/>
              </w:rPr>
              <w:fldChar w:fldCharType="separate"/>
            </w:r>
            <w:r>
              <w:rPr>
                <w:noProof/>
                <w:webHidden/>
              </w:rPr>
              <w:t>120</w:t>
            </w:r>
            <w:r>
              <w:rPr>
                <w:noProof/>
                <w:webHidden/>
              </w:rPr>
              <w:fldChar w:fldCharType="end"/>
            </w:r>
          </w:hyperlink>
        </w:p>
        <w:p w14:paraId="637C571A" w14:textId="77777777" w:rsidR="00176BD2" w:rsidRDefault="00176BD2">
          <w:pPr>
            <w:pStyle w:val="20"/>
            <w:tabs>
              <w:tab w:val="left" w:pos="630"/>
              <w:tab w:val="right" w:leader="dot" w:pos="9322"/>
            </w:tabs>
            <w:rPr>
              <w:rFonts w:cstheme="minorBidi"/>
              <w:noProof/>
              <w:kern w:val="2"/>
              <w:sz w:val="21"/>
            </w:rPr>
          </w:pPr>
          <w:hyperlink w:anchor="_Toc105509781" w:history="1">
            <w:r w:rsidRPr="00F66D43">
              <w:rPr>
                <w:rStyle w:val="a8"/>
                <w:noProof/>
              </w:rPr>
              <w:t>5.</w:t>
            </w:r>
            <w:r>
              <w:rPr>
                <w:rFonts w:cstheme="minorBidi"/>
                <w:noProof/>
                <w:kern w:val="2"/>
                <w:sz w:val="21"/>
              </w:rPr>
              <w:tab/>
            </w:r>
            <w:r w:rsidRPr="00F66D43">
              <w:rPr>
                <w:rStyle w:val="a8"/>
                <w:rFonts w:hint="eastAsia"/>
                <w:noProof/>
              </w:rPr>
              <w:t>工期保证措施</w:t>
            </w:r>
            <w:r>
              <w:rPr>
                <w:noProof/>
                <w:webHidden/>
              </w:rPr>
              <w:tab/>
            </w:r>
            <w:r>
              <w:rPr>
                <w:noProof/>
                <w:webHidden/>
              </w:rPr>
              <w:fldChar w:fldCharType="begin"/>
            </w:r>
            <w:r>
              <w:rPr>
                <w:noProof/>
                <w:webHidden/>
              </w:rPr>
              <w:instrText xml:space="preserve"> PAGEREF _Toc105509781 \h </w:instrText>
            </w:r>
            <w:r>
              <w:rPr>
                <w:noProof/>
                <w:webHidden/>
              </w:rPr>
            </w:r>
            <w:r>
              <w:rPr>
                <w:noProof/>
                <w:webHidden/>
              </w:rPr>
              <w:fldChar w:fldCharType="separate"/>
            </w:r>
            <w:r>
              <w:rPr>
                <w:noProof/>
                <w:webHidden/>
              </w:rPr>
              <w:t>121</w:t>
            </w:r>
            <w:r>
              <w:rPr>
                <w:noProof/>
                <w:webHidden/>
              </w:rPr>
              <w:fldChar w:fldCharType="end"/>
            </w:r>
          </w:hyperlink>
        </w:p>
        <w:p w14:paraId="34265B1C" w14:textId="77777777" w:rsidR="00176BD2" w:rsidRDefault="00176BD2">
          <w:pPr>
            <w:pStyle w:val="30"/>
            <w:tabs>
              <w:tab w:val="left" w:pos="1050"/>
              <w:tab w:val="right" w:leader="dot" w:pos="9322"/>
            </w:tabs>
            <w:rPr>
              <w:rFonts w:cstheme="minorBidi"/>
              <w:noProof/>
              <w:kern w:val="2"/>
              <w:sz w:val="21"/>
            </w:rPr>
          </w:pPr>
          <w:hyperlink w:anchor="_Toc105509782" w:history="1">
            <w:r w:rsidRPr="00F66D43">
              <w:rPr>
                <w:rStyle w:val="a8"/>
                <w:noProof/>
              </w:rPr>
              <w:t>5.1.</w:t>
            </w:r>
            <w:r>
              <w:rPr>
                <w:rFonts w:cstheme="minorBidi"/>
                <w:noProof/>
                <w:kern w:val="2"/>
                <w:sz w:val="21"/>
              </w:rPr>
              <w:tab/>
            </w:r>
            <w:r w:rsidRPr="00F66D43">
              <w:rPr>
                <w:rStyle w:val="a8"/>
                <w:rFonts w:hint="eastAsia"/>
                <w:noProof/>
              </w:rPr>
              <w:t>工期管理计划</w:t>
            </w:r>
            <w:r>
              <w:rPr>
                <w:noProof/>
                <w:webHidden/>
              </w:rPr>
              <w:tab/>
            </w:r>
            <w:r>
              <w:rPr>
                <w:noProof/>
                <w:webHidden/>
              </w:rPr>
              <w:fldChar w:fldCharType="begin"/>
            </w:r>
            <w:r>
              <w:rPr>
                <w:noProof/>
                <w:webHidden/>
              </w:rPr>
              <w:instrText xml:space="preserve"> PAGEREF _Toc105509782 \h </w:instrText>
            </w:r>
            <w:r>
              <w:rPr>
                <w:noProof/>
                <w:webHidden/>
              </w:rPr>
            </w:r>
            <w:r>
              <w:rPr>
                <w:noProof/>
                <w:webHidden/>
              </w:rPr>
              <w:fldChar w:fldCharType="separate"/>
            </w:r>
            <w:r>
              <w:rPr>
                <w:noProof/>
                <w:webHidden/>
              </w:rPr>
              <w:t>121</w:t>
            </w:r>
            <w:r>
              <w:rPr>
                <w:noProof/>
                <w:webHidden/>
              </w:rPr>
              <w:fldChar w:fldCharType="end"/>
            </w:r>
          </w:hyperlink>
        </w:p>
        <w:p w14:paraId="3E8212C5" w14:textId="77777777" w:rsidR="00176BD2" w:rsidRDefault="00176BD2">
          <w:pPr>
            <w:pStyle w:val="30"/>
            <w:tabs>
              <w:tab w:val="left" w:pos="1050"/>
              <w:tab w:val="right" w:leader="dot" w:pos="9322"/>
            </w:tabs>
            <w:rPr>
              <w:rFonts w:cstheme="minorBidi"/>
              <w:noProof/>
              <w:kern w:val="2"/>
              <w:sz w:val="21"/>
            </w:rPr>
          </w:pPr>
          <w:hyperlink w:anchor="_Toc105509783" w:history="1">
            <w:r w:rsidRPr="00F66D43">
              <w:rPr>
                <w:rStyle w:val="a8"/>
                <w:noProof/>
              </w:rPr>
              <w:t>5.2.</w:t>
            </w:r>
            <w:r>
              <w:rPr>
                <w:rFonts w:cstheme="minorBidi"/>
                <w:noProof/>
                <w:kern w:val="2"/>
                <w:sz w:val="21"/>
              </w:rPr>
              <w:tab/>
            </w:r>
            <w:r w:rsidRPr="00F66D43">
              <w:rPr>
                <w:rStyle w:val="a8"/>
                <w:rFonts w:hint="eastAsia"/>
                <w:noProof/>
              </w:rPr>
              <w:t>工期保障措施</w:t>
            </w:r>
            <w:r>
              <w:rPr>
                <w:noProof/>
                <w:webHidden/>
              </w:rPr>
              <w:tab/>
            </w:r>
            <w:r>
              <w:rPr>
                <w:noProof/>
                <w:webHidden/>
              </w:rPr>
              <w:fldChar w:fldCharType="begin"/>
            </w:r>
            <w:r>
              <w:rPr>
                <w:noProof/>
                <w:webHidden/>
              </w:rPr>
              <w:instrText xml:space="preserve"> PAGEREF _Toc105509783 \h </w:instrText>
            </w:r>
            <w:r>
              <w:rPr>
                <w:noProof/>
                <w:webHidden/>
              </w:rPr>
            </w:r>
            <w:r>
              <w:rPr>
                <w:noProof/>
                <w:webHidden/>
              </w:rPr>
              <w:fldChar w:fldCharType="separate"/>
            </w:r>
            <w:r>
              <w:rPr>
                <w:noProof/>
                <w:webHidden/>
              </w:rPr>
              <w:t>123</w:t>
            </w:r>
            <w:r>
              <w:rPr>
                <w:noProof/>
                <w:webHidden/>
              </w:rPr>
              <w:fldChar w:fldCharType="end"/>
            </w:r>
          </w:hyperlink>
        </w:p>
        <w:p w14:paraId="1F16E1FD" w14:textId="77777777" w:rsidR="00176BD2" w:rsidRDefault="00176BD2">
          <w:pPr>
            <w:pStyle w:val="30"/>
            <w:tabs>
              <w:tab w:val="left" w:pos="1050"/>
              <w:tab w:val="right" w:leader="dot" w:pos="9322"/>
            </w:tabs>
            <w:rPr>
              <w:rFonts w:cstheme="minorBidi"/>
              <w:noProof/>
              <w:kern w:val="2"/>
              <w:sz w:val="21"/>
            </w:rPr>
          </w:pPr>
          <w:hyperlink w:anchor="_Toc105509784" w:history="1">
            <w:r w:rsidRPr="00F66D43">
              <w:rPr>
                <w:rStyle w:val="a8"/>
                <w:noProof/>
              </w:rPr>
              <w:t>5.3.</w:t>
            </w:r>
            <w:r>
              <w:rPr>
                <w:rFonts w:cstheme="minorBidi"/>
                <w:noProof/>
                <w:kern w:val="2"/>
                <w:sz w:val="21"/>
              </w:rPr>
              <w:tab/>
            </w:r>
            <w:r w:rsidRPr="00F66D43">
              <w:rPr>
                <w:rStyle w:val="a8"/>
                <w:rFonts w:hint="eastAsia"/>
                <w:noProof/>
              </w:rPr>
              <w:t>施工进度计划</w:t>
            </w:r>
            <w:r>
              <w:rPr>
                <w:noProof/>
                <w:webHidden/>
              </w:rPr>
              <w:tab/>
            </w:r>
            <w:r>
              <w:rPr>
                <w:noProof/>
                <w:webHidden/>
              </w:rPr>
              <w:fldChar w:fldCharType="begin"/>
            </w:r>
            <w:r>
              <w:rPr>
                <w:noProof/>
                <w:webHidden/>
              </w:rPr>
              <w:instrText xml:space="preserve"> PAGEREF _Toc105509784 \h </w:instrText>
            </w:r>
            <w:r>
              <w:rPr>
                <w:noProof/>
                <w:webHidden/>
              </w:rPr>
            </w:r>
            <w:r>
              <w:rPr>
                <w:noProof/>
                <w:webHidden/>
              </w:rPr>
              <w:fldChar w:fldCharType="separate"/>
            </w:r>
            <w:r>
              <w:rPr>
                <w:noProof/>
                <w:webHidden/>
              </w:rPr>
              <w:t>131</w:t>
            </w:r>
            <w:r>
              <w:rPr>
                <w:noProof/>
                <w:webHidden/>
              </w:rPr>
              <w:fldChar w:fldCharType="end"/>
            </w:r>
          </w:hyperlink>
        </w:p>
        <w:p w14:paraId="4BE87942" w14:textId="77777777" w:rsidR="00176BD2" w:rsidRDefault="00176BD2">
          <w:pPr>
            <w:pStyle w:val="20"/>
            <w:tabs>
              <w:tab w:val="left" w:pos="630"/>
              <w:tab w:val="right" w:leader="dot" w:pos="9322"/>
            </w:tabs>
            <w:rPr>
              <w:rFonts w:cstheme="minorBidi"/>
              <w:noProof/>
              <w:kern w:val="2"/>
              <w:sz w:val="21"/>
            </w:rPr>
          </w:pPr>
          <w:hyperlink w:anchor="_Toc105509785" w:history="1">
            <w:r w:rsidRPr="00F66D43">
              <w:rPr>
                <w:rStyle w:val="a8"/>
                <w:noProof/>
              </w:rPr>
              <w:t>6.</w:t>
            </w:r>
            <w:r>
              <w:rPr>
                <w:rFonts w:cstheme="minorBidi"/>
                <w:noProof/>
                <w:kern w:val="2"/>
                <w:sz w:val="21"/>
              </w:rPr>
              <w:tab/>
            </w:r>
            <w:r w:rsidRPr="00F66D43">
              <w:rPr>
                <w:rStyle w:val="a8"/>
                <w:rFonts w:hint="eastAsia"/>
                <w:noProof/>
              </w:rPr>
              <w:t>安全生产保证措施</w:t>
            </w:r>
            <w:r>
              <w:rPr>
                <w:noProof/>
                <w:webHidden/>
              </w:rPr>
              <w:tab/>
            </w:r>
            <w:r>
              <w:rPr>
                <w:noProof/>
                <w:webHidden/>
              </w:rPr>
              <w:fldChar w:fldCharType="begin"/>
            </w:r>
            <w:r>
              <w:rPr>
                <w:noProof/>
                <w:webHidden/>
              </w:rPr>
              <w:instrText xml:space="preserve"> PAGEREF _Toc105509785 \h </w:instrText>
            </w:r>
            <w:r>
              <w:rPr>
                <w:noProof/>
                <w:webHidden/>
              </w:rPr>
            </w:r>
            <w:r>
              <w:rPr>
                <w:noProof/>
                <w:webHidden/>
              </w:rPr>
              <w:fldChar w:fldCharType="separate"/>
            </w:r>
            <w:r>
              <w:rPr>
                <w:noProof/>
                <w:webHidden/>
              </w:rPr>
              <w:t>132</w:t>
            </w:r>
            <w:r>
              <w:rPr>
                <w:noProof/>
                <w:webHidden/>
              </w:rPr>
              <w:fldChar w:fldCharType="end"/>
            </w:r>
          </w:hyperlink>
        </w:p>
        <w:p w14:paraId="3080A45B" w14:textId="77777777" w:rsidR="00176BD2" w:rsidRDefault="00176BD2">
          <w:pPr>
            <w:pStyle w:val="30"/>
            <w:tabs>
              <w:tab w:val="left" w:pos="1050"/>
              <w:tab w:val="right" w:leader="dot" w:pos="9322"/>
            </w:tabs>
            <w:rPr>
              <w:rFonts w:cstheme="minorBidi"/>
              <w:noProof/>
              <w:kern w:val="2"/>
              <w:sz w:val="21"/>
            </w:rPr>
          </w:pPr>
          <w:hyperlink w:anchor="_Toc105509786" w:history="1">
            <w:r w:rsidRPr="00F66D43">
              <w:rPr>
                <w:rStyle w:val="a8"/>
                <w:noProof/>
              </w:rPr>
              <w:t>6.1.</w:t>
            </w:r>
            <w:r>
              <w:rPr>
                <w:rFonts w:cstheme="minorBidi"/>
                <w:noProof/>
                <w:kern w:val="2"/>
                <w:sz w:val="21"/>
              </w:rPr>
              <w:tab/>
            </w:r>
            <w:r w:rsidRPr="00F66D43">
              <w:rPr>
                <w:rStyle w:val="a8"/>
                <w:rFonts w:hint="eastAsia"/>
                <w:noProof/>
              </w:rPr>
              <w:t>安全生产组织管理体系及职责</w:t>
            </w:r>
            <w:r>
              <w:rPr>
                <w:noProof/>
                <w:webHidden/>
              </w:rPr>
              <w:tab/>
            </w:r>
            <w:r>
              <w:rPr>
                <w:noProof/>
                <w:webHidden/>
              </w:rPr>
              <w:fldChar w:fldCharType="begin"/>
            </w:r>
            <w:r>
              <w:rPr>
                <w:noProof/>
                <w:webHidden/>
              </w:rPr>
              <w:instrText xml:space="preserve"> PAGEREF _Toc105509786 \h </w:instrText>
            </w:r>
            <w:r>
              <w:rPr>
                <w:noProof/>
                <w:webHidden/>
              </w:rPr>
            </w:r>
            <w:r>
              <w:rPr>
                <w:noProof/>
                <w:webHidden/>
              </w:rPr>
              <w:fldChar w:fldCharType="separate"/>
            </w:r>
            <w:r>
              <w:rPr>
                <w:noProof/>
                <w:webHidden/>
              </w:rPr>
              <w:t>132</w:t>
            </w:r>
            <w:r>
              <w:rPr>
                <w:noProof/>
                <w:webHidden/>
              </w:rPr>
              <w:fldChar w:fldCharType="end"/>
            </w:r>
          </w:hyperlink>
        </w:p>
        <w:p w14:paraId="522E068F" w14:textId="77777777" w:rsidR="00176BD2" w:rsidRDefault="00176BD2">
          <w:pPr>
            <w:pStyle w:val="30"/>
            <w:tabs>
              <w:tab w:val="left" w:pos="1050"/>
              <w:tab w:val="right" w:leader="dot" w:pos="9322"/>
            </w:tabs>
            <w:rPr>
              <w:rFonts w:cstheme="minorBidi"/>
              <w:noProof/>
              <w:kern w:val="2"/>
              <w:sz w:val="21"/>
            </w:rPr>
          </w:pPr>
          <w:hyperlink w:anchor="_Toc105509787" w:history="1">
            <w:r w:rsidRPr="00F66D43">
              <w:rPr>
                <w:rStyle w:val="a8"/>
                <w:noProof/>
              </w:rPr>
              <w:t>6.2.</w:t>
            </w:r>
            <w:r>
              <w:rPr>
                <w:rFonts w:cstheme="minorBidi"/>
                <w:noProof/>
                <w:kern w:val="2"/>
                <w:sz w:val="21"/>
              </w:rPr>
              <w:tab/>
            </w:r>
            <w:r w:rsidRPr="00F66D43">
              <w:rPr>
                <w:rStyle w:val="a8"/>
                <w:rFonts w:hint="eastAsia"/>
                <w:noProof/>
              </w:rPr>
              <w:t>安全防范重点</w:t>
            </w:r>
            <w:r>
              <w:rPr>
                <w:noProof/>
                <w:webHidden/>
              </w:rPr>
              <w:tab/>
            </w:r>
            <w:r>
              <w:rPr>
                <w:noProof/>
                <w:webHidden/>
              </w:rPr>
              <w:fldChar w:fldCharType="begin"/>
            </w:r>
            <w:r>
              <w:rPr>
                <w:noProof/>
                <w:webHidden/>
              </w:rPr>
              <w:instrText xml:space="preserve"> PAGEREF _Toc105509787 \h </w:instrText>
            </w:r>
            <w:r>
              <w:rPr>
                <w:noProof/>
                <w:webHidden/>
              </w:rPr>
            </w:r>
            <w:r>
              <w:rPr>
                <w:noProof/>
                <w:webHidden/>
              </w:rPr>
              <w:fldChar w:fldCharType="separate"/>
            </w:r>
            <w:r>
              <w:rPr>
                <w:noProof/>
                <w:webHidden/>
              </w:rPr>
              <w:t>132</w:t>
            </w:r>
            <w:r>
              <w:rPr>
                <w:noProof/>
                <w:webHidden/>
              </w:rPr>
              <w:fldChar w:fldCharType="end"/>
            </w:r>
          </w:hyperlink>
        </w:p>
        <w:p w14:paraId="4ABE6B13" w14:textId="77777777" w:rsidR="00176BD2" w:rsidRDefault="00176BD2">
          <w:pPr>
            <w:pStyle w:val="30"/>
            <w:tabs>
              <w:tab w:val="left" w:pos="1050"/>
              <w:tab w:val="right" w:leader="dot" w:pos="9322"/>
            </w:tabs>
            <w:rPr>
              <w:rFonts w:cstheme="minorBidi"/>
              <w:noProof/>
              <w:kern w:val="2"/>
              <w:sz w:val="21"/>
            </w:rPr>
          </w:pPr>
          <w:hyperlink w:anchor="_Toc105509788" w:history="1">
            <w:r w:rsidRPr="00F66D43">
              <w:rPr>
                <w:rStyle w:val="a8"/>
                <w:noProof/>
              </w:rPr>
              <w:t>6.3.</w:t>
            </w:r>
            <w:r>
              <w:rPr>
                <w:rFonts w:cstheme="minorBidi"/>
                <w:noProof/>
                <w:kern w:val="2"/>
                <w:sz w:val="21"/>
              </w:rPr>
              <w:tab/>
            </w:r>
            <w:r w:rsidRPr="00F66D43">
              <w:rPr>
                <w:rStyle w:val="a8"/>
                <w:rFonts w:hint="eastAsia"/>
                <w:noProof/>
              </w:rPr>
              <w:t>安全措施</w:t>
            </w:r>
            <w:r>
              <w:rPr>
                <w:noProof/>
                <w:webHidden/>
              </w:rPr>
              <w:tab/>
            </w:r>
            <w:r>
              <w:rPr>
                <w:noProof/>
                <w:webHidden/>
              </w:rPr>
              <w:fldChar w:fldCharType="begin"/>
            </w:r>
            <w:r>
              <w:rPr>
                <w:noProof/>
                <w:webHidden/>
              </w:rPr>
              <w:instrText xml:space="preserve"> PAGEREF _Toc105509788 \h </w:instrText>
            </w:r>
            <w:r>
              <w:rPr>
                <w:noProof/>
                <w:webHidden/>
              </w:rPr>
            </w:r>
            <w:r>
              <w:rPr>
                <w:noProof/>
                <w:webHidden/>
              </w:rPr>
              <w:fldChar w:fldCharType="separate"/>
            </w:r>
            <w:r>
              <w:rPr>
                <w:noProof/>
                <w:webHidden/>
              </w:rPr>
              <w:t>133</w:t>
            </w:r>
            <w:r>
              <w:rPr>
                <w:noProof/>
                <w:webHidden/>
              </w:rPr>
              <w:fldChar w:fldCharType="end"/>
            </w:r>
          </w:hyperlink>
        </w:p>
        <w:p w14:paraId="061E8A8D" w14:textId="77777777" w:rsidR="00176BD2" w:rsidRDefault="00176BD2">
          <w:pPr>
            <w:pStyle w:val="30"/>
            <w:tabs>
              <w:tab w:val="left" w:pos="1050"/>
              <w:tab w:val="right" w:leader="dot" w:pos="9322"/>
            </w:tabs>
            <w:rPr>
              <w:rFonts w:cstheme="minorBidi"/>
              <w:noProof/>
              <w:kern w:val="2"/>
              <w:sz w:val="21"/>
            </w:rPr>
          </w:pPr>
          <w:hyperlink w:anchor="_Toc105509789" w:history="1">
            <w:r w:rsidRPr="00F66D43">
              <w:rPr>
                <w:rStyle w:val="a8"/>
                <w:noProof/>
              </w:rPr>
              <w:t>6.4.</w:t>
            </w:r>
            <w:r>
              <w:rPr>
                <w:rFonts w:cstheme="minorBidi"/>
                <w:noProof/>
                <w:kern w:val="2"/>
                <w:sz w:val="21"/>
              </w:rPr>
              <w:tab/>
            </w:r>
            <w:r w:rsidRPr="00F66D43">
              <w:rPr>
                <w:rStyle w:val="a8"/>
                <w:rFonts w:hint="eastAsia"/>
                <w:noProof/>
              </w:rPr>
              <w:t>坚持安全管理六项原则</w:t>
            </w:r>
            <w:r>
              <w:rPr>
                <w:noProof/>
                <w:webHidden/>
              </w:rPr>
              <w:tab/>
            </w:r>
            <w:r>
              <w:rPr>
                <w:noProof/>
                <w:webHidden/>
              </w:rPr>
              <w:fldChar w:fldCharType="begin"/>
            </w:r>
            <w:r>
              <w:rPr>
                <w:noProof/>
                <w:webHidden/>
              </w:rPr>
              <w:instrText xml:space="preserve"> PAGEREF _Toc105509789 \h </w:instrText>
            </w:r>
            <w:r>
              <w:rPr>
                <w:noProof/>
                <w:webHidden/>
              </w:rPr>
            </w:r>
            <w:r>
              <w:rPr>
                <w:noProof/>
                <w:webHidden/>
              </w:rPr>
              <w:fldChar w:fldCharType="separate"/>
            </w:r>
            <w:r>
              <w:rPr>
                <w:noProof/>
                <w:webHidden/>
              </w:rPr>
              <w:t>134</w:t>
            </w:r>
            <w:r>
              <w:rPr>
                <w:noProof/>
                <w:webHidden/>
              </w:rPr>
              <w:fldChar w:fldCharType="end"/>
            </w:r>
          </w:hyperlink>
        </w:p>
        <w:p w14:paraId="5CB6041C" w14:textId="77777777" w:rsidR="00176BD2" w:rsidRDefault="00176BD2">
          <w:pPr>
            <w:pStyle w:val="30"/>
            <w:tabs>
              <w:tab w:val="left" w:pos="1050"/>
              <w:tab w:val="right" w:leader="dot" w:pos="9322"/>
            </w:tabs>
            <w:rPr>
              <w:rFonts w:cstheme="minorBidi"/>
              <w:noProof/>
              <w:kern w:val="2"/>
              <w:sz w:val="21"/>
            </w:rPr>
          </w:pPr>
          <w:hyperlink w:anchor="_Toc105509790" w:history="1">
            <w:r w:rsidRPr="00F66D43">
              <w:rPr>
                <w:rStyle w:val="a8"/>
                <w:noProof/>
              </w:rPr>
              <w:t>6.5.</w:t>
            </w:r>
            <w:r>
              <w:rPr>
                <w:rFonts w:cstheme="minorBidi"/>
                <w:noProof/>
                <w:kern w:val="2"/>
                <w:sz w:val="21"/>
              </w:rPr>
              <w:tab/>
            </w:r>
            <w:r w:rsidRPr="00F66D43">
              <w:rPr>
                <w:rStyle w:val="a8"/>
                <w:rFonts w:hint="eastAsia"/>
                <w:noProof/>
              </w:rPr>
              <w:t>安全管理措施</w:t>
            </w:r>
            <w:r>
              <w:rPr>
                <w:noProof/>
                <w:webHidden/>
              </w:rPr>
              <w:tab/>
            </w:r>
            <w:r>
              <w:rPr>
                <w:noProof/>
                <w:webHidden/>
              </w:rPr>
              <w:fldChar w:fldCharType="begin"/>
            </w:r>
            <w:r>
              <w:rPr>
                <w:noProof/>
                <w:webHidden/>
              </w:rPr>
              <w:instrText xml:space="preserve"> PAGEREF _Toc105509790 \h </w:instrText>
            </w:r>
            <w:r>
              <w:rPr>
                <w:noProof/>
                <w:webHidden/>
              </w:rPr>
            </w:r>
            <w:r>
              <w:rPr>
                <w:noProof/>
                <w:webHidden/>
              </w:rPr>
              <w:fldChar w:fldCharType="separate"/>
            </w:r>
            <w:r>
              <w:rPr>
                <w:noProof/>
                <w:webHidden/>
              </w:rPr>
              <w:t>134</w:t>
            </w:r>
            <w:r>
              <w:rPr>
                <w:noProof/>
                <w:webHidden/>
              </w:rPr>
              <w:fldChar w:fldCharType="end"/>
            </w:r>
          </w:hyperlink>
        </w:p>
        <w:p w14:paraId="4DC88B8D" w14:textId="77777777" w:rsidR="00176BD2" w:rsidRDefault="00176BD2">
          <w:pPr>
            <w:pStyle w:val="20"/>
            <w:tabs>
              <w:tab w:val="left" w:pos="630"/>
              <w:tab w:val="right" w:leader="dot" w:pos="9322"/>
            </w:tabs>
            <w:rPr>
              <w:rFonts w:cstheme="minorBidi"/>
              <w:noProof/>
              <w:kern w:val="2"/>
              <w:sz w:val="21"/>
            </w:rPr>
          </w:pPr>
          <w:hyperlink w:anchor="_Toc105509791" w:history="1">
            <w:r w:rsidRPr="00F66D43">
              <w:rPr>
                <w:rStyle w:val="a8"/>
                <w:noProof/>
              </w:rPr>
              <w:t>7.</w:t>
            </w:r>
            <w:r>
              <w:rPr>
                <w:rFonts w:cstheme="minorBidi"/>
                <w:noProof/>
                <w:kern w:val="2"/>
                <w:sz w:val="21"/>
              </w:rPr>
              <w:tab/>
            </w:r>
            <w:r w:rsidRPr="00F66D43">
              <w:rPr>
                <w:rStyle w:val="a8"/>
                <w:rFonts w:hint="eastAsia"/>
                <w:noProof/>
              </w:rPr>
              <w:t>文明施工保证措施</w:t>
            </w:r>
            <w:r>
              <w:rPr>
                <w:noProof/>
                <w:webHidden/>
              </w:rPr>
              <w:tab/>
            </w:r>
            <w:r>
              <w:rPr>
                <w:noProof/>
                <w:webHidden/>
              </w:rPr>
              <w:fldChar w:fldCharType="begin"/>
            </w:r>
            <w:r>
              <w:rPr>
                <w:noProof/>
                <w:webHidden/>
              </w:rPr>
              <w:instrText xml:space="preserve"> PAGEREF _Toc105509791 \h </w:instrText>
            </w:r>
            <w:r>
              <w:rPr>
                <w:noProof/>
                <w:webHidden/>
              </w:rPr>
            </w:r>
            <w:r>
              <w:rPr>
                <w:noProof/>
                <w:webHidden/>
              </w:rPr>
              <w:fldChar w:fldCharType="separate"/>
            </w:r>
            <w:r>
              <w:rPr>
                <w:noProof/>
                <w:webHidden/>
              </w:rPr>
              <w:t>135</w:t>
            </w:r>
            <w:r>
              <w:rPr>
                <w:noProof/>
                <w:webHidden/>
              </w:rPr>
              <w:fldChar w:fldCharType="end"/>
            </w:r>
          </w:hyperlink>
        </w:p>
        <w:p w14:paraId="219E70D9" w14:textId="77777777" w:rsidR="00176BD2" w:rsidRDefault="00176BD2">
          <w:pPr>
            <w:pStyle w:val="30"/>
            <w:tabs>
              <w:tab w:val="left" w:pos="1050"/>
              <w:tab w:val="right" w:leader="dot" w:pos="9322"/>
            </w:tabs>
            <w:rPr>
              <w:rFonts w:cstheme="minorBidi"/>
              <w:noProof/>
              <w:kern w:val="2"/>
              <w:sz w:val="21"/>
            </w:rPr>
          </w:pPr>
          <w:hyperlink w:anchor="_Toc105509792" w:history="1">
            <w:r w:rsidRPr="00F66D43">
              <w:rPr>
                <w:rStyle w:val="a8"/>
                <w:noProof/>
              </w:rPr>
              <w:t>7.1.</w:t>
            </w:r>
            <w:r>
              <w:rPr>
                <w:rFonts w:cstheme="minorBidi"/>
                <w:noProof/>
                <w:kern w:val="2"/>
                <w:sz w:val="21"/>
              </w:rPr>
              <w:tab/>
            </w:r>
            <w:r w:rsidRPr="00F66D43">
              <w:rPr>
                <w:rStyle w:val="a8"/>
                <w:rFonts w:hint="eastAsia"/>
                <w:noProof/>
              </w:rPr>
              <w:t>合理布置施工现场</w:t>
            </w:r>
            <w:r>
              <w:rPr>
                <w:noProof/>
                <w:webHidden/>
              </w:rPr>
              <w:tab/>
            </w:r>
            <w:r>
              <w:rPr>
                <w:noProof/>
                <w:webHidden/>
              </w:rPr>
              <w:fldChar w:fldCharType="begin"/>
            </w:r>
            <w:r>
              <w:rPr>
                <w:noProof/>
                <w:webHidden/>
              </w:rPr>
              <w:instrText xml:space="preserve"> PAGEREF _Toc105509792 \h </w:instrText>
            </w:r>
            <w:r>
              <w:rPr>
                <w:noProof/>
                <w:webHidden/>
              </w:rPr>
            </w:r>
            <w:r>
              <w:rPr>
                <w:noProof/>
                <w:webHidden/>
              </w:rPr>
              <w:fldChar w:fldCharType="separate"/>
            </w:r>
            <w:r>
              <w:rPr>
                <w:noProof/>
                <w:webHidden/>
              </w:rPr>
              <w:t>135</w:t>
            </w:r>
            <w:r>
              <w:rPr>
                <w:noProof/>
                <w:webHidden/>
              </w:rPr>
              <w:fldChar w:fldCharType="end"/>
            </w:r>
          </w:hyperlink>
        </w:p>
        <w:p w14:paraId="565BF964" w14:textId="77777777" w:rsidR="00176BD2" w:rsidRDefault="00176BD2">
          <w:pPr>
            <w:pStyle w:val="30"/>
            <w:tabs>
              <w:tab w:val="left" w:pos="1050"/>
              <w:tab w:val="right" w:leader="dot" w:pos="9322"/>
            </w:tabs>
            <w:rPr>
              <w:rFonts w:cstheme="minorBidi"/>
              <w:noProof/>
              <w:kern w:val="2"/>
              <w:sz w:val="21"/>
            </w:rPr>
          </w:pPr>
          <w:hyperlink w:anchor="_Toc105509793" w:history="1">
            <w:r w:rsidRPr="00F66D43">
              <w:rPr>
                <w:rStyle w:val="a8"/>
                <w:noProof/>
              </w:rPr>
              <w:t>7.2.</w:t>
            </w:r>
            <w:r>
              <w:rPr>
                <w:rFonts w:cstheme="minorBidi"/>
                <w:noProof/>
                <w:kern w:val="2"/>
                <w:sz w:val="21"/>
              </w:rPr>
              <w:tab/>
            </w:r>
            <w:r w:rsidRPr="00F66D43">
              <w:rPr>
                <w:rStyle w:val="a8"/>
                <w:rFonts w:hint="eastAsia"/>
                <w:noProof/>
              </w:rPr>
              <w:t>现场施工防护规范</w:t>
            </w:r>
            <w:r>
              <w:rPr>
                <w:noProof/>
                <w:webHidden/>
              </w:rPr>
              <w:tab/>
            </w:r>
            <w:r>
              <w:rPr>
                <w:noProof/>
                <w:webHidden/>
              </w:rPr>
              <w:fldChar w:fldCharType="begin"/>
            </w:r>
            <w:r>
              <w:rPr>
                <w:noProof/>
                <w:webHidden/>
              </w:rPr>
              <w:instrText xml:space="preserve"> PAGEREF _Toc105509793 \h </w:instrText>
            </w:r>
            <w:r>
              <w:rPr>
                <w:noProof/>
                <w:webHidden/>
              </w:rPr>
            </w:r>
            <w:r>
              <w:rPr>
                <w:noProof/>
                <w:webHidden/>
              </w:rPr>
              <w:fldChar w:fldCharType="separate"/>
            </w:r>
            <w:r>
              <w:rPr>
                <w:noProof/>
                <w:webHidden/>
              </w:rPr>
              <w:t>137</w:t>
            </w:r>
            <w:r>
              <w:rPr>
                <w:noProof/>
                <w:webHidden/>
              </w:rPr>
              <w:fldChar w:fldCharType="end"/>
            </w:r>
          </w:hyperlink>
        </w:p>
        <w:p w14:paraId="217B52E3" w14:textId="77777777" w:rsidR="00176BD2" w:rsidRDefault="00176BD2">
          <w:pPr>
            <w:pStyle w:val="30"/>
            <w:tabs>
              <w:tab w:val="left" w:pos="1050"/>
              <w:tab w:val="right" w:leader="dot" w:pos="9322"/>
            </w:tabs>
            <w:rPr>
              <w:rFonts w:cstheme="minorBidi"/>
              <w:noProof/>
              <w:kern w:val="2"/>
              <w:sz w:val="21"/>
            </w:rPr>
          </w:pPr>
          <w:hyperlink w:anchor="_Toc105509794" w:history="1">
            <w:r w:rsidRPr="00F66D43">
              <w:rPr>
                <w:rStyle w:val="a8"/>
                <w:noProof/>
              </w:rPr>
              <w:t>7.3.</w:t>
            </w:r>
            <w:r>
              <w:rPr>
                <w:rFonts w:cstheme="minorBidi"/>
                <w:noProof/>
                <w:kern w:val="2"/>
                <w:sz w:val="21"/>
              </w:rPr>
              <w:tab/>
            </w:r>
            <w:r w:rsidRPr="00F66D43">
              <w:rPr>
                <w:rStyle w:val="a8"/>
                <w:rFonts w:hint="eastAsia"/>
                <w:noProof/>
              </w:rPr>
              <w:t>言谈举止规范文明</w:t>
            </w:r>
            <w:r>
              <w:rPr>
                <w:noProof/>
                <w:webHidden/>
              </w:rPr>
              <w:tab/>
            </w:r>
            <w:r>
              <w:rPr>
                <w:noProof/>
                <w:webHidden/>
              </w:rPr>
              <w:fldChar w:fldCharType="begin"/>
            </w:r>
            <w:r>
              <w:rPr>
                <w:noProof/>
                <w:webHidden/>
              </w:rPr>
              <w:instrText xml:space="preserve"> PAGEREF _Toc105509794 \h </w:instrText>
            </w:r>
            <w:r>
              <w:rPr>
                <w:noProof/>
                <w:webHidden/>
              </w:rPr>
            </w:r>
            <w:r>
              <w:rPr>
                <w:noProof/>
                <w:webHidden/>
              </w:rPr>
              <w:fldChar w:fldCharType="separate"/>
            </w:r>
            <w:r>
              <w:rPr>
                <w:noProof/>
                <w:webHidden/>
              </w:rPr>
              <w:t>138</w:t>
            </w:r>
            <w:r>
              <w:rPr>
                <w:noProof/>
                <w:webHidden/>
              </w:rPr>
              <w:fldChar w:fldCharType="end"/>
            </w:r>
          </w:hyperlink>
        </w:p>
        <w:p w14:paraId="132794FA" w14:textId="77777777" w:rsidR="00176BD2" w:rsidRDefault="00176BD2">
          <w:pPr>
            <w:pStyle w:val="30"/>
            <w:tabs>
              <w:tab w:val="left" w:pos="1050"/>
              <w:tab w:val="right" w:leader="dot" w:pos="9322"/>
            </w:tabs>
            <w:rPr>
              <w:rFonts w:cstheme="minorBidi"/>
              <w:noProof/>
              <w:kern w:val="2"/>
              <w:sz w:val="21"/>
            </w:rPr>
          </w:pPr>
          <w:hyperlink w:anchor="_Toc105509795" w:history="1">
            <w:r w:rsidRPr="00F66D43">
              <w:rPr>
                <w:rStyle w:val="a8"/>
                <w:noProof/>
              </w:rPr>
              <w:t>7.4.</w:t>
            </w:r>
            <w:r>
              <w:rPr>
                <w:rFonts w:cstheme="minorBidi"/>
                <w:noProof/>
                <w:kern w:val="2"/>
                <w:sz w:val="21"/>
              </w:rPr>
              <w:tab/>
            </w:r>
            <w:r w:rsidRPr="00F66D43">
              <w:rPr>
                <w:rStyle w:val="a8"/>
                <w:rFonts w:hint="eastAsia"/>
                <w:noProof/>
              </w:rPr>
              <w:t>遵守机房规章制度</w:t>
            </w:r>
            <w:r>
              <w:rPr>
                <w:noProof/>
                <w:webHidden/>
              </w:rPr>
              <w:tab/>
            </w:r>
            <w:r>
              <w:rPr>
                <w:noProof/>
                <w:webHidden/>
              </w:rPr>
              <w:fldChar w:fldCharType="begin"/>
            </w:r>
            <w:r>
              <w:rPr>
                <w:noProof/>
                <w:webHidden/>
              </w:rPr>
              <w:instrText xml:space="preserve"> PAGEREF _Toc105509795 \h </w:instrText>
            </w:r>
            <w:r>
              <w:rPr>
                <w:noProof/>
                <w:webHidden/>
              </w:rPr>
            </w:r>
            <w:r>
              <w:rPr>
                <w:noProof/>
                <w:webHidden/>
              </w:rPr>
              <w:fldChar w:fldCharType="separate"/>
            </w:r>
            <w:r>
              <w:rPr>
                <w:noProof/>
                <w:webHidden/>
              </w:rPr>
              <w:t>139</w:t>
            </w:r>
            <w:r>
              <w:rPr>
                <w:noProof/>
                <w:webHidden/>
              </w:rPr>
              <w:fldChar w:fldCharType="end"/>
            </w:r>
          </w:hyperlink>
        </w:p>
        <w:p w14:paraId="708AEB5F" w14:textId="77777777" w:rsidR="00176BD2" w:rsidRDefault="00176BD2">
          <w:pPr>
            <w:pStyle w:val="30"/>
            <w:tabs>
              <w:tab w:val="left" w:pos="1050"/>
              <w:tab w:val="right" w:leader="dot" w:pos="9322"/>
            </w:tabs>
            <w:rPr>
              <w:rFonts w:cstheme="minorBidi"/>
              <w:noProof/>
              <w:kern w:val="2"/>
              <w:sz w:val="21"/>
            </w:rPr>
          </w:pPr>
          <w:hyperlink w:anchor="_Toc105509796" w:history="1">
            <w:r w:rsidRPr="00F66D43">
              <w:rPr>
                <w:rStyle w:val="a8"/>
                <w:noProof/>
              </w:rPr>
              <w:t>7.5.</w:t>
            </w:r>
            <w:r>
              <w:rPr>
                <w:rFonts w:cstheme="minorBidi"/>
                <w:noProof/>
                <w:kern w:val="2"/>
                <w:sz w:val="21"/>
              </w:rPr>
              <w:tab/>
            </w:r>
            <w:r w:rsidRPr="00F66D43">
              <w:rPr>
                <w:rStyle w:val="a8"/>
                <w:rFonts w:hint="eastAsia"/>
                <w:noProof/>
              </w:rPr>
              <w:t>遵守业主相关规定</w:t>
            </w:r>
            <w:r>
              <w:rPr>
                <w:noProof/>
                <w:webHidden/>
              </w:rPr>
              <w:tab/>
            </w:r>
            <w:r>
              <w:rPr>
                <w:noProof/>
                <w:webHidden/>
              </w:rPr>
              <w:fldChar w:fldCharType="begin"/>
            </w:r>
            <w:r>
              <w:rPr>
                <w:noProof/>
                <w:webHidden/>
              </w:rPr>
              <w:instrText xml:space="preserve"> PAGEREF _Toc105509796 \h </w:instrText>
            </w:r>
            <w:r>
              <w:rPr>
                <w:noProof/>
                <w:webHidden/>
              </w:rPr>
            </w:r>
            <w:r>
              <w:rPr>
                <w:noProof/>
                <w:webHidden/>
              </w:rPr>
              <w:fldChar w:fldCharType="separate"/>
            </w:r>
            <w:r>
              <w:rPr>
                <w:noProof/>
                <w:webHidden/>
              </w:rPr>
              <w:t>139</w:t>
            </w:r>
            <w:r>
              <w:rPr>
                <w:noProof/>
                <w:webHidden/>
              </w:rPr>
              <w:fldChar w:fldCharType="end"/>
            </w:r>
          </w:hyperlink>
        </w:p>
        <w:p w14:paraId="1C749054" w14:textId="77777777" w:rsidR="00176BD2" w:rsidRDefault="00176BD2">
          <w:pPr>
            <w:pStyle w:val="30"/>
            <w:tabs>
              <w:tab w:val="left" w:pos="1050"/>
              <w:tab w:val="right" w:leader="dot" w:pos="9322"/>
            </w:tabs>
            <w:rPr>
              <w:rFonts w:cstheme="minorBidi"/>
              <w:noProof/>
              <w:kern w:val="2"/>
              <w:sz w:val="21"/>
            </w:rPr>
          </w:pPr>
          <w:hyperlink w:anchor="_Toc105509797" w:history="1">
            <w:r w:rsidRPr="00F66D43">
              <w:rPr>
                <w:rStyle w:val="a8"/>
                <w:noProof/>
              </w:rPr>
              <w:t>7.6.</w:t>
            </w:r>
            <w:r>
              <w:rPr>
                <w:rFonts w:cstheme="minorBidi"/>
                <w:noProof/>
                <w:kern w:val="2"/>
                <w:sz w:val="21"/>
              </w:rPr>
              <w:tab/>
            </w:r>
            <w:r w:rsidRPr="00F66D43">
              <w:rPr>
                <w:rStyle w:val="a8"/>
                <w:rFonts w:hint="eastAsia"/>
                <w:noProof/>
              </w:rPr>
              <w:t>避免滋扰群众生活</w:t>
            </w:r>
            <w:r>
              <w:rPr>
                <w:noProof/>
                <w:webHidden/>
              </w:rPr>
              <w:tab/>
            </w:r>
            <w:r>
              <w:rPr>
                <w:noProof/>
                <w:webHidden/>
              </w:rPr>
              <w:fldChar w:fldCharType="begin"/>
            </w:r>
            <w:r>
              <w:rPr>
                <w:noProof/>
                <w:webHidden/>
              </w:rPr>
              <w:instrText xml:space="preserve"> PAGEREF _Toc105509797 \h </w:instrText>
            </w:r>
            <w:r>
              <w:rPr>
                <w:noProof/>
                <w:webHidden/>
              </w:rPr>
            </w:r>
            <w:r>
              <w:rPr>
                <w:noProof/>
                <w:webHidden/>
              </w:rPr>
              <w:fldChar w:fldCharType="separate"/>
            </w:r>
            <w:r>
              <w:rPr>
                <w:noProof/>
                <w:webHidden/>
              </w:rPr>
              <w:t>139</w:t>
            </w:r>
            <w:r>
              <w:rPr>
                <w:noProof/>
                <w:webHidden/>
              </w:rPr>
              <w:fldChar w:fldCharType="end"/>
            </w:r>
          </w:hyperlink>
        </w:p>
        <w:p w14:paraId="3ED1A0E3" w14:textId="77777777" w:rsidR="00176BD2" w:rsidRDefault="00176BD2">
          <w:pPr>
            <w:pStyle w:val="30"/>
            <w:tabs>
              <w:tab w:val="left" w:pos="1050"/>
              <w:tab w:val="right" w:leader="dot" w:pos="9322"/>
            </w:tabs>
            <w:rPr>
              <w:rFonts w:cstheme="minorBidi"/>
              <w:noProof/>
              <w:kern w:val="2"/>
              <w:sz w:val="21"/>
            </w:rPr>
          </w:pPr>
          <w:hyperlink w:anchor="_Toc105509798" w:history="1">
            <w:r w:rsidRPr="00F66D43">
              <w:rPr>
                <w:rStyle w:val="a8"/>
                <w:noProof/>
              </w:rPr>
              <w:t>7.7.</w:t>
            </w:r>
            <w:r>
              <w:rPr>
                <w:rFonts w:cstheme="minorBidi"/>
                <w:noProof/>
                <w:kern w:val="2"/>
                <w:sz w:val="21"/>
              </w:rPr>
              <w:tab/>
            </w:r>
            <w:r w:rsidRPr="00F66D43">
              <w:rPr>
                <w:rStyle w:val="a8"/>
                <w:rFonts w:hint="eastAsia"/>
                <w:noProof/>
              </w:rPr>
              <w:t>合理处理各种矛盾</w:t>
            </w:r>
            <w:r>
              <w:rPr>
                <w:noProof/>
                <w:webHidden/>
              </w:rPr>
              <w:tab/>
            </w:r>
            <w:r>
              <w:rPr>
                <w:noProof/>
                <w:webHidden/>
              </w:rPr>
              <w:fldChar w:fldCharType="begin"/>
            </w:r>
            <w:r>
              <w:rPr>
                <w:noProof/>
                <w:webHidden/>
              </w:rPr>
              <w:instrText xml:space="preserve"> PAGEREF _Toc105509798 \h </w:instrText>
            </w:r>
            <w:r>
              <w:rPr>
                <w:noProof/>
                <w:webHidden/>
              </w:rPr>
            </w:r>
            <w:r>
              <w:rPr>
                <w:noProof/>
                <w:webHidden/>
              </w:rPr>
              <w:fldChar w:fldCharType="separate"/>
            </w:r>
            <w:r>
              <w:rPr>
                <w:noProof/>
                <w:webHidden/>
              </w:rPr>
              <w:t>139</w:t>
            </w:r>
            <w:r>
              <w:rPr>
                <w:noProof/>
                <w:webHidden/>
              </w:rPr>
              <w:fldChar w:fldCharType="end"/>
            </w:r>
          </w:hyperlink>
        </w:p>
        <w:p w14:paraId="0B15EB0D" w14:textId="77777777" w:rsidR="00176BD2" w:rsidRDefault="00176BD2">
          <w:pPr>
            <w:pStyle w:val="12"/>
            <w:tabs>
              <w:tab w:val="left" w:pos="630"/>
              <w:tab w:val="right" w:leader="dot" w:pos="9322"/>
            </w:tabs>
            <w:rPr>
              <w:rFonts w:cstheme="minorBidi"/>
              <w:noProof/>
              <w:kern w:val="2"/>
              <w:sz w:val="21"/>
            </w:rPr>
          </w:pPr>
          <w:hyperlink w:anchor="_Toc105509799" w:history="1">
            <w:r w:rsidRPr="00F66D43">
              <w:rPr>
                <w:rStyle w:val="a8"/>
                <w:rFonts w:hint="eastAsia"/>
                <w:noProof/>
                <w:highlight w:val="yellow"/>
              </w:rPr>
              <w:t>二.</w:t>
            </w:r>
            <w:r>
              <w:rPr>
                <w:rFonts w:cstheme="minorBidi"/>
                <w:noProof/>
                <w:kern w:val="2"/>
                <w:sz w:val="21"/>
              </w:rPr>
              <w:tab/>
            </w:r>
            <w:r w:rsidRPr="00F66D43">
              <w:rPr>
                <w:rStyle w:val="a8"/>
                <w:rFonts w:hint="eastAsia"/>
                <w:noProof/>
                <w:highlight w:val="yellow"/>
              </w:rPr>
              <w:t>拟投入本项目管理人员配备情况</w:t>
            </w:r>
            <w:r>
              <w:rPr>
                <w:noProof/>
                <w:webHidden/>
              </w:rPr>
              <w:tab/>
            </w:r>
            <w:r>
              <w:rPr>
                <w:noProof/>
                <w:webHidden/>
              </w:rPr>
              <w:fldChar w:fldCharType="begin"/>
            </w:r>
            <w:r>
              <w:rPr>
                <w:noProof/>
                <w:webHidden/>
              </w:rPr>
              <w:instrText xml:space="preserve"> PAGEREF _Toc105509799 \h </w:instrText>
            </w:r>
            <w:r>
              <w:rPr>
                <w:noProof/>
                <w:webHidden/>
              </w:rPr>
            </w:r>
            <w:r>
              <w:rPr>
                <w:noProof/>
                <w:webHidden/>
              </w:rPr>
              <w:fldChar w:fldCharType="separate"/>
            </w:r>
            <w:r>
              <w:rPr>
                <w:noProof/>
                <w:webHidden/>
              </w:rPr>
              <w:t>141</w:t>
            </w:r>
            <w:r>
              <w:rPr>
                <w:noProof/>
                <w:webHidden/>
              </w:rPr>
              <w:fldChar w:fldCharType="end"/>
            </w:r>
          </w:hyperlink>
        </w:p>
        <w:p w14:paraId="62E7093E" w14:textId="77777777" w:rsidR="00176BD2" w:rsidRDefault="00176BD2">
          <w:pPr>
            <w:pStyle w:val="12"/>
            <w:tabs>
              <w:tab w:val="left" w:pos="630"/>
              <w:tab w:val="right" w:leader="dot" w:pos="9322"/>
            </w:tabs>
            <w:rPr>
              <w:rFonts w:cstheme="minorBidi"/>
              <w:noProof/>
              <w:kern w:val="2"/>
              <w:sz w:val="21"/>
            </w:rPr>
          </w:pPr>
          <w:hyperlink w:anchor="_Toc105509800" w:history="1">
            <w:r w:rsidRPr="00F66D43">
              <w:rPr>
                <w:rStyle w:val="a8"/>
                <w:rFonts w:hint="eastAsia"/>
                <w:noProof/>
                <w:highlight w:val="yellow"/>
              </w:rPr>
              <w:t>三.</w:t>
            </w:r>
            <w:r>
              <w:rPr>
                <w:rFonts w:cstheme="minorBidi"/>
                <w:noProof/>
                <w:kern w:val="2"/>
                <w:sz w:val="21"/>
              </w:rPr>
              <w:tab/>
            </w:r>
            <w:r w:rsidRPr="00F66D43">
              <w:rPr>
                <w:rStyle w:val="a8"/>
                <w:rFonts w:hint="eastAsia"/>
                <w:noProof/>
                <w:highlight w:val="yellow"/>
              </w:rPr>
              <w:t>《设备及材料清单表》</w:t>
            </w:r>
            <w:r>
              <w:rPr>
                <w:noProof/>
                <w:webHidden/>
              </w:rPr>
              <w:tab/>
            </w:r>
            <w:r>
              <w:rPr>
                <w:noProof/>
                <w:webHidden/>
              </w:rPr>
              <w:fldChar w:fldCharType="begin"/>
            </w:r>
            <w:r>
              <w:rPr>
                <w:noProof/>
                <w:webHidden/>
              </w:rPr>
              <w:instrText xml:space="preserve"> PAGEREF _Toc105509800 \h </w:instrText>
            </w:r>
            <w:r>
              <w:rPr>
                <w:noProof/>
                <w:webHidden/>
              </w:rPr>
            </w:r>
            <w:r>
              <w:rPr>
                <w:noProof/>
                <w:webHidden/>
              </w:rPr>
              <w:fldChar w:fldCharType="separate"/>
            </w:r>
            <w:r>
              <w:rPr>
                <w:noProof/>
                <w:webHidden/>
              </w:rPr>
              <w:t>142</w:t>
            </w:r>
            <w:r>
              <w:rPr>
                <w:noProof/>
                <w:webHidden/>
              </w:rPr>
              <w:fldChar w:fldCharType="end"/>
            </w:r>
          </w:hyperlink>
        </w:p>
        <w:p w14:paraId="545A8037" w14:textId="77777777" w:rsidR="00176BD2" w:rsidRDefault="00176BD2">
          <w:pPr>
            <w:pStyle w:val="20"/>
            <w:tabs>
              <w:tab w:val="left" w:pos="630"/>
              <w:tab w:val="right" w:leader="dot" w:pos="9322"/>
            </w:tabs>
            <w:rPr>
              <w:rFonts w:cstheme="minorBidi"/>
              <w:noProof/>
              <w:kern w:val="2"/>
              <w:sz w:val="21"/>
            </w:rPr>
          </w:pPr>
          <w:hyperlink w:anchor="_Toc105509801" w:history="1">
            <w:r w:rsidRPr="00F66D43">
              <w:rPr>
                <w:rStyle w:val="a8"/>
                <w:noProof/>
                <w:highlight w:val="yellow"/>
              </w:rPr>
              <w:t>1.</w:t>
            </w:r>
            <w:r>
              <w:rPr>
                <w:rFonts w:cstheme="minorBidi"/>
                <w:noProof/>
                <w:kern w:val="2"/>
                <w:sz w:val="21"/>
              </w:rPr>
              <w:tab/>
            </w:r>
            <w:r w:rsidRPr="00F66D43">
              <w:rPr>
                <w:rStyle w:val="a8"/>
                <w:rFonts w:hint="eastAsia"/>
                <w:noProof/>
                <w:highlight w:val="yellow"/>
              </w:rPr>
              <w:t>综合布线系统《设备及材料清单表》</w:t>
            </w:r>
            <w:r>
              <w:rPr>
                <w:noProof/>
                <w:webHidden/>
              </w:rPr>
              <w:tab/>
            </w:r>
            <w:r>
              <w:rPr>
                <w:noProof/>
                <w:webHidden/>
              </w:rPr>
              <w:fldChar w:fldCharType="begin"/>
            </w:r>
            <w:r>
              <w:rPr>
                <w:noProof/>
                <w:webHidden/>
              </w:rPr>
              <w:instrText xml:space="preserve"> PAGEREF _Toc105509801 \h </w:instrText>
            </w:r>
            <w:r>
              <w:rPr>
                <w:noProof/>
                <w:webHidden/>
              </w:rPr>
            </w:r>
            <w:r>
              <w:rPr>
                <w:noProof/>
                <w:webHidden/>
              </w:rPr>
              <w:fldChar w:fldCharType="separate"/>
            </w:r>
            <w:r>
              <w:rPr>
                <w:noProof/>
                <w:webHidden/>
              </w:rPr>
              <w:t>142</w:t>
            </w:r>
            <w:r>
              <w:rPr>
                <w:noProof/>
                <w:webHidden/>
              </w:rPr>
              <w:fldChar w:fldCharType="end"/>
            </w:r>
          </w:hyperlink>
        </w:p>
        <w:p w14:paraId="2EF59F04" w14:textId="77777777" w:rsidR="00176BD2" w:rsidRDefault="00176BD2">
          <w:pPr>
            <w:pStyle w:val="20"/>
            <w:tabs>
              <w:tab w:val="left" w:pos="630"/>
              <w:tab w:val="right" w:leader="dot" w:pos="9322"/>
            </w:tabs>
            <w:rPr>
              <w:rFonts w:cstheme="minorBidi"/>
              <w:noProof/>
              <w:kern w:val="2"/>
              <w:sz w:val="21"/>
            </w:rPr>
          </w:pPr>
          <w:hyperlink w:anchor="_Toc105509802" w:history="1">
            <w:r w:rsidRPr="00F66D43">
              <w:rPr>
                <w:rStyle w:val="a8"/>
                <w:noProof/>
                <w:highlight w:val="yellow"/>
              </w:rPr>
              <w:t>2.</w:t>
            </w:r>
            <w:r>
              <w:rPr>
                <w:rFonts w:cstheme="minorBidi"/>
                <w:noProof/>
                <w:kern w:val="2"/>
                <w:sz w:val="21"/>
              </w:rPr>
              <w:tab/>
            </w:r>
            <w:r w:rsidRPr="00F66D43">
              <w:rPr>
                <w:rStyle w:val="a8"/>
                <w:rFonts w:hint="eastAsia"/>
                <w:noProof/>
                <w:highlight w:val="yellow"/>
              </w:rPr>
              <w:t>综合安防系统《设备及材料清单表》</w:t>
            </w:r>
            <w:r>
              <w:rPr>
                <w:noProof/>
                <w:webHidden/>
              </w:rPr>
              <w:tab/>
            </w:r>
            <w:r>
              <w:rPr>
                <w:noProof/>
                <w:webHidden/>
              </w:rPr>
              <w:fldChar w:fldCharType="begin"/>
            </w:r>
            <w:r>
              <w:rPr>
                <w:noProof/>
                <w:webHidden/>
              </w:rPr>
              <w:instrText xml:space="preserve"> PAGEREF _Toc105509802 \h </w:instrText>
            </w:r>
            <w:r>
              <w:rPr>
                <w:noProof/>
                <w:webHidden/>
              </w:rPr>
            </w:r>
            <w:r>
              <w:rPr>
                <w:noProof/>
                <w:webHidden/>
              </w:rPr>
              <w:fldChar w:fldCharType="separate"/>
            </w:r>
            <w:r>
              <w:rPr>
                <w:noProof/>
                <w:webHidden/>
              </w:rPr>
              <w:t>142</w:t>
            </w:r>
            <w:r>
              <w:rPr>
                <w:noProof/>
                <w:webHidden/>
              </w:rPr>
              <w:fldChar w:fldCharType="end"/>
            </w:r>
          </w:hyperlink>
        </w:p>
        <w:p w14:paraId="1FE2188C" w14:textId="77777777" w:rsidR="00176BD2" w:rsidRDefault="00176BD2">
          <w:pPr>
            <w:pStyle w:val="20"/>
            <w:tabs>
              <w:tab w:val="left" w:pos="630"/>
              <w:tab w:val="right" w:leader="dot" w:pos="9322"/>
            </w:tabs>
            <w:rPr>
              <w:rFonts w:cstheme="minorBidi"/>
              <w:noProof/>
              <w:kern w:val="2"/>
              <w:sz w:val="21"/>
            </w:rPr>
          </w:pPr>
          <w:hyperlink w:anchor="_Toc105509803" w:history="1">
            <w:r w:rsidRPr="00F66D43">
              <w:rPr>
                <w:rStyle w:val="a8"/>
                <w:noProof/>
                <w:highlight w:val="yellow"/>
              </w:rPr>
              <w:t>3.</w:t>
            </w:r>
            <w:r>
              <w:rPr>
                <w:rFonts w:cstheme="minorBidi"/>
                <w:noProof/>
                <w:kern w:val="2"/>
                <w:sz w:val="21"/>
              </w:rPr>
              <w:tab/>
            </w:r>
            <w:r w:rsidRPr="00F66D43">
              <w:rPr>
                <w:rStyle w:val="a8"/>
                <w:rFonts w:hint="eastAsia"/>
                <w:noProof/>
                <w:highlight w:val="yellow"/>
              </w:rPr>
              <w:t>楼宇可视对讲系统《设备及材料清单表》</w:t>
            </w:r>
            <w:r>
              <w:rPr>
                <w:noProof/>
                <w:webHidden/>
              </w:rPr>
              <w:tab/>
            </w:r>
            <w:r>
              <w:rPr>
                <w:noProof/>
                <w:webHidden/>
              </w:rPr>
              <w:fldChar w:fldCharType="begin"/>
            </w:r>
            <w:r>
              <w:rPr>
                <w:noProof/>
                <w:webHidden/>
              </w:rPr>
              <w:instrText xml:space="preserve"> PAGEREF _Toc105509803 \h </w:instrText>
            </w:r>
            <w:r>
              <w:rPr>
                <w:noProof/>
                <w:webHidden/>
              </w:rPr>
            </w:r>
            <w:r>
              <w:rPr>
                <w:noProof/>
                <w:webHidden/>
              </w:rPr>
              <w:fldChar w:fldCharType="separate"/>
            </w:r>
            <w:r>
              <w:rPr>
                <w:noProof/>
                <w:webHidden/>
              </w:rPr>
              <w:t>142</w:t>
            </w:r>
            <w:r>
              <w:rPr>
                <w:noProof/>
                <w:webHidden/>
              </w:rPr>
              <w:fldChar w:fldCharType="end"/>
            </w:r>
          </w:hyperlink>
        </w:p>
        <w:p w14:paraId="3FD48043" w14:textId="77777777" w:rsidR="00176BD2" w:rsidRDefault="00176BD2">
          <w:pPr>
            <w:pStyle w:val="20"/>
            <w:tabs>
              <w:tab w:val="left" w:pos="630"/>
              <w:tab w:val="right" w:leader="dot" w:pos="9322"/>
            </w:tabs>
            <w:rPr>
              <w:rFonts w:cstheme="minorBidi"/>
              <w:noProof/>
              <w:kern w:val="2"/>
              <w:sz w:val="21"/>
            </w:rPr>
          </w:pPr>
          <w:hyperlink w:anchor="_Toc105509804" w:history="1">
            <w:r w:rsidRPr="00F66D43">
              <w:rPr>
                <w:rStyle w:val="a8"/>
                <w:noProof/>
                <w:highlight w:val="yellow"/>
              </w:rPr>
              <w:t>4.</w:t>
            </w:r>
            <w:r>
              <w:rPr>
                <w:rFonts w:cstheme="minorBidi"/>
                <w:noProof/>
                <w:kern w:val="2"/>
                <w:sz w:val="21"/>
              </w:rPr>
              <w:tab/>
            </w:r>
            <w:r w:rsidRPr="00F66D43">
              <w:rPr>
                <w:rStyle w:val="a8"/>
                <w:rFonts w:hint="eastAsia"/>
                <w:noProof/>
                <w:highlight w:val="yellow"/>
              </w:rPr>
              <w:t>电梯五方对讲系统《设备及材料清单表》</w:t>
            </w:r>
            <w:r>
              <w:rPr>
                <w:noProof/>
                <w:webHidden/>
              </w:rPr>
              <w:tab/>
            </w:r>
            <w:r>
              <w:rPr>
                <w:noProof/>
                <w:webHidden/>
              </w:rPr>
              <w:fldChar w:fldCharType="begin"/>
            </w:r>
            <w:r>
              <w:rPr>
                <w:noProof/>
                <w:webHidden/>
              </w:rPr>
              <w:instrText xml:space="preserve"> PAGEREF _Toc105509804 \h </w:instrText>
            </w:r>
            <w:r>
              <w:rPr>
                <w:noProof/>
                <w:webHidden/>
              </w:rPr>
            </w:r>
            <w:r>
              <w:rPr>
                <w:noProof/>
                <w:webHidden/>
              </w:rPr>
              <w:fldChar w:fldCharType="separate"/>
            </w:r>
            <w:r>
              <w:rPr>
                <w:noProof/>
                <w:webHidden/>
              </w:rPr>
              <w:t>142</w:t>
            </w:r>
            <w:r>
              <w:rPr>
                <w:noProof/>
                <w:webHidden/>
              </w:rPr>
              <w:fldChar w:fldCharType="end"/>
            </w:r>
          </w:hyperlink>
        </w:p>
        <w:p w14:paraId="5649562B" w14:textId="77777777" w:rsidR="00176BD2" w:rsidRDefault="00176BD2">
          <w:pPr>
            <w:pStyle w:val="20"/>
            <w:tabs>
              <w:tab w:val="left" w:pos="630"/>
              <w:tab w:val="right" w:leader="dot" w:pos="9322"/>
            </w:tabs>
            <w:rPr>
              <w:rFonts w:cstheme="minorBidi"/>
              <w:noProof/>
              <w:kern w:val="2"/>
              <w:sz w:val="21"/>
            </w:rPr>
          </w:pPr>
          <w:hyperlink w:anchor="_Toc105509805" w:history="1">
            <w:r w:rsidRPr="00F66D43">
              <w:rPr>
                <w:rStyle w:val="a8"/>
                <w:noProof/>
                <w:highlight w:val="yellow"/>
              </w:rPr>
              <w:t>5.</w:t>
            </w:r>
            <w:r>
              <w:rPr>
                <w:rFonts w:cstheme="minorBidi"/>
                <w:noProof/>
                <w:kern w:val="2"/>
                <w:sz w:val="21"/>
              </w:rPr>
              <w:tab/>
            </w:r>
            <w:r w:rsidRPr="00F66D43">
              <w:rPr>
                <w:rStyle w:val="a8"/>
                <w:rFonts w:hint="eastAsia"/>
                <w:noProof/>
                <w:highlight w:val="yellow"/>
              </w:rPr>
              <w:t>小区监控（含高空抛物监控）系统《设备及材料清单表》</w:t>
            </w:r>
            <w:r>
              <w:rPr>
                <w:noProof/>
                <w:webHidden/>
              </w:rPr>
              <w:tab/>
            </w:r>
            <w:r>
              <w:rPr>
                <w:noProof/>
                <w:webHidden/>
              </w:rPr>
              <w:fldChar w:fldCharType="begin"/>
            </w:r>
            <w:r>
              <w:rPr>
                <w:noProof/>
                <w:webHidden/>
              </w:rPr>
              <w:instrText xml:space="preserve"> PAGEREF _Toc105509805 \h </w:instrText>
            </w:r>
            <w:r>
              <w:rPr>
                <w:noProof/>
                <w:webHidden/>
              </w:rPr>
            </w:r>
            <w:r>
              <w:rPr>
                <w:noProof/>
                <w:webHidden/>
              </w:rPr>
              <w:fldChar w:fldCharType="separate"/>
            </w:r>
            <w:r>
              <w:rPr>
                <w:noProof/>
                <w:webHidden/>
              </w:rPr>
              <w:t>142</w:t>
            </w:r>
            <w:r>
              <w:rPr>
                <w:noProof/>
                <w:webHidden/>
              </w:rPr>
              <w:fldChar w:fldCharType="end"/>
            </w:r>
          </w:hyperlink>
        </w:p>
        <w:p w14:paraId="567B8291" w14:textId="77777777" w:rsidR="00176BD2" w:rsidRDefault="00176BD2">
          <w:pPr>
            <w:pStyle w:val="20"/>
            <w:tabs>
              <w:tab w:val="left" w:pos="630"/>
              <w:tab w:val="right" w:leader="dot" w:pos="9322"/>
            </w:tabs>
            <w:rPr>
              <w:rFonts w:cstheme="minorBidi"/>
              <w:noProof/>
              <w:kern w:val="2"/>
              <w:sz w:val="21"/>
            </w:rPr>
          </w:pPr>
          <w:hyperlink w:anchor="_Toc105509806" w:history="1">
            <w:r w:rsidRPr="00F66D43">
              <w:rPr>
                <w:rStyle w:val="a8"/>
                <w:noProof/>
                <w:highlight w:val="yellow"/>
              </w:rPr>
              <w:t>6.</w:t>
            </w:r>
            <w:r>
              <w:rPr>
                <w:rFonts w:cstheme="minorBidi"/>
                <w:noProof/>
                <w:kern w:val="2"/>
                <w:sz w:val="21"/>
              </w:rPr>
              <w:tab/>
            </w:r>
            <w:r w:rsidRPr="00F66D43">
              <w:rPr>
                <w:rStyle w:val="a8"/>
                <w:rFonts w:hint="eastAsia"/>
                <w:noProof/>
                <w:highlight w:val="yellow"/>
              </w:rPr>
              <w:t>门禁一卡通系统《设备及材料清单表》</w:t>
            </w:r>
            <w:r>
              <w:rPr>
                <w:noProof/>
                <w:webHidden/>
              </w:rPr>
              <w:tab/>
            </w:r>
            <w:r>
              <w:rPr>
                <w:noProof/>
                <w:webHidden/>
              </w:rPr>
              <w:fldChar w:fldCharType="begin"/>
            </w:r>
            <w:r>
              <w:rPr>
                <w:noProof/>
                <w:webHidden/>
              </w:rPr>
              <w:instrText xml:space="preserve"> PAGEREF _Toc105509806 \h </w:instrText>
            </w:r>
            <w:r>
              <w:rPr>
                <w:noProof/>
                <w:webHidden/>
              </w:rPr>
            </w:r>
            <w:r>
              <w:rPr>
                <w:noProof/>
                <w:webHidden/>
              </w:rPr>
              <w:fldChar w:fldCharType="separate"/>
            </w:r>
            <w:r>
              <w:rPr>
                <w:noProof/>
                <w:webHidden/>
              </w:rPr>
              <w:t>142</w:t>
            </w:r>
            <w:r>
              <w:rPr>
                <w:noProof/>
                <w:webHidden/>
              </w:rPr>
              <w:fldChar w:fldCharType="end"/>
            </w:r>
          </w:hyperlink>
        </w:p>
        <w:p w14:paraId="5B4CD170" w14:textId="77777777" w:rsidR="00176BD2" w:rsidRDefault="00176BD2">
          <w:pPr>
            <w:pStyle w:val="20"/>
            <w:tabs>
              <w:tab w:val="left" w:pos="630"/>
              <w:tab w:val="right" w:leader="dot" w:pos="9322"/>
            </w:tabs>
            <w:rPr>
              <w:rFonts w:cstheme="minorBidi"/>
              <w:noProof/>
              <w:kern w:val="2"/>
              <w:sz w:val="21"/>
            </w:rPr>
          </w:pPr>
          <w:hyperlink w:anchor="_Toc105509807" w:history="1">
            <w:r w:rsidRPr="00F66D43">
              <w:rPr>
                <w:rStyle w:val="a8"/>
                <w:noProof/>
                <w:highlight w:val="yellow"/>
              </w:rPr>
              <w:t>7.</w:t>
            </w:r>
            <w:r>
              <w:rPr>
                <w:rFonts w:cstheme="minorBidi"/>
                <w:noProof/>
                <w:kern w:val="2"/>
                <w:sz w:val="21"/>
              </w:rPr>
              <w:tab/>
            </w:r>
            <w:r w:rsidRPr="00F66D43">
              <w:rPr>
                <w:rStyle w:val="a8"/>
                <w:rFonts w:hint="eastAsia"/>
                <w:noProof/>
                <w:highlight w:val="yellow"/>
              </w:rPr>
              <w:t>停车管理系统《设备及材料清单表》</w:t>
            </w:r>
            <w:r>
              <w:rPr>
                <w:noProof/>
                <w:webHidden/>
              </w:rPr>
              <w:tab/>
            </w:r>
            <w:r>
              <w:rPr>
                <w:noProof/>
                <w:webHidden/>
              </w:rPr>
              <w:fldChar w:fldCharType="begin"/>
            </w:r>
            <w:r>
              <w:rPr>
                <w:noProof/>
                <w:webHidden/>
              </w:rPr>
              <w:instrText xml:space="preserve"> PAGEREF _Toc105509807 \h </w:instrText>
            </w:r>
            <w:r>
              <w:rPr>
                <w:noProof/>
                <w:webHidden/>
              </w:rPr>
            </w:r>
            <w:r>
              <w:rPr>
                <w:noProof/>
                <w:webHidden/>
              </w:rPr>
              <w:fldChar w:fldCharType="separate"/>
            </w:r>
            <w:r>
              <w:rPr>
                <w:noProof/>
                <w:webHidden/>
              </w:rPr>
              <w:t>142</w:t>
            </w:r>
            <w:r>
              <w:rPr>
                <w:noProof/>
                <w:webHidden/>
              </w:rPr>
              <w:fldChar w:fldCharType="end"/>
            </w:r>
          </w:hyperlink>
        </w:p>
        <w:p w14:paraId="2D0B8A95" w14:textId="77777777" w:rsidR="00176BD2" w:rsidRDefault="00176BD2">
          <w:pPr>
            <w:pStyle w:val="20"/>
            <w:tabs>
              <w:tab w:val="left" w:pos="630"/>
              <w:tab w:val="right" w:leader="dot" w:pos="9322"/>
            </w:tabs>
            <w:rPr>
              <w:rFonts w:cstheme="minorBidi"/>
              <w:noProof/>
              <w:kern w:val="2"/>
              <w:sz w:val="21"/>
            </w:rPr>
          </w:pPr>
          <w:hyperlink w:anchor="_Toc105509808" w:history="1">
            <w:r w:rsidRPr="00F66D43">
              <w:rPr>
                <w:rStyle w:val="a8"/>
                <w:noProof/>
                <w:highlight w:val="yellow"/>
              </w:rPr>
              <w:t>8.</w:t>
            </w:r>
            <w:r>
              <w:rPr>
                <w:rFonts w:cstheme="minorBidi"/>
                <w:noProof/>
                <w:kern w:val="2"/>
                <w:sz w:val="21"/>
              </w:rPr>
              <w:tab/>
            </w:r>
            <w:r w:rsidRPr="00F66D43">
              <w:rPr>
                <w:rStyle w:val="a8"/>
                <w:rFonts w:hint="eastAsia"/>
                <w:noProof/>
                <w:highlight w:val="yellow"/>
              </w:rPr>
              <w:t>公共广播系统《设备及材料清单表》</w:t>
            </w:r>
            <w:r>
              <w:rPr>
                <w:noProof/>
                <w:webHidden/>
              </w:rPr>
              <w:tab/>
            </w:r>
            <w:r>
              <w:rPr>
                <w:noProof/>
                <w:webHidden/>
              </w:rPr>
              <w:fldChar w:fldCharType="begin"/>
            </w:r>
            <w:r>
              <w:rPr>
                <w:noProof/>
                <w:webHidden/>
              </w:rPr>
              <w:instrText xml:space="preserve"> PAGEREF _Toc105509808 \h </w:instrText>
            </w:r>
            <w:r>
              <w:rPr>
                <w:noProof/>
                <w:webHidden/>
              </w:rPr>
            </w:r>
            <w:r>
              <w:rPr>
                <w:noProof/>
                <w:webHidden/>
              </w:rPr>
              <w:fldChar w:fldCharType="separate"/>
            </w:r>
            <w:r>
              <w:rPr>
                <w:noProof/>
                <w:webHidden/>
              </w:rPr>
              <w:t>142</w:t>
            </w:r>
            <w:r>
              <w:rPr>
                <w:noProof/>
                <w:webHidden/>
              </w:rPr>
              <w:fldChar w:fldCharType="end"/>
            </w:r>
          </w:hyperlink>
        </w:p>
        <w:p w14:paraId="2ED04840" w14:textId="77777777" w:rsidR="00176BD2" w:rsidRDefault="00176BD2">
          <w:pPr>
            <w:pStyle w:val="20"/>
            <w:tabs>
              <w:tab w:val="left" w:pos="630"/>
              <w:tab w:val="right" w:leader="dot" w:pos="9322"/>
            </w:tabs>
            <w:rPr>
              <w:rFonts w:cstheme="minorBidi"/>
              <w:noProof/>
              <w:kern w:val="2"/>
              <w:sz w:val="21"/>
            </w:rPr>
          </w:pPr>
          <w:hyperlink w:anchor="_Toc105509809" w:history="1">
            <w:r w:rsidRPr="00F66D43">
              <w:rPr>
                <w:rStyle w:val="a8"/>
                <w:noProof/>
                <w:highlight w:val="yellow"/>
              </w:rPr>
              <w:t>9.</w:t>
            </w:r>
            <w:r>
              <w:rPr>
                <w:rFonts w:cstheme="minorBidi"/>
                <w:noProof/>
                <w:kern w:val="2"/>
                <w:sz w:val="21"/>
              </w:rPr>
              <w:tab/>
            </w:r>
            <w:r w:rsidRPr="00F66D43">
              <w:rPr>
                <w:rStyle w:val="a8"/>
                <w:rFonts w:hint="eastAsia"/>
                <w:noProof/>
                <w:highlight w:val="yellow"/>
              </w:rPr>
              <w:t>出入口管理系统《设备及材料清单表》</w:t>
            </w:r>
            <w:r>
              <w:rPr>
                <w:noProof/>
                <w:webHidden/>
              </w:rPr>
              <w:tab/>
            </w:r>
            <w:r>
              <w:rPr>
                <w:noProof/>
                <w:webHidden/>
              </w:rPr>
              <w:fldChar w:fldCharType="begin"/>
            </w:r>
            <w:r>
              <w:rPr>
                <w:noProof/>
                <w:webHidden/>
              </w:rPr>
              <w:instrText xml:space="preserve"> PAGEREF _Toc105509809 \h </w:instrText>
            </w:r>
            <w:r>
              <w:rPr>
                <w:noProof/>
                <w:webHidden/>
              </w:rPr>
            </w:r>
            <w:r>
              <w:rPr>
                <w:noProof/>
                <w:webHidden/>
              </w:rPr>
              <w:fldChar w:fldCharType="separate"/>
            </w:r>
            <w:r>
              <w:rPr>
                <w:noProof/>
                <w:webHidden/>
              </w:rPr>
              <w:t>142</w:t>
            </w:r>
            <w:r>
              <w:rPr>
                <w:noProof/>
                <w:webHidden/>
              </w:rPr>
              <w:fldChar w:fldCharType="end"/>
            </w:r>
          </w:hyperlink>
        </w:p>
        <w:p w14:paraId="07709C17" w14:textId="77777777" w:rsidR="00176BD2" w:rsidRDefault="00176BD2">
          <w:pPr>
            <w:pStyle w:val="20"/>
            <w:tabs>
              <w:tab w:val="left" w:pos="840"/>
              <w:tab w:val="right" w:leader="dot" w:pos="9322"/>
            </w:tabs>
            <w:rPr>
              <w:rFonts w:cstheme="minorBidi"/>
              <w:noProof/>
              <w:kern w:val="2"/>
              <w:sz w:val="21"/>
            </w:rPr>
          </w:pPr>
          <w:hyperlink w:anchor="_Toc105509810" w:history="1">
            <w:r w:rsidRPr="00F66D43">
              <w:rPr>
                <w:rStyle w:val="a8"/>
                <w:noProof/>
                <w:highlight w:val="yellow"/>
              </w:rPr>
              <w:t>10.</w:t>
            </w:r>
            <w:r>
              <w:rPr>
                <w:rFonts w:cstheme="minorBidi"/>
                <w:noProof/>
                <w:kern w:val="2"/>
                <w:sz w:val="21"/>
              </w:rPr>
              <w:tab/>
            </w:r>
            <w:r w:rsidRPr="00F66D43">
              <w:rPr>
                <w:rStyle w:val="a8"/>
                <w:rFonts w:hint="eastAsia"/>
                <w:noProof/>
                <w:highlight w:val="yellow"/>
              </w:rPr>
              <w:t>电子巡更系统《设备及材料清单表》</w:t>
            </w:r>
            <w:r>
              <w:rPr>
                <w:noProof/>
                <w:webHidden/>
              </w:rPr>
              <w:tab/>
            </w:r>
            <w:r>
              <w:rPr>
                <w:noProof/>
                <w:webHidden/>
              </w:rPr>
              <w:fldChar w:fldCharType="begin"/>
            </w:r>
            <w:r>
              <w:rPr>
                <w:noProof/>
                <w:webHidden/>
              </w:rPr>
              <w:instrText xml:space="preserve"> PAGEREF _Toc105509810 \h </w:instrText>
            </w:r>
            <w:r>
              <w:rPr>
                <w:noProof/>
                <w:webHidden/>
              </w:rPr>
            </w:r>
            <w:r>
              <w:rPr>
                <w:noProof/>
                <w:webHidden/>
              </w:rPr>
              <w:fldChar w:fldCharType="separate"/>
            </w:r>
            <w:r>
              <w:rPr>
                <w:noProof/>
                <w:webHidden/>
              </w:rPr>
              <w:t>142</w:t>
            </w:r>
            <w:r>
              <w:rPr>
                <w:noProof/>
                <w:webHidden/>
              </w:rPr>
              <w:fldChar w:fldCharType="end"/>
            </w:r>
          </w:hyperlink>
        </w:p>
        <w:p w14:paraId="0620D3DC" w14:textId="77777777" w:rsidR="00176BD2" w:rsidRDefault="00176BD2">
          <w:pPr>
            <w:pStyle w:val="20"/>
            <w:tabs>
              <w:tab w:val="left" w:pos="840"/>
              <w:tab w:val="right" w:leader="dot" w:pos="9322"/>
            </w:tabs>
            <w:rPr>
              <w:rFonts w:cstheme="minorBidi"/>
              <w:noProof/>
              <w:kern w:val="2"/>
              <w:sz w:val="21"/>
            </w:rPr>
          </w:pPr>
          <w:hyperlink w:anchor="_Toc105509811" w:history="1">
            <w:r w:rsidRPr="00F66D43">
              <w:rPr>
                <w:rStyle w:val="a8"/>
                <w:noProof/>
                <w:highlight w:val="yellow"/>
              </w:rPr>
              <w:t>11.</w:t>
            </w:r>
            <w:r>
              <w:rPr>
                <w:rFonts w:cstheme="minorBidi"/>
                <w:noProof/>
                <w:kern w:val="2"/>
                <w:sz w:val="21"/>
              </w:rPr>
              <w:tab/>
            </w:r>
            <w:r w:rsidRPr="00F66D43">
              <w:rPr>
                <w:rStyle w:val="a8"/>
                <w:rFonts w:hint="eastAsia"/>
                <w:noProof/>
                <w:highlight w:val="yellow"/>
              </w:rPr>
              <w:t>智能化机房工程《设备及材料清单表》</w:t>
            </w:r>
            <w:r>
              <w:rPr>
                <w:noProof/>
                <w:webHidden/>
              </w:rPr>
              <w:tab/>
            </w:r>
            <w:r>
              <w:rPr>
                <w:noProof/>
                <w:webHidden/>
              </w:rPr>
              <w:fldChar w:fldCharType="begin"/>
            </w:r>
            <w:r>
              <w:rPr>
                <w:noProof/>
                <w:webHidden/>
              </w:rPr>
              <w:instrText xml:space="preserve"> PAGEREF _Toc105509811 \h </w:instrText>
            </w:r>
            <w:r>
              <w:rPr>
                <w:noProof/>
                <w:webHidden/>
              </w:rPr>
            </w:r>
            <w:r>
              <w:rPr>
                <w:noProof/>
                <w:webHidden/>
              </w:rPr>
              <w:fldChar w:fldCharType="separate"/>
            </w:r>
            <w:r>
              <w:rPr>
                <w:noProof/>
                <w:webHidden/>
              </w:rPr>
              <w:t>142</w:t>
            </w:r>
            <w:r>
              <w:rPr>
                <w:noProof/>
                <w:webHidden/>
              </w:rPr>
              <w:fldChar w:fldCharType="end"/>
            </w:r>
          </w:hyperlink>
        </w:p>
        <w:p w14:paraId="346C468F" w14:textId="77777777" w:rsidR="00176BD2" w:rsidRDefault="00176BD2">
          <w:pPr>
            <w:pStyle w:val="20"/>
            <w:tabs>
              <w:tab w:val="left" w:pos="840"/>
              <w:tab w:val="right" w:leader="dot" w:pos="9322"/>
            </w:tabs>
            <w:rPr>
              <w:rFonts w:cstheme="minorBidi"/>
              <w:noProof/>
              <w:kern w:val="2"/>
              <w:sz w:val="21"/>
            </w:rPr>
          </w:pPr>
          <w:hyperlink w:anchor="_Toc105509812" w:history="1">
            <w:r w:rsidRPr="00F66D43">
              <w:rPr>
                <w:rStyle w:val="a8"/>
                <w:noProof/>
                <w:highlight w:val="yellow"/>
              </w:rPr>
              <w:t>12.</w:t>
            </w:r>
            <w:r>
              <w:rPr>
                <w:rFonts w:cstheme="minorBidi"/>
                <w:noProof/>
                <w:kern w:val="2"/>
                <w:sz w:val="21"/>
              </w:rPr>
              <w:tab/>
            </w:r>
            <w:r w:rsidRPr="00F66D43">
              <w:rPr>
                <w:rStyle w:val="a8"/>
                <w:rFonts w:hint="eastAsia"/>
                <w:noProof/>
                <w:highlight w:val="yellow"/>
              </w:rPr>
              <w:t>智能化集成管理平台《设备及材料清单表》</w:t>
            </w:r>
            <w:r>
              <w:rPr>
                <w:noProof/>
                <w:webHidden/>
              </w:rPr>
              <w:tab/>
            </w:r>
            <w:r>
              <w:rPr>
                <w:noProof/>
                <w:webHidden/>
              </w:rPr>
              <w:fldChar w:fldCharType="begin"/>
            </w:r>
            <w:r>
              <w:rPr>
                <w:noProof/>
                <w:webHidden/>
              </w:rPr>
              <w:instrText xml:space="preserve"> PAGEREF _Toc105509812 \h </w:instrText>
            </w:r>
            <w:r>
              <w:rPr>
                <w:noProof/>
                <w:webHidden/>
              </w:rPr>
            </w:r>
            <w:r>
              <w:rPr>
                <w:noProof/>
                <w:webHidden/>
              </w:rPr>
              <w:fldChar w:fldCharType="separate"/>
            </w:r>
            <w:r>
              <w:rPr>
                <w:noProof/>
                <w:webHidden/>
              </w:rPr>
              <w:t>142</w:t>
            </w:r>
            <w:r>
              <w:rPr>
                <w:noProof/>
                <w:webHidden/>
              </w:rPr>
              <w:fldChar w:fldCharType="end"/>
            </w:r>
          </w:hyperlink>
        </w:p>
        <w:p w14:paraId="38DBB929" w14:textId="77777777" w:rsidR="00176BD2" w:rsidRDefault="00176BD2">
          <w:pPr>
            <w:pStyle w:val="20"/>
            <w:tabs>
              <w:tab w:val="left" w:pos="840"/>
              <w:tab w:val="right" w:leader="dot" w:pos="9322"/>
            </w:tabs>
            <w:rPr>
              <w:rFonts w:cstheme="minorBidi"/>
              <w:noProof/>
              <w:kern w:val="2"/>
              <w:sz w:val="21"/>
            </w:rPr>
          </w:pPr>
          <w:hyperlink w:anchor="_Toc105509813" w:history="1">
            <w:r w:rsidRPr="00F66D43">
              <w:rPr>
                <w:rStyle w:val="a8"/>
                <w:noProof/>
                <w:highlight w:val="yellow"/>
              </w:rPr>
              <w:t>13.</w:t>
            </w:r>
            <w:r>
              <w:rPr>
                <w:rFonts w:cstheme="minorBidi"/>
                <w:noProof/>
                <w:kern w:val="2"/>
                <w:sz w:val="21"/>
              </w:rPr>
              <w:tab/>
            </w:r>
            <w:r w:rsidRPr="00F66D43">
              <w:rPr>
                <w:rStyle w:val="a8"/>
                <w:rFonts w:hint="eastAsia"/>
                <w:noProof/>
                <w:highlight w:val="yellow"/>
              </w:rPr>
              <w:t>住宅区及住宅户内光纤到户通信设施《设备及材料清单表》</w:t>
            </w:r>
            <w:r>
              <w:rPr>
                <w:noProof/>
                <w:webHidden/>
              </w:rPr>
              <w:tab/>
            </w:r>
            <w:r>
              <w:rPr>
                <w:noProof/>
                <w:webHidden/>
              </w:rPr>
              <w:fldChar w:fldCharType="begin"/>
            </w:r>
            <w:r>
              <w:rPr>
                <w:noProof/>
                <w:webHidden/>
              </w:rPr>
              <w:instrText xml:space="preserve"> PAGEREF _Toc105509813 \h </w:instrText>
            </w:r>
            <w:r>
              <w:rPr>
                <w:noProof/>
                <w:webHidden/>
              </w:rPr>
            </w:r>
            <w:r>
              <w:rPr>
                <w:noProof/>
                <w:webHidden/>
              </w:rPr>
              <w:fldChar w:fldCharType="separate"/>
            </w:r>
            <w:r>
              <w:rPr>
                <w:noProof/>
                <w:webHidden/>
              </w:rPr>
              <w:t>142</w:t>
            </w:r>
            <w:r>
              <w:rPr>
                <w:noProof/>
                <w:webHidden/>
              </w:rPr>
              <w:fldChar w:fldCharType="end"/>
            </w:r>
          </w:hyperlink>
        </w:p>
        <w:p w14:paraId="605B323C" w14:textId="77777777" w:rsidR="00176BD2" w:rsidRDefault="00176BD2">
          <w:pPr>
            <w:pStyle w:val="12"/>
            <w:tabs>
              <w:tab w:val="left" w:pos="630"/>
              <w:tab w:val="right" w:leader="dot" w:pos="9322"/>
            </w:tabs>
            <w:rPr>
              <w:rFonts w:cstheme="minorBidi"/>
              <w:noProof/>
              <w:kern w:val="2"/>
              <w:sz w:val="21"/>
            </w:rPr>
          </w:pPr>
          <w:hyperlink w:anchor="_Toc105509814" w:history="1">
            <w:r w:rsidRPr="00F66D43">
              <w:rPr>
                <w:rStyle w:val="a8"/>
                <w:rFonts w:hint="eastAsia"/>
                <w:noProof/>
              </w:rPr>
              <w:t>四.</w:t>
            </w:r>
            <w:r>
              <w:rPr>
                <w:rFonts w:cstheme="minorBidi"/>
                <w:noProof/>
                <w:kern w:val="2"/>
                <w:sz w:val="21"/>
              </w:rPr>
              <w:tab/>
            </w:r>
            <w:r w:rsidRPr="00F66D43">
              <w:rPr>
                <w:rStyle w:val="a8"/>
                <w:rFonts w:hint="eastAsia"/>
                <w:noProof/>
              </w:rPr>
              <w:t>质量保修期延长承诺</w:t>
            </w:r>
            <w:r>
              <w:rPr>
                <w:noProof/>
                <w:webHidden/>
              </w:rPr>
              <w:tab/>
            </w:r>
            <w:r>
              <w:rPr>
                <w:noProof/>
                <w:webHidden/>
              </w:rPr>
              <w:fldChar w:fldCharType="begin"/>
            </w:r>
            <w:r>
              <w:rPr>
                <w:noProof/>
                <w:webHidden/>
              </w:rPr>
              <w:instrText xml:space="preserve"> PAGEREF _Toc105509814 \h </w:instrText>
            </w:r>
            <w:r>
              <w:rPr>
                <w:noProof/>
                <w:webHidden/>
              </w:rPr>
            </w:r>
            <w:r>
              <w:rPr>
                <w:noProof/>
                <w:webHidden/>
              </w:rPr>
              <w:fldChar w:fldCharType="separate"/>
            </w:r>
            <w:r>
              <w:rPr>
                <w:noProof/>
                <w:webHidden/>
              </w:rPr>
              <w:t>143</w:t>
            </w:r>
            <w:r>
              <w:rPr>
                <w:noProof/>
                <w:webHidden/>
              </w:rPr>
              <w:fldChar w:fldCharType="end"/>
            </w:r>
          </w:hyperlink>
        </w:p>
        <w:p w14:paraId="25A3078F" w14:textId="77777777" w:rsidR="00176BD2" w:rsidRDefault="00176BD2">
          <w:pPr>
            <w:pStyle w:val="12"/>
            <w:tabs>
              <w:tab w:val="left" w:pos="630"/>
              <w:tab w:val="right" w:leader="dot" w:pos="9322"/>
            </w:tabs>
            <w:rPr>
              <w:rFonts w:cstheme="minorBidi"/>
              <w:noProof/>
              <w:kern w:val="2"/>
              <w:sz w:val="21"/>
            </w:rPr>
          </w:pPr>
          <w:hyperlink w:anchor="_Toc105509815" w:history="1">
            <w:r w:rsidRPr="00F66D43">
              <w:rPr>
                <w:rStyle w:val="a8"/>
                <w:rFonts w:hint="eastAsia"/>
                <w:noProof/>
              </w:rPr>
              <w:t>五.</w:t>
            </w:r>
            <w:r>
              <w:rPr>
                <w:rFonts w:cstheme="minorBidi"/>
                <w:noProof/>
                <w:kern w:val="2"/>
                <w:sz w:val="21"/>
              </w:rPr>
              <w:tab/>
            </w:r>
            <w:r w:rsidRPr="00F66D43">
              <w:rPr>
                <w:rStyle w:val="a8"/>
                <w:rFonts w:hint="eastAsia"/>
                <w:noProof/>
              </w:rPr>
              <w:t>售后服务承诺</w:t>
            </w:r>
            <w:r>
              <w:rPr>
                <w:noProof/>
                <w:webHidden/>
              </w:rPr>
              <w:tab/>
            </w:r>
            <w:r>
              <w:rPr>
                <w:noProof/>
                <w:webHidden/>
              </w:rPr>
              <w:fldChar w:fldCharType="begin"/>
            </w:r>
            <w:r>
              <w:rPr>
                <w:noProof/>
                <w:webHidden/>
              </w:rPr>
              <w:instrText xml:space="preserve"> PAGEREF _Toc105509815 \h </w:instrText>
            </w:r>
            <w:r>
              <w:rPr>
                <w:noProof/>
                <w:webHidden/>
              </w:rPr>
            </w:r>
            <w:r>
              <w:rPr>
                <w:noProof/>
                <w:webHidden/>
              </w:rPr>
              <w:fldChar w:fldCharType="separate"/>
            </w:r>
            <w:r>
              <w:rPr>
                <w:noProof/>
                <w:webHidden/>
              </w:rPr>
              <w:t>144</w:t>
            </w:r>
            <w:r>
              <w:rPr>
                <w:noProof/>
                <w:webHidden/>
              </w:rPr>
              <w:fldChar w:fldCharType="end"/>
            </w:r>
          </w:hyperlink>
        </w:p>
        <w:p w14:paraId="2E4033FA" w14:textId="30C8278F" w:rsidR="00EE63DD" w:rsidRDefault="00EE63DD">
          <w:pPr>
            <w:ind w:firstLine="482"/>
          </w:pPr>
          <w:r>
            <w:rPr>
              <w:b/>
              <w:bCs/>
              <w:lang w:val="zh-CN"/>
            </w:rPr>
            <w:fldChar w:fldCharType="end"/>
          </w:r>
        </w:p>
      </w:sdtContent>
    </w:sdt>
    <w:p w14:paraId="19C99835" w14:textId="48E47B44" w:rsidR="00F65B8A" w:rsidRDefault="00BD7A41" w:rsidP="00BD7A41">
      <w:pPr>
        <w:pStyle w:val="1"/>
      </w:pPr>
      <w:bookmarkStart w:id="0" w:name="_Toc105509763"/>
      <w:r>
        <w:rPr>
          <w:rFonts w:hint="eastAsia"/>
        </w:rPr>
        <w:lastRenderedPageBreak/>
        <w:t>施工组织设计</w:t>
      </w:r>
      <w:bookmarkEnd w:id="0"/>
    </w:p>
    <w:p w14:paraId="262595AD" w14:textId="2B6DC2A5" w:rsidR="00BD7A41" w:rsidRDefault="0051300C" w:rsidP="0051300C">
      <w:pPr>
        <w:pStyle w:val="2"/>
      </w:pPr>
      <w:bookmarkStart w:id="1" w:name="_Toc105509764"/>
      <w:r>
        <w:rPr>
          <w:rFonts w:hint="eastAsia"/>
        </w:rPr>
        <w:t>施工技术方案</w:t>
      </w:r>
      <w:bookmarkEnd w:id="1"/>
    </w:p>
    <w:p w14:paraId="2CD0F6DB" w14:textId="40203958" w:rsidR="00476562" w:rsidRDefault="00C620C2" w:rsidP="00C620C2">
      <w:pPr>
        <w:pStyle w:val="3"/>
      </w:pPr>
      <w:bookmarkStart w:id="2" w:name="_Toc105509765"/>
      <w:r>
        <w:rPr>
          <w:rFonts w:hint="eastAsia"/>
        </w:rPr>
        <w:t>工程概况</w:t>
      </w:r>
      <w:bookmarkEnd w:id="2"/>
    </w:p>
    <w:p w14:paraId="2F44B0B9" w14:textId="25ED65C9" w:rsidR="00C620C2" w:rsidRDefault="00C620C2" w:rsidP="00C620C2">
      <w:pPr>
        <w:pStyle w:val="4"/>
      </w:pPr>
      <w:r>
        <w:rPr>
          <w:rFonts w:hint="eastAsia"/>
        </w:rPr>
        <w:t>工程内容</w:t>
      </w:r>
    </w:p>
    <w:p w14:paraId="68F76A54" w14:textId="7EDD5E46" w:rsidR="00340A7A" w:rsidRPr="00176BD2" w:rsidRDefault="00340A7A" w:rsidP="00C04F34">
      <w:pPr>
        <w:jc w:val="both"/>
        <w:rPr>
          <w:u w:val="single"/>
        </w:rPr>
      </w:pPr>
      <w:r>
        <w:rPr>
          <w:rFonts w:hint="eastAsia"/>
        </w:rPr>
        <w:t>项目名称：南宁市</w:t>
      </w:r>
      <w:r w:rsidR="00176BD2">
        <w:rPr>
          <w:rFonts w:hint="eastAsia"/>
        </w:rPr>
        <w:t xml:space="preserve"> </w:t>
      </w:r>
      <w:r w:rsidR="00176BD2">
        <w:rPr>
          <w:rFonts w:hint="eastAsia"/>
          <w:u w:val="single"/>
        </w:rPr>
        <w:t xml:space="preserve">             </w:t>
      </w:r>
      <w:r>
        <w:rPr>
          <w:rFonts w:hint="eastAsia"/>
        </w:rPr>
        <w:t>；项目编号：</w:t>
      </w:r>
      <w:r w:rsidR="00176BD2">
        <w:rPr>
          <w:rFonts w:hint="eastAsia"/>
          <w:u w:val="single"/>
        </w:rPr>
        <w:t xml:space="preserve">                                </w:t>
      </w:r>
    </w:p>
    <w:p w14:paraId="06567146" w14:textId="3630202B" w:rsidR="00340A7A" w:rsidRDefault="00340A7A" w:rsidP="00C04F34">
      <w:pPr>
        <w:jc w:val="both"/>
      </w:pPr>
      <w:r>
        <w:rPr>
          <w:rFonts w:hint="eastAsia"/>
        </w:rPr>
        <w:t>建设地点：</w:t>
      </w:r>
      <w:r w:rsidR="00176BD2">
        <w:rPr>
          <w:rFonts w:hint="eastAsia"/>
        </w:rPr>
        <w:t xml:space="preserve">   </w:t>
      </w:r>
      <w:r w:rsidR="00176BD2">
        <w:rPr>
          <w:rFonts w:hint="eastAsia"/>
          <w:u w:val="single"/>
        </w:rPr>
        <w:t xml:space="preserve">                                            </w:t>
      </w:r>
      <w:r w:rsidR="00176BD2">
        <w:t xml:space="preserve"> </w:t>
      </w:r>
    </w:p>
    <w:p w14:paraId="0A9FE2EF" w14:textId="454751AB" w:rsidR="00340A7A" w:rsidRPr="00176BD2" w:rsidRDefault="00340A7A" w:rsidP="00C04F34">
      <w:pPr>
        <w:jc w:val="both"/>
        <w:rPr>
          <w:u w:val="single"/>
        </w:rPr>
      </w:pPr>
      <w:r>
        <w:rPr>
          <w:rFonts w:hint="eastAsia"/>
        </w:rPr>
        <w:t>项目规模：</w:t>
      </w:r>
      <w:r w:rsidR="00176BD2">
        <w:rPr>
          <w:rFonts w:hint="eastAsia"/>
          <w:u w:val="single"/>
        </w:rPr>
        <w:t xml:space="preserve">                                          </w:t>
      </w:r>
    </w:p>
    <w:p w14:paraId="3D4435D0" w14:textId="319F5B6A" w:rsidR="00340A7A" w:rsidRDefault="00340A7A" w:rsidP="00C04F34">
      <w:pPr>
        <w:jc w:val="both"/>
      </w:pPr>
      <w:r>
        <w:rPr>
          <w:rFonts w:hint="eastAsia"/>
        </w:rPr>
        <w:t>根据甲方要求，本次能化系统弱电集成系统工程包括以下</w:t>
      </w:r>
      <w:r>
        <w:t>13</w:t>
      </w:r>
      <w:r>
        <w:rPr>
          <w:rFonts w:hint="eastAsia"/>
        </w:rPr>
        <w:t>个系统：</w:t>
      </w:r>
    </w:p>
    <w:p w14:paraId="1238037C" w14:textId="5481031B" w:rsidR="00340A7A" w:rsidRDefault="00340A7A" w:rsidP="00BF23DD">
      <w:pPr>
        <w:pStyle w:val="af9"/>
        <w:numPr>
          <w:ilvl w:val="0"/>
          <w:numId w:val="6"/>
        </w:numPr>
        <w:ind w:firstLineChars="0"/>
        <w:jc w:val="both"/>
      </w:pPr>
      <w:r>
        <w:rPr>
          <w:rFonts w:hint="eastAsia"/>
        </w:rPr>
        <w:t>综合布线系统</w:t>
      </w:r>
      <w:r>
        <w:rPr>
          <w:rFonts w:hint="eastAsia"/>
        </w:rPr>
        <w:t xml:space="preserve"> </w:t>
      </w:r>
    </w:p>
    <w:p w14:paraId="09EA7A20" w14:textId="4AEB39E5" w:rsidR="00340A7A" w:rsidRDefault="00340A7A" w:rsidP="00BF23DD">
      <w:pPr>
        <w:pStyle w:val="af9"/>
        <w:numPr>
          <w:ilvl w:val="0"/>
          <w:numId w:val="6"/>
        </w:numPr>
        <w:ind w:firstLineChars="0"/>
        <w:jc w:val="both"/>
      </w:pPr>
      <w:r>
        <w:rPr>
          <w:rFonts w:hint="eastAsia"/>
        </w:rPr>
        <w:t>综合安防系统</w:t>
      </w:r>
    </w:p>
    <w:p w14:paraId="035BDB72" w14:textId="7E742348" w:rsidR="00340A7A" w:rsidRDefault="00340A7A" w:rsidP="00BF23DD">
      <w:pPr>
        <w:pStyle w:val="af9"/>
        <w:numPr>
          <w:ilvl w:val="0"/>
          <w:numId w:val="6"/>
        </w:numPr>
        <w:ind w:firstLineChars="0"/>
        <w:jc w:val="both"/>
      </w:pPr>
      <w:r>
        <w:rPr>
          <w:rFonts w:hint="eastAsia"/>
        </w:rPr>
        <w:t>楼宇可视对讲系统</w:t>
      </w:r>
      <w:r>
        <w:rPr>
          <w:rFonts w:hint="eastAsia"/>
        </w:rPr>
        <w:t xml:space="preserve"> </w:t>
      </w:r>
    </w:p>
    <w:p w14:paraId="75FE5244" w14:textId="1E42FDDD" w:rsidR="00340A7A" w:rsidRDefault="00340A7A" w:rsidP="00BF23DD">
      <w:pPr>
        <w:pStyle w:val="af9"/>
        <w:numPr>
          <w:ilvl w:val="0"/>
          <w:numId w:val="6"/>
        </w:numPr>
        <w:ind w:firstLineChars="0"/>
        <w:jc w:val="both"/>
      </w:pPr>
      <w:r>
        <w:rPr>
          <w:rFonts w:hint="eastAsia"/>
        </w:rPr>
        <w:t>电梯五方对讲系统</w:t>
      </w:r>
      <w:r>
        <w:rPr>
          <w:rFonts w:hint="eastAsia"/>
        </w:rPr>
        <w:t xml:space="preserve"> </w:t>
      </w:r>
    </w:p>
    <w:p w14:paraId="38A70133" w14:textId="419E435E" w:rsidR="00340A7A" w:rsidRDefault="00340A7A" w:rsidP="00BF23DD">
      <w:pPr>
        <w:pStyle w:val="af9"/>
        <w:numPr>
          <w:ilvl w:val="0"/>
          <w:numId w:val="6"/>
        </w:numPr>
        <w:ind w:firstLineChars="0"/>
        <w:jc w:val="both"/>
      </w:pPr>
      <w:r>
        <w:rPr>
          <w:rFonts w:hint="eastAsia"/>
        </w:rPr>
        <w:t>小区监控（含高空抛物监控）系统</w:t>
      </w:r>
      <w:r>
        <w:rPr>
          <w:rFonts w:hint="eastAsia"/>
        </w:rPr>
        <w:t xml:space="preserve"> </w:t>
      </w:r>
    </w:p>
    <w:p w14:paraId="79E5DD29" w14:textId="4B5A9EA9" w:rsidR="00340A7A" w:rsidRDefault="00340A7A" w:rsidP="00BF23DD">
      <w:pPr>
        <w:pStyle w:val="af9"/>
        <w:numPr>
          <w:ilvl w:val="0"/>
          <w:numId w:val="6"/>
        </w:numPr>
        <w:ind w:firstLineChars="0"/>
        <w:jc w:val="both"/>
      </w:pPr>
      <w:r>
        <w:rPr>
          <w:rFonts w:hint="eastAsia"/>
        </w:rPr>
        <w:t>门禁</w:t>
      </w:r>
      <w:proofErr w:type="gramStart"/>
      <w:r>
        <w:rPr>
          <w:rFonts w:hint="eastAsia"/>
        </w:rPr>
        <w:t>一</w:t>
      </w:r>
      <w:proofErr w:type="gramEnd"/>
      <w:r>
        <w:rPr>
          <w:rFonts w:hint="eastAsia"/>
        </w:rPr>
        <w:t>卡通系统</w:t>
      </w:r>
      <w:r>
        <w:rPr>
          <w:rFonts w:hint="eastAsia"/>
        </w:rPr>
        <w:t xml:space="preserve"> </w:t>
      </w:r>
    </w:p>
    <w:p w14:paraId="026273B8" w14:textId="184E155D" w:rsidR="00340A7A" w:rsidRDefault="00340A7A" w:rsidP="00BF23DD">
      <w:pPr>
        <w:pStyle w:val="af9"/>
        <w:numPr>
          <w:ilvl w:val="0"/>
          <w:numId w:val="6"/>
        </w:numPr>
        <w:ind w:firstLineChars="0"/>
        <w:jc w:val="both"/>
      </w:pPr>
      <w:r>
        <w:rPr>
          <w:rFonts w:hint="eastAsia"/>
        </w:rPr>
        <w:t>停车管理系统</w:t>
      </w:r>
      <w:r>
        <w:rPr>
          <w:rFonts w:hint="eastAsia"/>
        </w:rPr>
        <w:t xml:space="preserve"> </w:t>
      </w:r>
    </w:p>
    <w:p w14:paraId="15FE1D35" w14:textId="5099EF6C" w:rsidR="00340A7A" w:rsidRDefault="00340A7A" w:rsidP="00BF23DD">
      <w:pPr>
        <w:pStyle w:val="af9"/>
        <w:numPr>
          <w:ilvl w:val="0"/>
          <w:numId w:val="6"/>
        </w:numPr>
        <w:ind w:firstLineChars="0"/>
        <w:jc w:val="both"/>
      </w:pPr>
      <w:r>
        <w:rPr>
          <w:rFonts w:hint="eastAsia"/>
        </w:rPr>
        <w:t>公共广播系统</w:t>
      </w:r>
      <w:r>
        <w:rPr>
          <w:rFonts w:hint="eastAsia"/>
        </w:rPr>
        <w:t xml:space="preserve"> </w:t>
      </w:r>
    </w:p>
    <w:p w14:paraId="50B3390C" w14:textId="02C8DC03" w:rsidR="00340A7A" w:rsidRDefault="00340A7A" w:rsidP="00BF23DD">
      <w:pPr>
        <w:pStyle w:val="af9"/>
        <w:numPr>
          <w:ilvl w:val="0"/>
          <w:numId w:val="6"/>
        </w:numPr>
        <w:ind w:firstLineChars="0"/>
        <w:jc w:val="both"/>
      </w:pPr>
      <w:r>
        <w:rPr>
          <w:rFonts w:hint="eastAsia"/>
        </w:rPr>
        <w:t>出入口管理系统</w:t>
      </w:r>
    </w:p>
    <w:p w14:paraId="06A05416" w14:textId="6B3260CA" w:rsidR="00340A7A" w:rsidRDefault="00340A7A" w:rsidP="00BF23DD">
      <w:pPr>
        <w:pStyle w:val="af9"/>
        <w:numPr>
          <w:ilvl w:val="0"/>
          <w:numId w:val="6"/>
        </w:numPr>
        <w:ind w:firstLineChars="0"/>
        <w:jc w:val="both"/>
      </w:pPr>
      <w:r>
        <w:rPr>
          <w:rFonts w:hint="eastAsia"/>
        </w:rPr>
        <w:t>电子巡更系统</w:t>
      </w:r>
      <w:r>
        <w:rPr>
          <w:rFonts w:hint="eastAsia"/>
        </w:rPr>
        <w:t xml:space="preserve"> </w:t>
      </w:r>
    </w:p>
    <w:p w14:paraId="4FC6717C" w14:textId="5C9D8168" w:rsidR="00340A7A" w:rsidRDefault="00340A7A" w:rsidP="00BF23DD">
      <w:pPr>
        <w:pStyle w:val="af9"/>
        <w:numPr>
          <w:ilvl w:val="0"/>
          <w:numId w:val="6"/>
        </w:numPr>
        <w:ind w:firstLineChars="0"/>
        <w:jc w:val="both"/>
      </w:pPr>
      <w:r>
        <w:rPr>
          <w:rFonts w:hint="eastAsia"/>
        </w:rPr>
        <w:t>智能化机房</w:t>
      </w:r>
    </w:p>
    <w:p w14:paraId="0AFC834F" w14:textId="1B0F4739" w:rsidR="00340A7A" w:rsidRDefault="00340A7A" w:rsidP="00BF23DD">
      <w:pPr>
        <w:pStyle w:val="af9"/>
        <w:numPr>
          <w:ilvl w:val="0"/>
          <w:numId w:val="6"/>
        </w:numPr>
        <w:ind w:firstLineChars="0"/>
        <w:jc w:val="both"/>
      </w:pPr>
      <w:r>
        <w:rPr>
          <w:rFonts w:hint="eastAsia"/>
        </w:rPr>
        <w:t>智能化系统集成管理平台</w:t>
      </w:r>
    </w:p>
    <w:p w14:paraId="14461856" w14:textId="4D1BE320" w:rsidR="00340A7A" w:rsidRPr="00476562" w:rsidRDefault="00340A7A" w:rsidP="00BF23DD">
      <w:pPr>
        <w:pStyle w:val="af9"/>
        <w:numPr>
          <w:ilvl w:val="0"/>
          <w:numId w:val="6"/>
        </w:numPr>
        <w:ind w:firstLineChars="0"/>
        <w:jc w:val="both"/>
      </w:pPr>
      <w:r>
        <w:rPr>
          <w:rFonts w:hint="eastAsia"/>
        </w:rPr>
        <w:t>住宅区及住宅户内光纤到户通信设施</w:t>
      </w:r>
    </w:p>
    <w:p w14:paraId="11785477" w14:textId="7E684FE0" w:rsidR="00C620C2" w:rsidRDefault="00C620C2" w:rsidP="00FD5959">
      <w:pPr>
        <w:pStyle w:val="4"/>
        <w:tabs>
          <w:tab w:val="clear" w:pos="1080"/>
        </w:tabs>
      </w:pPr>
      <w:r>
        <w:rPr>
          <w:rFonts w:hint="eastAsia"/>
        </w:rPr>
        <w:t>总工期要求</w:t>
      </w:r>
    </w:p>
    <w:p w14:paraId="0CAE5B41" w14:textId="77777777" w:rsidR="00340A7A" w:rsidRDefault="00340A7A" w:rsidP="00C04F34">
      <w:pPr>
        <w:jc w:val="both"/>
      </w:pPr>
      <w:r>
        <w:rPr>
          <w:rFonts w:hint="eastAsia"/>
        </w:rPr>
        <w:t>按总体建设工程基本要求，以及贵单位针对本项目工程的计划、要求，总承包施工单位施工进度要求，制定相应的工期计划，并保证按计划施工，按期保质完成本工程。</w:t>
      </w:r>
    </w:p>
    <w:p w14:paraId="17EF87F6" w14:textId="25AB1A86" w:rsidR="00340A7A" w:rsidRDefault="00340A7A" w:rsidP="00C04F34">
      <w:pPr>
        <w:jc w:val="both"/>
      </w:pPr>
      <w:r>
        <w:rPr>
          <w:rFonts w:hint="eastAsia"/>
        </w:rPr>
        <w:t>本工程工期要求：合同总工期为</w:t>
      </w:r>
      <w:r w:rsidR="00176BD2">
        <w:rPr>
          <w:rFonts w:hint="eastAsia"/>
          <w:u w:val="single"/>
        </w:rPr>
        <w:t xml:space="preserve">      </w:t>
      </w:r>
      <w:proofErr w:type="gramStart"/>
      <w:r>
        <w:rPr>
          <w:rFonts w:hint="eastAsia"/>
        </w:rPr>
        <w:t>个</w:t>
      </w:r>
      <w:proofErr w:type="gramEnd"/>
      <w:r>
        <w:rPr>
          <w:rFonts w:hint="eastAsia"/>
        </w:rPr>
        <w:t>日历天，其中设计周期为</w:t>
      </w:r>
      <w:r w:rsidR="00176BD2">
        <w:rPr>
          <w:rFonts w:hint="eastAsia"/>
          <w:u w:val="single"/>
        </w:rPr>
        <w:t xml:space="preserve">         </w:t>
      </w:r>
      <w:proofErr w:type="gramStart"/>
      <w:r>
        <w:rPr>
          <w:rFonts w:hint="eastAsia"/>
        </w:rPr>
        <w:t>个</w:t>
      </w:r>
      <w:proofErr w:type="gramEnd"/>
      <w:r>
        <w:rPr>
          <w:rFonts w:hint="eastAsia"/>
        </w:rPr>
        <w:t>日历天（包括方案设计及估算</w:t>
      </w:r>
      <w:r w:rsidR="00176BD2">
        <w:rPr>
          <w:rFonts w:hint="eastAsia"/>
          <w:u w:val="single"/>
        </w:rPr>
        <w:t xml:space="preserve">     </w:t>
      </w:r>
      <w:proofErr w:type="gramStart"/>
      <w:r>
        <w:rPr>
          <w:rFonts w:hint="eastAsia"/>
        </w:rPr>
        <w:t>个</w:t>
      </w:r>
      <w:proofErr w:type="gramEnd"/>
      <w:r>
        <w:rPr>
          <w:rFonts w:hint="eastAsia"/>
        </w:rPr>
        <w:t>日历日，方案审查通过后完成初步设计及概算</w:t>
      </w:r>
      <w:r w:rsidR="00176BD2">
        <w:rPr>
          <w:rFonts w:hint="eastAsia"/>
        </w:rPr>
        <w:t xml:space="preserve"> </w:t>
      </w:r>
      <w:r w:rsidR="00176BD2">
        <w:rPr>
          <w:rFonts w:hint="eastAsia"/>
          <w:u w:val="single"/>
        </w:rPr>
        <w:t xml:space="preserve">       </w:t>
      </w:r>
      <w:proofErr w:type="gramStart"/>
      <w:r>
        <w:rPr>
          <w:rFonts w:hint="eastAsia"/>
        </w:rPr>
        <w:t>个</w:t>
      </w:r>
      <w:proofErr w:type="gramEnd"/>
      <w:r>
        <w:rPr>
          <w:rFonts w:hint="eastAsia"/>
        </w:rPr>
        <w:t>日历日，初设及概算审查通过后完成施工图设计及预算</w:t>
      </w:r>
      <w:r w:rsidR="00176BD2">
        <w:rPr>
          <w:rFonts w:hint="eastAsia"/>
        </w:rPr>
        <w:t xml:space="preserve"> </w:t>
      </w:r>
      <w:r w:rsidR="00176BD2">
        <w:rPr>
          <w:rFonts w:hint="eastAsia"/>
          <w:u w:val="single"/>
        </w:rPr>
        <w:t xml:space="preserve">        </w:t>
      </w:r>
      <w:r>
        <w:rPr>
          <w:rFonts w:hint="eastAsia"/>
        </w:rPr>
        <w:t xml:space="preserve"> </w:t>
      </w:r>
      <w:proofErr w:type="gramStart"/>
      <w:r>
        <w:rPr>
          <w:rFonts w:hint="eastAsia"/>
        </w:rPr>
        <w:t>个</w:t>
      </w:r>
      <w:proofErr w:type="gramEnd"/>
      <w:r>
        <w:rPr>
          <w:rFonts w:hint="eastAsia"/>
        </w:rPr>
        <w:t>日历日）；施工周期</w:t>
      </w:r>
      <w:r>
        <w:rPr>
          <w:rFonts w:hint="eastAsia"/>
        </w:rPr>
        <w:lastRenderedPageBreak/>
        <w:t>为</w:t>
      </w:r>
      <w:r w:rsidR="00176BD2">
        <w:rPr>
          <w:rFonts w:hint="eastAsia"/>
        </w:rPr>
        <w:t xml:space="preserve"> </w:t>
      </w:r>
      <w:r w:rsidR="00176BD2">
        <w:rPr>
          <w:rFonts w:hint="eastAsia"/>
          <w:u w:val="single"/>
        </w:rPr>
        <w:t xml:space="preserve">       </w:t>
      </w:r>
      <w:proofErr w:type="gramStart"/>
      <w:r>
        <w:rPr>
          <w:rFonts w:hint="eastAsia"/>
        </w:rPr>
        <w:t>个</w:t>
      </w:r>
      <w:proofErr w:type="gramEnd"/>
      <w:r>
        <w:rPr>
          <w:rFonts w:hint="eastAsia"/>
        </w:rPr>
        <w:t>日历天。上述设计工期以发包人组织召开第一次智能化设计协调会的第二天开始起算，施工工期以施工图预算审定之日起算。</w:t>
      </w:r>
    </w:p>
    <w:p w14:paraId="6B8E722F" w14:textId="3224FD3B" w:rsidR="00C620C2" w:rsidRDefault="00C620C2" w:rsidP="00C620C2">
      <w:pPr>
        <w:pStyle w:val="3"/>
      </w:pPr>
      <w:bookmarkStart w:id="3" w:name="_Toc105509766"/>
      <w:r>
        <w:rPr>
          <w:rFonts w:hint="eastAsia"/>
        </w:rPr>
        <w:t>工程实施组织计划</w:t>
      </w:r>
      <w:bookmarkEnd w:id="3"/>
    </w:p>
    <w:p w14:paraId="673996EB" w14:textId="7806BF95" w:rsidR="00C620C2" w:rsidRDefault="00C620C2" w:rsidP="00FD5959">
      <w:pPr>
        <w:pStyle w:val="4"/>
        <w:tabs>
          <w:tab w:val="clear" w:pos="1080"/>
        </w:tabs>
      </w:pPr>
      <w:r>
        <w:rPr>
          <w:rFonts w:hint="eastAsia"/>
        </w:rPr>
        <w:t>工程进度安排</w:t>
      </w:r>
    </w:p>
    <w:p w14:paraId="1577CD54" w14:textId="77777777" w:rsidR="002052A0" w:rsidRDefault="002052A0" w:rsidP="00C04F34">
      <w:pPr>
        <w:jc w:val="both"/>
      </w:pPr>
      <w:r>
        <w:rPr>
          <w:rFonts w:hint="eastAsia"/>
        </w:rPr>
        <w:t>根据贵单位对项目建设的总体要求，以及在同类项目建设中的经验，我们按照以下步骤实施的整体思路，提出弱电系统工程项目建设的实施进度计划。</w:t>
      </w:r>
    </w:p>
    <w:p w14:paraId="300CBDE6" w14:textId="1C754CED" w:rsidR="002052A0" w:rsidRDefault="002052A0" w:rsidP="00C04F34">
      <w:pPr>
        <w:jc w:val="both"/>
      </w:pPr>
      <w:r>
        <w:rPr>
          <w:rFonts w:hint="eastAsia"/>
        </w:rPr>
        <w:t>本工程计划开工日期以甲方开</w:t>
      </w:r>
      <w:proofErr w:type="gramStart"/>
      <w:r>
        <w:rPr>
          <w:rFonts w:hint="eastAsia"/>
        </w:rPr>
        <w:t>工令</w:t>
      </w:r>
      <w:proofErr w:type="gramEnd"/>
      <w:r>
        <w:rPr>
          <w:rFonts w:hint="eastAsia"/>
        </w:rPr>
        <w:t>为准，工期为</w:t>
      </w:r>
      <w:r w:rsidR="00F96FD8">
        <w:rPr>
          <w:rFonts w:hint="eastAsia"/>
          <w:u w:val="single"/>
        </w:rPr>
        <w:t xml:space="preserve">        </w:t>
      </w:r>
      <w:r>
        <w:rPr>
          <w:rFonts w:hint="eastAsia"/>
        </w:rPr>
        <w:t>日历天。</w:t>
      </w:r>
    </w:p>
    <w:p w14:paraId="73DDE4BD" w14:textId="77777777" w:rsidR="002052A0" w:rsidRDefault="002052A0" w:rsidP="00C04F34">
      <w:pPr>
        <w:jc w:val="both"/>
      </w:pPr>
      <w:r>
        <w:rPr>
          <w:rFonts w:hint="eastAsia"/>
        </w:rPr>
        <w:t>工程一旦开工，须按以下步骤开展工作：</w:t>
      </w:r>
    </w:p>
    <w:p w14:paraId="229D0BBE" w14:textId="24546511" w:rsidR="002052A0" w:rsidRDefault="002052A0" w:rsidP="00B825B8">
      <w:pPr>
        <w:ind w:firstLineChars="0" w:firstLine="0"/>
        <w:jc w:val="both"/>
      </w:pPr>
      <w:r>
        <w:rPr>
          <w:rFonts w:hint="eastAsia"/>
        </w:rPr>
        <w:t>工程设计部进入现场进行现场勘测，完善</w:t>
      </w:r>
      <w:r>
        <w:rPr>
          <w:rFonts w:hint="eastAsia"/>
        </w:rPr>
        <w:t>2</w:t>
      </w:r>
      <w:r>
        <w:rPr>
          <w:rFonts w:hint="eastAsia"/>
        </w:rPr>
        <w:t>次线路设计和平面施工图设计，此工作</w:t>
      </w:r>
      <w:r w:rsidR="00B825B8">
        <w:rPr>
          <w:rFonts w:hint="eastAsia"/>
          <w:u w:val="single"/>
        </w:rPr>
        <w:t xml:space="preserve">      </w:t>
      </w:r>
      <w:proofErr w:type="gramStart"/>
      <w:r w:rsidR="00245B17">
        <w:rPr>
          <w:rFonts w:hint="eastAsia"/>
        </w:rPr>
        <w:t>个日历天</w:t>
      </w:r>
      <w:proofErr w:type="gramEnd"/>
      <w:r>
        <w:rPr>
          <w:rFonts w:hint="eastAsia"/>
        </w:rPr>
        <w:t>内完成</w:t>
      </w:r>
      <w:r w:rsidR="00245B17">
        <w:rPr>
          <w:rFonts w:hint="eastAsia"/>
        </w:rPr>
        <w:t>。</w:t>
      </w:r>
    </w:p>
    <w:p w14:paraId="693D5CD7" w14:textId="2B38A173" w:rsidR="002052A0" w:rsidRDefault="002052A0" w:rsidP="00C04F34">
      <w:pPr>
        <w:jc w:val="both"/>
      </w:pPr>
      <w:r>
        <w:rPr>
          <w:rFonts w:hint="eastAsia"/>
        </w:rPr>
        <w:t>工程部在工程勘测完毕后组织施工人员进场施工，准备好详细的施工进度计划和工程施工图纸，以及一切工程准备工作（如搭建临时设施，</w:t>
      </w:r>
      <w:proofErr w:type="gramStart"/>
      <w:r>
        <w:rPr>
          <w:rFonts w:hint="eastAsia"/>
        </w:rPr>
        <w:t>吊齐机具</w:t>
      </w:r>
      <w:proofErr w:type="gramEnd"/>
      <w:r>
        <w:rPr>
          <w:rFonts w:hint="eastAsia"/>
        </w:rPr>
        <w:t>）</w:t>
      </w:r>
      <w:r w:rsidR="00245B17">
        <w:rPr>
          <w:rFonts w:hint="eastAsia"/>
        </w:rPr>
        <w:t>，</w:t>
      </w:r>
      <w:r w:rsidR="00245B17" w:rsidRPr="00245B17">
        <w:rPr>
          <w:rFonts w:hint="eastAsia"/>
        </w:rPr>
        <w:t>施工周期为</w:t>
      </w:r>
      <w:r w:rsidR="00B825B8">
        <w:rPr>
          <w:rFonts w:hint="eastAsia"/>
        </w:rPr>
        <w:t xml:space="preserve"> </w:t>
      </w:r>
      <w:r w:rsidR="00B825B8">
        <w:rPr>
          <w:rFonts w:hint="eastAsia"/>
          <w:u w:val="single"/>
        </w:rPr>
        <w:t xml:space="preserve">     </w:t>
      </w:r>
      <w:proofErr w:type="gramStart"/>
      <w:r w:rsidR="00245B17" w:rsidRPr="00245B17">
        <w:rPr>
          <w:rFonts w:hint="eastAsia"/>
        </w:rPr>
        <w:t>个</w:t>
      </w:r>
      <w:proofErr w:type="gramEnd"/>
      <w:r w:rsidR="00245B17" w:rsidRPr="00245B17">
        <w:rPr>
          <w:rFonts w:hint="eastAsia"/>
        </w:rPr>
        <w:t>日历天</w:t>
      </w:r>
      <w:r>
        <w:rPr>
          <w:rFonts w:hint="eastAsia"/>
        </w:rPr>
        <w:t>。</w:t>
      </w:r>
    </w:p>
    <w:p w14:paraId="721FA667" w14:textId="77777777" w:rsidR="002052A0" w:rsidRDefault="002052A0" w:rsidP="00C04F34">
      <w:pPr>
        <w:jc w:val="both"/>
      </w:pPr>
      <w:r>
        <w:rPr>
          <w:rFonts w:hint="eastAsia"/>
        </w:rPr>
        <w:t>一旦进场后，</w:t>
      </w:r>
      <w:proofErr w:type="gramStart"/>
      <w:r>
        <w:rPr>
          <w:rFonts w:hint="eastAsia"/>
        </w:rPr>
        <w:t>需科学</w:t>
      </w:r>
      <w:proofErr w:type="gramEnd"/>
      <w:r>
        <w:rPr>
          <w:rFonts w:hint="eastAsia"/>
        </w:rPr>
        <w:t>的安排施工进度，并积极与业主和土建方取得配合，避免人员安排和工序安排的不合理情况出现。</w:t>
      </w:r>
    </w:p>
    <w:p w14:paraId="433FB8C0" w14:textId="77777777" w:rsidR="002052A0" w:rsidRDefault="002052A0" w:rsidP="00C04F34">
      <w:pPr>
        <w:jc w:val="both"/>
      </w:pPr>
      <w:r>
        <w:rPr>
          <w:rFonts w:hint="eastAsia"/>
        </w:rPr>
        <w:t>施工过程中定期召开工程现场会，由总指挥主持，特殊情况下由项目经理主持，及时调整人员安排，合理化安排工程进度。</w:t>
      </w:r>
    </w:p>
    <w:p w14:paraId="7E9F76FC" w14:textId="77777777" w:rsidR="002052A0" w:rsidRDefault="002052A0" w:rsidP="00C04F34">
      <w:pPr>
        <w:jc w:val="both"/>
      </w:pPr>
      <w:r>
        <w:rPr>
          <w:rFonts w:hint="eastAsia"/>
        </w:rPr>
        <w:t>施工过程中工程项目经理要定期和不定期的抽查工段施工质量，并及时对工程质量和安全生产进行监督，保证好工程质量，搞好安全生产。</w:t>
      </w:r>
    </w:p>
    <w:p w14:paraId="46A4AE90" w14:textId="77777777" w:rsidR="002052A0" w:rsidRDefault="002052A0" w:rsidP="00C04F34">
      <w:pPr>
        <w:jc w:val="both"/>
      </w:pPr>
      <w:r>
        <w:rPr>
          <w:rFonts w:hint="eastAsia"/>
        </w:rPr>
        <w:t>工程每一阶段完工后，要及时整理工程档案，做好工作总结，为下一阶段打好基础。</w:t>
      </w:r>
    </w:p>
    <w:p w14:paraId="36C99E75" w14:textId="77777777" w:rsidR="002052A0" w:rsidRDefault="002052A0" w:rsidP="00C04F34">
      <w:pPr>
        <w:jc w:val="both"/>
      </w:pPr>
      <w:r>
        <w:rPr>
          <w:rFonts w:hint="eastAsia"/>
        </w:rPr>
        <w:t>工程施工完毕后，及时组织工程验收，做好工程结算工作。</w:t>
      </w:r>
    </w:p>
    <w:p w14:paraId="6FD0C7AA" w14:textId="5FC2947A" w:rsidR="002052A0" w:rsidRDefault="002052A0" w:rsidP="00C04F34">
      <w:pPr>
        <w:jc w:val="both"/>
      </w:pPr>
      <w:r>
        <w:rPr>
          <w:rFonts w:hint="eastAsia"/>
        </w:rPr>
        <w:t>考虑到“</w:t>
      </w:r>
      <w:r w:rsidR="00B825B8">
        <w:rPr>
          <w:rFonts w:hint="eastAsia"/>
          <w:u w:val="single"/>
        </w:rPr>
        <w:t xml:space="preserve">         </w:t>
      </w:r>
      <w:r>
        <w:rPr>
          <w:rFonts w:hint="eastAsia"/>
        </w:rPr>
        <w:t>”智能化系统弱电工程项目建设中的条件准备、设备订货及运输、项目施工等因素，工程实施进度计划按照以上计划编制。项目进度管理按照多专业交叉作业方式进行，以便控制项目实施进度。具体实施进度计划可按照贵单位的要求，在本实施进度计划的基础上调整。</w:t>
      </w:r>
    </w:p>
    <w:p w14:paraId="35F0A3DA" w14:textId="598FB7A1" w:rsidR="002052A0" w:rsidRPr="002052A0" w:rsidRDefault="002052A0" w:rsidP="00C04F34">
      <w:pPr>
        <w:jc w:val="both"/>
      </w:pPr>
      <w:r>
        <w:rPr>
          <w:rFonts w:hint="eastAsia"/>
        </w:rPr>
        <w:t>我公司按照项目实施进度计划，完成对项目建设的各个环节，包括人员组织、技术小组的工作进展、项目建设进度和质量、系统阶段的验收等方面，实施全面的管理和监督。并通过项目阶段性总结，报告项目实施情况，调整建设进度，全面保证项目能够按照高效率、高质量的要求顺利地完成。</w:t>
      </w:r>
    </w:p>
    <w:p w14:paraId="1B04BE0D" w14:textId="15D91908" w:rsidR="00C620C2" w:rsidRDefault="00C620C2" w:rsidP="00FD5959">
      <w:pPr>
        <w:pStyle w:val="4"/>
        <w:tabs>
          <w:tab w:val="clear" w:pos="1080"/>
        </w:tabs>
      </w:pPr>
      <w:r>
        <w:rPr>
          <w:rFonts w:hint="eastAsia"/>
        </w:rPr>
        <w:lastRenderedPageBreak/>
        <w:t>项目管理机构的组建</w:t>
      </w:r>
    </w:p>
    <w:p w14:paraId="44A1F35D" w14:textId="56973E4A" w:rsidR="002052A0" w:rsidRDefault="002052A0" w:rsidP="00AA224D">
      <w:pPr>
        <w:pStyle w:val="5"/>
      </w:pPr>
      <w:r>
        <w:rPr>
          <w:rFonts w:hint="eastAsia"/>
        </w:rPr>
        <w:t>项目管理层</w:t>
      </w:r>
    </w:p>
    <w:p w14:paraId="033D81D1" w14:textId="1330DB90" w:rsidR="00AA224D" w:rsidRPr="00AA224D" w:rsidRDefault="00AA224D" w:rsidP="00AA224D">
      <w:pPr>
        <w:jc w:val="both"/>
      </w:pPr>
      <w:r>
        <w:rPr>
          <w:rFonts w:hint="eastAsia"/>
        </w:rPr>
        <w:t>按照相关规范组成的项目经理负责制，对工程进度、质量、安全、文明施工、合同履约全面负责，确保工程按照既定质量、进度目标交付使用。本工程项目经理部领导班子由项目经理、执行经理、项目技术负责人等组成。下设：各专业工长、内业技术员、质检工程师、安全主管、材料主管等具体实施项目部的职能。</w:t>
      </w:r>
    </w:p>
    <w:p w14:paraId="1F4A85B2" w14:textId="5463DFA1" w:rsidR="00AA224D" w:rsidRDefault="00AA224D" w:rsidP="00AA224D">
      <w:pPr>
        <w:pStyle w:val="5"/>
      </w:pPr>
      <w:r>
        <w:rPr>
          <w:rFonts w:hint="eastAsia"/>
        </w:rPr>
        <w:t>施工作业层</w:t>
      </w:r>
    </w:p>
    <w:p w14:paraId="168705CC" w14:textId="1EBADB3E" w:rsidR="00AA224D" w:rsidRPr="00AA224D" w:rsidRDefault="00AA224D" w:rsidP="00AA224D">
      <w:pPr>
        <w:jc w:val="both"/>
      </w:pPr>
      <w:proofErr w:type="gramStart"/>
      <w:r w:rsidRPr="00AA224D">
        <w:rPr>
          <w:rFonts w:hint="eastAsia"/>
        </w:rPr>
        <w:t>精选曾施工过</w:t>
      </w:r>
      <w:proofErr w:type="gramEnd"/>
      <w:r w:rsidRPr="00AA224D">
        <w:rPr>
          <w:rFonts w:hint="eastAsia"/>
        </w:rPr>
        <w:t>多项优质工程并有过施工同类工程经验的各专业班组。</w:t>
      </w:r>
    </w:p>
    <w:p w14:paraId="58FC93B5" w14:textId="43D6DDF0" w:rsidR="00C620C2" w:rsidRDefault="00C620C2" w:rsidP="00FD5959">
      <w:pPr>
        <w:pStyle w:val="4"/>
        <w:tabs>
          <w:tab w:val="clear" w:pos="1080"/>
        </w:tabs>
      </w:pPr>
      <w:r>
        <w:rPr>
          <w:rFonts w:hint="eastAsia"/>
        </w:rPr>
        <w:t>施工组织机构框图</w:t>
      </w:r>
    </w:p>
    <w:p w14:paraId="250D098B" w14:textId="7E35A2F9" w:rsidR="00AA224D" w:rsidRPr="00AA224D" w:rsidRDefault="00AA224D" w:rsidP="000810C9">
      <w:pPr>
        <w:pStyle w:val="5"/>
      </w:pPr>
      <w:r>
        <w:rPr>
          <w:rFonts w:hint="eastAsia"/>
        </w:rPr>
        <w:t>项目组织机构框图</w:t>
      </w:r>
    </w:p>
    <w:p w14:paraId="741BF804" w14:textId="67D833F0" w:rsidR="00AA224D" w:rsidRDefault="00AA224D" w:rsidP="00AA224D">
      <w:r>
        <w:rPr>
          <w:noProof/>
        </w:rPr>
        <w:drawing>
          <wp:inline distT="0" distB="0" distL="0" distR="0" wp14:anchorId="52F7C03E" wp14:editId="34602780">
            <wp:extent cx="5200650" cy="335943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7603" cy="3363928"/>
                    </a:xfrm>
                    <a:prstGeom prst="rect">
                      <a:avLst/>
                    </a:prstGeom>
                    <a:noFill/>
                  </pic:spPr>
                </pic:pic>
              </a:graphicData>
            </a:graphic>
          </wp:inline>
        </w:drawing>
      </w:r>
    </w:p>
    <w:p w14:paraId="6C4D613E" w14:textId="1C2C258B" w:rsidR="00AA224D" w:rsidRDefault="00AA224D" w:rsidP="00AA224D">
      <w:pPr>
        <w:pStyle w:val="9"/>
      </w:pPr>
      <w:r>
        <w:rPr>
          <w:rFonts w:hint="eastAsia"/>
        </w:rPr>
        <w:t>项目组织机构框图</w:t>
      </w:r>
    </w:p>
    <w:p w14:paraId="6748FDF9" w14:textId="4ACD78A0" w:rsidR="000810C9" w:rsidRPr="000810C9" w:rsidRDefault="000810C9" w:rsidP="000810C9">
      <w:pPr>
        <w:pStyle w:val="5"/>
      </w:pPr>
      <w:r>
        <w:rPr>
          <w:rFonts w:hint="eastAsia"/>
        </w:rPr>
        <w:t>项目管理人员岗位职责</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69"/>
        <w:gridCol w:w="6034"/>
      </w:tblGrid>
      <w:tr w:rsidR="000810C9" w14:paraId="55CEEB7A" w14:textId="77777777" w:rsidTr="00AB33B4">
        <w:trPr>
          <w:trHeight w:val="257"/>
        </w:trPr>
        <w:tc>
          <w:tcPr>
            <w:tcW w:w="2569" w:type="dxa"/>
            <w:vAlign w:val="center"/>
          </w:tcPr>
          <w:p w14:paraId="00694F70" w14:textId="77777777" w:rsidR="000810C9" w:rsidRDefault="000810C9" w:rsidP="000810C9">
            <w:pPr>
              <w:pStyle w:val="aa"/>
            </w:pPr>
            <w:r>
              <w:t>职</w:t>
            </w:r>
            <w:r>
              <w:t xml:space="preserve">  </w:t>
            </w:r>
            <w:proofErr w:type="gramStart"/>
            <w:r>
              <w:t>务</w:t>
            </w:r>
            <w:proofErr w:type="gramEnd"/>
          </w:p>
        </w:tc>
        <w:tc>
          <w:tcPr>
            <w:tcW w:w="6034" w:type="dxa"/>
            <w:vAlign w:val="center"/>
          </w:tcPr>
          <w:p w14:paraId="63191F34" w14:textId="77777777" w:rsidR="000810C9" w:rsidRDefault="000810C9" w:rsidP="000810C9">
            <w:pPr>
              <w:pStyle w:val="aa"/>
            </w:pPr>
            <w:r>
              <w:t>职</w:t>
            </w:r>
            <w:r>
              <w:t xml:space="preserve">  </w:t>
            </w:r>
            <w:r>
              <w:t>责</w:t>
            </w:r>
          </w:p>
        </w:tc>
      </w:tr>
      <w:tr w:rsidR="000810C9" w14:paraId="4519EF79" w14:textId="77777777" w:rsidTr="00AB33B4">
        <w:trPr>
          <w:trHeight w:val="249"/>
        </w:trPr>
        <w:tc>
          <w:tcPr>
            <w:tcW w:w="2569" w:type="dxa"/>
            <w:vAlign w:val="center"/>
          </w:tcPr>
          <w:p w14:paraId="7E2C8A86" w14:textId="77777777" w:rsidR="000810C9" w:rsidRDefault="000810C9" w:rsidP="000810C9">
            <w:pPr>
              <w:pStyle w:val="aa"/>
            </w:pPr>
            <w:r>
              <w:t>项目经理</w:t>
            </w:r>
          </w:p>
        </w:tc>
        <w:tc>
          <w:tcPr>
            <w:tcW w:w="6034" w:type="dxa"/>
            <w:vAlign w:val="center"/>
          </w:tcPr>
          <w:p w14:paraId="0DCB2367" w14:textId="77777777" w:rsidR="000810C9" w:rsidRDefault="000810C9" w:rsidP="000810C9">
            <w:pPr>
              <w:pStyle w:val="aa"/>
            </w:pPr>
            <w:r>
              <w:t>负责与工程有关的一切总事务，有权奖罚。</w:t>
            </w:r>
          </w:p>
        </w:tc>
      </w:tr>
      <w:tr w:rsidR="000810C9" w14:paraId="6B829F78" w14:textId="77777777" w:rsidTr="00AB33B4">
        <w:trPr>
          <w:trHeight w:val="257"/>
        </w:trPr>
        <w:tc>
          <w:tcPr>
            <w:tcW w:w="2569" w:type="dxa"/>
            <w:vAlign w:val="center"/>
          </w:tcPr>
          <w:p w14:paraId="0F04D29F" w14:textId="77777777" w:rsidR="000810C9" w:rsidRDefault="000810C9" w:rsidP="000810C9">
            <w:pPr>
              <w:pStyle w:val="aa"/>
            </w:pPr>
            <w:r>
              <w:t>执行经理</w:t>
            </w:r>
          </w:p>
        </w:tc>
        <w:tc>
          <w:tcPr>
            <w:tcW w:w="6034" w:type="dxa"/>
            <w:vAlign w:val="center"/>
          </w:tcPr>
          <w:p w14:paraId="4710D32F" w14:textId="77777777" w:rsidR="000810C9" w:rsidRDefault="000810C9" w:rsidP="000810C9">
            <w:pPr>
              <w:pStyle w:val="aa"/>
            </w:pPr>
            <w:r>
              <w:t>负责生产、安全及材料供应，并负责施工项目组的管理协调。</w:t>
            </w:r>
          </w:p>
        </w:tc>
      </w:tr>
      <w:tr w:rsidR="000810C9" w14:paraId="13B76BF7" w14:textId="77777777" w:rsidTr="00AB33B4">
        <w:trPr>
          <w:trHeight w:val="507"/>
        </w:trPr>
        <w:tc>
          <w:tcPr>
            <w:tcW w:w="2569" w:type="dxa"/>
            <w:vAlign w:val="center"/>
          </w:tcPr>
          <w:p w14:paraId="0D2C9FEE" w14:textId="77777777" w:rsidR="000810C9" w:rsidRDefault="000810C9" w:rsidP="000810C9">
            <w:pPr>
              <w:pStyle w:val="aa"/>
            </w:pPr>
            <w:r>
              <w:lastRenderedPageBreak/>
              <w:t>项目技术负责人</w:t>
            </w:r>
          </w:p>
        </w:tc>
        <w:tc>
          <w:tcPr>
            <w:tcW w:w="6034" w:type="dxa"/>
            <w:vAlign w:val="center"/>
          </w:tcPr>
          <w:p w14:paraId="04001F24" w14:textId="77777777" w:rsidR="000810C9" w:rsidRDefault="000810C9" w:rsidP="000810C9">
            <w:pPr>
              <w:pStyle w:val="aa"/>
            </w:pPr>
            <w:r>
              <w:t>负责项目技术工作，包括质量检查、新技术应用以及文件资料控制、检验试验、纠正预防质量审核等要素的具体实施。</w:t>
            </w:r>
          </w:p>
        </w:tc>
      </w:tr>
      <w:tr w:rsidR="000810C9" w14:paraId="689B91C7" w14:textId="77777777" w:rsidTr="00AB33B4">
        <w:trPr>
          <w:trHeight w:val="507"/>
        </w:trPr>
        <w:tc>
          <w:tcPr>
            <w:tcW w:w="2569" w:type="dxa"/>
            <w:tcBorders>
              <w:bottom w:val="single" w:sz="4" w:space="0" w:color="auto"/>
            </w:tcBorders>
            <w:vAlign w:val="center"/>
          </w:tcPr>
          <w:p w14:paraId="7EB5ABEF" w14:textId="77777777" w:rsidR="000810C9" w:rsidRDefault="000810C9" w:rsidP="000810C9">
            <w:pPr>
              <w:pStyle w:val="aa"/>
            </w:pPr>
            <w:r>
              <w:t>内业技术员</w:t>
            </w:r>
          </w:p>
        </w:tc>
        <w:tc>
          <w:tcPr>
            <w:tcW w:w="6034" w:type="dxa"/>
            <w:tcBorders>
              <w:bottom w:val="single" w:sz="4" w:space="0" w:color="auto"/>
            </w:tcBorders>
            <w:vAlign w:val="center"/>
          </w:tcPr>
          <w:p w14:paraId="1A91DB6D" w14:textId="77777777" w:rsidR="000810C9" w:rsidRDefault="000810C9" w:rsidP="000810C9">
            <w:pPr>
              <w:pStyle w:val="aa"/>
            </w:pPr>
            <w:r>
              <w:t>参与图纸会审、技术交底、编写施工方案，参与质量创优及检查；收集、整理与传递本专业技术资料。</w:t>
            </w:r>
          </w:p>
        </w:tc>
      </w:tr>
      <w:tr w:rsidR="000810C9" w14:paraId="16A4BAF1" w14:textId="77777777" w:rsidTr="00AB33B4">
        <w:trPr>
          <w:trHeight w:val="257"/>
        </w:trPr>
        <w:tc>
          <w:tcPr>
            <w:tcW w:w="2569" w:type="dxa"/>
            <w:tcBorders>
              <w:bottom w:val="single" w:sz="4" w:space="0" w:color="auto"/>
            </w:tcBorders>
            <w:vAlign w:val="center"/>
          </w:tcPr>
          <w:p w14:paraId="33346D70" w14:textId="77777777" w:rsidR="000810C9" w:rsidRDefault="000810C9" w:rsidP="000810C9">
            <w:pPr>
              <w:pStyle w:val="aa"/>
            </w:pPr>
            <w:r>
              <w:t>各专业工长</w:t>
            </w:r>
          </w:p>
        </w:tc>
        <w:tc>
          <w:tcPr>
            <w:tcW w:w="6034" w:type="dxa"/>
            <w:tcBorders>
              <w:bottom w:val="single" w:sz="4" w:space="0" w:color="auto"/>
            </w:tcBorders>
            <w:vAlign w:val="center"/>
          </w:tcPr>
          <w:p w14:paraId="7D573BF9" w14:textId="77777777" w:rsidR="000810C9" w:rsidRDefault="000810C9" w:rsidP="000810C9">
            <w:pPr>
              <w:pStyle w:val="aa"/>
            </w:pPr>
            <w:r>
              <w:t>对分管的施工产品质量负直接责任。</w:t>
            </w:r>
          </w:p>
        </w:tc>
      </w:tr>
      <w:tr w:rsidR="000810C9" w14:paraId="11A44521" w14:textId="77777777" w:rsidTr="00AB33B4">
        <w:trPr>
          <w:trHeight w:val="507"/>
        </w:trPr>
        <w:tc>
          <w:tcPr>
            <w:tcW w:w="2569" w:type="dxa"/>
            <w:vAlign w:val="center"/>
          </w:tcPr>
          <w:p w14:paraId="48A47037" w14:textId="77777777" w:rsidR="000810C9" w:rsidRDefault="000810C9" w:rsidP="000810C9">
            <w:pPr>
              <w:pStyle w:val="aa"/>
            </w:pPr>
            <w:r>
              <w:t>质检工程师</w:t>
            </w:r>
          </w:p>
        </w:tc>
        <w:tc>
          <w:tcPr>
            <w:tcW w:w="6034" w:type="dxa"/>
            <w:vAlign w:val="center"/>
          </w:tcPr>
          <w:p w14:paraId="6771BE74" w14:textId="77777777" w:rsidR="000810C9" w:rsidRDefault="000810C9" w:rsidP="000810C9">
            <w:pPr>
              <w:pStyle w:val="aa"/>
            </w:pPr>
            <w:r>
              <w:t>执行材料、设备、工程产品的质量检验工作，对检验产品负直接责任。</w:t>
            </w:r>
          </w:p>
        </w:tc>
      </w:tr>
      <w:tr w:rsidR="000810C9" w14:paraId="3254C605" w14:textId="77777777" w:rsidTr="00AB33B4">
        <w:trPr>
          <w:trHeight w:val="249"/>
        </w:trPr>
        <w:tc>
          <w:tcPr>
            <w:tcW w:w="2569" w:type="dxa"/>
            <w:vAlign w:val="center"/>
          </w:tcPr>
          <w:p w14:paraId="65FCC66C" w14:textId="77777777" w:rsidR="000810C9" w:rsidRDefault="000810C9" w:rsidP="000810C9">
            <w:pPr>
              <w:pStyle w:val="aa"/>
            </w:pPr>
            <w:r>
              <w:t>材料主管</w:t>
            </w:r>
          </w:p>
        </w:tc>
        <w:tc>
          <w:tcPr>
            <w:tcW w:w="6034" w:type="dxa"/>
            <w:vAlign w:val="center"/>
          </w:tcPr>
          <w:p w14:paraId="2D55095B" w14:textId="77777777" w:rsidR="000810C9" w:rsidRDefault="000810C9" w:rsidP="000810C9">
            <w:pPr>
              <w:pStyle w:val="aa"/>
            </w:pPr>
            <w:r>
              <w:t>负责材料采购及验收。</w:t>
            </w:r>
          </w:p>
        </w:tc>
      </w:tr>
      <w:tr w:rsidR="000810C9" w14:paraId="5747F03E" w14:textId="77777777" w:rsidTr="00AB33B4">
        <w:trPr>
          <w:trHeight w:val="257"/>
        </w:trPr>
        <w:tc>
          <w:tcPr>
            <w:tcW w:w="2569" w:type="dxa"/>
            <w:vAlign w:val="center"/>
          </w:tcPr>
          <w:p w14:paraId="793D7F1C" w14:textId="77777777" w:rsidR="000810C9" w:rsidRDefault="000810C9" w:rsidP="000810C9">
            <w:pPr>
              <w:pStyle w:val="aa"/>
            </w:pPr>
            <w:r>
              <w:t>安全主管</w:t>
            </w:r>
          </w:p>
        </w:tc>
        <w:tc>
          <w:tcPr>
            <w:tcW w:w="6034" w:type="dxa"/>
            <w:vAlign w:val="center"/>
          </w:tcPr>
          <w:p w14:paraId="47425872" w14:textId="77777777" w:rsidR="000810C9" w:rsidRDefault="000810C9" w:rsidP="000810C9">
            <w:pPr>
              <w:pStyle w:val="aa"/>
            </w:pPr>
            <w:r>
              <w:t>对安全施工负直接责任。</w:t>
            </w:r>
          </w:p>
        </w:tc>
      </w:tr>
      <w:tr w:rsidR="000810C9" w14:paraId="69982046" w14:textId="77777777" w:rsidTr="00AB33B4">
        <w:trPr>
          <w:trHeight w:val="249"/>
        </w:trPr>
        <w:tc>
          <w:tcPr>
            <w:tcW w:w="2569" w:type="dxa"/>
            <w:vAlign w:val="center"/>
          </w:tcPr>
          <w:p w14:paraId="7DD86AC3" w14:textId="77777777" w:rsidR="000810C9" w:rsidRDefault="000810C9" w:rsidP="000810C9">
            <w:pPr>
              <w:pStyle w:val="aa"/>
            </w:pPr>
            <w:r>
              <w:t>机械设备管理员</w:t>
            </w:r>
          </w:p>
        </w:tc>
        <w:tc>
          <w:tcPr>
            <w:tcW w:w="6034" w:type="dxa"/>
            <w:vAlign w:val="center"/>
          </w:tcPr>
          <w:p w14:paraId="7284BEC9" w14:textId="77777777" w:rsidR="000810C9" w:rsidRDefault="000810C9" w:rsidP="000810C9">
            <w:pPr>
              <w:pStyle w:val="aa"/>
            </w:pPr>
            <w:r>
              <w:t>负责施工设备的保障及管理</w:t>
            </w:r>
          </w:p>
        </w:tc>
      </w:tr>
    </w:tbl>
    <w:p w14:paraId="2C8EE163" w14:textId="77777777" w:rsidR="000810C9" w:rsidRPr="000810C9" w:rsidRDefault="000810C9" w:rsidP="000810C9">
      <w:pPr>
        <w:ind w:firstLineChars="0" w:firstLine="0"/>
      </w:pPr>
    </w:p>
    <w:p w14:paraId="4EAFB148" w14:textId="0B433670" w:rsidR="000810C9" w:rsidRDefault="000810C9" w:rsidP="000810C9">
      <w:pPr>
        <w:pStyle w:val="5"/>
      </w:pPr>
      <w:r>
        <w:rPr>
          <w:rFonts w:hint="eastAsia"/>
        </w:rPr>
        <w:t>施工组职责</w:t>
      </w:r>
    </w:p>
    <w:p w14:paraId="6C13D9E7" w14:textId="6034E717" w:rsidR="000810C9" w:rsidRDefault="000810C9" w:rsidP="000810C9">
      <w:pPr>
        <w:pStyle w:val="6"/>
      </w:pPr>
      <w:r>
        <w:rPr>
          <w:rFonts w:hint="eastAsia"/>
        </w:rPr>
        <w:t>弱电</w:t>
      </w:r>
      <w:proofErr w:type="gramStart"/>
      <w:r>
        <w:rPr>
          <w:rFonts w:hint="eastAsia"/>
        </w:rPr>
        <w:t>安装组</w:t>
      </w:r>
      <w:proofErr w:type="gramEnd"/>
      <w:r>
        <w:rPr>
          <w:rFonts w:hint="eastAsia"/>
        </w:rPr>
        <w:t>职责</w:t>
      </w:r>
    </w:p>
    <w:p w14:paraId="509B5B54" w14:textId="1D6B7675" w:rsidR="000810C9" w:rsidRDefault="000810C9" w:rsidP="00C04F34">
      <w:pPr>
        <w:jc w:val="both"/>
      </w:pPr>
      <w:r>
        <w:rPr>
          <w:rFonts w:hint="eastAsia"/>
        </w:rPr>
        <w:t>提供安装电话户线系统；宽带网络系统；光纤电视系统；楼宇可视对讲及一键报警系统、门禁系统；监控系统；小区巡更系统和停车场管理系统必需的材料和设备。负责线缆的敷设、设备安装及调试。</w:t>
      </w:r>
    </w:p>
    <w:p w14:paraId="730B9707" w14:textId="689247AD" w:rsidR="000810C9" w:rsidRDefault="000810C9" w:rsidP="000810C9">
      <w:pPr>
        <w:pStyle w:val="6"/>
        <w:tabs>
          <w:tab w:val="clear" w:pos="1440"/>
        </w:tabs>
      </w:pPr>
      <w:r>
        <w:rPr>
          <w:rFonts w:hint="eastAsia"/>
        </w:rPr>
        <w:t>弱电</w:t>
      </w:r>
      <w:proofErr w:type="gramStart"/>
      <w:r>
        <w:rPr>
          <w:rFonts w:hint="eastAsia"/>
        </w:rPr>
        <w:t>安装组</w:t>
      </w:r>
      <w:proofErr w:type="gramEnd"/>
      <w:r>
        <w:rPr>
          <w:rFonts w:hint="eastAsia"/>
        </w:rPr>
        <w:t>提供的文件</w:t>
      </w:r>
    </w:p>
    <w:p w14:paraId="1EADEEDE" w14:textId="77777777" w:rsidR="000810C9" w:rsidRDefault="000810C9" w:rsidP="00C04F34">
      <w:pPr>
        <w:jc w:val="both"/>
      </w:pPr>
      <w:r>
        <w:rPr>
          <w:rFonts w:hint="eastAsia"/>
        </w:rPr>
        <w:t>弱电系统安装过程中：采购产品的合格证件、材料设备进场计划、主要施工机械配备表、项目技术负责人员名单、施工计划、电缆路由平面图、系统结构图，设备的使用手册，系统完工后的详细的竣工资料等。</w:t>
      </w:r>
    </w:p>
    <w:p w14:paraId="11B16FED" w14:textId="4ED4AE62" w:rsidR="000810C9" w:rsidRDefault="000810C9" w:rsidP="000810C9">
      <w:pPr>
        <w:pStyle w:val="6"/>
        <w:tabs>
          <w:tab w:val="clear" w:pos="1440"/>
        </w:tabs>
      </w:pPr>
      <w:r>
        <w:rPr>
          <w:rFonts w:hint="eastAsia"/>
        </w:rPr>
        <w:t>系统安装规范及工艺要求</w:t>
      </w:r>
    </w:p>
    <w:p w14:paraId="2C8C2268" w14:textId="35782507" w:rsidR="000810C9" w:rsidRPr="00AA224D" w:rsidRDefault="000810C9" w:rsidP="00AB33B4">
      <w:pPr>
        <w:jc w:val="both"/>
      </w:pPr>
      <w:r>
        <w:rPr>
          <w:rFonts w:hint="eastAsia"/>
        </w:rPr>
        <w:t>电话户线系统；宽带网络系统；光纤电视系统；楼宇可视对讲及一键报警系统、门禁系统；监控系统；小区巡更系统和停车场管理系统的安装过程中必须保证人身安全，保证各系统在科学施工的情况</w:t>
      </w:r>
      <w:proofErr w:type="gramStart"/>
      <w:r>
        <w:rPr>
          <w:rFonts w:hint="eastAsia"/>
        </w:rPr>
        <w:t>下符合</w:t>
      </w:r>
      <w:proofErr w:type="gramEnd"/>
      <w:r>
        <w:rPr>
          <w:rFonts w:hint="eastAsia"/>
        </w:rPr>
        <w:t>各系统设计书中各项技术要求及相关技术规范。将根据用户建议的及时的调整系统安装配置。</w:t>
      </w:r>
    </w:p>
    <w:p w14:paraId="432CD1AB" w14:textId="5C118E9C" w:rsidR="00C620C2" w:rsidRDefault="00C620C2" w:rsidP="00FD5959">
      <w:pPr>
        <w:pStyle w:val="4"/>
        <w:tabs>
          <w:tab w:val="clear" w:pos="1080"/>
        </w:tabs>
      </w:pPr>
      <w:r>
        <w:rPr>
          <w:rFonts w:hint="eastAsia"/>
        </w:rPr>
        <w:t>施工组织计划</w:t>
      </w:r>
    </w:p>
    <w:p w14:paraId="2898E33F" w14:textId="44F3A1F3" w:rsidR="000810C9" w:rsidRDefault="00C04F34" w:rsidP="00C04F34">
      <w:pPr>
        <w:pStyle w:val="5"/>
      </w:pPr>
      <w:r>
        <w:rPr>
          <w:rFonts w:hint="eastAsia"/>
        </w:rPr>
        <w:t>工程组织</w:t>
      </w:r>
    </w:p>
    <w:p w14:paraId="5198C7B6" w14:textId="6AF9CA92" w:rsidR="00C04F34" w:rsidRDefault="00C04F34" w:rsidP="00C04F34">
      <w:pPr>
        <w:jc w:val="both"/>
      </w:pPr>
      <w:r w:rsidRPr="00C04F34">
        <w:rPr>
          <w:rFonts w:hint="eastAsia"/>
        </w:rPr>
        <w:t>本项目我公司派出以项目组为单位的施工人员组织施工</w:t>
      </w:r>
      <w:r>
        <w:rPr>
          <w:rFonts w:hint="eastAsia"/>
        </w:rPr>
        <w:t>。</w:t>
      </w:r>
    </w:p>
    <w:p w14:paraId="0BDD34C9" w14:textId="2D477D8F" w:rsidR="00C04F34" w:rsidRDefault="00C04F34" w:rsidP="00C04F34">
      <w:pPr>
        <w:jc w:val="both"/>
      </w:pPr>
      <w:r w:rsidRPr="00C04F34">
        <w:rPr>
          <w:rFonts w:hint="eastAsia"/>
        </w:rPr>
        <w:t>本项目岗位素质要求、分工及职责</w:t>
      </w:r>
      <w:r>
        <w:rPr>
          <w:rFonts w:hint="eastAsia"/>
        </w:rPr>
        <w:t>：</w:t>
      </w:r>
    </w:p>
    <w:p w14:paraId="092E6A90" w14:textId="7D49AC79" w:rsidR="00C04F34" w:rsidRDefault="00C04F34" w:rsidP="00C04F34">
      <w:pPr>
        <w:jc w:val="both"/>
      </w:pPr>
      <w:r>
        <w:rPr>
          <w:rFonts w:hint="eastAsia"/>
        </w:rPr>
        <w:t>1</w:t>
      </w:r>
      <w:r>
        <w:rPr>
          <w:rFonts w:hint="eastAsia"/>
        </w:rPr>
        <w:t>）弱电工长</w:t>
      </w:r>
    </w:p>
    <w:p w14:paraId="54BACAD6" w14:textId="77777777" w:rsidR="00C04F34" w:rsidRDefault="00C04F34" w:rsidP="00C04F34">
      <w:pPr>
        <w:jc w:val="both"/>
      </w:pPr>
      <w:r>
        <w:rPr>
          <w:rFonts w:hint="eastAsia"/>
        </w:rPr>
        <w:lastRenderedPageBreak/>
        <w:t>具有大中型弱电系统工程项目的管理与实施经验，监督整个工程项目的实施，对工程项目的实施进度负责；负责协调解决工程项目实施过程中出现的各种问题。负责与业主及相关人员的协调工作。</w:t>
      </w:r>
    </w:p>
    <w:p w14:paraId="1D045A3F" w14:textId="286DFD3C" w:rsidR="00C04F34" w:rsidRDefault="00C04F34" w:rsidP="00C04F34">
      <w:pPr>
        <w:jc w:val="both"/>
      </w:pPr>
      <w:r>
        <w:rPr>
          <w:rFonts w:hint="eastAsia"/>
        </w:rPr>
        <w:t>2</w:t>
      </w:r>
      <w:r>
        <w:rPr>
          <w:rFonts w:hint="eastAsia"/>
        </w:rPr>
        <w:t>）工程技术人员</w:t>
      </w:r>
    </w:p>
    <w:p w14:paraId="4B06E8F2" w14:textId="77777777" w:rsidR="00C04F34" w:rsidRDefault="00C04F34" w:rsidP="00C04F34">
      <w:pPr>
        <w:jc w:val="both"/>
      </w:pPr>
      <w:r>
        <w:rPr>
          <w:rFonts w:hint="eastAsia"/>
        </w:rPr>
        <w:t>要求具有丰富工程施工经验，作为主要人员参加过大中型弱电系统工程的实施，对项目实施过程中出现的进度等问题，及时上报总指挥。</w:t>
      </w:r>
    </w:p>
    <w:p w14:paraId="63235F62" w14:textId="60C4D131" w:rsidR="00C04F34" w:rsidRDefault="00C04F34" w:rsidP="00C04F34">
      <w:pPr>
        <w:jc w:val="both"/>
      </w:pPr>
      <w:r>
        <w:rPr>
          <w:rFonts w:hint="eastAsia"/>
        </w:rPr>
        <w:t>3</w:t>
      </w:r>
      <w:r>
        <w:rPr>
          <w:rFonts w:hint="eastAsia"/>
        </w:rPr>
        <w:t>）材料设备管理员</w:t>
      </w:r>
    </w:p>
    <w:p w14:paraId="5F0F19C7" w14:textId="77777777" w:rsidR="00C04F34" w:rsidRDefault="00C04F34" w:rsidP="00C04F34">
      <w:pPr>
        <w:jc w:val="both"/>
      </w:pPr>
      <w:r>
        <w:rPr>
          <w:rFonts w:hint="eastAsia"/>
        </w:rPr>
        <w:t>要求熟悉工程所需的材料、设备规格，负责材料、设备的进出库管理和库存管理，保证库存设备的完整。</w:t>
      </w:r>
    </w:p>
    <w:p w14:paraId="615CC5B3" w14:textId="2D0B77E9" w:rsidR="00C04F34" w:rsidRDefault="00C04F34" w:rsidP="00C04F34">
      <w:pPr>
        <w:jc w:val="both"/>
      </w:pPr>
      <w:r>
        <w:rPr>
          <w:rFonts w:hint="eastAsia"/>
        </w:rPr>
        <w:t>4</w:t>
      </w:r>
      <w:r>
        <w:rPr>
          <w:rFonts w:hint="eastAsia"/>
        </w:rPr>
        <w:t>）安全员</w:t>
      </w:r>
    </w:p>
    <w:p w14:paraId="2AA8A780" w14:textId="2C03E64F" w:rsidR="00C04F34" w:rsidRDefault="00C04F34" w:rsidP="00C04F34">
      <w:pPr>
        <w:jc w:val="both"/>
      </w:pPr>
      <w:r>
        <w:rPr>
          <w:rFonts w:hint="eastAsia"/>
        </w:rPr>
        <w:t>要求具有很强的责任心，负责巡视日常工作安全防范以及库存设备的安全。</w:t>
      </w:r>
    </w:p>
    <w:p w14:paraId="2CA7352C" w14:textId="324B0C62" w:rsidR="00C04F34" w:rsidRDefault="00C04F34" w:rsidP="00C04F34">
      <w:pPr>
        <w:pStyle w:val="5"/>
      </w:pPr>
      <w:r>
        <w:rPr>
          <w:rFonts w:hint="eastAsia"/>
        </w:rPr>
        <w:t>工作流程</w:t>
      </w:r>
    </w:p>
    <w:p w14:paraId="2501C5B0" w14:textId="77777777" w:rsidR="00C04F34" w:rsidRDefault="00C04F34" w:rsidP="00C04F34">
      <w:pPr>
        <w:jc w:val="both"/>
      </w:pPr>
      <w:r>
        <w:rPr>
          <w:rFonts w:hint="eastAsia"/>
        </w:rPr>
        <w:t>项目组成员，分工明确，责任到人，同时还应发扬相互协作精神，严格按照各项规章制度、工作流程开展工作。</w:t>
      </w:r>
    </w:p>
    <w:p w14:paraId="5009BF29" w14:textId="77777777" w:rsidR="00C04F34" w:rsidRDefault="00C04F34" w:rsidP="00C04F34">
      <w:pPr>
        <w:jc w:val="both"/>
      </w:pPr>
      <w:r>
        <w:rPr>
          <w:rFonts w:hint="eastAsia"/>
        </w:rPr>
        <w:t>实施由总指挥负责组织，由工程技术组，质量管理组，项目管理组，材料管理组完成，安全员负责安全监督。设计组作为支援。</w:t>
      </w:r>
    </w:p>
    <w:p w14:paraId="0426C813" w14:textId="43B49B28" w:rsidR="00C04F34" w:rsidRDefault="00C04F34" w:rsidP="00C04F34">
      <w:pPr>
        <w:jc w:val="both"/>
      </w:pPr>
      <w:r>
        <w:rPr>
          <w:rFonts w:hint="eastAsia"/>
        </w:rPr>
        <w:t>在整个实施过程中，以控制工程质量为主，以控制工程进度为辅，不断督导检查，以执行标准为设计依据，以工程验收标准为检验依据，保证工程顺利完成，直至工程验收。</w:t>
      </w:r>
    </w:p>
    <w:p w14:paraId="02B13443" w14:textId="120C700E" w:rsidR="00C04F34" w:rsidRDefault="00C04F34" w:rsidP="00C04F34">
      <w:pPr>
        <w:pStyle w:val="5"/>
      </w:pPr>
      <w:r>
        <w:rPr>
          <w:rFonts w:hint="eastAsia"/>
        </w:rPr>
        <w:t>规章制度</w:t>
      </w:r>
    </w:p>
    <w:p w14:paraId="4DCAA50B" w14:textId="0EDB86EF" w:rsidR="00C04F34" w:rsidRDefault="00C04F34" w:rsidP="00C04F34">
      <w:pPr>
        <w:jc w:val="both"/>
      </w:pPr>
      <w:r>
        <w:t>1</w:t>
      </w:r>
      <w:r>
        <w:rPr>
          <w:rFonts w:hint="eastAsia"/>
        </w:rPr>
        <w:t>）协调会议通知制度</w:t>
      </w:r>
    </w:p>
    <w:p w14:paraId="722A74F4" w14:textId="77777777" w:rsidR="00C04F34" w:rsidRDefault="00C04F34" w:rsidP="00C04F34">
      <w:pPr>
        <w:jc w:val="both"/>
      </w:pPr>
      <w:r>
        <w:rPr>
          <w:rFonts w:hint="eastAsia"/>
        </w:rPr>
        <w:t>凡是与弱电系统工程有关的，由业主、监理两方或两方以上参加的协调会议，定期举行会议（如每个星期一），必须就有关协调情况及最终答复形成会议纪要以备查，会议纪要送达业主及相关人员。</w:t>
      </w:r>
    </w:p>
    <w:p w14:paraId="61D5AC4D" w14:textId="7E04CD13" w:rsidR="00C04F34" w:rsidRDefault="00C04F34" w:rsidP="00C04F34">
      <w:pPr>
        <w:jc w:val="both"/>
      </w:pPr>
      <w:r>
        <w:t>2</w:t>
      </w:r>
      <w:r>
        <w:rPr>
          <w:rFonts w:hint="eastAsia"/>
        </w:rPr>
        <w:t>）合同与资料管理制度</w:t>
      </w:r>
    </w:p>
    <w:p w14:paraId="5D3FE2F5" w14:textId="77777777" w:rsidR="00C04F34" w:rsidRDefault="00C04F34" w:rsidP="00C04F34">
      <w:pPr>
        <w:jc w:val="both"/>
      </w:pPr>
      <w:r>
        <w:rPr>
          <w:rFonts w:hint="eastAsia"/>
        </w:rPr>
        <w:t>凡是与系统工程项目有关的合同文件和资料，由总指挥负责收集、整理、归档、管理，借阅必须经过授权和登记。</w:t>
      </w:r>
    </w:p>
    <w:p w14:paraId="76F2BACD" w14:textId="722029C6" w:rsidR="00C04F34" w:rsidRDefault="00C04F34" w:rsidP="00C04F34">
      <w:pPr>
        <w:jc w:val="both"/>
      </w:pPr>
      <w:r>
        <w:t>3</w:t>
      </w:r>
      <w:r>
        <w:rPr>
          <w:rFonts w:hint="eastAsia"/>
        </w:rPr>
        <w:t>）验收制度</w:t>
      </w:r>
    </w:p>
    <w:p w14:paraId="58F53698" w14:textId="77777777" w:rsidR="00C04F34" w:rsidRDefault="00C04F34" w:rsidP="00C04F34">
      <w:pPr>
        <w:jc w:val="both"/>
      </w:pPr>
      <w:r>
        <w:rPr>
          <w:rFonts w:hint="eastAsia"/>
        </w:rPr>
        <w:t>由业主、有关专家组成验收小组，由验收组长把验收结果填入工程报验单并签字，其</w:t>
      </w:r>
      <w:r>
        <w:rPr>
          <w:rFonts w:hint="eastAsia"/>
        </w:rPr>
        <w:lastRenderedPageBreak/>
        <w:t>他验收人员在此报验单上签名。</w:t>
      </w:r>
    </w:p>
    <w:p w14:paraId="523C4341" w14:textId="06AF6EE6" w:rsidR="00C04F34" w:rsidRDefault="00C04F34" w:rsidP="00C04F34">
      <w:pPr>
        <w:jc w:val="both"/>
      </w:pPr>
      <w:r>
        <w:t>4</w:t>
      </w:r>
      <w:r>
        <w:rPr>
          <w:rFonts w:hint="eastAsia"/>
        </w:rPr>
        <w:t>）项目组工作制度</w:t>
      </w:r>
    </w:p>
    <w:p w14:paraId="6CECECE0" w14:textId="77777777" w:rsidR="00C04F34" w:rsidRDefault="00C04F34" w:rsidP="00C04F34">
      <w:pPr>
        <w:jc w:val="both"/>
      </w:pPr>
      <w:r>
        <w:rPr>
          <w:rFonts w:hint="eastAsia"/>
        </w:rPr>
        <w:t>必须按时上下班，有事必须向总指挥或工长请假。</w:t>
      </w:r>
    </w:p>
    <w:p w14:paraId="58484C87" w14:textId="77777777" w:rsidR="00C04F34" w:rsidRDefault="00C04F34" w:rsidP="00C04F34">
      <w:pPr>
        <w:jc w:val="both"/>
      </w:pPr>
      <w:r>
        <w:rPr>
          <w:rFonts w:hint="eastAsia"/>
        </w:rPr>
        <w:t>遇到原则性问题必须及时向上一级领导汇报，并写出相关的书面材料，经上一级领导同意（或提出处理意见）且签字后，方能处理。在重大原则问题处理上，应征得工地总指挥同意且签字后，方可处理。</w:t>
      </w:r>
    </w:p>
    <w:p w14:paraId="68ACBA52" w14:textId="77777777" w:rsidR="00C04F34" w:rsidRDefault="00C04F34" w:rsidP="00C04F34">
      <w:pPr>
        <w:jc w:val="both"/>
      </w:pPr>
      <w:r>
        <w:rPr>
          <w:rFonts w:hint="eastAsia"/>
        </w:rPr>
        <w:t>必须与业主，其他工程施工单位及有关人员建立良好的合作关系，严格遵守业主制定的施工现场管理规定。</w:t>
      </w:r>
    </w:p>
    <w:p w14:paraId="4574CF7A" w14:textId="71AA6D77" w:rsidR="00C04F34" w:rsidRDefault="00C04F34" w:rsidP="00C04F34">
      <w:pPr>
        <w:jc w:val="both"/>
      </w:pPr>
      <w:r>
        <w:t>5</w:t>
      </w:r>
      <w:r>
        <w:rPr>
          <w:rFonts w:hint="eastAsia"/>
        </w:rPr>
        <w:t>）材料管理制度</w:t>
      </w:r>
    </w:p>
    <w:p w14:paraId="2D48668B" w14:textId="32365E53" w:rsidR="00C04F34" w:rsidRDefault="00C04F34" w:rsidP="00C04F34">
      <w:pPr>
        <w:jc w:val="both"/>
      </w:pPr>
      <w:r>
        <w:rPr>
          <w:rFonts w:hint="eastAsia"/>
        </w:rPr>
        <w:t>由专人负责材料管理，工程队施工过程中所有材料领取须填写统一的领料单，并由总指挥和专项工程师签字方可领取，剩于材料需及时退回材料管理员处，由管理员统一管理。</w:t>
      </w:r>
    </w:p>
    <w:p w14:paraId="4D92B990" w14:textId="4BE9C053" w:rsidR="00C04F34" w:rsidRDefault="00C04F34" w:rsidP="00C04F34">
      <w:pPr>
        <w:jc w:val="both"/>
      </w:pPr>
      <w:r>
        <w:t>6</w:t>
      </w:r>
      <w:r>
        <w:rPr>
          <w:rFonts w:hint="eastAsia"/>
        </w:rPr>
        <w:t>）安全管理制度</w:t>
      </w:r>
    </w:p>
    <w:p w14:paraId="02337BBE" w14:textId="6183FFB9" w:rsidR="00C04F34" w:rsidRPr="00C04F34" w:rsidRDefault="00C04F34" w:rsidP="00C04F34">
      <w:pPr>
        <w:jc w:val="both"/>
      </w:pPr>
      <w:r>
        <w:rPr>
          <w:rFonts w:hint="eastAsia"/>
        </w:rPr>
        <w:t>施工过程中所有人员必须配带安全帽，由安全员负责查看和保管安全帽，工程中使用的临时设施如配电设施、库房、休息室等每日由安全员定期定时巡查，及时发现安全隐患，避免安全事故发生。</w:t>
      </w:r>
    </w:p>
    <w:p w14:paraId="78F310D6" w14:textId="5BCE36C0" w:rsidR="00C620C2" w:rsidRDefault="00C620C2" w:rsidP="00FD5959">
      <w:pPr>
        <w:pStyle w:val="4"/>
        <w:tabs>
          <w:tab w:val="clear" w:pos="1080"/>
        </w:tabs>
      </w:pPr>
      <w:r>
        <w:rPr>
          <w:rFonts w:hint="eastAsia"/>
        </w:rPr>
        <w:t>项目管理机制</w:t>
      </w:r>
    </w:p>
    <w:p w14:paraId="111752CC" w14:textId="6AD0F12C" w:rsidR="004E34D7" w:rsidRPr="004E34D7" w:rsidRDefault="004E34D7" w:rsidP="004E34D7">
      <w:pPr>
        <w:jc w:val="both"/>
      </w:pPr>
      <w:r w:rsidRPr="004E34D7">
        <w:rPr>
          <w:rFonts w:hint="eastAsia"/>
        </w:rPr>
        <w:t>为适应本工程施工需要，在施工现场设立工程项目经理部，实行项目经理负责制。公司各职能部门服务于项目经理部，项目经理负责对工程各生产要素进行优化配置，全权处理与工程有关的一切事务。公司与项目经理部之间除了采用电话通讯和传真方式外，本工程还将采用计算机网络系统方式联系。</w:t>
      </w:r>
    </w:p>
    <w:p w14:paraId="0B53F773" w14:textId="6CC119F2" w:rsidR="00C620C2" w:rsidRDefault="00FD5959" w:rsidP="00FD5959">
      <w:pPr>
        <w:pStyle w:val="4"/>
        <w:tabs>
          <w:tab w:val="clear" w:pos="1080"/>
        </w:tabs>
      </w:pPr>
      <w:r>
        <w:rPr>
          <w:rFonts w:hint="eastAsia"/>
        </w:rPr>
        <w:t>施工项目的高效运作机制</w:t>
      </w:r>
    </w:p>
    <w:p w14:paraId="6AFD5860" w14:textId="77777777" w:rsidR="004E34D7" w:rsidRDefault="004E34D7" w:rsidP="004E34D7">
      <w:pPr>
        <w:pStyle w:val="5"/>
      </w:pPr>
      <w:r>
        <w:rPr>
          <w:rFonts w:hint="eastAsia"/>
        </w:rPr>
        <w:t>明确项目经理部的责、权、利</w:t>
      </w:r>
    </w:p>
    <w:p w14:paraId="14345B01" w14:textId="40D2DB2F" w:rsidR="004E34D7" w:rsidRDefault="004E34D7" w:rsidP="00B07E12">
      <w:pPr>
        <w:jc w:val="both"/>
      </w:pPr>
      <w:r>
        <w:t>1</w:t>
      </w:r>
      <w:r>
        <w:rPr>
          <w:rFonts w:hint="eastAsia"/>
        </w:rPr>
        <w:t>）根据项目经理部的工作实际，具体明确每个项目管理人员的责、权、利，使全体管理人员有条不紊，紧张有序地开展工作，从而较大幅度提高项目经理部的工作效率。有效促进管理整体实力的强化，使项目管理班子有更多的精力和时间来分析运筹较为复杂的环节，做到项目整体下活一盘棋。</w:t>
      </w:r>
    </w:p>
    <w:p w14:paraId="37940038" w14:textId="026C6670" w:rsidR="004E34D7" w:rsidRDefault="004E34D7" w:rsidP="00B07E12">
      <w:pPr>
        <w:jc w:val="both"/>
      </w:pPr>
      <w:r>
        <w:t>2</w:t>
      </w:r>
      <w:r>
        <w:rPr>
          <w:rFonts w:hint="eastAsia"/>
        </w:rPr>
        <w:t>）项目经理全权处理本工程施工过程中的一切事务，并享有人事</w:t>
      </w:r>
      <w:r w:rsidR="00AB33B4">
        <w:rPr>
          <w:rFonts w:hint="eastAsia"/>
        </w:rPr>
        <w:t>组织</w:t>
      </w:r>
      <w:r>
        <w:rPr>
          <w:rFonts w:hint="eastAsia"/>
        </w:rPr>
        <w:t>权、劳动力选择权、材料采购权以及资金使用权。</w:t>
      </w:r>
    </w:p>
    <w:p w14:paraId="43D9296D" w14:textId="37781237" w:rsidR="004E34D7" w:rsidRDefault="004E34D7" w:rsidP="00B07E12">
      <w:pPr>
        <w:jc w:val="both"/>
      </w:pPr>
      <w:r>
        <w:lastRenderedPageBreak/>
        <w:t>3</w:t>
      </w:r>
      <w:r>
        <w:rPr>
          <w:rFonts w:hint="eastAsia"/>
        </w:rPr>
        <w:t>）项目</w:t>
      </w:r>
      <w:proofErr w:type="gramStart"/>
      <w:r>
        <w:rPr>
          <w:rFonts w:hint="eastAsia"/>
        </w:rPr>
        <w:t>经理部设本工程</w:t>
      </w:r>
      <w:proofErr w:type="gramEnd"/>
      <w:r>
        <w:rPr>
          <w:rFonts w:hint="eastAsia"/>
        </w:rPr>
        <w:t>资金专用</w:t>
      </w:r>
      <w:proofErr w:type="gramStart"/>
      <w:r>
        <w:rPr>
          <w:rFonts w:hint="eastAsia"/>
        </w:rPr>
        <w:t>帐户</w:t>
      </w:r>
      <w:proofErr w:type="gramEnd"/>
      <w:r>
        <w:rPr>
          <w:rFonts w:hint="eastAsia"/>
        </w:rPr>
        <w:t>，项目上的一切开支由项目经理签字后方能支付；项目经理有权奖罚管理人员及施工班组。</w:t>
      </w:r>
    </w:p>
    <w:p w14:paraId="7D172691" w14:textId="0BB8C2FC" w:rsidR="004E34D7" w:rsidRDefault="004E34D7" w:rsidP="00B07E12">
      <w:pPr>
        <w:jc w:val="both"/>
      </w:pPr>
      <w:r>
        <w:t>4</w:t>
      </w:r>
      <w:r>
        <w:rPr>
          <w:rFonts w:hint="eastAsia"/>
        </w:rPr>
        <w:t>）为加强竞争机制，本项目部的管理人员均受聘于项目经理，并与项目经理签订工作合同，项目经理有权按合同要求解聘不称职的管理人员及施工班组。</w:t>
      </w:r>
    </w:p>
    <w:p w14:paraId="7C2F7F0F" w14:textId="65CBEAA1" w:rsidR="004E34D7" w:rsidRDefault="004E34D7" w:rsidP="00B07E12">
      <w:pPr>
        <w:jc w:val="both"/>
      </w:pPr>
      <w:r>
        <w:t>5</w:t>
      </w:r>
      <w:r>
        <w:rPr>
          <w:rFonts w:hint="eastAsia"/>
        </w:rPr>
        <w:t>）项目所需的材料、机械设备、周转材料由项目经理部按工程进度自行配制。</w:t>
      </w:r>
    </w:p>
    <w:p w14:paraId="470D4795" w14:textId="2CAE37A0" w:rsidR="004E34D7" w:rsidRDefault="004E34D7" w:rsidP="00B07E12">
      <w:pPr>
        <w:jc w:val="both"/>
      </w:pPr>
      <w:r>
        <w:t>6</w:t>
      </w:r>
      <w:r>
        <w:rPr>
          <w:rFonts w:hint="eastAsia"/>
        </w:rPr>
        <w:t>）项目经理部在施工中实行全面质量管理。组织好各工种、各专业的施工协调配合，实现决策准、指挥灵、落实快的工作方针。确保工程按照既定质量、进度目标交付使用。</w:t>
      </w:r>
    </w:p>
    <w:p w14:paraId="3298B185" w14:textId="6BB1CA91" w:rsidR="00B07E12" w:rsidRDefault="00B07E12" w:rsidP="00B07E12">
      <w:pPr>
        <w:pStyle w:val="5"/>
      </w:pPr>
      <w:r>
        <w:rPr>
          <w:rFonts w:hint="eastAsia"/>
        </w:rPr>
        <w:t>树立企业形象，创工程精品</w:t>
      </w:r>
    </w:p>
    <w:p w14:paraId="1EB500DB" w14:textId="118191D6" w:rsidR="00B07E12" w:rsidRPr="004E34D7" w:rsidRDefault="00B07E12" w:rsidP="00B07E12">
      <w:pPr>
        <w:jc w:val="both"/>
      </w:pPr>
      <w:r w:rsidRPr="00B07E12">
        <w:rPr>
          <w:rFonts w:hint="eastAsia"/>
        </w:rPr>
        <w:t>市场需要精品，用户需要精品。精品工程是由施工管理的全过程及各分部分项工程质量精细的程序组成的。同时职业道德也是精品工程不可分割的重要部分。为此本项目将建立“职业道德考核机制”，并在项目中大力推广和运用，具体作法是将考核标准具体落实到人头并与他们的收入直接挂钩，以形成自觉抵制施工质量和材料质量的以次充好、偷工减料、弄虚作假等不良行为，实施用户满意工程。</w:t>
      </w:r>
    </w:p>
    <w:p w14:paraId="78D42995" w14:textId="6576CC19" w:rsidR="00FD5959" w:rsidRDefault="00FD5959" w:rsidP="00FD5959">
      <w:pPr>
        <w:pStyle w:val="4"/>
        <w:tabs>
          <w:tab w:val="clear" w:pos="1080"/>
        </w:tabs>
      </w:pPr>
      <w:r>
        <w:rPr>
          <w:rFonts w:hint="eastAsia"/>
        </w:rPr>
        <w:t>保证施工项目的高效运行的措施</w:t>
      </w:r>
    </w:p>
    <w:p w14:paraId="2D35F398" w14:textId="4E4DF2FB" w:rsidR="00A54C8C" w:rsidRDefault="00A54C8C" w:rsidP="00A54C8C">
      <w:r>
        <w:t>1</w:t>
      </w:r>
      <w:r>
        <w:rPr>
          <w:rFonts w:hint="eastAsia"/>
        </w:rPr>
        <w:t>）由项目经理部处理施工现场一切事务。</w:t>
      </w:r>
    </w:p>
    <w:p w14:paraId="09CEE97C" w14:textId="505FCCB7" w:rsidR="00A54C8C" w:rsidRDefault="00A54C8C" w:rsidP="00A54C8C">
      <w:r>
        <w:t>2</w:t>
      </w:r>
      <w:r>
        <w:rPr>
          <w:rFonts w:hint="eastAsia"/>
        </w:rPr>
        <w:t>）组织强有力的项目班子，由项目经理选用思想好、业务精、能力强、善合作、服务好的管理人员进入项目管理班子。</w:t>
      </w:r>
    </w:p>
    <w:p w14:paraId="61DFF6AA" w14:textId="7D4AA5F0" w:rsidR="00A54C8C" w:rsidRDefault="00A54C8C" w:rsidP="00A54C8C">
      <w:r>
        <w:t>3</w:t>
      </w:r>
      <w:r>
        <w:rPr>
          <w:rFonts w:hint="eastAsia"/>
        </w:rPr>
        <w:t>）建立健全项目工长、内业、材料、质量、安全等岗位责任制，定期对各专业进行考核。对项目经理、业主认为不称职的管理人员及施工班组立即更换。</w:t>
      </w:r>
    </w:p>
    <w:p w14:paraId="6806AF92" w14:textId="578BCF9C" w:rsidR="00A54C8C" w:rsidRDefault="00A54C8C" w:rsidP="00A54C8C">
      <w:r>
        <w:t>4</w:t>
      </w:r>
      <w:r>
        <w:rPr>
          <w:rFonts w:hint="eastAsia"/>
        </w:rPr>
        <w:t>）强化激励与约束机制，制定业绩评比，奖罚办法，定期组织项目经理部管理人员会议，检查工作质量。</w:t>
      </w:r>
    </w:p>
    <w:p w14:paraId="638A6FBE" w14:textId="3C55F995" w:rsidR="00A54C8C" w:rsidRDefault="00A54C8C" w:rsidP="00A54C8C">
      <w:r>
        <w:t>5</w:t>
      </w:r>
      <w:r>
        <w:rPr>
          <w:rFonts w:hint="eastAsia"/>
        </w:rPr>
        <w:t>）定期召开现场办公会，重点解决项目的资金、质量、速度等难题，以确保资金为前提，带动项目各项工作的高效运转。</w:t>
      </w:r>
    </w:p>
    <w:p w14:paraId="50EDC7F4" w14:textId="4F4A7246" w:rsidR="00A54C8C" w:rsidRDefault="00A54C8C" w:rsidP="00A54C8C">
      <w:r>
        <w:t>6</w:t>
      </w:r>
      <w:r>
        <w:rPr>
          <w:rFonts w:hint="eastAsia"/>
        </w:rPr>
        <w:t>）每周召开由项目经理主持的班子碰头会，对本周工作进行总结，对下周的工作进行协调安排。</w:t>
      </w:r>
    </w:p>
    <w:p w14:paraId="4D1CC61D" w14:textId="2F9A9FEB" w:rsidR="00A54C8C" w:rsidRDefault="00A54C8C" w:rsidP="00A54C8C">
      <w:r>
        <w:t>7</w:t>
      </w:r>
      <w:r>
        <w:rPr>
          <w:rFonts w:hint="eastAsia"/>
        </w:rPr>
        <w:t>）实行劳动用工管理，选用组织能力强，技术水平高，能打硬仗的作业队伍，树立连续作战的精神，确保工期按时完成。</w:t>
      </w:r>
    </w:p>
    <w:p w14:paraId="63E924A5" w14:textId="47C0E2F1" w:rsidR="00A54C8C" w:rsidRDefault="00A54C8C" w:rsidP="00A54C8C">
      <w:r>
        <w:t>8</w:t>
      </w:r>
      <w:r>
        <w:rPr>
          <w:rFonts w:hint="eastAsia"/>
        </w:rPr>
        <w:t>）在施工中实施目标考核，并针对本项目制定“工程项目管理责任目标考核与奖惩</w:t>
      </w:r>
      <w:r>
        <w:rPr>
          <w:rFonts w:hint="eastAsia"/>
        </w:rPr>
        <w:lastRenderedPageBreak/>
        <w:t>办法”，以推动项目整体管理水平的提高，激发全体管理人员的工作责任心与积极性。</w:t>
      </w:r>
    </w:p>
    <w:p w14:paraId="022FAD2E" w14:textId="1E1FA0E1" w:rsidR="00A54C8C" w:rsidRDefault="00A54C8C" w:rsidP="00A54C8C">
      <w:r>
        <w:t>9</w:t>
      </w:r>
      <w:r>
        <w:rPr>
          <w:rFonts w:hint="eastAsia"/>
        </w:rPr>
        <w:t>）工程资金由项目经理直接支配。</w:t>
      </w:r>
    </w:p>
    <w:p w14:paraId="7A136C03" w14:textId="3E6B964E" w:rsidR="00A54C8C" w:rsidRDefault="00A54C8C" w:rsidP="00A54C8C">
      <w:r>
        <w:t>10</w:t>
      </w:r>
      <w:r>
        <w:rPr>
          <w:rFonts w:hint="eastAsia"/>
        </w:rPr>
        <w:t>）项目经理部加强对项目职工进行素质教育，强化敬业精神，提高工作技能。鼓励参战人员艰苦创业，同时提高其福利待遇，让他们以旺盛的精力积极投入工程建设。</w:t>
      </w:r>
    </w:p>
    <w:p w14:paraId="1980C6D5" w14:textId="4071FB83" w:rsidR="00A54C8C" w:rsidRPr="00A54C8C" w:rsidRDefault="00A54C8C" w:rsidP="00A54C8C">
      <w:r>
        <w:t>11</w:t>
      </w:r>
      <w:r>
        <w:rPr>
          <w:rFonts w:hint="eastAsia"/>
        </w:rPr>
        <w:t>）项目经理部加强同业主、设计院、监理及分包单位的联系，及时解决工程中的重点、难点问题，保证工程有条不紊地进行。</w:t>
      </w:r>
    </w:p>
    <w:p w14:paraId="05DDAE33" w14:textId="726797C0" w:rsidR="00FD5959" w:rsidRDefault="00FD5959" w:rsidP="00FD5959">
      <w:pPr>
        <w:pStyle w:val="4"/>
        <w:tabs>
          <w:tab w:val="clear" w:pos="1080"/>
        </w:tabs>
      </w:pPr>
      <w:r>
        <w:rPr>
          <w:rFonts w:hint="eastAsia"/>
        </w:rPr>
        <w:t>工程施工准备</w:t>
      </w:r>
    </w:p>
    <w:p w14:paraId="0B35A082" w14:textId="3295EEF9" w:rsidR="00525E53" w:rsidRDefault="00525E53" w:rsidP="00525E53">
      <w:pPr>
        <w:pStyle w:val="5"/>
      </w:pPr>
      <w:r>
        <w:rPr>
          <w:rFonts w:hint="eastAsia"/>
        </w:rPr>
        <w:t>施工技术准备</w:t>
      </w:r>
    </w:p>
    <w:p w14:paraId="3CFDA0F9" w14:textId="39BF8060" w:rsidR="00FC2BA6" w:rsidRPr="00FC2BA6" w:rsidRDefault="00FC2BA6" w:rsidP="00FC2BA6">
      <w:pPr>
        <w:jc w:val="both"/>
      </w:pPr>
      <w:r w:rsidRPr="00FC2BA6">
        <w:rPr>
          <w:rFonts w:hint="eastAsia"/>
        </w:rPr>
        <w:t>组织有关人员熟悉施工图纸和有关技术资料，勘察工地现场，充分了解和掌握系统设计意图、功能特点，作好技术交底工作。其次组织举行专题技术培训、讨论会，学习有关安全知识，增强质量意识。</w:t>
      </w:r>
    </w:p>
    <w:p w14:paraId="5646F16A" w14:textId="02ACB18E" w:rsidR="00525E53" w:rsidRDefault="00525E53" w:rsidP="00525E53">
      <w:pPr>
        <w:pStyle w:val="5"/>
      </w:pPr>
      <w:r>
        <w:rPr>
          <w:rFonts w:hint="eastAsia"/>
        </w:rPr>
        <w:t>主要施工工具准备</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0"/>
        <w:gridCol w:w="7882"/>
      </w:tblGrid>
      <w:tr w:rsidR="00FC2BA6" w14:paraId="5AE6FAA6" w14:textId="77777777" w:rsidTr="00FC2BA6">
        <w:trPr>
          <w:trHeight w:val="239"/>
        </w:trPr>
        <w:tc>
          <w:tcPr>
            <w:tcW w:w="1160" w:type="dxa"/>
            <w:vAlign w:val="center"/>
          </w:tcPr>
          <w:p w14:paraId="49A061F2" w14:textId="77777777" w:rsidR="00FC2BA6" w:rsidRDefault="00FC2BA6" w:rsidP="00FC2BA6">
            <w:pPr>
              <w:pStyle w:val="aa"/>
            </w:pPr>
            <w:r>
              <w:t>序号</w:t>
            </w:r>
          </w:p>
        </w:tc>
        <w:tc>
          <w:tcPr>
            <w:tcW w:w="7882" w:type="dxa"/>
            <w:vAlign w:val="center"/>
          </w:tcPr>
          <w:p w14:paraId="28DA5476" w14:textId="77777777" w:rsidR="00FC2BA6" w:rsidRDefault="00FC2BA6" w:rsidP="00FC2BA6">
            <w:pPr>
              <w:pStyle w:val="aa"/>
            </w:pPr>
            <w:r>
              <w:t>主要工具名称规格</w:t>
            </w:r>
          </w:p>
        </w:tc>
      </w:tr>
      <w:tr w:rsidR="00FC2BA6" w14:paraId="78F56244" w14:textId="77777777" w:rsidTr="00FC2BA6">
        <w:trPr>
          <w:trHeight w:val="239"/>
        </w:trPr>
        <w:tc>
          <w:tcPr>
            <w:tcW w:w="1160" w:type="dxa"/>
            <w:vAlign w:val="center"/>
          </w:tcPr>
          <w:p w14:paraId="6A2A8C97" w14:textId="77777777" w:rsidR="00FC2BA6" w:rsidRDefault="00FC2BA6" w:rsidP="00FC2BA6">
            <w:pPr>
              <w:pStyle w:val="aa"/>
            </w:pPr>
            <w:r>
              <w:t>1</w:t>
            </w:r>
          </w:p>
        </w:tc>
        <w:tc>
          <w:tcPr>
            <w:tcW w:w="7882" w:type="dxa"/>
            <w:vAlign w:val="center"/>
          </w:tcPr>
          <w:p w14:paraId="7D607855" w14:textId="77777777" w:rsidR="00FC2BA6" w:rsidRDefault="00FC2BA6" w:rsidP="00FC2BA6">
            <w:pPr>
              <w:pStyle w:val="aa"/>
            </w:pPr>
            <w:r>
              <w:t>冲击钻</w:t>
            </w:r>
          </w:p>
        </w:tc>
      </w:tr>
      <w:tr w:rsidR="00FC2BA6" w14:paraId="2C7FBA89" w14:textId="77777777" w:rsidTr="00FC2BA6">
        <w:trPr>
          <w:trHeight w:val="248"/>
        </w:trPr>
        <w:tc>
          <w:tcPr>
            <w:tcW w:w="1160" w:type="dxa"/>
            <w:vAlign w:val="center"/>
          </w:tcPr>
          <w:p w14:paraId="78C7C19C" w14:textId="77777777" w:rsidR="00FC2BA6" w:rsidRDefault="00FC2BA6" w:rsidP="00FC2BA6">
            <w:pPr>
              <w:pStyle w:val="aa"/>
            </w:pPr>
            <w:r>
              <w:t>2</w:t>
            </w:r>
          </w:p>
        </w:tc>
        <w:tc>
          <w:tcPr>
            <w:tcW w:w="7882" w:type="dxa"/>
            <w:vAlign w:val="center"/>
          </w:tcPr>
          <w:p w14:paraId="225B8811" w14:textId="77777777" w:rsidR="00FC2BA6" w:rsidRDefault="00FC2BA6" w:rsidP="00FC2BA6">
            <w:pPr>
              <w:pStyle w:val="aa"/>
            </w:pPr>
            <w:r>
              <w:t>电工用普通组合工具</w:t>
            </w:r>
            <w:r>
              <w:t>(</w:t>
            </w:r>
            <w:r>
              <w:t>虎钳、扳手、螺丝刀等</w:t>
            </w:r>
            <w:r>
              <w:t>)</w:t>
            </w:r>
          </w:p>
        </w:tc>
      </w:tr>
      <w:tr w:rsidR="00FC2BA6" w14:paraId="3169ECF6" w14:textId="77777777" w:rsidTr="00FC2BA6">
        <w:trPr>
          <w:trHeight w:val="239"/>
        </w:trPr>
        <w:tc>
          <w:tcPr>
            <w:tcW w:w="1160" w:type="dxa"/>
            <w:vAlign w:val="center"/>
          </w:tcPr>
          <w:p w14:paraId="3B23E2C0" w14:textId="77777777" w:rsidR="00FC2BA6" w:rsidRDefault="00FC2BA6" w:rsidP="00FC2BA6">
            <w:pPr>
              <w:pStyle w:val="aa"/>
            </w:pPr>
            <w:r>
              <w:t>3</w:t>
            </w:r>
          </w:p>
        </w:tc>
        <w:tc>
          <w:tcPr>
            <w:tcW w:w="7882" w:type="dxa"/>
            <w:vAlign w:val="center"/>
          </w:tcPr>
          <w:p w14:paraId="6ABEB671" w14:textId="77777777" w:rsidR="00FC2BA6" w:rsidRDefault="00FC2BA6" w:rsidP="00FC2BA6">
            <w:pPr>
              <w:pStyle w:val="aa"/>
            </w:pPr>
            <w:r>
              <w:t>手枪钻</w:t>
            </w:r>
          </w:p>
        </w:tc>
      </w:tr>
      <w:tr w:rsidR="00FC2BA6" w14:paraId="12B23E7B" w14:textId="77777777" w:rsidTr="00FC2BA6">
        <w:trPr>
          <w:trHeight w:val="239"/>
        </w:trPr>
        <w:tc>
          <w:tcPr>
            <w:tcW w:w="1160" w:type="dxa"/>
            <w:vAlign w:val="center"/>
          </w:tcPr>
          <w:p w14:paraId="47B46006" w14:textId="77777777" w:rsidR="00FC2BA6" w:rsidRDefault="00FC2BA6" w:rsidP="00FC2BA6">
            <w:pPr>
              <w:pStyle w:val="aa"/>
            </w:pPr>
            <w:r>
              <w:t>4</w:t>
            </w:r>
          </w:p>
        </w:tc>
        <w:tc>
          <w:tcPr>
            <w:tcW w:w="7882" w:type="dxa"/>
            <w:vAlign w:val="center"/>
          </w:tcPr>
          <w:p w14:paraId="6DD4AB08" w14:textId="77777777" w:rsidR="00FC2BA6" w:rsidRDefault="00FC2BA6" w:rsidP="00FC2BA6">
            <w:pPr>
              <w:pStyle w:val="aa"/>
            </w:pPr>
            <w:r>
              <w:t>电工用数字万用表</w:t>
            </w:r>
          </w:p>
        </w:tc>
      </w:tr>
      <w:tr w:rsidR="00FC2BA6" w14:paraId="0F0F0AEB" w14:textId="77777777" w:rsidTr="00FC2BA6">
        <w:trPr>
          <w:trHeight w:val="239"/>
        </w:trPr>
        <w:tc>
          <w:tcPr>
            <w:tcW w:w="1160" w:type="dxa"/>
            <w:vAlign w:val="center"/>
          </w:tcPr>
          <w:p w14:paraId="5B13AFCD" w14:textId="77777777" w:rsidR="00FC2BA6" w:rsidRDefault="00FC2BA6" w:rsidP="00FC2BA6">
            <w:pPr>
              <w:pStyle w:val="aa"/>
            </w:pPr>
            <w:r>
              <w:t>5</w:t>
            </w:r>
          </w:p>
        </w:tc>
        <w:tc>
          <w:tcPr>
            <w:tcW w:w="7882" w:type="dxa"/>
            <w:vAlign w:val="center"/>
          </w:tcPr>
          <w:p w14:paraId="1D4C3161" w14:textId="77777777" w:rsidR="00FC2BA6" w:rsidRDefault="00FC2BA6" w:rsidP="00FC2BA6">
            <w:pPr>
              <w:pStyle w:val="aa"/>
            </w:pPr>
            <w:r>
              <w:t>人字梯</w:t>
            </w:r>
          </w:p>
        </w:tc>
      </w:tr>
      <w:tr w:rsidR="00FC2BA6" w14:paraId="2BA9676C" w14:textId="77777777" w:rsidTr="00FC2BA6">
        <w:trPr>
          <w:trHeight w:val="248"/>
        </w:trPr>
        <w:tc>
          <w:tcPr>
            <w:tcW w:w="1160" w:type="dxa"/>
            <w:vAlign w:val="center"/>
          </w:tcPr>
          <w:p w14:paraId="4F228115" w14:textId="77777777" w:rsidR="00FC2BA6" w:rsidRDefault="00FC2BA6" w:rsidP="00FC2BA6">
            <w:pPr>
              <w:pStyle w:val="aa"/>
            </w:pPr>
            <w:r>
              <w:t>6</w:t>
            </w:r>
          </w:p>
        </w:tc>
        <w:tc>
          <w:tcPr>
            <w:tcW w:w="7882" w:type="dxa"/>
            <w:vAlign w:val="center"/>
          </w:tcPr>
          <w:p w14:paraId="79BEE6CE" w14:textId="77777777" w:rsidR="00FC2BA6" w:rsidRDefault="00FC2BA6" w:rsidP="00FC2BA6">
            <w:pPr>
              <w:pStyle w:val="aa"/>
            </w:pPr>
            <w:r>
              <w:t>兆欧表</w:t>
            </w:r>
          </w:p>
        </w:tc>
      </w:tr>
      <w:tr w:rsidR="00FC2BA6" w14:paraId="6D8EAD96" w14:textId="77777777" w:rsidTr="00FC2BA6">
        <w:trPr>
          <w:trHeight w:val="239"/>
        </w:trPr>
        <w:tc>
          <w:tcPr>
            <w:tcW w:w="1160" w:type="dxa"/>
            <w:vAlign w:val="center"/>
          </w:tcPr>
          <w:p w14:paraId="1CF15402" w14:textId="77777777" w:rsidR="00FC2BA6" w:rsidRDefault="00FC2BA6" w:rsidP="00FC2BA6">
            <w:pPr>
              <w:pStyle w:val="aa"/>
            </w:pPr>
            <w:r>
              <w:t>7</w:t>
            </w:r>
          </w:p>
        </w:tc>
        <w:tc>
          <w:tcPr>
            <w:tcW w:w="7882" w:type="dxa"/>
            <w:vAlign w:val="center"/>
          </w:tcPr>
          <w:p w14:paraId="713085EC" w14:textId="77777777" w:rsidR="00FC2BA6" w:rsidRDefault="00FC2BA6" w:rsidP="00FC2BA6">
            <w:pPr>
              <w:pStyle w:val="aa"/>
            </w:pPr>
            <w:r>
              <w:t>手持照明等</w:t>
            </w:r>
          </w:p>
        </w:tc>
      </w:tr>
      <w:tr w:rsidR="00FC2BA6" w14:paraId="155DCC67" w14:textId="77777777" w:rsidTr="00FC2BA6">
        <w:trPr>
          <w:trHeight w:val="239"/>
        </w:trPr>
        <w:tc>
          <w:tcPr>
            <w:tcW w:w="1160" w:type="dxa"/>
            <w:vAlign w:val="center"/>
          </w:tcPr>
          <w:p w14:paraId="15A64144" w14:textId="77777777" w:rsidR="00FC2BA6" w:rsidRDefault="00FC2BA6" w:rsidP="00FC2BA6">
            <w:pPr>
              <w:pStyle w:val="aa"/>
            </w:pPr>
            <w:r>
              <w:t>8</w:t>
            </w:r>
          </w:p>
        </w:tc>
        <w:tc>
          <w:tcPr>
            <w:tcW w:w="7882" w:type="dxa"/>
            <w:vAlign w:val="center"/>
          </w:tcPr>
          <w:p w14:paraId="2622853A" w14:textId="77777777" w:rsidR="00FC2BA6" w:rsidRDefault="00FC2BA6" w:rsidP="00FC2BA6">
            <w:pPr>
              <w:pStyle w:val="aa"/>
            </w:pPr>
            <w:r>
              <w:t>安全帽、带劳保用品</w:t>
            </w:r>
          </w:p>
        </w:tc>
      </w:tr>
      <w:tr w:rsidR="00FC2BA6" w14:paraId="1726B52E" w14:textId="77777777" w:rsidTr="00FC2BA6">
        <w:trPr>
          <w:trHeight w:val="239"/>
        </w:trPr>
        <w:tc>
          <w:tcPr>
            <w:tcW w:w="1160" w:type="dxa"/>
            <w:vAlign w:val="center"/>
          </w:tcPr>
          <w:p w14:paraId="4A774616" w14:textId="77777777" w:rsidR="00FC2BA6" w:rsidRDefault="00FC2BA6" w:rsidP="00FC2BA6">
            <w:pPr>
              <w:pStyle w:val="aa"/>
            </w:pPr>
            <w:r>
              <w:t>9</w:t>
            </w:r>
          </w:p>
        </w:tc>
        <w:tc>
          <w:tcPr>
            <w:tcW w:w="7882" w:type="dxa"/>
            <w:vAlign w:val="center"/>
          </w:tcPr>
          <w:p w14:paraId="5CC89C72" w14:textId="77777777" w:rsidR="00FC2BA6" w:rsidRDefault="00FC2BA6" w:rsidP="00FC2BA6">
            <w:pPr>
              <w:pStyle w:val="aa"/>
            </w:pPr>
            <w:r>
              <w:t>全套组合测试工具</w:t>
            </w:r>
          </w:p>
        </w:tc>
      </w:tr>
      <w:tr w:rsidR="00FC2BA6" w14:paraId="6AF07206" w14:textId="77777777" w:rsidTr="00FC2BA6">
        <w:trPr>
          <w:trHeight w:val="248"/>
        </w:trPr>
        <w:tc>
          <w:tcPr>
            <w:tcW w:w="1160" w:type="dxa"/>
            <w:vAlign w:val="center"/>
          </w:tcPr>
          <w:p w14:paraId="4301718A" w14:textId="77777777" w:rsidR="00FC2BA6" w:rsidRDefault="00FC2BA6" w:rsidP="00FC2BA6">
            <w:pPr>
              <w:pStyle w:val="aa"/>
            </w:pPr>
            <w:r>
              <w:t>10</w:t>
            </w:r>
          </w:p>
        </w:tc>
        <w:tc>
          <w:tcPr>
            <w:tcW w:w="7882" w:type="dxa"/>
            <w:vAlign w:val="center"/>
          </w:tcPr>
          <w:p w14:paraId="296D8E15" w14:textId="1FD367D3" w:rsidR="00FC2BA6" w:rsidRDefault="00AB33B4" w:rsidP="00FC2BA6">
            <w:pPr>
              <w:pStyle w:val="aa"/>
            </w:pPr>
            <w:r>
              <w:rPr>
                <w:rFonts w:hint="eastAsia"/>
              </w:rPr>
              <w:t>笔记本电脑</w:t>
            </w:r>
          </w:p>
        </w:tc>
      </w:tr>
      <w:tr w:rsidR="00FC2BA6" w14:paraId="1B9096E9" w14:textId="77777777" w:rsidTr="00FC2BA6">
        <w:trPr>
          <w:trHeight w:val="239"/>
        </w:trPr>
        <w:tc>
          <w:tcPr>
            <w:tcW w:w="1160" w:type="dxa"/>
            <w:vAlign w:val="center"/>
          </w:tcPr>
          <w:p w14:paraId="25534B70" w14:textId="77777777" w:rsidR="00FC2BA6" w:rsidRDefault="00FC2BA6" w:rsidP="00FC2BA6">
            <w:pPr>
              <w:pStyle w:val="aa"/>
            </w:pPr>
            <w:r>
              <w:t>11</w:t>
            </w:r>
          </w:p>
        </w:tc>
        <w:tc>
          <w:tcPr>
            <w:tcW w:w="7882" w:type="dxa"/>
            <w:vAlign w:val="center"/>
          </w:tcPr>
          <w:p w14:paraId="0781D9E3" w14:textId="77777777" w:rsidR="00FC2BA6" w:rsidRDefault="00FC2BA6" w:rsidP="00FC2BA6">
            <w:pPr>
              <w:pStyle w:val="aa"/>
            </w:pPr>
            <w:r>
              <w:t>网络测试仪、通断测试仪</w:t>
            </w:r>
          </w:p>
        </w:tc>
      </w:tr>
    </w:tbl>
    <w:p w14:paraId="36243D6C" w14:textId="77777777" w:rsidR="00FC2BA6" w:rsidRPr="00FC2BA6" w:rsidRDefault="00FC2BA6" w:rsidP="00FC2BA6">
      <w:pPr>
        <w:ind w:firstLineChars="0" w:firstLine="0"/>
      </w:pPr>
    </w:p>
    <w:p w14:paraId="33899015" w14:textId="0D212535" w:rsidR="00525E53" w:rsidRDefault="00525E53" w:rsidP="00525E53">
      <w:pPr>
        <w:pStyle w:val="5"/>
      </w:pPr>
      <w:r>
        <w:rPr>
          <w:rFonts w:hint="eastAsia"/>
        </w:rPr>
        <w:t>劳动力计划安排</w:t>
      </w:r>
    </w:p>
    <w:p w14:paraId="315AD4F2" w14:textId="77777777" w:rsidR="00FC2BA6" w:rsidRDefault="00FC2BA6" w:rsidP="00FC2BA6">
      <w:pPr>
        <w:jc w:val="both"/>
      </w:pPr>
      <w:r>
        <w:rPr>
          <w:rFonts w:hint="eastAsia"/>
        </w:rPr>
        <w:t>根据工程设计，实施及项目管理经验，我公司组建组织机构并配备相关人员。设工程总指挥、项目经理、项目副经理、技术总监、设计工程师、工程技术人员、质量管理工程师、项目管理人员、安全员等。</w:t>
      </w:r>
    </w:p>
    <w:p w14:paraId="04A80F40" w14:textId="77777777" w:rsidR="00FC2BA6" w:rsidRDefault="00FC2BA6" w:rsidP="00FC2BA6">
      <w:pPr>
        <w:jc w:val="both"/>
      </w:pPr>
      <w:r>
        <w:rPr>
          <w:rFonts w:hint="eastAsia"/>
        </w:rPr>
        <w:t>设计部：按系统的情况配备相关技术工程师，共配备</w:t>
      </w:r>
      <w:r>
        <w:rPr>
          <w:rFonts w:hint="eastAsia"/>
        </w:rPr>
        <w:t>3</w:t>
      </w:r>
      <w:r>
        <w:rPr>
          <w:rFonts w:hint="eastAsia"/>
        </w:rPr>
        <w:t>名设计工程师，负责本工程设计工作。</w:t>
      </w:r>
    </w:p>
    <w:p w14:paraId="3E5DBABB" w14:textId="77777777" w:rsidR="00FC2BA6" w:rsidRDefault="00FC2BA6" w:rsidP="00FC2BA6">
      <w:pPr>
        <w:jc w:val="both"/>
      </w:pPr>
      <w:r>
        <w:rPr>
          <w:rFonts w:hint="eastAsia"/>
        </w:rPr>
        <w:t>工程技术组：配备</w:t>
      </w:r>
      <w:r>
        <w:rPr>
          <w:rFonts w:hint="eastAsia"/>
        </w:rPr>
        <w:t>3</w:t>
      </w:r>
      <w:r>
        <w:rPr>
          <w:rFonts w:hint="eastAsia"/>
        </w:rPr>
        <w:t>名技术工程师，负责本工程施工工作，管理工程队。</w:t>
      </w:r>
    </w:p>
    <w:p w14:paraId="2CD15F6B" w14:textId="77777777" w:rsidR="00FC2BA6" w:rsidRDefault="00FC2BA6" w:rsidP="00FC2BA6">
      <w:pPr>
        <w:jc w:val="both"/>
      </w:pPr>
      <w:r>
        <w:rPr>
          <w:rFonts w:hint="eastAsia"/>
        </w:rPr>
        <w:lastRenderedPageBreak/>
        <w:t>质量管理组：配备</w:t>
      </w:r>
      <w:r>
        <w:rPr>
          <w:rFonts w:hint="eastAsia"/>
        </w:rPr>
        <w:t>2</w:t>
      </w:r>
      <w:r>
        <w:rPr>
          <w:rFonts w:hint="eastAsia"/>
        </w:rPr>
        <w:t>名质检员，从质量管理角度予以负责。</w:t>
      </w:r>
    </w:p>
    <w:p w14:paraId="77464A49" w14:textId="77777777" w:rsidR="00FC2BA6" w:rsidRDefault="00FC2BA6" w:rsidP="00FC2BA6">
      <w:pPr>
        <w:jc w:val="both"/>
      </w:pPr>
      <w:r>
        <w:rPr>
          <w:rFonts w:hint="eastAsia"/>
        </w:rPr>
        <w:t>项目管理组：配备</w:t>
      </w:r>
      <w:r>
        <w:rPr>
          <w:rFonts w:hint="eastAsia"/>
        </w:rPr>
        <w:t>1</w:t>
      </w:r>
      <w:r>
        <w:rPr>
          <w:rFonts w:hint="eastAsia"/>
        </w:rPr>
        <w:t>名项目管理人员，由项目经理、副经理带队。</w:t>
      </w:r>
    </w:p>
    <w:p w14:paraId="5E9CB81F" w14:textId="77777777" w:rsidR="00FC2BA6" w:rsidRDefault="00FC2BA6" w:rsidP="00FC2BA6">
      <w:pPr>
        <w:jc w:val="both"/>
      </w:pPr>
      <w:r>
        <w:rPr>
          <w:rFonts w:hint="eastAsia"/>
        </w:rPr>
        <w:t>材料设备管理组：配备</w:t>
      </w:r>
      <w:r>
        <w:rPr>
          <w:rFonts w:hint="eastAsia"/>
        </w:rPr>
        <w:t>1</w:t>
      </w:r>
      <w:r>
        <w:rPr>
          <w:rFonts w:hint="eastAsia"/>
        </w:rPr>
        <w:t>材料管理人员。</w:t>
      </w:r>
    </w:p>
    <w:p w14:paraId="4B9D26AA" w14:textId="3D5062CA" w:rsidR="00FC2BA6" w:rsidRPr="00FC2BA6" w:rsidRDefault="00FC2BA6" w:rsidP="00FC2BA6">
      <w:pPr>
        <w:jc w:val="both"/>
      </w:pPr>
      <w:r>
        <w:rPr>
          <w:rFonts w:hint="eastAsia"/>
        </w:rPr>
        <w:t>安全员</w:t>
      </w:r>
      <w:r>
        <w:rPr>
          <w:rFonts w:hint="eastAsia"/>
        </w:rPr>
        <w:t>1</w:t>
      </w:r>
      <w:r>
        <w:rPr>
          <w:rFonts w:hint="eastAsia"/>
        </w:rPr>
        <w:t>名负责监督安全生产。</w:t>
      </w:r>
    </w:p>
    <w:p w14:paraId="77B3BEF7" w14:textId="37BC8FB7" w:rsidR="00525E53" w:rsidRDefault="00525E53" w:rsidP="00525E53">
      <w:pPr>
        <w:pStyle w:val="5"/>
      </w:pPr>
      <w:r>
        <w:rPr>
          <w:rFonts w:hint="eastAsia"/>
        </w:rPr>
        <w:t>施工的临时设施</w:t>
      </w:r>
    </w:p>
    <w:p w14:paraId="2042D4CD" w14:textId="77777777" w:rsidR="00024772" w:rsidRDefault="00024772" w:rsidP="00024772">
      <w:pPr>
        <w:jc w:val="both"/>
      </w:pPr>
      <w:r>
        <w:rPr>
          <w:rFonts w:hint="eastAsia"/>
        </w:rPr>
        <w:t>根据工程的施工特点，对施工区布置临时设施，如：仓库、现场办公用房、工人换衣、休息房等。</w:t>
      </w:r>
    </w:p>
    <w:p w14:paraId="3EEA8F58" w14:textId="2A7FF187" w:rsidR="00024772" w:rsidRDefault="00024772" w:rsidP="00024772">
      <w:pPr>
        <w:jc w:val="both"/>
      </w:pPr>
      <w:r>
        <w:t>1</w:t>
      </w:r>
      <w:r>
        <w:rPr>
          <w:rFonts w:hint="eastAsia"/>
        </w:rPr>
        <w:t>）仓库</w:t>
      </w:r>
    </w:p>
    <w:p w14:paraId="4789F8C3" w14:textId="77777777" w:rsidR="00024772" w:rsidRDefault="00024772" w:rsidP="00024772">
      <w:pPr>
        <w:jc w:val="both"/>
      </w:pPr>
      <w:r>
        <w:rPr>
          <w:rFonts w:hint="eastAsia"/>
        </w:rPr>
        <w:t>需要</w:t>
      </w:r>
      <w:r>
        <w:rPr>
          <w:rFonts w:hint="eastAsia"/>
        </w:rPr>
        <w:t>15</w:t>
      </w:r>
      <w:r>
        <w:rPr>
          <w:rFonts w:hint="eastAsia"/>
        </w:rPr>
        <w:t>㎡用于现场急用的线缆及部</w:t>
      </w:r>
      <w:proofErr w:type="gramStart"/>
      <w:r>
        <w:rPr>
          <w:rFonts w:hint="eastAsia"/>
        </w:rPr>
        <w:t>份设备</w:t>
      </w:r>
      <w:proofErr w:type="gramEnd"/>
      <w:r>
        <w:rPr>
          <w:rFonts w:hint="eastAsia"/>
        </w:rPr>
        <w:t>的临时储藏。</w:t>
      </w:r>
    </w:p>
    <w:p w14:paraId="131929DC" w14:textId="1F942323" w:rsidR="00024772" w:rsidRDefault="00024772" w:rsidP="00024772">
      <w:pPr>
        <w:jc w:val="both"/>
      </w:pPr>
      <w:r>
        <w:t>2</w:t>
      </w:r>
      <w:r>
        <w:rPr>
          <w:rFonts w:hint="eastAsia"/>
        </w:rPr>
        <w:t>）现场办公用房、休息房</w:t>
      </w:r>
    </w:p>
    <w:p w14:paraId="4767884E" w14:textId="77777777" w:rsidR="00024772" w:rsidRDefault="00024772" w:rsidP="00024772">
      <w:pPr>
        <w:jc w:val="both"/>
      </w:pPr>
      <w:r>
        <w:rPr>
          <w:rFonts w:hint="eastAsia"/>
        </w:rPr>
        <w:t>大约需要</w:t>
      </w:r>
      <w:r>
        <w:rPr>
          <w:rFonts w:hint="eastAsia"/>
        </w:rPr>
        <w:t>15</w:t>
      </w:r>
      <w:r>
        <w:rPr>
          <w:rFonts w:hint="eastAsia"/>
        </w:rPr>
        <w:t>㎡左右，配备计算机、打印机、照明、电话等办公设备。</w:t>
      </w:r>
    </w:p>
    <w:p w14:paraId="69E4F8B1" w14:textId="398B913D" w:rsidR="00024772" w:rsidRDefault="00024772" w:rsidP="00024772">
      <w:pPr>
        <w:jc w:val="both"/>
      </w:pPr>
      <w:r>
        <w:t>3</w:t>
      </w:r>
      <w:r>
        <w:rPr>
          <w:rFonts w:hint="eastAsia"/>
        </w:rPr>
        <w:t>）现场临时设施</w:t>
      </w:r>
    </w:p>
    <w:p w14:paraId="10258EC5" w14:textId="77777777" w:rsidR="00024772" w:rsidRDefault="00024772" w:rsidP="00024772">
      <w:pPr>
        <w:jc w:val="both"/>
      </w:pPr>
      <w:r>
        <w:rPr>
          <w:rFonts w:hint="eastAsia"/>
        </w:rPr>
        <w:t>现场施工用电主要是用于照明及设备调试，其电源由业主负责解决，在临时用电线路上装我方电表搭接，费用为施工方支付。</w:t>
      </w:r>
    </w:p>
    <w:p w14:paraId="14377296" w14:textId="15496398" w:rsidR="00525E53" w:rsidRPr="00525E53" w:rsidRDefault="00024772" w:rsidP="00024772">
      <w:pPr>
        <w:jc w:val="both"/>
      </w:pPr>
      <w:r>
        <w:rPr>
          <w:rFonts w:hint="eastAsia"/>
        </w:rPr>
        <w:t>安装施工用水量很少，主要在业主施工用水管取。</w:t>
      </w:r>
    </w:p>
    <w:p w14:paraId="59F9D76C" w14:textId="39CD9234" w:rsidR="00FD5959" w:rsidRDefault="00FD5959" w:rsidP="00FD5959">
      <w:pPr>
        <w:pStyle w:val="4"/>
        <w:tabs>
          <w:tab w:val="clear" w:pos="1080"/>
        </w:tabs>
      </w:pPr>
      <w:r>
        <w:rPr>
          <w:rFonts w:hint="eastAsia"/>
        </w:rPr>
        <w:t>材料组织与管理</w:t>
      </w:r>
    </w:p>
    <w:p w14:paraId="017E859A" w14:textId="77777777" w:rsidR="00024772" w:rsidRDefault="00024772" w:rsidP="00024772">
      <w:pPr>
        <w:jc w:val="both"/>
      </w:pPr>
      <w:r>
        <w:rPr>
          <w:rFonts w:hint="eastAsia"/>
        </w:rPr>
        <w:t>本工程系统材料有主材、辅材之分。按工程施工工艺特点及进度计划安排，工程前期主要是辅材的进场，工程后期则主要是主材的进场，设备安装及阶段验收等。</w:t>
      </w:r>
    </w:p>
    <w:p w14:paraId="1E6EA1FF" w14:textId="14FFE67D" w:rsidR="00024772" w:rsidRPr="00024772" w:rsidRDefault="00024772" w:rsidP="00024772">
      <w:pPr>
        <w:jc w:val="both"/>
      </w:pPr>
      <w:r>
        <w:rPr>
          <w:rFonts w:hint="eastAsia"/>
        </w:rPr>
        <w:t>由于主材、辅材使用性质不同，进场时间不同，因此需要区别对待，分别组织管理。</w:t>
      </w:r>
    </w:p>
    <w:p w14:paraId="562B2EC4" w14:textId="6117B3F5" w:rsidR="00FD5959" w:rsidRDefault="00FD5959" w:rsidP="00FD5959">
      <w:pPr>
        <w:pStyle w:val="3"/>
      </w:pPr>
      <w:bookmarkStart w:id="4" w:name="_Toc105509767"/>
      <w:r>
        <w:rPr>
          <w:rFonts w:hint="eastAsia"/>
        </w:rPr>
        <w:t>工程质量管理</w:t>
      </w:r>
      <w:bookmarkEnd w:id="4"/>
    </w:p>
    <w:p w14:paraId="655F9FA2" w14:textId="18C34F54" w:rsidR="001073C7" w:rsidRPr="001073C7" w:rsidRDefault="005A1F9F" w:rsidP="005A1F9F">
      <w:pPr>
        <w:jc w:val="both"/>
      </w:pPr>
      <w:r>
        <w:rPr>
          <w:rFonts w:hint="eastAsia"/>
        </w:rPr>
        <w:t>工程管理的成功与否是实现时间目标与质量目标的关键。另外，也只有工程管理的成功，才能充分发挥人力与物力的优势，同时依据多年的工程管理经验，全面计划、组织、协调、审核，避免技术失误、工程超支、工期延误等问题，按照合同保质、保量地竣工验收。</w:t>
      </w:r>
      <w:proofErr w:type="gramStart"/>
      <w:r>
        <w:rPr>
          <w:rFonts w:hint="eastAsia"/>
        </w:rPr>
        <w:t>当签订</w:t>
      </w:r>
      <w:proofErr w:type="gramEnd"/>
      <w:r>
        <w:rPr>
          <w:rFonts w:hint="eastAsia"/>
        </w:rPr>
        <w:t>合同后，我公司将参照国际</w:t>
      </w:r>
      <w:r>
        <w:rPr>
          <w:rFonts w:hint="eastAsia"/>
        </w:rPr>
        <w:t>ISO-9001</w:t>
      </w:r>
      <w:r>
        <w:rPr>
          <w:rFonts w:hint="eastAsia"/>
        </w:rPr>
        <w:t>标准管理模式展开以下管理工作：</w:t>
      </w:r>
    </w:p>
    <w:p w14:paraId="2C1C8A0C" w14:textId="17C6FF51" w:rsidR="00FD5959" w:rsidRDefault="00FD5959" w:rsidP="00FD5959">
      <w:pPr>
        <w:pStyle w:val="4"/>
        <w:tabs>
          <w:tab w:val="clear" w:pos="1080"/>
        </w:tabs>
      </w:pPr>
      <w:r>
        <w:rPr>
          <w:rFonts w:hint="eastAsia"/>
        </w:rPr>
        <w:t>组织工作管理</w:t>
      </w:r>
    </w:p>
    <w:p w14:paraId="483D89F0" w14:textId="02859050" w:rsidR="005A1F9F" w:rsidRPr="005A1F9F" w:rsidRDefault="005A1F9F" w:rsidP="005A1F9F">
      <w:pPr>
        <w:jc w:val="both"/>
      </w:pPr>
      <w:r w:rsidRPr="005A1F9F">
        <w:rPr>
          <w:rFonts w:hint="eastAsia"/>
        </w:rPr>
        <w:t>组织工作重要的是建立强有力的管理组织机构。我公司会成立专项管理组织、包括：工程组、技术组、外部协调组和项目办公室，分别对项目实施、工程设计、采购、合同、</w:t>
      </w:r>
      <w:r w:rsidRPr="005A1F9F">
        <w:rPr>
          <w:rFonts w:hint="eastAsia"/>
        </w:rPr>
        <w:lastRenderedPageBreak/>
        <w:t>成本控制、设备及物资供应及文档等进行管理。</w:t>
      </w:r>
    </w:p>
    <w:p w14:paraId="3B117175" w14:textId="59084BE4" w:rsidR="00FD5959" w:rsidRDefault="00FD5959" w:rsidP="00FD5959">
      <w:pPr>
        <w:pStyle w:val="4"/>
        <w:tabs>
          <w:tab w:val="clear" w:pos="1080"/>
        </w:tabs>
      </w:pPr>
      <w:r>
        <w:rPr>
          <w:rFonts w:hint="eastAsia"/>
        </w:rPr>
        <w:t>进度控制管理</w:t>
      </w:r>
    </w:p>
    <w:p w14:paraId="2E54434B" w14:textId="6BC41DFA" w:rsidR="005A1F9F" w:rsidRPr="005A1F9F" w:rsidRDefault="005A1F9F" w:rsidP="005A1F9F">
      <w:pPr>
        <w:jc w:val="both"/>
      </w:pPr>
      <w:r w:rsidRPr="005A1F9F">
        <w:rPr>
          <w:rFonts w:hint="eastAsia"/>
        </w:rPr>
        <w:t>主要由经验丰富的项目经理领导项目组进行进度控制，包括设计、施工进度、材料设备供应、成本控制管理及满足各种需要的进度计划的检查，施工方案的制定与实施，以及设计、施工各方</w:t>
      </w:r>
      <w:proofErr w:type="gramStart"/>
      <w:r w:rsidRPr="005A1F9F">
        <w:rPr>
          <w:rFonts w:hint="eastAsia"/>
        </w:rPr>
        <w:t>面计划</w:t>
      </w:r>
      <w:proofErr w:type="gramEnd"/>
      <w:r w:rsidRPr="005A1F9F">
        <w:rPr>
          <w:rFonts w:hint="eastAsia"/>
        </w:rPr>
        <w:t>的协调，经常性地对计划进度与实际进度进行比较，并及时调整计划等。</w:t>
      </w:r>
    </w:p>
    <w:p w14:paraId="1D874D03" w14:textId="5DBEE8CB" w:rsidR="00FD5959" w:rsidRDefault="00FD5959" w:rsidP="00FD5959">
      <w:pPr>
        <w:pStyle w:val="4"/>
        <w:tabs>
          <w:tab w:val="clear" w:pos="1080"/>
        </w:tabs>
      </w:pPr>
      <w:r>
        <w:rPr>
          <w:rFonts w:hint="eastAsia"/>
        </w:rPr>
        <w:t>项目实施管理</w:t>
      </w:r>
    </w:p>
    <w:p w14:paraId="4C416B67" w14:textId="2D04E650" w:rsidR="005A1F9F" w:rsidRDefault="005A1F9F" w:rsidP="005A1F9F">
      <w:pPr>
        <w:jc w:val="both"/>
      </w:pPr>
      <w:r>
        <w:t>1</w:t>
      </w:r>
      <w:r>
        <w:rPr>
          <w:rFonts w:hint="eastAsia"/>
        </w:rPr>
        <w:t>）我公司应拥有对项目进行中正常操作的决定权。</w:t>
      </w:r>
    </w:p>
    <w:p w14:paraId="04C220EB" w14:textId="408DE1D4" w:rsidR="005A1F9F" w:rsidRDefault="005A1F9F" w:rsidP="005A1F9F">
      <w:pPr>
        <w:jc w:val="both"/>
      </w:pPr>
      <w:r>
        <w:t>2</w:t>
      </w:r>
      <w:r>
        <w:rPr>
          <w:rFonts w:hint="eastAsia"/>
        </w:rPr>
        <w:t>）我公司根据项目计划来衡量、跟踪和评估项目的进展情况及投资状况；</w:t>
      </w:r>
    </w:p>
    <w:p w14:paraId="26758A53" w14:textId="6998985D" w:rsidR="005A1F9F" w:rsidRDefault="005A1F9F" w:rsidP="005A1F9F">
      <w:pPr>
        <w:jc w:val="both"/>
      </w:pPr>
      <w:r>
        <w:t>3</w:t>
      </w:r>
      <w:r>
        <w:rPr>
          <w:rFonts w:hint="eastAsia"/>
        </w:rPr>
        <w:t>）同用户的项目经理一起解决有关项目计划与项目进度的偏差；</w:t>
      </w:r>
    </w:p>
    <w:p w14:paraId="0648596A" w14:textId="69A2C76E" w:rsidR="005A1F9F" w:rsidRDefault="005A1F9F" w:rsidP="005A1F9F">
      <w:pPr>
        <w:jc w:val="both"/>
      </w:pPr>
      <w:r>
        <w:t>4</w:t>
      </w:r>
      <w:r>
        <w:rPr>
          <w:rFonts w:hint="eastAsia"/>
        </w:rPr>
        <w:t>）适时地审阅项目任务、项目计划和人力资源，作好项目变化控制；</w:t>
      </w:r>
    </w:p>
    <w:p w14:paraId="209AE105" w14:textId="67BD1809" w:rsidR="005A1F9F" w:rsidRDefault="005A1F9F" w:rsidP="005A1F9F">
      <w:pPr>
        <w:jc w:val="both"/>
      </w:pPr>
      <w:r>
        <w:t>5</w:t>
      </w:r>
      <w:r>
        <w:rPr>
          <w:rFonts w:hint="eastAsia"/>
        </w:rPr>
        <w:t>）同用户项目经理一起组织项目例会并审阅项目进程，负责会议记录的编写、汇签、发放及存档工作；</w:t>
      </w:r>
    </w:p>
    <w:p w14:paraId="7FF5A004" w14:textId="067063FF" w:rsidR="005A1F9F" w:rsidRPr="005A1F9F" w:rsidRDefault="005A1F9F" w:rsidP="005A1F9F">
      <w:pPr>
        <w:jc w:val="both"/>
      </w:pPr>
      <w:r>
        <w:t>6</w:t>
      </w:r>
      <w:r>
        <w:rPr>
          <w:rFonts w:hint="eastAsia"/>
        </w:rPr>
        <w:t>）准备例行项目状态报告，对项目中潜在的风险进行分析及解决，或</w:t>
      </w:r>
      <w:proofErr w:type="gramStart"/>
      <w:r>
        <w:rPr>
          <w:rFonts w:hint="eastAsia"/>
        </w:rPr>
        <w:t>提请回</w:t>
      </w:r>
      <w:proofErr w:type="gramEnd"/>
      <w:r>
        <w:rPr>
          <w:rFonts w:hint="eastAsia"/>
        </w:rPr>
        <w:t>龙湾二期弱电工程领导讨论。</w:t>
      </w:r>
    </w:p>
    <w:p w14:paraId="56D06FD1" w14:textId="3FD6936C" w:rsidR="00FD5959" w:rsidRDefault="00FD5959" w:rsidP="00FD5959">
      <w:pPr>
        <w:pStyle w:val="4"/>
        <w:tabs>
          <w:tab w:val="clear" w:pos="1080"/>
        </w:tabs>
      </w:pPr>
      <w:r>
        <w:rPr>
          <w:rFonts w:hint="eastAsia"/>
        </w:rPr>
        <w:t>风险管理</w:t>
      </w:r>
    </w:p>
    <w:p w14:paraId="0D3AF3E4" w14:textId="17EDBADC" w:rsidR="00185352" w:rsidRDefault="00185352" w:rsidP="00BF23DD">
      <w:pPr>
        <w:pStyle w:val="af9"/>
        <w:numPr>
          <w:ilvl w:val="1"/>
          <w:numId w:val="13"/>
        </w:numPr>
        <w:ind w:left="851" w:firstLineChars="0"/>
      </w:pPr>
      <w:r>
        <w:rPr>
          <w:rFonts w:hint="eastAsia"/>
        </w:rPr>
        <w:t>保证项目中运用的技术可靠性、先进性；</w:t>
      </w:r>
    </w:p>
    <w:p w14:paraId="29AB2289" w14:textId="60AFDF9F" w:rsidR="00185352" w:rsidRDefault="00185352" w:rsidP="00BF23DD">
      <w:pPr>
        <w:pStyle w:val="af9"/>
        <w:numPr>
          <w:ilvl w:val="1"/>
          <w:numId w:val="13"/>
        </w:numPr>
        <w:ind w:left="851" w:firstLineChars="0"/>
      </w:pPr>
      <w:r>
        <w:rPr>
          <w:rFonts w:hint="eastAsia"/>
        </w:rPr>
        <w:t>保证项目管理的组织严密性，工程设计、施工、管理的严谨性；</w:t>
      </w:r>
    </w:p>
    <w:p w14:paraId="255897CB" w14:textId="48EAD3B6" w:rsidR="00185352" w:rsidRDefault="00185352" w:rsidP="00BF23DD">
      <w:pPr>
        <w:pStyle w:val="af9"/>
        <w:numPr>
          <w:ilvl w:val="1"/>
          <w:numId w:val="13"/>
        </w:numPr>
        <w:ind w:left="851" w:firstLineChars="0"/>
      </w:pPr>
      <w:r>
        <w:rPr>
          <w:rFonts w:hint="eastAsia"/>
        </w:rPr>
        <w:t>确保及时获得项目进程中所需的各种信息；</w:t>
      </w:r>
    </w:p>
    <w:p w14:paraId="52C41F29" w14:textId="1D526A29" w:rsidR="00185352" w:rsidRDefault="00185352" w:rsidP="00BF23DD">
      <w:pPr>
        <w:pStyle w:val="af9"/>
        <w:numPr>
          <w:ilvl w:val="1"/>
          <w:numId w:val="13"/>
        </w:numPr>
        <w:ind w:left="851" w:firstLineChars="0"/>
      </w:pPr>
      <w:r>
        <w:rPr>
          <w:rFonts w:hint="eastAsia"/>
        </w:rPr>
        <w:t>充分估计人的因素；</w:t>
      </w:r>
    </w:p>
    <w:p w14:paraId="48EC4E9F" w14:textId="6EBB3BD1" w:rsidR="00185352" w:rsidRDefault="00185352" w:rsidP="00BF23DD">
      <w:pPr>
        <w:pStyle w:val="af9"/>
        <w:numPr>
          <w:ilvl w:val="1"/>
          <w:numId w:val="13"/>
        </w:numPr>
        <w:ind w:left="851" w:firstLineChars="0"/>
      </w:pPr>
      <w:r>
        <w:rPr>
          <w:rFonts w:hint="eastAsia"/>
        </w:rPr>
        <w:t>确保项目人员所需的技能；</w:t>
      </w:r>
    </w:p>
    <w:p w14:paraId="2C9104BA" w14:textId="565FD4DB" w:rsidR="00185352" w:rsidRDefault="00185352" w:rsidP="00BF23DD">
      <w:pPr>
        <w:pStyle w:val="af9"/>
        <w:numPr>
          <w:ilvl w:val="1"/>
          <w:numId w:val="13"/>
        </w:numPr>
        <w:ind w:left="851" w:firstLineChars="0"/>
      </w:pPr>
      <w:r>
        <w:rPr>
          <w:rFonts w:hint="eastAsia"/>
        </w:rPr>
        <w:t>事先安排好项目所需的辅助设施；</w:t>
      </w:r>
    </w:p>
    <w:p w14:paraId="526F1AAD" w14:textId="5D0975A9" w:rsidR="00185352" w:rsidRDefault="00185352" w:rsidP="00BF23DD">
      <w:pPr>
        <w:pStyle w:val="af9"/>
        <w:numPr>
          <w:ilvl w:val="1"/>
          <w:numId w:val="13"/>
        </w:numPr>
        <w:ind w:left="851" w:firstLineChars="0"/>
      </w:pPr>
      <w:r>
        <w:rPr>
          <w:rFonts w:hint="eastAsia"/>
        </w:rPr>
        <w:t>保证最小程度的差误损失；</w:t>
      </w:r>
    </w:p>
    <w:p w14:paraId="25E26536" w14:textId="3D809347" w:rsidR="00185352" w:rsidRPr="00185352" w:rsidRDefault="00185352" w:rsidP="00BF23DD">
      <w:pPr>
        <w:pStyle w:val="af9"/>
        <w:numPr>
          <w:ilvl w:val="1"/>
          <w:numId w:val="13"/>
        </w:numPr>
        <w:ind w:left="851" w:firstLineChars="0"/>
      </w:pPr>
      <w:r>
        <w:rPr>
          <w:rFonts w:hint="eastAsia"/>
        </w:rPr>
        <w:t>保证明确的责任分配原则。</w:t>
      </w:r>
    </w:p>
    <w:p w14:paraId="2C1DEB1E" w14:textId="7DD51728" w:rsidR="00FD5959" w:rsidRDefault="00FD5959" w:rsidP="00FD5959">
      <w:pPr>
        <w:pStyle w:val="4"/>
        <w:tabs>
          <w:tab w:val="clear" w:pos="1080"/>
        </w:tabs>
      </w:pPr>
      <w:r>
        <w:rPr>
          <w:rFonts w:hint="eastAsia"/>
        </w:rPr>
        <w:t>质量控制管理</w:t>
      </w:r>
    </w:p>
    <w:p w14:paraId="08529BC7" w14:textId="6371D2C7" w:rsidR="00185352" w:rsidRDefault="00185352" w:rsidP="00185352">
      <w:pPr>
        <w:jc w:val="both"/>
      </w:pPr>
      <w:r>
        <w:rPr>
          <w:rFonts w:hint="eastAsia"/>
        </w:rPr>
        <w:t>我公司除了选用相关国标技术规范进行质量控制以外，还以国外相应的规范要求对设计质量、施工质量、材料和设备质量进行管理、要求、控制。在任何方案中都有专家来确</w:t>
      </w:r>
      <w:r>
        <w:rPr>
          <w:rFonts w:hint="eastAsia"/>
        </w:rPr>
        <w:lastRenderedPageBreak/>
        <w:t>保方案的可行性及先进性。组织与项目有关的政府机关的质检、验收、签证工作。</w:t>
      </w:r>
    </w:p>
    <w:p w14:paraId="642EE088" w14:textId="197DE444" w:rsidR="00185352" w:rsidRDefault="00185352" w:rsidP="00185352">
      <w:pPr>
        <w:jc w:val="both"/>
      </w:pPr>
      <w:r>
        <w:rPr>
          <w:rFonts w:hint="eastAsia"/>
        </w:rPr>
        <w:t>质量是工程的生命。为此，我公司贯穿工程全过程，在关键位置设立严格的</w:t>
      </w:r>
      <w:r>
        <w:rPr>
          <w:rFonts w:hint="eastAsia"/>
        </w:rPr>
        <w:t>QC</w:t>
      </w:r>
      <w:r>
        <w:rPr>
          <w:rFonts w:hint="eastAsia"/>
        </w:rPr>
        <w:t>质量监控点，抽查、全检并举。监控点及保证措施主要包括：</w:t>
      </w:r>
    </w:p>
    <w:p w14:paraId="7568A6EE" w14:textId="797E954C" w:rsidR="00185352" w:rsidRDefault="00185352" w:rsidP="00BF23DD">
      <w:pPr>
        <w:pStyle w:val="af9"/>
        <w:numPr>
          <w:ilvl w:val="1"/>
          <w:numId w:val="12"/>
        </w:numPr>
        <w:ind w:left="851" w:firstLineChars="0"/>
        <w:jc w:val="both"/>
      </w:pPr>
      <w:r>
        <w:rPr>
          <w:rFonts w:hint="eastAsia"/>
        </w:rPr>
        <w:t>隐蔽工程施工。大楼土建、初装阶段预留预埋时，由建设单位委托水电安装单位完成。我司工程人员对预留预埋管进行穿线施工。</w:t>
      </w:r>
    </w:p>
    <w:p w14:paraId="4AD8FD62" w14:textId="5AC4145D" w:rsidR="00185352" w:rsidRDefault="00185352" w:rsidP="00BF23DD">
      <w:pPr>
        <w:pStyle w:val="af9"/>
        <w:numPr>
          <w:ilvl w:val="1"/>
          <w:numId w:val="12"/>
        </w:numPr>
        <w:ind w:left="851" w:firstLineChars="0"/>
        <w:jc w:val="both"/>
      </w:pPr>
      <w:r>
        <w:rPr>
          <w:rFonts w:hint="eastAsia"/>
        </w:rPr>
        <w:t>设备采购。主要设备器材提前订货、保险运输等措施，从材料供应上确保工程进度和质量。</w:t>
      </w:r>
    </w:p>
    <w:p w14:paraId="017D7B70" w14:textId="13575648" w:rsidR="00185352" w:rsidRDefault="00185352" w:rsidP="00BF23DD">
      <w:pPr>
        <w:pStyle w:val="af9"/>
        <w:numPr>
          <w:ilvl w:val="1"/>
          <w:numId w:val="12"/>
        </w:numPr>
        <w:ind w:left="851" w:firstLineChars="0"/>
        <w:jc w:val="both"/>
      </w:pPr>
      <w:r>
        <w:rPr>
          <w:rFonts w:hint="eastAsia"/>
        </w:rPr>
        <w:t>设备领用。主要设备器材及附件出库发放，须配有相关产品合格证书、使用说明、安装手册、保维单等齐全资料。若设备残损或配套器材、资料不齐全，施工员有权拒领并及时向上反映。</w:t>
      </w:r>
    </w:p>
    <w:p w14:paraId="45F51B34" w14:textId="3B5A9FD4" w:rsidR="00185352" w:rsidRDefault="00185352" w:rsidP="00BF23DD">
      <w:pPr>
        <w:pStyle w:val="af9"/>
        <w:numPr>
          <w:ilvl w:val="1"/>
          <w:numId w:val="12"/>
        </w:numPr>
        <w:ind w:left="851" w:firstLineChars="0"/>
        <w:jc w:val="both"/>
      </w:pPr>
      <w:r>
        <w:rPr>
          <w:rFonts w:hint="eastAsia"/>
        </w:rPr>
        <w:t>阶段验收、检查。分阶段按建设单位要求，会同各有关单位进行抽查检验，发现问题及时整改，并将结果反馈至相关单位。</w:t>
      </w:r>
    </w:p>
    <w:p w14:paraId="72E65755" w14:textId="2AE2A8D3" w:rsidR="00185352" w:rsidRPr="00185352" w:rsidRDefault="00185352" w:rsidP="00BF23DD">
      <w:pPr>
        <w:pStyle w:val="af9"/>
        <w:numPr>
          <w:ilvl w:val="1"/>
          <w:numId w:val="12"/>
        </w:numPr>
        <w:ind w:left="851" w:firstLineChars="0"/>
        <w:jc w:val="both"/>
      </w:pPr>
      <w:r>
        <w:rPr>
          <w:rFonts w:hint="eastAsia"/>
        </w:rPr>
        <w:t>确定施工界面。与队友密切协作，配合施工，积极推进。</w:t>
      </w:r>
    </w:p>
    <w:p w14:paraId="1739AAB8" w14:textId="1A88C4D2" w:rsidR="00FD5959" w:rsidRDefault="00FD5959" w:rsidP="00FD5959">
      <w:pPr>
        <w:pStyle w:val="4"/>
        <w:tabs>
          <w:tab w:val="clear" w:pos="1080"/>
        </w:tabs>
      </w:pPr>
      <w:r>
        <w:rPr>
          <w:rFonts w:hint="eastAsia"/>
        </w:rPr>
        <w:t>项目文档管理</w:t>
      </w:r>
    </w:p>
    <w:p w14:paraId="0BF3793E" w14:textId="4B02E03F" w:rsidR="00185352" w:rsidRPr="00185352" w:rsidRDefault="00185352" w:rsidP="00185352">
      <w:pPr>
        <w:jc w:val="both"/>
      </w:pPr>
      <w:r w:rsidRPr="00185352">
        <w:rPr>
          <w:rFonts w:hint="eastAsia"/>
        </w:rPr>
        <w:t>我公司将严格</w:t>
      </w:r>
      <w:r w:rsidR="00AB33B4">
        <w:rPr>
          <w:rFonts w:hint="eastAsia"/>
        </w:rPr>
        <w:t>参照</w:t>
      </w:r>
      <w:r w:rsidRPr="00185352">
        <w:rPr>
          <w:rFonts w:hint="eastAsia"/>
        </w:rPr>
        <w:t>国际文档管理体系</w:t>
      </w:r>
      <w:r w:rsidRPr="00185352">
        <w:rPr>
          <w:rFonts w:hint="eastAsia"/>
        </w:rPr>
        <w:t>ISO-9001</w:t>
      </w:r>
      <w:r w:rsidRPr="00185352">
        <w:rPr>
          <w:rFonts w:hint="eastAsia"/>
        </w:rPr>
        <w:t>所要求</w:t>
      </w:r>
      <w:r w:rsidR="00AB33B4">
        <w:rPr>
          <w:rFonts w:hint="eastAsia"/>
        </w:rPr>
        <w:t>对</w:t>
      </w:r>
      <w:r w:rsidRPr="00185352">
        <w:rPr>
          <w:rFonts w:hint="eastAsia"/>
        </w:rPr>
        <w:t>文档</w:t>
      </w:r>
      <w:r w:rsidR="00AB33B4">
        <w:rPr>
          <w:rFonts w:hint="eastAsia"/>
        </w:rPr>
        <w:t>进行</w:t>
      </w:r>
      <w:r w:rsidRPr="00185352">
        <w:rPr>
          <w:rFonts w:hint="eastAsia"/>
        </w:rPr>
        <w:t>管理</w:t>
      </w:r>
      <w:r w:rsidR="00AB33B4">
        <w:rPr>
          <w:rFonts w:hint="eastAsia"/>
        </w:rPr>
        <w:t>，</w:t>
      </w:r>
      <w:r w:rsidRPr="00185352">
        <w:rPr>
          <w:rFonts w:hint="eastAsia"/>
        </w:rPr>
        <w:t>对工程项目文档进行明细管理。具体包括：客户原始资料、合同、项目分级计划、项目进度、项目投资、项目预算、项目设计、施工、验收的标准、依据和规范、项目工程记录、信息控制制度、文件收发记录、文件存档、会议记录管理、相关票据管理等。</w:t>
      </w:r>
    </w:p>
    <w:p w14:paraId="0795CB1E" w14:textId="0903287C" w:rsidR="00FD5959" w:rsidRDefault="00FD5959" w:rsidP="00FD5959">
      <w:pPr>
        <w:pStyle w:val="3"/>
      </w:pPr>
      <w:bookmarkStart w:id="5" w:name="_Toc105509768"/>
      <w:r>
        <w:rPr>
          <w:rFonts w:hint="eastAsia"/>
        </w:rPr>
        <w:t>施工部署及组织管理</w:t>
      </w:r>
      <w:bookmarkEnd w:id="5"/>
    </w:p>
    <w:p w14:paraId="5934D6AA" w14:textId="72B047A2" w:rsidR="00FD5959" w:rsidRDefault="00556D52" w:rsidP="001246BF">
      <w:pPr>
        <w:pStyle w:val="4"/>
        <w:tabs>
          <w:tab w:val="clear" w:pos="1080"/>
        </w:tabs>
      </w:pPr>
      <w:r>
        <w:rPr>
          <w:rFonts w:hint="eastAsia"/>
        </w:rPr>
        <w:t>工程总体布置</w:t>
      </w:r>
    </w:p>
    <w:p w14:paraId="78273E96" w14:textId="31917AA5" w:rsidR="00FF5357" w:rsidRDefault="00FF5357" w:rsidP="00353155">
      <w:pPr>
        <w:jc w:val="both"/>
      </w:pPr>
      <w:r>
        <w:rPr>
          <w:rFonts w:hint="eastAsia"/>
        </w:rPr>
        <w:t>1</w:t>
      </w:r>
      <w:r>
        <w:rPr>
          <w:rFonts w:hint="eastAsia"/>
        </w:rPr>
        <w:t>）本工程的施工指导方针</w:t>
      </w:r>
    </w:p>
    <w:p w14:paraId="1498F070" w14:textId="77777777" w:rsidR="00FF5357" w:rsidRDefault="00FF5357" w:rsidP="00353155">
      <w:pPr>
        <w:jc w:val="both"/>
      </w:pPr>
      <w:r>
        <w:rPr>
          <w:rFonts w:hint="eastAsia"/>
        </w:rPr>
        <w:t>本工程作为本公司的重点工程，公司将以顾客的需求为关注焦点，利用本公司的优势和修建过类似工程的丰富经验，以质量为中心，强化管理，以一流的技术、一流的服务，创名牌精品工程、用户满意工程，使质量体系得以有效运行。本工程指导方针是：</w:t>
      </w:r>
    </w:p>
    <w:p w14:paraId="4A4CBA8D" w14:textId="351ACB68" w:rsidR="00FF5357" w:rsidRDefault="00FF5357" w:rsidP="00353155">
      <w:pPr>
        <w:jc w:val="both"/>
      </w:pPr>
      <w:r>
        <w:rPr>
          <w:rFonts w:hint="eastAsia"/>
        </w:rPr>
        <w:t>狠抓质量、工期、安全以及文明施工的目标管理。</w:t>
      </w:r>
    </w:p>
    <w:p w14:paraId="7C9D8019" w14:textId="5FFA28D9" w:rsidR="00FF5357" w:rsidRDefault="00FF5357" w:rsidP="00353155">
      <w:pPr>
        <w:jc w:val="both"/>
      </w:pPr>
      <w:r>
        <w:rPr>
          <w:rFonts w:hint="eastAsia"/>
        </w:rPr>
        <w:t>对工程所用的材料、构配件、机械设备进行优化配置。</w:t>
      </w:r>
    </w:p>
    <w:p w14:paraId="414826DC" w14:textId="1AFE0565" w:rsidR="00FF5357" w:rsidRDefault="00FF5357" w:rsidP="00353155">
      <w:pPr>
        <w:jc w:val="both"/>
      </w:pPr>
      <w:r>
        <w:rPr>
          <w:rFonts w:hint="eastAsia"/>
        </w:rPr>
        <w:t>对项目管理人员采取优化组合。</w:t>
      </w:r>
    </w:p>
    <w:p w14:paraId="08078F6E" w14:textId="1E21B123" w:rsidR="00FF5357" w:rsidRDefault="00FF5357" w:rsidP="00353155">
      <w:pPr>
        <w:jc w:val="both"/>
      </w:pPr>
      <w:r>
        <w:rPr>
          <w:rFonts w:hint="eastAsia"/>
        </w:rPr>
        <w:t>项目所需资金实行专款专用。</w:t>
      </w:r>
    </w:p>
    <w:p w14:paraId="251629B5" w14:textId="0D953D19" w:rsidR="00FF5357" w:rsidRDefault="00FF5357" w:rsidP="00353155">
      <w:pPr>
        <w:jc w:val="both"/>
      </w:pPr>
      <w:r>
        <w:rPr>
          <w:rFonts w:hint="eastAsia"/>
        </w:rPr>
        <w:lastRenderedPageBreak/>
        <w:t>强化工程质量的过程控制和监督管理。</w:t>
      </w:r>
    </w:p>
    <w:p w14:paraId="5E4AC7D0" w14:textId="31559018" w:rsidR="00FF5357" w:rsidRDefault="00FF5357" w:rsidP="00353155">
      <w:pPr>
        <w:jc w:val="both"/>
      </w:pPr>
      <w:r>
        <w:rPr>
          <w:rFonts w:hint="eastAsia"/>
        </w:rPr>
        <w:t>积极推广新技术、新工艺。</w:t>
      </w:r>
    </w:p>
    <w:p w14:paraId="75E06634" w14:textId="3A85C269" w:rsidR="00FF5357" w:rsidRDefault="00FF5357" w:rsidP="00353155">
      <w:pPr>
        <w:jc w:val="both"/>
      </w:pPr>
      <w:r>
        <w:rPr>
          <w:rFonts w:hint="eastAsia"/>
        </w:rPr>
        <w:t>合理有效地降低工程造价和业主投资。</w:t>
      </w:r>
    </w:p>
    <w:p w14:paraId="3CBDCB75" w14:textId="387FF9E1" w:rsidR="00FF5357" w:rsidRDefault="00FF5357" w:rsidP="00353155">
      <w:pPr>
        <w:jc w:val="both"/>
      </w:pPr>
      <w:r>
        <w:rPr>
          <w:rFonts w:hint="eastAsia"/>
        </w:rPr>
        <w:t>工程从开工到竣工直至维修服务全过程按</w:t>
      </w:r>
      <w:r>
        <w:rPr>
          <w:rFonts w:hint="eastAsia"/>
        </w:rPr>
        <w:t>ISO9000</w:t>
      </w:r>
      <w:r>
        <w:rPr>
          <w:rFonts w:hint="eastAsia"/>
        </w:rPr>
        <w:t>质量体系运行。</w:t>
      </w:r>
    </w:p>
    <w:p w14:paraId="58331700" w14:textId="20A20E5F" w:rsidR="00FF5357" w:rsidRDefault="00FF5357" w:rsidP="00353155">
      <w:pPr>
        <w:jc w:val="both"/>
      </w:pPr>
      <w:r>
        <w:rPr>
          <w:rFonts w:hint="eastAsia"/>
        </w:rPr>
        <w:t>强化文明施工管理，创“文明安全工地”。</w:t>
      </w:r>
    </w:p>
    <w:p w14:paraId="3B06507D" w14:textId="41779194" w:rsidR="00FF5357" w:rsidRDefault="00FF5357" w:rsidP="00353155">
      <w:pPr>
        <w:jc w:val="both"/>
      </w:pPr>
      <w:r>
        <w:t>2</w:t>
      </w:r>
      <w:r>
        <w:rPr>
          <w:rFonts w:hint="eastAsia"/>
        </w:rPr>
        <w:t>）施工组织安排</w:t>
      </w:r>
    </w:p>
    <w:p w14:paraId="7C4A9E0D" w14:textId="2318B7E7" w:rsidR="00FF5357" w:rsidRDefault="00FF5357" w:rsidP="00353155">
      <w:pPr>
        <w:jc w:val="both"/>
      </w:pPr>
      <w:r>
        <w:rPr>
          <w:rFonts w:hint="eastAsia"/>
        </w:rPr>
        <w:t>进场后积极做好前期的准备工作；</w:t>
      </w:r>
    </w:p>
    <w:p w14:paraId="6FB8FC19" w14:textId="0653EA4B" w:rsidR="00FF5357" w:rsidRPr="00FF5357" w:rsidRDefault="00FF5357" w:rsidP="00353155">
      <w:pPr>
        <w:jc w:val="both"/>
      </w:pPr>
      <w:r>
        <w:rPr>
          <w:rFonts w:hint="eastAsia"/>
        </w:rPr>
        <w:t>在施工过程中，积极协调和解决各专业在交叉施工中存在的问题，为施工顺利进行创造良好的条件；</w:t>
      </w:r>
    </w:p>
    <w:p w14:paraId="56226D1E" w14:textId="2C12A22E" w:rsidR="00556D52" w:rsidRDefault="00556D52" w:rsidP="001246BF">
      <w:pPr>
        <w:pStyle w:val="4"/>
        <w:tabs>
          <w:tab w:val="clear" w:pos="1080"/>
        </w:tabs>
      </w:pPr>
      <w:r>
        <w:rPr>
          <w:rFonts w:hint="eastAsia"/>
        </w:rPr>
        <w:t>施工技术准备</w:t>
      </w:r>
    </w:p>
    <w:p w14:paraId="6C6C2A3E" w14:textId="5D6A19E3" w:rsidR="00FF5357" w:rsidRDefault="00FF5357" w:rsidP="00BF23DD">
      <w:pPr>
        <w:pStyle w:val="af9"/>
        <w:numPr>
          <w:ilvl w:val="0"/>
          <w:numId w:val="11"/>
        </w:numPr>
        <w:ind w:firstLineChars="0"/>
        <w:jc w:val="both"/>
      </w:pPr>
      <w:r>
        <w:rPr>
          <w:rFonts w:hint="eastAsia"/>
        </w:rPr>
        <w:t>本工程开工前将组织好图纸会审，尽量将变动设计的资料及早落实解决，以利加工订货和组织施工。</w:t>
      </w:r>
    </w:p>
    <w:p w14:paraId="0C9D8BAE" w14:textId="4894E9DE" w:rsidR="00FF5357" w:rsidRDefault="00FF5357" w:rsidP="00BF23DD">
      <w:pPr>
        <w:pStyle w:val="af9"/>
        <w:numPr>
          <w:ilvl w:val="0"/>
          <w:numId w:val="11"/>
        </w:numPr>
        <w:ind w:firstLineChars="0"/>
        <w:jc w:val="both"/>
      </w:pPr>
      <w:r>
        <w:rPr>
          <w:rFonts w:hint="eastAsia"/>
        </w:rPr>
        <w:t>根据本工程材料品种和规格较多的特点，及时提出加工订货数量，指派专人落实货源和供货日期。</w:t>
      </w:r>
    </w:p>
    <w:p w14:paraId="13044F21" w14:textId="47C4FDEB" w:rsidR="00FF5357" w:rsidRDefault="00FF5357" w:rsidP="00BF23DD">
      <w:pPr>
        <w:pStyle w:val="af9"/>
        <w:numPr>
          <w:ilvl w:val="0"/>
          <w:numId w:val="11"/>
        </w:numPr>
        <w:ind w:firstLineChars="0"/>
        <w:jc w:val="both"/>
      </w:pPr>
      <w:r>
        <w:rPr>
          <w:rFonts w:hint="eastAsia"/>
        </w:rPr>
        <w:t>随施工进度做好分阶段的施工组织设计和分项施工方案，并在施工前做好审批、贯彻和交底工作。</w:t>
      </w:r>
    </w:p>
    <w:p w14:paraId="61E48BBC" w14:textId="2F240FC0" w:rsidR="00FF5357" w:rsidRPr="00FF5357" w:rsidRDefault="00FF5357" w:rsidP="00BF23DD">
      <w:pPr>
        <w:pStyle w:val="af9"/>
        <w:numPr>
          <w:ilvl w:val="0"/>
          <w:numId w:val="11"/>
        </w:numPr>
        <w:ind w:firstLineChars="0"/>
        <w:jc w:val="both"/>
      </w:pPr>
      <w:r>
        <w:rPr>
          <w:rFonts w:hint="eastAsia"/>
        </w:rPr>
        <w:t>检查核对各专业设备安装图纸有无矛盾，并考虑好施工时交叉衔接的方法，通过熟悉图纸明确场外制备工程项目，确定与单位施工有关的准备工作。</w:t>
      </w:r>
    </w:p>
    <w:p w14:paraId="559EB0E1" w14:textId="097D23B8" w:rsidR="00556D52" w:rsidRDefault="00556D52" w:rsidP="001246BF">
      <w:pPr>
        <w:pStyle w:val="4"/>
        <w:tabs>
          <w:tab w:val="clear" w:pos="1080"/>
        </w:tabs>
      </w:pPr>
      <w:r>
        <w:rPr>
          <w:rFonts w:hint="eastAsia"/>
        </w:rPr>
        <w:t>施工准备</w:t>
      </w:r>
    </w:p>
    <w:p w14:paraId="67A9A9AF" w14:textId="42467334" w:rsidR="00FF5357" w:rsidRDefault="00FF5357" w:rsidP="00FF5357">
      <w:r>
        <w:t>1</w:t>
      </w:r>
      <w:r>
        <w:rPr>
          <w:rFonts w:hint="eastAsia"/>
        </w:rPr>
        <w:t>）按施工平面图做好现场临设。</w:t>
      </w:r>
    </w:p>
    <w:p w14:paraId="20CFED36" w14:textId="79C3A045" w:rsidR="00FF5357" w:rsidRPr="00FF5357" w:rsidRDefault="00FF5357" w:rsidP="00FF5357">
      <w:r>
        <w:t>2</w:t>
      </w:r>
      <w:r>
        <w:rPr>
          <w:rFonts w:hint="eastAsia"/>
        </w:rPr>
        <w:t>）按平面图位置布置好材料、设备。</w:t>
      </w:r>
    </w:p>
    <w:p w14:paraId="45814120" w14:textId="5D48D49C" w:rsidR="00556D52" w:rsidRDefault="00556D52" w:rsidP="001246BF">
      <w:pPr>
        <w:pStyle w:val="4"/>
        <w:tabs>
          <w:tab w:val="clear" w:pos="1080"/>
        </w:tabs>
      </w:pPr>
      <w:r>
        <w:rPr>
          <w:rFonts w:hint="eastAsia"/>
        </w:rPr>
        <w:t>施工项目做好</w:t>
      </w:r>
      <w:r w:rsidR="001246BF">
        <w:rPr>
          <w:rFonts w:hint="eastAsia"/>
        </w:rPr>
        <w:t>与业主的配合措施</w:t>
      </w:r>
    </w:p>
    <w:p w14:paraId="121E6495" w14:textId="3B543524" w:rsidR="00FF5357" w:rsidRDefault="00FF5357" w:rsidP="00BF23DD">
      <w:pPr>
        <w:pStyle w:val="af9"/>
        <w:numPr>
          <w:ilvl w:val="0"/>
          <w:numId w:val="10"/>
        </w:numPr>
        <w:ind w:firstLineChars="0"/>
        <w:jc w:val="both"/>
      </w:pPr>
      <w:r>
        <w:rPr>
          <w:rFonts w:hint="eastAsia"/>
        </w:rPr>
        <w:t>业主在工程上起主导作用，为业主服务是本公司永远追求的目标。本公司将在整个工程施工过程中，全面了解业主的需求，掌握为业主服务的内容，达到为业主服务的交往果和目的，最终实现工程项目的综合目标。</w:t>
      </w:r>
    </w:p>
    <w:p w14:paraId="33055A08" w14:textId="6823850A" w:rsidR="00FF5357" w:rsidRDefault="00FF5357" w:rsidP="00BF23DD">
      <w:pPr>
        <w:pStyle w:val="af9"/>
        <w:numPr>
          <w:ilvl w:val="0"/>
          <w:numId w:val="10"/>
        </w:numPr>
        <w:ind w:firstLineChars="0"/>
        <w:jc w:val="both"/>
      </w:pPr>
      <w:r>
        <w:rPr>
          <w:rFonts w:hint="eastAsia"/>
        </w:rPr>
        <w:t>有构成工程实体成品、半成品、设备、材料、器具，均主动向业主提交产品合格证或质保书。</w:t>
      </w:r>
    </w:p>
    <w:p w14:paraId="6F5BBDB2" w14:textId="20B28B71" w:rsidR="00FF5357" w:rsidRDefault="00FF5357" w:rsidP="00BF23DD">
      <w:pPr>
        <w:pStyle w:val="af9"/>
        <w:numPr>
          <w:ilvl w:val="0"/>
          <w:numId w:val="10"/>
        </w:numPr>
        <w:ind w:firstLineChars="0"/>
        <w:jc w:val="both"/>
      </w:pPr>
      <w:r>
        <w:rPr>
          <w:rFonts w:hint="eastAsia"/>
        </w:rPr>
        <w:t>编制的施工组织设计、分部分项施工方案、月进度计划等文件及时提交给业主方，</w:t>
      </w:r>
      <w:r>
        <w:rPr>
          <w:rFonts w:hint="eastAsia"/>
        </w:rPr>
        <w:lastRenderedPageBreak/>
        <w:t>以便业主方及时进行审查。</w:t>
      </w:r>
    </w:p>
    <w:p w14:paraId="2D8938DF" w14:textId="74F45A0E" w:rsidR="00FF5357" w:rsidRDefault="00FF5357" w:rsidP="00BF23DD">
      <w:pPr>
        <w:pStyle w:val="af9"/>
        <w:numPr>
          <w:ilvl w:val="0"/>
          <w:numId w:val="10"/>
        </w:numPr>
        <w:ind w:firstLineChars="0"/>
        <w:jc w:val="both"/>
      </w:pPr>
      <w:r>
        <w:rPr>
          <w:rFonts w:hint="eastAsia"/>
        </w:rPr>
        <w:t>在施工全过程中，严格按照经业主批准的“施工组织设计”进行工程质量管理。</w:t>
      </w:r>
    </w:p>
    <w:p w14:paraId="04578960" w14:textId="73FC1D84" w:rsidR="00FF5357" w:rsidRDefault="00FF5357" w:rsidP="00BF23DD">
      <w:pPr>
        <w:pStyle w:val="af9"/>
        <w:numPr>
          <w:ilvl w:val="0"/>
          <w:numId w:val="10"/>
        </w:numPr>
        <w:ind w:firstLineChars="0"/>
        <w:jc w:val="both"/>
      </w:pPr>
      <w:r>
        <w:rPr>
          <w:rFonts w:hint="eastAsia"/>
        </w:rPr>
        <w:t>积极邀请业主对工程施工过程进行检查，各分部分项工程的验收工作提前通知业主，对提出的问题督促各分包</w:t>
      </w:r>
      <w:proofErr w:type="gramStart"/>
      <w:r>
        <w:rPr>
          <w:rFonts w:hint="eastAsia"/>
        </w:rPr>
        <w:t>商坚决</w:t>
      </w:r>
      <w:proofErr w:type="gramEnd"/>
      <w:r>
        <w:rPr>
          <w:rFonts w:hint="eastAsia"/>
        </w:rPr>
        <w:t>整改，绝不姑息。</w:t>
      </w:r>
    </w:p>
    <w:p w14:paraId="4E114C5F" w14:textId="3B88B45D" w:rsidR="00FF5357" w:rsidRPr="00FF5357" w:rsidRDefault="00FF5357" w:rsidP="00BF23DD">
      <w:pPr>
        <w:pStyle w:val="af9"/>
        <w:numPr>
          <w:ilvl w:val="0"/>
          <w:numId w:val="10"/>
        </w:numPr>
        <w:ind w:firstLineChars="0"/>
        <w:jc w:val="both"/>
      </w:pPr>
      <w:r>
        <w:rPr>
          <w:rFonts w:hint="eastAsia"/>
        </w:rPr>
        <w:t>对图纸中未有明确的部位和作法，与业主取得一致意见，征得设计院的同意后，及时通知主业，以技术核定单形式加以确定，不得擅自处理。</w:t>
      </w:r>
    </w:p>
    <w:p w14:paraId="1FB5F080" w14:textId="2D23B0A2" w:rsidR="001246BF" w:rsidRDefault="001246BF" w:rsidP="001246BF">
      <w:pPr>
        <w:pStyle w:val="4"/>
        <w:tabs>
          <w:tab w:val="clear" w:pos="1080"/>
        </w:tabs>
      </w:pPr>
      <w:r>
        <w:rPr>
          <w:rFonts w:hint="eastAsia"/>
        </w:rPr>
        <w:t>施工项目做好与监理的配合措施</w:t>
      </w:r>
    </w:p>
    <w:p w14:paraId="51DF67DE" w14:textId="4996D8CD" w:rsidR="00353155" w:rsidRDefault="00353155" w:rsidP="00BF23DD">
      <w:pPr>
        <w:pStyle w:val="af9"/>
        <w:numPr>
          <w:ilvl w:val="0"/>
          <w:numId w:val="9"/>
        </w:numPr>
        <w:ind w:firstLineChars="0"/>
        <w:jc w:val="both"/>
      </w:pPr>
      <w:r>
        <w:rPr>
          <w:rFonts w:hint="eastAsia"/>
        </w:rPr>
        <w:t>监理公司的介入体现了建设工程的进步，我公司将积极配合监理工程师履行他们的所有职责和权力。</w:t>
      </w:r>
    </w:p>
    <w:p w14:paraId="02A098ED" w14:textId="4B1CD7FB" w:rsidR="00353155" w:rsidRDefault="00353155" w:rsidP="00BF23DD">
      <w:pPr>
        <w:pStyle w:val="af9"/>
        <w:numPr>
          <w:ilvl w:val="0"/>
          <w:numId w:val="9"/>
        </w:numPr>
        <w:ind w:firstLineChars="0"/>
        <w:jc w:val="both"/>
      </w:pPr>
      <w:r>
        <w:rPr>
          <w:rFonts w:hint="eastAsia"/>
        </w:rPr>
        <w:t>根据工程图纸编制的施工组织设计，分部分项施工方案、月进度计划等文件及时提交给监理工程师，以便监理工程师及时进行审查，也使监理工程师能对工程施工总体的掌握和及时调整。</w:t>
      </w:r>
    </w:p>
    <w:p w14:paraId="66177770" w14:textId="374F6CEA" w:rsidR="00353155" w:rsidRDefault="00353155" w:rsidP="00BF23DD">
      <w:pPr>
        <w:pStyle w:val="af9"/>
        <w:numPr>
          <w:ilvl w:val="0"/>
          <w:numId w:val="9"/>
        </w:numPr>
        <w:ind w:firstLineChars="0"/>
        <w:jc w:val="both"/>
      </w:pPr>
      <w:r>
        <w:rPr>
          <w:rFonts w:hint="eastAsia"/>
        </w:rPr>
        <w:t>在施工全过程中，严格按照“施工组织设计”进行工程质量管理。在施工项目自检和专检的基础上，接受监理工程师验收和检查，并按照国家及行业标准的要求，予以整改。</w:t>
      </w:r>
    </w:p>
    <w:p w14:paraId="2D4DFE80" w14:textId="77A3AE68" w:rsidR="00353155" w:rsidRDefault="00353155" w:rsidP="00BF23DD">
      <w:pPr>
        <w:pStyle w:val="af9"/>
        <w:numPr>
          <w:ilvl w:val="0"/>
          <w:numId w:val="9"/>
        </w:numPr>
        <w:ind w:firstLineChars="0"/>
        <w:jc w:val="both"/>
      </w:pPr>
      <w:r>
        <w:rPr>
          <w:rFonts w:hint="eastAsia"/>
        </w:rPr>
        <w:t>认真听取监理对工程施工过程的意见和要求，并严格执行例会纪要所形成的决议。</w:t>
      </w:r>
    </w:p>
    <w:p w14:paraId="242933D1" w14:textId="63501DC4" w:rsidR="00353155" w:rsidRDefault="00353155" w:rsidP="00BF23DD">
      <w:pPr>
        <w:pStyle w:val="af9"/>
        <w:numPr>
          <w:ilvl w:val="0"/>
          <w:numId w:val="9"/>
        </w:numPr>
        <w:ind w:firstLineChars="0"/>
        <w:jc w:val="both"/>
      </w:pPr>
      <w:r>
        <w:rPr>
          <w:rFonts w:hint="eastAsia"/>
        </w:rPr>
        <w:t>积极配合监理对工程施工过程进行检查，施工各分部、分项的验收工作提前通知监理，对提出的问题坚决整改，绝不姑息。</w:t>
      </w:r>
    </w:p>
    <w:p w14:paraId="5BB59F0F" w14:textId="4EFA235C" w:rsidR="00353155" w:rsidRDefault="00353155" w:rsidP="00BF23DD">
      <w:pPr>
        <w:pStyle w:val="af9"/>
        <w:numPr>
          <w:ilvl w:val="0"/>
          <w:numId w:val="9"/>
        </w:numPr>
        <w:ind w:firstLineChars="0"/>
        <w:jc w:val="both"/>
      </w:pPr>
      <w:r>
        <w:rPr>
          <w:rFonts w:hint="eastAsia"/>
        </w:rPr>
        <w:t>对图纸中未有明确的部位和作法，一定要与监理取得一致意见，以技术核定单等形式确定下来，不得擅自处理。</w:t>
      </w:r>
    </w:p>
    <w:p w14:paraId="61A3DCE3" w14:textId="6817E2CF" w:rsidR="00353155" w:rsidRDefault="00353155" w:rsidP="00BF23DD">
      <w:pPr>
        <w:pStyle w:val="af9"/>
        <w:numPr>
          <w:ilvl w:val="0"/>
          <w:numId w:val="9"/>
        </w:numPr>
        <w:ind w:firstLineChars="0"/>
        <w:jc w:val="both"/>
      </w:pPr>
      <w:r>
        <w:rPr>
          <w:rFonts w:hint="eastAsia"/>
        </w:rPr>
        <w:t>所有进入现场使用的设备、主要材料等，主动向监理工程师提交产品合格证或质保书，按规定使用并需进行物品检测的材料，主动递交检测结果报告。</w:t>
      </w:r>
    </w:p>
    <w:p w14:paraId="4D3C0D3E" w14:textId="68545C54" w:rsidR="00353155" w:rsidRPr="00353155" w:rsidRDefault="00353155" w:rsidP="00BF23DD">
      <w:pPr>
        <w:pStyle w:val="af9"/>
        <w:numPr>
          <w:ilvl w:val="0"/>
          <w:numId w:val="9"/>
        </w:numPr>
        <w:ind w:firstLineChars="0"/>
        <w:jc w:val="both"/>
      </w:pPr>
      <w:r>
        <w:rPr>
          <w:rFonts w:hint="eastAsia"/>
        </w:rPr>
        <w:t>严格执行“上道工序不合格，下道工序不施工”的原则，使监理工程师能顺利开展工作。对可能出现的工作意见不一的情况，经执行监理工程师的指导后</w:t>
      </w:r>
      <w:proofErr w:type="gramStart"/>
      <w:r>
        <w:rPr>
          <w:rFonts w:hint="eastAsia"/>
        </w:rPr>
        <w:t>予以磋商</w:t>
      </w:r>
      <w:proofErr w:type="gramEnd"/>
      <w:r>
        <w:rPr>
          <w:rFonts w:hint="eastAsia"/>
        </w:rPr>
        <w:t>统一，在现场质量管理工作中，维护好监理工程师的权威性。</w:t>
      </w:r>
    </w:p>
    <w:p w14:paraId="1E713D71" w14:textId="5AA5C64E" w:rsidR="001246BF" w:rsidRDefault="001246BF" w:rsidP="001246BF">
      <w:pPr>
        <w:pStyle w:val="4"/>
        <w:tabs>
          <w:tab w:val="clear" w:pos="1080"/>
        </w:tabs>
      </w:pPr>
      <w:r>
        <w:rPr>
          <w:rFonts w:hint="eastAsia"/>
        </w:rPr>
        <w:t>施工项目做好与设计院的配合措施</w:t>
      </w:r>
    </w:p>
    <w:p w14:paraId="55C429EA" w14:textId="5EEA8DA4" w:rsidR="008D31C9" w:rsidRDefault="008D31C9" w:rsidP="00BF23DD">
      <w:pPr>
        <w:pStyle w:val="af9"/>
        <w:numPr>
          <w:ilvl w:val="0"/>
          <w:numId w:val="8"/>
        </w:numPr>
        <w:ind w:firstLineChars="0"/>
        <w:jc w:val="both"/>
      </w:pPr>
      <w:r>
        <w:rPr>
          <w:rFonts w:hint="eastAsia"/>
        </w:rPr>
        <w:t>参加施工图会审，协助业主向设计院提出建议，完善设计内容和设备选型。</w:t>
      </w:r>
    </w:p>
    <w:p w14:paraId="6188E161" w14:textId="0006BDDD" w:rsidR="008D31C9" w:rsidRDefault="008D31C9" w:rsidP="00BF23DD">
      <w:pPr>
        <w:pStyle w:val="af9"/>
        <w:numPr>
          <w:ilvl w:val="0"/>
          <w:numId w:val="8"/>
        </w:numPr>
        <w:ind w:firstLineChars="0"/>
        <w:jc w:val="both"/>
      </w:pPr>
      <w:r>
        <w:rPr>
          <w:rFonts w:hint="eastAsia"/>
        </w:rPr>
        <w:t>在施工中，及时会同雇主、设计院按照总进度与整体效果要求，进行部位验收、</w:t>
      </w:r>
      <w:r>
        <w:rPr>
          <w:rFonts w:hint="eastAsia"/>
        </w:rPr>
        <w:lastRenderedPageBreak/>
        <w:t>中途质量验收和竣工验收等。</w:t>
      </w:r>
    </w:p>
    <w:p w14:paraId="5B3B2B3E" w14:textId="2628AE3F" w:rsidR="008D31C9" w:rsidRDefault="008D31C9" w:rsidP="00BF23DD">
      <w:pPr>
        <w:pStyle w:val="af9"/>
        <w:numPr>
          <w:ilvl w:val="0"/>
          <w:numId w:val="8"/>
        </w:numPr>
        <w:ind w:firstLineChars="0"/>
        <w:jc w:val="both"/>
      </w:pPr>
      <w:r>
        <w:rPr>
          <w:rFonts w:hint="eastAsia"/>
        </w:rPr>
        <w:t>会同设计院、业主一起参加材料设备等的选型、选材和定货，参加新材料的定样采购。</w:t>
      </w:r>
    </w:p>
    <w:p w14:paraId="07F6BDAC" w14:textId="45763F3A" w:rsidR="008D31C9" w:rsidRDefault="008D31C9" w:rsidP="00BF23DD">
      <w:pPr>
        <w:pStyle w:val="af9"/>
        <w:numPr>
          <w:ilvl w:val="0"/>
          <w:numId w:val="8"/>
        </w:numPr>
        <w:ind w:firstLineChars="0"/>
        <w:jc w:val="both"/>
      </w:pPr>
      <w:r>
        <w:rPr>
          <w:rFonts w:hint="eastAsia"/>
        </w:rPr>
        <w:t>在施工过程中发现设计不完善之处，应及时将信息向设计院反馈，并协助设计院妥善处理。</w:t>
      </w:r>
    </w:p>
    <w:p w14:paraId="24B58FDB" w14:textId="76A1FB4F" w:rsidR="008D31C9" w:rsidRPr="008D31C9" w:rsidRDefault="008D31C9" w:rsidP="00BF23DD">
      <w:pPr>
        <w:pStyle w:val="af9"/>
        <w:numPr>
          <w:ilvl w:val="0"/>
          <w:numId w:val="8"/>
        </w:numPr>
        <w:ind w:firstLineChars="0"/>
        <w:jc w:val="both"/>
      </w:pPr>
      <w:r>
        <w:rPr>
          <w:rFonts w:hint="eastAsia"/>
        </w:rPr>
        <w:t>积极配合设计院对施工过程的监督检查并提供方便，以确保设计意图在施工中得到圆满实现。</w:t>
      </w:r>
    </w:p>
    <w:p w14:paraId="6B493AF4" w14:textId="3F9F5026" w:rsidR="001246BF" w:rsidRPr="00FD5959" w:rsidRDefault="001246BF" w:rsidP="001246BF">
      <w:pPr>
        <w:pStyle w:val="4"/>
        <w:tabs>
          <w:tab w:val="clear" w:pos="1080"/>
        </w:tabs>
      </w:pPr>
      <w:r>
        <w:rPr>
          <w:rFonts w:hint="eastAsia"/>
        </w:rPr>
        <w:t>施工项目做好与土建施工单位的配合措施</w:t>
      </w:r>
    </w:p>
    <w:p w14:paraId="2E109556" w14:textId="77777777" w:rsidR="008D31C9" w:rsidRDefault="008D31C9" w:rsidP="008D31C9">
      <w:pPr>
        <w:jc w:val="both"/>
      </w:pPr>
      <w:r>
        <w:rPr>
          <w:rFonts w:hint="eastAsia"/>
        </w:rPr>
        <w:t>为了保证本工程整体施工质量和工期要求，在施工中，我们将主动做好与土建施工单位的配合工作，并采取以下措施。</w:t>
      </w:r>
    </w:p>
    <w:p w14:paraId="4D3DC7D4" w14:textId="4ED703BB" w:rsidR="008D31C9" w:rsidRDefault="008D31C9" w:rsidP="00BF23DD">
      <w:pPr>
        <w:pStyle w:val="af9"/>
        <w:numPr>
          <w:ilvl w:val="0"/>
          <w:numId w:val="7"/>
        </w:numPr>
        <w:ind w:firstLineChars="0"/>
        <w:jc w:val="both"/>
      </w:pPr>
      <w:r>
        <w:rPr>
          <w:rFonts w:hint="eastAsia"/>
        </w:rPr>
        <w:t>开工前明确规定相互的配合协调关系和施工的范围、工期、安全、文明施工等要求，明确双方的职责。杜绝发生纠纷，影响工程进度</w:t>
      </w:r>
      <w:r>
        <w:rPr>
          <w:rFonts w:hint="eastAsia"/>
        </w:rPr>
        <w:t xml:space="preserve"> </w:t>
      </w:r>
      <w:r>
        <w:rPr>
          <w:rFonts w:hint="eastAsia"/>
        </w:rPr>
        <w:t>。</w:t>
      </w:r>
    </w:p>
    <w:p w14:paraId="5627E3B6" w14:textId="29B70DA1" w:rsidR="008D31C9" w:rsidRDefault="008D31C9" w:rsidP="00BF23DD">
      <w:pPr>
        <w:pStyle w:val="af9"/>
        <w:numPr>
          <w:ilvl w:val="0"/>
          <w:numId w:val="7"/>
        </w:numPr>
        <w:ind w:firstLineChars="0"/>
        <w:jc w:val="both"/>
      </w:pPr>
      <w:r>
        <w:rPr>
          <w:rFonts w:hint="eastAsia"/>
        </w:rPr>
        <w:t>进入现场后，服从统一安排，统一平衡调配，分阶段安排综合进度计划，并互为对方提供工作面创造施工条件。</w:t>
      </w:r>
    </w:p>
    <w:p w14:paraId="535792D6" w14:textId="6E929428" w:rsidR="008D31C9" w:rsidRDefault="008D31C9" w:rsidP="00BF23DD">
      <w:pPr>
        <w:pStyle w:val="af9"/>
        <w:numPr>
          <w:ilvl w:val="0"/>
          <w:numId w:val="7"/>
        </w:numPr>
        <w:ind w:firstLineChars="0"/>
        <w:jc w:val="both"/>
      </w:pPr>
      <w:r>
        <w:rPr>
          <w:rFonts w:hint="eastAsia"/>
        </w:rPr>
        <w:t>参加协调会，并及时解决交叉施工中存在的问题，密切与总包和其它专业施工单位的关系，共同按规定完成施工生产任务。</w:t>
      </w:r>
    </w:p>
    <w:p w14:paraId="61A8EDC9" w14:textId="084AA4FE" w:rsidR="008D31C9" w:rsidRDefault="008D31C9" w:rsidP="00BF23DD">
      <w:pPr>
        <w:pStyle w:val="af9"/>
        <w:numPr>
          <w:ilvl w:val="0"/>
          <w:numId w:val="7"/>
        </w:numPr>
        <w:ind w:firstLineChars="0"/>
        <w:jc w:val="both"/>
      </w:pPr>
      <w:r>
        <w:rPr>
          <w:rFonts w:hint="eastAsia"/>
        </w:rPr>
        <w:t>在施工组织上服从管理，所有进场材料按总包的施工总平面设计定点堆放。</w:t>
      </w:r>
    </w:p>
    <w:p w14:paraId="28B73441" w14:textId="32A84B76" w:rsidR="008D31C9" w:rsidRDefault="008D31C9" w:rsidP="00BF23DD">
      <w:pPr>
        <w:pStyle w:val="af9"/>
        <w:numPr>
          <w:ilvl w:val="0"/>
          <w:numId w:val="7"/>
        </w:numPr>
        <w:ind w:firstLineChars="0"/>
        <w:jc w:val="both"/>
      </w:pPr>
      <w:r>
        <w:rPr>
          <w:rFonts w:hint="eastAsia"/>
        </w:rPr>
        <w:t>施工期间的工序穿插，应在碰头会上提出意见及建议，服从统一安排。</w:t>
      </w:r>
    </w:p>
    <w:p w14:paraId="175C5B3C" w14:textId="7D63C7A1" w:rsidR="008D31C9" w:rsidRDefault="008D31C9" w:rsidP="00BF23DD">
      <w:pPr>
        <w:pStyle w:val="af9"/>
        <w:numPr>
          <w:ilvl w:val="0"/>
          <w:numId w:val="7"/>
        </w:numPr>
        <w:ind w:firstLineChars="0"/>
        <w:jc w:val="both"/>
      </w:pPr>
      <w:r>
        <w:rPr>
          <w:rFonts w:hint="eastAsia"/>
        </w:rPr>
        <w:t>验收土建单位已施工预留、预埋完的安装工程管线，并对存在的问题及时进行处理。</w:t>
      </w:r>
    </w:p>
    <w:p w14:paraId="4D24DA6C" w14:textId="77EE5C8D" w:rsidR="008D31C9" w:rsidRDefault="008D31C9" w:rsidP="00BF23DD">
      <w:pPr>
        <w:pStyle w:val="af9"/>
        <w:numPr>
          <w:ilvl w:val="0"/>
          <w:numId w:val="7"/>
        </w:numPr>
        <w:ind w:firstLineChars="0"/>
        <w:jc w:val="both"/>
      </w:pPr>
      <w:r>
        <w:rPr>
          <w:rFonts w:hint="eastAsia"/>
        </w:rPr>
        <w:t>设备进场安装前提前告诉土建施工单位，以便为设备安装留出施工面，确保设备准确按时就位。</w:t>
      </w:r>
    </w:p>
    <w:p w14:paraId="19DC41F8" w14:textId="0E61912D" w:rsidR="008D31C9" w:rsidRDefault="008D31C9" w:rsidP="00BF23DD">
      <w:pPr>
        <w:pStyle w:val="af9"/>
        <w:numPr>
          <w:ilvl w:val="0"/>
          <w:numId w:val="7"/>
        </w:numPr>
        <w:ind w:firstLineChars="0"/>
        <w:jc w:val="both"/>
      </w:pPr>
      <w:r>
        <w:rPr>
          <w:rFonts w:hint="eastAsia"/>
        </w:rPr>
        <w:t>共同拟定施工成品、半成品的自身保护和互相保护制度，组成成品保护小组，消除交叉污染和成品损伤。</w:t>
      </w:r>
    </w:p>
    <w:p w14:paraId="11FC1B9A" w14:textId="3F7DD761" w:rsidR="00FD5959" w:rsidRPr="008D31C9" w:rsidRDefault="008D31C9" w:rsidP="00BF23DD">
      <w:pPr>
        <w:pStyle w:val="af9"/>
        <w:numPr>
          <w:ilvl w:val="0"/>
          <w:numId w:val="7"/>
        </w:numPr>
        <w:ind w:firstLineChars="0"/>
        <w:jc w:val="both"/>
      </w:pPr>
      <w:r>
        <w:rPr>
          <w:rFonts w:hint="eastAsia"/>
        </w:rPr>
        <w:t>做好与土建施工单位的交接管理，在工序交接时有各有关单位负责人进行检查，并记录备案。</w:t>
      </w:r>
    </w:p>
    <w:p w14:paraId="3AEB2063" w14:textId="292DEFB0" w:rsidR="0051300C" w:rsidRDefault="0051300C" w:rsidP="0051300C">
      <w:pPr>
        <w:pStyle w:val="2"/>
      </w:pPr>
      <w:bookmarkStart w:id="6" w:name="_Toc105509769"/>
      <w:r>
        <w:rPr>
          <w:rFonts w:hint="eastAsia"/>
        </w:rPr>
        <w:lastRenderedPageBreak/>
        <w:t>施工</w:t>
      </w:r>
      <w:r w:rsidR="00784CF0">
        <w:rPr>
          <w:rFonts w:hint="eastAsia"/>
        </w:rPr>
        <w:t>方案和工艺</w:t>
      </w:r>
      <w:bookmarkEnd w:id="6"/>
    </w:p>
    <w:p w14:paraId="704661EB" w14:textId="3A623148" w:rsidR="00784CF0" w:rsidRDefault="00784CF0" w:rsidP="00784CF0">
      <w:pPr>
        <w:pStyle w:val="3"/>
      </w:pPr>
      <w:bookmarkStart w:id="7" w:name="_Toc105509770"/>
      <w:r>
        <w:rPr>
          <w:rFonts w:hint="eastAsia"/>
        </w:rPr>
        <w:t>总体施工部署</w:t>
      </w:r>
      <w:bookmarkEnd w:id="7"/>
    </w:p>
    <w:p w14:paraId="64095951" w14:textId="2464876F" w:rsidR="00784CF0" w:rsidRDefault="00784CF0" w:rsidP="00784CF0">
      <w:pPr>
        <w:pStyle w:val="4"/>
      </w:pPr>
      <w:r>
        <w:rPr>
          <w:rFonts w:hint="eastAsia"/>
        </w:rPr>
        <w:t>施工部署原则</w:t>
      </w:r>
    </w:p>
    <w:p w14:paraId="1E15C013" w14:textId="19C7DF3D" w:rsidR="00370028" w:rsidRDefault="00370028" w:rsidP="00370028">
      <w:pPr>
        <w:jc w:val="both"/>
      </w:pPr>
      <w:r>
        <w:t>1</w:t>
      </w:r>
      <w:r>
        <w:rPr>
          <w:rFonts w:hint="eastAsia"/>
        </w:rPr>
        <w:t>）集中力量保质量、保工期</w:t>
      </w:r>
    </w:p>
    <w:p w14:paraId="437657EB" w14:textId="77777777" w:rsidR="00370028" w:rsidRDefault="00370028" w:rsidP="00370028">
      <w:pPr>
        <w:jc w:val="both"/>
      </w:pPr>
      <w:r>
        <w:rPr>
          <w:rFonts w:hint="eastAsia"/>
        </w:rPr>
        <w:t>在人力、物资、机具上给工程施工以充分保证。各项管理工作应着眼于促进该项目施工班子组织好施工工作，搞好与业主各有关部门的全面协调配合。</w:t>
      </w:r>
    </w:p>
    <w:p w14:paraId="2E17A2FF" w14:textId="628BECDE" w:rsidR="00370028" w:rsidRDefault="00370028" w:rsidP="00370028">
      <w:pPr>
        <w:jc w:val="both"/>
      </w:pPr>
      <w:r>
        <w:t>2</w:t>
      </w:r>
      <w:r>
        <w:rPr>
          <w:rFonts w:hint="eastAsia"/>
        </w:rPr>
        <w:t>）分阶段施工</w:t>
      </w:r>
    </w:p>
    <w:p w14:paraId="5BD4D532" w14:textId="77777777" w:rsidR="00370028" w:rsidRDefault="00370028" w:rsidP="00370028">
      <w:pPr>
        <w:jc w:val="both"/>
      </w:pPr>
      <w:r>
        <w:rPr>
          <w:rFonts w:hint="eastAsia"/>
        </w:rPr>
        <w:t>由于施工工序多且工程量大的特点，我们把整体项目分阶段实施，力争做到忙而不乱，疏而不漏。一是线缆敷设阶段；二是设备安装阶段；三是系统调试阶段。</w:t>
      </w:r>
    </w:p>
    <w:p w14:paraId="0F03C0B9" w14:textId="2EE1C060" w:rsidR="00370028" w:rsidRDefault="00370028" w:rsidP="00370028">
      <w:pPr>
        <w:jc w:val="both"/>
      </w:pPr>
      <w:r>
        <w:t>3</w:t>
      </w:r>
      <w:r>
        <w:rPr>
          <w:rFonts w:hint="eastAsia"/>
        </w:rPr>
        <w:t>）配合施工，穿插作业，重点部位抢工</w:t>
      </w:r>
    </w:p>
    <w:p w14:paraId="1E053FB8" w14:textId="77777777" w:rsidR="00370028" w:rsidRDefault="00370028" w:rsidP="00370028">
      <w:pPr>
        <w:jc w:val="both"/>
      </w:pPr>
      <w:r>
        <w:rPr>
          <w:rFonts w:hint="eastAsia"/>
        </w:rPr>
        <w:t>该工程施工配合量大、面广，在不影响各专业的前提下，必须配合业主各有关部门的作息时间而进行施工，确保工程按期投入使用。</w:t>
      </w:r>
    </w:p>
    <w:p w14:paraId="4A6A2666" w14:textId="034C14C4" w:rsidR="00370028" w:rsidRDefault="00370028" w:rsidP="00370028">
      <w:pPr>
        <w:jc w:val="both"/>
      </w:pPr>
      <w:r>
        <w:t>4</w:t>
      </w:r>
      <w:r>
        <w:rPr>
          <w:rFonts w:hint="eastAsia"/>
        </w:rPr>
        <w:t>）推行先进施工方法和施工机具，提高机械化作业水平</w:t>
      </w:r>
    </w:p>
    <w:p w14:paraId="654FE581" w14:textId="77777777" w:rsidR="00370028" w:rsidRDefault="00370028" w:rsidP="00370028">
      <w:pPr>
        <w:jc w:val="both"/>
      </w:pPr>
      <w:r>
        <w:rPr>
          <w:rFonts w:hint="eastAsia"/>
        </w:rPr>
        <w:t>各种工序制作采用电气、机械先进加工方式，以提高作业水平和工效，因此配备了足够的机械设备以提高施工质量和缩短施工时间，以确保施工进度和给其它工种留下更多的施工时间。</w:t>
      </w:r>
    </w:p>
    <w:p w14:paraId="45246685" w14:textId="142EED8E" w:rsidR="00370028" w:rsidRDefault="00370028" w:rsidP="00370028">
      <w:pPr>
        <w:jc w:val="both"/>
      </w:pPr>
      <w:r>
        <w:t>5</w:t>
      </w:r>
      <w:r>
        <w:rPr>
          <w:rFonts w:hint="eastAsia"/>
        </w:rPr>
        <w:t>）采用先进、完善的测试、调试仪器及机具</w:t>
      </w:r>
    </w:p>
    <w:p w14:paraId="3FAC7016" w14:textId="207DE24C" w:rsidR="00370028" w:rsidRPr="00370028" w:rsidRDefault="00370028" w:rsidP="00370028">
      <w:pPr>
        <w:jc w:val="both"/>
      </w:pPr>
      <w:r>
        <w:rPr>
          <w:rFonts w:hint="eastAsia"/>
        </w:rPr>
        <w:t>采用先进、完善的测试、调试仪器及机具，按照</w:t>
      </w:r>
      <w:r>
        <w:rPr>
          <w:rFonts w:hint="eastAsia"/>
        </w:rPr>
        <w:t>ISO9001</w:t>
      </w:r>
      <w:r>
        <w:rPr>
          <w:rFonts w:hint="eastAsia"/>
        </w:rPr>
        <w:t>的质量标准进行全过程的质量施工、管理和监督，不留任何质量隐患。</w:t>
      </w:r>
    </w:p>
    <w:p w14:paraId="3CB3D693" w14:textId="2E137FCF" w:rsidR="00784CF0" w:rsidRDefault="00784CF0" w:rsidP="00784CF0">
      <w:pPr>
        <w:pStyle w:val="4"/>
      </w:pPr>
      <w:r>
        <w:rPr>
          <w:rFonts w:hint="eastAsia"/>
        </w:rPr>
        <w:t>施工配合</w:t>
      </w:r>
    </w:p>
    <w:p w14:paraId="64E0947A" w14:textId="63EEF2F8" w:rsidR="00370028" w:rsidRDefault="00370028" w:rsidP="00370028">
      <w:pPr>
        <w:pStyle w:val="5"/>
      </w:pPr>
      <w:r>
        <w:rPr>
          <w:rFonts w:hint="eastAsia"/>
        </w:rPr>
        <w:t>安装各工种之间的配合</w:t>
      </w:r>
    </w:p>
    <w:p w14:paraId="16ACF48C" w14:textId="77777777" w:rsidR="00370028" w:rsidRDefault="00370028" w:rsidP="00370028">
      <w:r>
        <w:rPr>
          <w:rFonts w:hint="eastAsia"/>
        </w:rPr>
        <w:t>（</w:t>
      </w:r>
      <w:r>
        <w:rPr>
          <w:rFonts w:hint="eastAsia"/>
        </w:rPr>
        <w:t>1</w:t>
      </w:r>
      <w:r>
        <w:rPr>
          <w:rFonts w:hint="eastAsia"/>
        </w:rPr>
        <w:t>）管</w:t>
      </w:r>
      <w:proofErr w:type="gramStart"/>
      <w:r>
        <w:rPr>
          <w:rFonts w:hint="eastAsia"/>
        </w:rPr>
        <w:t>槽工程</w:t>
      </w:r>
      <w:proofErr w:type="gramEnd"/>
      <w:r>
        <w:rPr>
          <w:rFonts w:hint="eastAsia"/>
        </w:rPr>
        <w:t>与其它专业的配合：图纸深化设计出图后，各工种本着小管让大管道的原则，以便给其它工种创造施工条件，也不致耽误本系统工程进度。</w:t>
      </w:r>
    </w:p>
    <w:p w14:paraId="042E6BBD" w14:textId="77777777" w:rsidR="00370028" w:rsidRDefault="00370028" w:rsidP="00370028">
      <w:r>
        <w:rPr>
          <w:rFonts w:hint="eastAsia"/>
        </w:rPr>
        <w:t>（</w:t>
      </w:r>
      <w:r>
        <w:rPr>
          <w:rFonts w:hint="eastAsia"/>
        </w:rPr>
        <w:t>2</w:t>
      </w:r>
      <w:r>
        <w:rPr>
          <w:rFonts w:hint="eastAsia"/>
        </w:rPr>
        <w:t>）各个子系统之间的配合：本工程与其他弱电工程子系统交叉施工多，因此各专业必须协调一致，在交叉施工部位做好施工顺序。</w:t>
      </w:r>
    </w:p>
    <w:p w14:paraId="03E7F314" w14:textId="77777777" w:rsidR="00370028" w:rsidRDefault="00370028" w:rsidP="00370028">
      <w:r>
        <w:rPr>
          <w:rFonts w:hint="eastAsia"/>
        </w:rPr>
        <w:t>（</w:t>
      </w:r>
      <w:r>
        <w:rPr>
          <w:rFonts w:hint="eastAsia"/>
        </w:rPr>
        <w:t>3</w:t>
      </w:r>
      <w:r>
        <w:rPr>
          <w:rFonts w:hint="eastAsia"/>
        </w:rPr>
        <w:t>）强、弱电的配合：弱电信息</w:t>
      </w:r>
      <w:proofErr w:type="gramStart"/>
      <w:r>
        <w:rPr>
          <w:rFonts w:hint="eastAsia"/>
        </w:rPr>
        <w:t>口出口</w:t>
      </w:r>
      <w:proofErr w:type="gramEnd"/>
      <w:r>
        <w:rPr>
          <w:rFonts w:hint="eastAsia"/>
        </w:rPr>
        <w:t>附近如有电源插座，其高度要求一致，间距控制在</w:t>
      </w:r>
      <w:r>
        <w:rPr>
          <w:rFonts w:hint="eastAsia"/>
        </w:rPr>
        <w:t>30</w:t>
      </w:r>
      <w:r>
        <w:rPr>
          <w:rFonts w:hint="eastAsia"/>
        </w:rPr>
        <w:t>厘米±</w:t>
      </w:r>
      <w:r>
        <w:rPr>
          <w:rFonts w:hint="eastAsia"/>
        </w:rPr>
        <w:t>2</w:t>
      </w:r>
      <w:r>
        <w:rPr>
          <w:rFonts w:hint="eastAsia"/>
        </w:rPr>
        <w:t>厘米之内。</w:t>
      </w:r>
    </w:p>
    <w:p w14:paraId="7464E954" w14:textId="77777777" w:rsidR="00370028" w:rsidRDefault="00370028" w:rsidP="00370028">
      <w:r>
        <w:rPr>
          <w:rFonts w:hint="eastAsia"/>
        </w:rPr>
        <w:lastRenderedPageBreak/>
        <w:t>（</w:t>
      </w:r>
      <w:r>
        <w:rPr>
          <w:rFonts w:hint="eastAsia"/>
        </w:rPr>
        <w:t>4</w:t>
      </w:r>
      <w:r>
        <w:rPr>
          <w:rFonts w:hint="eastAsia"/>
        </w:rPr>
        <w:t>）设备安装与管道、电气的配合：设备到货后应尽快就位，为管道配管与电气接线创造条件。</w:t>
      </w:r>
    </w:p>
    <w:p w14:paraId="5E583C04" w14:textId="22FD0173" w:rsidR="00370028" w:rsidRDefault="00370028" w:rsidP="00370028">
      <w:pPr>
        <w:pStyle w:val="5"/>
      </w:pPr>
      <w:r>
        <w:rPr>
          <w:rFonts w:hint="eastAsia"/>
        </w:rPr>
        <w:t>安装与土建的配合</w:t>
      </w:r>
    </w:p>
    <w:p w14:paraId="7A035312" w14:textId="77777777" w:rsidR="00370028" w:rsidRDefault="00370028" w:rsidP="00370028">
      <w:r>
        <w:rPr>
          <w:rFonts w:hint="eastAsia"/>
        </w:rPr>
        <w:t>因为本系统工程的大部分工作必须紧密配合土建单位的施工进度，在需要预留预埋的部位必须抢在土建之前完成，要加强与土建单位的协调配合，建立完善的沟通渠道和机制。</w:t>
      </w:r>
    </w:p>
    <w:p w14:paraId="6C96CFC6" w14:textId="77777777" w:rsidR="00370028" w:rsidRDefault="00370028" w:rsidP="00370028">
      <w:r>
        <w:rPr>
          <w:rFonts w:hint="eastAsia"/>
        </w:rPr>
        <w:t>（</w:t>
      </w:r>
      <w:r>
        <w:rPr>
          <w:rFonts w:hint="eastAsia"/>
        </w:rPr>
        <w:t>1</w:t>
      </w:r>
      <w:r>
        <w:rPr>
          <w:rFonts w:hint="eastAsia"/>
        </w:rPr>
        <w:t>）面板安装应做到位置准确，施工时各面板应平直整齐不得损伤墙面。</w:t>
      </w:r>
    </w:p>
    <w:p w14:paraId="70ADD10B" w14:textId="77777777" w:rsidR="00370028" w:rsidRDefault="00370028" w:rsidP="00370028">
      <w:r>
        <w:rPr>
          <w:rFonts w:hint="eastAsia"/>
        </w:rPr>
        <w:t>（</w:t>
      </w:r>
      <w:r>
        <w:rPr>
          <w:rFonts w:hint="eastAsia"/>
        </w:rPr>
        <w:t>2</w:t>
      </w:r>
      <w:r>
        <w:rPr>
          <w:rFonts w:hint="eastAsia"/>
        </w:rPr>
        <w:t>）施工用电与场地使用配合：施工中穿插作业多，对施工用电、现场交通及场地使用，应与业主有关部门协调解决。</w:t>
      </w:r>
    </w:p>
    <w:p w14:paraId="57398569" w14:textId="77777777" w:rsidR="00370028" w:rsidRDefault="00370028" w:rsidP="00370028">
      <w:r>
        <w:rPr>
          <w:rFonts w:hint="eastAsia"/>
        </w:rPr>
        <w:t>（</w:t>
      </w:r>
      <w:r>
        <w:rPr>
          <w:rFonts w:hint="eastAsia"/>
        </w:rPr>
        <w:t>3</w:t>
      </w:r>
      <w:r>
        <w:rPr>
          <w:rFonts w:hint="eastAsia"/>
        </w:rPr>
        <w:t>）注意成品的保护，安装施工不得随意在土建墙体上打洞，因特殊原因必须打洞，应与业主有关部门协商，确定位置及孔洞大小，安装施工中应注意对墙面、吊顶的保护，避免污染。</w:t>
      </w:r>
    </w:p>
    <w:p w14:paraId="54BFF512" w14:textId="77777777" w:rsidR="00370028" w:rsidRDefault="00370028" w:rsidP="00370028">
      <w:r>
        <w:rPr>
          <w:rFonts w:hint="eastAsia"/>
        </w:rPr>
        <w:t>（</w:t>
      </w:r>
      <w:r>
        <w:rPr>
          <w:rFonts w:hint="eastAsia"/>
        </w:rPr>
        <w:t>4</w:t>
      </w:r>
      <w:r>
        <w:rPr>
          <w:rFonts w:hint="eastAsia"/>
        </w:rPr>
        <w:t>）暗设箱盒与装饰板面安装配合。暗设箱盒安装，应随墙体施工而进行，布置在装饰板面的各类面板，应配合装修施工而进行。</w:t>
      </w:r>
    </w:p>
    <w:p w14:paraId="63298AE7" w14:textId="7E8C26AF" w:rsidR="00370028" w:rsidRDefault="00370028" w:rsidP="00370028">
      <w:pPr>
        <w:pStyle w:val="5"/>
      </w:pPr>
      <w:r>
        <w:rPr>
          <w:rFonts w:hint="eastAsia"/>
        </w:rPr>
        <w:t>与业主、监理单位的配合</w:t>
      </w:r>
    </w:p>
    <w:p w14:paraId="4BC2B82D" w14:textId="77777777" w:rsidR="00370028" w:rsidRDefault="00370028" w:rsidP="00370028">
      <w:r>
        <w:rPr>
          <w:rFonts w:hint="eastAsia"/>
        </w:rPr>
        <w:t>严格按照业主及监理的管理要求进行施工，按照工程监理制度进行相关的各种作业（工程变更、进度报批等）</w:t>
      </w:r>
    </w:p>
    <w:p w14:paraId="3D1AFA79" w14:textId="082084A5" w:rsidR="00370028" w:rsidRPr="00370028" w:rsidRDefault="00370028" w:rsidP="00370028">
      <w:r>
        <w:rPr>
          <w:rFonts w:hint="eastAsia"/>
        </w:rPr>
        <w:t>对能节约业主投资，改进提高使用效能的方案及时提出建议。</w:t>
      </w:r>
    </w:p>
    <w:p w14:paraId="484E7BA5" w14:textId="70718E42" w:rsidR="00784CF0" w:rsidRDefault="00784CF0" w:rsidP="00784CF0">
      <w:pPr>
        <w:pStyle w:val="4"/>
      </w:pPr>
      <w:r>
        <w:rPr>
          <w:rFonts w:hint="eastAsia"/>
        </w:rPr>
        <w:t>施工部署</w:t>
      </w:r>
    </w:p>
    <w:p w14:paraId="6BEDEECB" w14:textId="2D4FEADC" w:rsidR="00370028" w:rsidRDefault="00370028" w:rsidP="00370028">
      <w:pPr>
        <w:jc w:val="both"/>
      </w:pPr>
      <w:r>
        <w:rPr>
          <w:rFonts w:hint="eastAsia"/>
        </w:rPr>
        <w:t>该项目的施工应分系统、分层、分阶段地进行，施工过程依照先高层后地面；先隐蔽后明设；先主干桥架管网线槽后分支；先末端后前端；先外围后机房的顺序进行。通过平衡协调、紧密地组织成一体。</w:t>
      </w:r>
    </w:p>
    <w:p w14:paraId="21EECA20" w14:textId="688003F0" w:rsidR="00370028" w:rsidRDefault="00370028" w:rsidP="00BF23DD">
      <w:pPr>
        <w:pStyle w:val="af9"/>
        <w:numPr>
          <w:ilvl w:val="0"/>
          <w:numId w:val="14"/>
        </w:numPr>
        <w:ind w:firstLineChars="0"/>
        <w:jc w:val="both"/>
      </w:pPr>
      <w:r>
        <w:rPr>
          <w:rFonts w:hint="eastAsia"/>
        </w:rPr>
        <w:t>弱电系统工程施工主要有：预留预埋施工期；桥架、线槽及管线敷设施工期；线缆敷设施工期；前端设备安装施工期；机房设备安装施工期；子系统调试和弱电系统调试施工期。</w:t>
      </w:r>
    </w:p>
    <w:p w14:paraId="60CCE226" w14:textId="10CDE66F" w:rsidR="00370028" w:rsidRDefault="00370028" w:rsidP="00BF23DD">
      <w:pPr>
        <w:pStyle w:val="af9"/>
        <w:numPr>
          <w:ilvl w:val="0"/>
          <w:numId w:val="14"/>
        </w:numPr>
        <w:ind w:firstLineChars="0"/>
        <w:jc w:val="both"/>
      </w:pPr>
      <w:r>
        <w:rPr>
          <w:rFonts w:hint="eastAsia"/>
        </w:rPr>
        <w:t>桥架、线槽及管线敷设和线缆敷设施工期间，以综合布线系统为主要进度控制项目，其它子系统的桥架、线槽及管线敷设和线缆敷设应以此为主线。为了便于保证质量、进度和投资，弱电系统工程的桥架、线槽及管线应统一设计、施工。隐蔽部分的施工为重点控制部位。</w:t>
      </w:r>
    </w:p>
    <w:p w14:paraId="2F0CB24F" w14:textId="201DE4AC" w:rsidR="00370028" w:rsidRDefault="00370028" w:rsidP="00BF23DD">
      <w:pPr>
        <w:pStyle w:val="af9"/>
        <w:numPr>
          <w:ilvl w:val="0"/>
          <w:numId w:val="14"/>
        </w:numPr>
        <w:ind w:firstLineChars="0"/>
        <w:jc w:val="both"/>
      </w:pPr>
      <w:r>
        <w:rPr>
          <w:rFonts w:hint="eastAsia"/>
        </w:rPr>
        <w:lastRenderedPageBreak/>
        <w:t>前端设备安装施工期间，</w:t>
      </w:r>
      <w:r w:rsidR="00FE2B5A">
        <w:rPr>
          <w:rFonts w:hint="eastAsia"/>
        </w:rPr>
        <w:t>可视对讲</w:t>
      </w:r>
      <w:r>
        <w:rPr>
          <w:rFonts w:hint="eastAsia"/>
        </w:rPr>
        <w:t>系统和</w:t>
      </w:r>
      <w:r w:rsidR="00FE2B5A">
        <w:rPr>
          <w:rFonts w:hint="eastAsia"/>
        </w:rPr>
        <w:t>监控</w:t>
      </w:r>
      <w:r>
        <w:rPr>
          <w:rFonts w:hint="eastAsia"/>
        </w:rPr>
        <w:t>系统设备安装为重点。</w:t>
      </w:r>
    </w:p>
    <w:p w14:paraId="152146C3" w14:textId="7CB089AC" w:rsidR="00370028" w:rsidRDefault="00370028" w:rsidP="00BF23DD">
      <w:pPr>
        <w:pStyle w:val="af9"/>
        <w:numPr>
          <w:ilvl w:val="0"/>
          <w:numId w:val="14"/>
        </w:numPr>
        <w:ind w:firstLineChars="0"/>
        <w:jc w:val="both"/>
      </w:pPr>
      <w:r>
        <w:rPr>
          <w:rFonts w:hint="eastAsia"/>
        </w:rPr>
        <w:t>机房设备安装施工期间，以</w:t>
      </w:r>
      <w:r w:rsidR="00FE2B5A">
        <w:rPr>
          <w:rFonts w:hint="eastAsia"/>
        </w:rPr>
        <w:t>电源配套</w:t>
      </w:r>
      <w:r>
        <w:rPr>
          <w:rFonts w:hint="eastAsia"/>
        </w:rPr>
        <w:t>设备安装为重点。</w:t>
      </w:r>
    </w:p>
    <w:p w14:paraId="4F6B7070" w14:textId="30B7B900" w:rsidR="00370028" w:rsidRPr="00370028" w:rsidRDefault="00370028" w:rsidP="00BF23DD">
      <w:pPr>
        <w:pStyle w:val="af9"/>
        <w:numPr>
          <w:ilvl w:val="0"/>
          <w:numId w:val="14"/>
        </w:numPr>
        <w:ind w:firstLineChars="0"/>
        <w:jc w:val="both"/>
      </w:pPr>
      <w:r>
        <w:rPr>
          <w:rFonts w:hint="eastAsia"/>
        </w:rPr>
        <w:t>子系统调试和弱电系统调试施工期间，以系统集成为主。</w:t>
      </w:r>
    </w:p>
    <w:p w14:paraId="6DDAE8DA" w14:textId="0177E31C" w:rsidR="00784CF0" w:rsidRDefault="00784CF0" w:rsidP="00784CF0">
      <w:pPr>
        <w:pStyle w:val="4"/>
      </w:pPr>
      <w:r>
        <w:rPr>
          <w:rFonts w:hint="eastAsia"/>
        </w:rPr>
        <w:t>施工阶段划分</w:t>
      </w:r>
    </w:p>
    <w:p w14:paraId="4A38873C" w14:textId="77777777" w:rsidR="009D022E" w:rsidRDefault="009D022E" w:rsidP="009D022E">
      <w:r>
        <w:rPr>
          <w:rFonts w:hint="eastAsia"/>
        </w:rPr>
        <w:t>第一阶段：施工准备（包括现场准备、技术准备、二次深化设计</w:t>
      </w:r>
      <w:r>
        <w:rPr>
          <w:rFonts w:hint="eastAsia"/>
        </w:rPr>
        <w:t xml:space="preserve"> </w:t>
      </w:r>
      <w:r>
        <w:rPr>
          <w:rFonts w:hint="eastAsia"/>
        </w:rPr>
        <w:t>、物资准备等）及预留预埋；</w:t>
      </w:r>
    </w:p>
    <w:p w14:paraId="75A8E687" w14:textId="77777777" w:rsidR="009D022E" w:rsidRDefault="009D022E" w:rsidP="009D022E">
      <w:r>
        <w:rPr>
          <w:rFonts w:hint="eastAsia"/>
        </w:rPr>
        <w:t>第二阶段：桥架、线槽及管线敷设施工；</w:t>
      </w:r>
    </w:p>
    <w:p w14:paraId="6BA0D229" w14:textId="77777777" w:rsidR="009D022E" w:rsidRDefault="009D022E" w:rsidP="009D022E">
      <w:r>
        <w:rPr>
          <w:rFonts w:hint="eastAsia"/>
        </w:rPr>
        <w:t>第三阶段：线缆敷设施工；</w:t>
      </w:r>
    </w:p>
    <w:p w14:paraId="13AB5852" w14:textId="77777777" w:rsidR="009D022E" w:rsidRDefault="009D022E" w:rsidP="009D022E">
      <w:r>
        <w:rPr>
          <w:rFonts w:hint="eastAsia"/>
        </w:rPr>
        <w:t>第四阶段：前端设备安装；</w:t>
      </w:r>
    </w:p>
    <w:p w14:paraId="2F680B25" w14:textId="77777777" w:rsidR="009D022E" w:rsidRDefault="009D022E" w:rsidP="009D022E">
      <w:r>
        <w:rPr>
          <w:rFonts w:hint="eastAsia"/>
        </w:rPr>
        <w:t>第五阶段：机房设备安装；</w:t>
      </w:r>
    </w:p>
    <w:p w14:paraId="45805D9D" w14:textId="77777777" w:rsidR="009D022E" w:rsidRDefault="009D022E" w:rsidP="009D022E">
      <w:r>
        <w:rPr>
          <w:rFonts w:hint="eastAsia"/>
        </w:rPr>
        <w:t>第六阶段：分系统调试和弱电系统调试</w:t>
      </w:r>
    </w:p>
    <w:p w14:paraId="68941B56" w14:textId="77777777" w:rsidR="009D022E" w:rsidRDefault="009D022E" w:rsidP="009D022E">
      <w:r>
        <w:rPr>
          <w:rFonts w:hint="eastAsia"/>
        </w:rPr>
        <w:t>第七阶段：系统试运行</w:t>
      </w:r>
    </w:p>
    <w:p w14:paraId="14E9A124" w14:textId="77777777" w:rsidR="009D022E" w:rsidRDefault="009D022E" w:rsidP="009D022E">
      <w:r>
        <w:rPr>
          <w:rFonts w:hint="eastAsia"/>
        </w:rPr>
        <w:t>第八阶段：系统验收</w:t>
      </w:r>
    </w:p>
    <w:p w14:paraId="61D78EF5" w14:textId="77777777" w:rsidR="009D022E" w:rsidRDefault="009D022E" w:rsidP="009D022E">
      <w:r>
        <w:rPr>
          <w:rFonts w:hint="eastAsia"/>
        </w:rPr>
        <w:t>第九阶段：工程交接</w:t>
      </w:r>
    </w:p>
    <w:p w14:paraId="6F504F4F" w14:textId="259445A4" w:rsidR="009D022E" w:rsidRPr="009D022E" w:rsidRDefault="009D022E" w:rsidP="009D022E">
      <w:r>
        <w:rPr>
          <w:rFonts w:hint="eastAsia"/>
        </w:rPr>
        <w:t>第十阶段：售后服务（培训）</w:t>
      </w:r>
    </w:p>
    <w:p w14:paraId="1CE11CCD" w14:textId="25F1CA43" w:rsidR="00784CF0" w:rsidRDefault="00784CF0" w:rsidP="00C620C2">
      <w:pPr>
        <w:pStyle w:val="5"/>
      </w:pPr>
      <w:r>
        <w:rPr>
          <w:rFonts w:hint="eastAsia"/>
        </w:rPr>
        <w:t>施工准备</w:t>
      </w:r>
    </w:p>
    <w:p w14:paraId="4A53A9A3" w14:textId="77777777" w:rsidR="009D022E" w:rsidRDefault="009D022E" w:rsidP="009D022E">
      <w:pPr>
        <w:jc w:val="both"/>
      </w:pPr>
      <w:r>
        <w:rPr>
          <w:rFonts w:hint="eastAsia"/>
        </w:rPr>
        <w:t>项目部在合同签订后十天内成立，配备必要的管理人员到位。在施工现场筹建现场办公，配备必要的办公设施。在业主、监理及建设总承包单位的领导下，按照统一的部署和安排展开弱电系统的各项工作。</w:t>
      </w:r>
    </w:p>
    <w:p w14:paraId="069FBE6A" w14:textId="77777777" w:rsidR="009D022E" w:rsidRDefault="009D022E" w:rsidP="009D022E">
      <w:pPr>
        <w:jc w:val="both"/>
      </w:pPr>
      <w:r>
        <w:rPr>
          <w:rFonts w:hint="eastAsia"/>
        </w:rPr>
        <w:t>施工准备工作充分可以使施工过程连续注、均衡地、有节奏地进行</w:t>
      </w:r>
      <w:r>
        <w:rPr>
          <w:rFonts w:hint="eastAsia"/>
        </w:rPr>
        <w:t>,</w:t>
      </w:r>
      <w:r>
        <w:rPr>
          <w:rFonts w:hint="eastAsia"/>
        </w:rPr>
        <w:t>保证工程在规定期限内交付使用，在保证施工质量的前提下</w:t>
      </w:r>
      <w:r>
        <w:rPr>
          <w:rFonts w:hint="eastAsia"/>
        </w:rPr>
        <w:t>,</w:t>
      </w:r>
      <w:r>
        <w:rPr>
          <w:rFonts w:hint="eastAsia"/>
        </w:rPr>
        <w:t>施工效率</w:t>
      </w:r>
      <w:r>
        <w:rPr>
          <w:rFonts w:hint="eastAsia"/>
        </w:rPr>
        <w:t>,</w:t>
      </w:r>
      <w:r>
        <w:rPr>
          <w:rFonts w:hint="eastAsia"/>
        </w:rPr>
        <w:t>降低工种成本。</w:t>
      </w:r>
    </w:p>
    <w:p w14:paraId="3958A713" w14:textId="682D72BE" w:rsidR="009D022E" w:rsidRDefault="009D022E" w:rsidP="00BF23DD">
      <w:pPr>
        <w:pStyle w:val="af9"/>
        <w:numPr>
          <w:ilvl w:val="0"/>
          <w:numId w:val="15"/>
        </w:numPr>
        <w:ind w:firstLineChars="0"/>
        <w:jc w:val="both"/>
      </w:pPr>
      <w:r>
        <w:rPr>
          <w:rFonts w:hint="eastAsia"/>
        </w:rPr>
        <w:t>二次深化设计，按系统会审施工图、工艺流程、设备位置、坐标尺寸、管材选用、管件预埋、一般设备加工。</w:t>
      </w:r>
    </w:p>
    <w:p w14:paraId="190E5115" w14:textId="120E3B5E" w:rsidR="009D022E" w:rsidRDefault="009D022E" w:rsidP="00BF23DD">
      <w:pPr>
        <w:pStyle w:val="af9"/>
        <w:numPr>
          <w:ilvl w:val="0"/>
          <w:numId w:val="15"/>
        </w:numPr>
        <w:ind w:firstLineChars="0"/>
        <w:jc w:val="both"/>
      </w:pPr>
      <w:r>
        <w:rPr>
          <w:rFonts w:hint="eastAsia"/>
        </w:rPr>
        <w:t>按图做出、人力、机具和测试设备计划，安排施工场地，根据施工预测进场时间。</w:t>
      </w:r>
    </w:p>
    <w:p w14:paraId="5549498D" w14:textId="4565A09B" w:rsidR="009D022E" w:rsidRDefault="009D022E" w:rsidP="00BF23DD">
      <w:pPr>
        <w:pStyle w:val="af9"/>
        <w:numPr>
          <w:ilvl w:val="0"/>
          <w:numId w:val="15"/>
        </w:numPr>
        <w:ind w:firstLineChars="0"/>
        <w:jc w:val="both"/>
      </w:pPr>
      <w:r>
        <w:rPr>
          <w:rFonts w:hint="eastAsia"/>
        </w:rPr>
        <w:t>编制工程施工综合进度表。</w:t>
      </w:r>
    </w:p>
    <w:p w14:paraId="77978587" w14:textId="4EF3474C" w:rsidR="009D022E" w:rsidRDefault="009D022E" w:rsidP="00BF23DD">
      <w:pPr>
        <w:pStyle w:val="af9"/>
        <w:numPr>
          <w:ilvl w:val="0"/>
          <w:numId w:val="15"/>
        </w:numPr>
        <w:ind w:firstLineChars="0"/>
        <w:jc w:val="both"/>
      </w:pPr>
      <w:r>
        <w:rPr>
          <w:rFonts w:hint="eastAsia"/>
        </w:rPr>
        <w:t>向工程施工部门下达任务书和技术、质量安全交底、紧密配合施工部署和进度要求。</w:t>
      </w:r>
    </w:p>
    <w:p w14:paraId="0AEA8E0C" w14:textId="0A50348F" w:rsidR="009D022E" w:rsidRDefault="009D022E" w:rsidP="00BF23DD">
      <w:pPr>
        <w:pStyle w:val="af9"/>
        <w:numPr>
          <w:ilvl w:val="0"/>
          <w:numId w:val="15"/>
        </w:numPr>
        <w:ind w:firstLineChars="0"/>
        <w:jc w:val="both"/>
      </w:pPr>
      <w:r>
        <w:rPr>
          <w:rFonts w:hint="eastAsia"/>
        </w:rPr>
        <w:t>制订工程技术、质量、安全、消防、现场保卫、设备机具、材料、资料档案、文</w:t>
      </w:r>
      <w:r>
        <w:rPr>
          <w:rFonts w:hint="eastAsia"/>
        </w:rPr>
        <w:lastRenderedPageBreak/>
        <w:t>明施工等一系列管理规章制度。</w:t>
      </w:r>
    </w:p>
    <w:p w14:paraId="63581B87" w14:textId="09BF7004" w:rsidR="009D022E" w:rsidRDefault="009D022E" w:rsidP="00BF23DD">
      <w:pPr>
        <w:pStyle w:val="af9"/>
        <w:numPr>
          <w:ilvl w:val="0"/>
          <w:numId w:val="15"/>
        </w:numPr>
        <w:ind w:firstLineChars="0"/>
        <w:jc w:val="both"/>
      </w:pPr>
      <w:r>
        <w:rPr>
          <w:rFonts w:hint="eastAsia"/>
        </w:rPr>
        <w:t>组织施工队伍进行进场前三级安全教育。包括安全、治安、防火、文明施工的教育；施工环境、工程范围、施工特点的介绍；工期保证和质量目标的专题介绍等。</w:t>
      </w:r>
    </w:p>
    <w:p w14:paraId="4624FA96" w14:textId="5901D494" w:rsidR="009D022E" w:rsidRDefault="009D022E" w:rsidP="00BF23DD">
      <w:pPr>
        <w:pStyle w:val="af9"/>
        <w:numPr>
          <w:ilvl w:val="0"/>
          <w:numId w:val="15"/>
        </w:numPr>
        <w:ind w:firstLineChars="0"/>
        <w:jc w:val="both"/>
      </w:pPr>
      <w:r>
        <w:rPr>
          <w:rFonts w:hint="eastAsia"/>
        </w:rPr>
        <w:t>各种管材、设备、附属制品零件等进入施工现场，检查或检验其质量，满足国家规定标准和设计要求。</w:t>
      </w:r>
    </w:p>
    <w:p w14:paraId="47E929C8" w14:textId="5E961C05" w:rsidR="009D022E" w:rsidRPr="009D022E" w:rsidRDefault="009D022E" w:rsidP="00BF23DD">
      <w:pPr>
        <w:pStyle w:val="af9"/>
        <w:numPr>
          <w:ilvl w:val="0"/>
          <w:numId w:val="15"/>
        </w:numPr>
        <w:ind w:firstLineChars="0"/>
        <w:jc w:val="both"/>
      </w:pPr>
      <w:r>
        <w:rPr>
          <w:rFonts w:hint="eastAsia"/>
        </w:rPr>
        <w:t>施工准备工作必须贯穿施工的全过程，要提前做好分项工程和工序衔接的准备工作。</w:t>
      </w:r>
    </w:p>
    <w:p w14:paraId="54A05ED2" w14:textId="47CF208E" w:rsidR="00784CF0" w:rsidRDefault="00784CF0" w:rsidP="00C620C2">
      <w:pPr>
        <w:pStyle w:val="5"/>
      </w:pPr>
      <w:r>
        <w:rPr>
          <w:rFonts w:hint="eastAsia"/>
        </w:rPr>
        <w:t>线缆敷设施工</w:t>
      </w:r>
    </w:p>
    <w:p w14:paraId="7020B416" w14:textId="51628AA8" w:rsidR="00151DD3" w:rsidRDefault="00151DD3" w:rsidP="00151DD3">
      <w:r>
        <w:rPr>
          <w:rFonts w:hint="eastAsia"/>
        </w:rPr>
        <w:t>一般线缆的敷设：管内穿线和槽内配线应在建筑的结构及土建施工墙面、地面抹灰作业完成后进行，线槽内清扫干净。</w:t>
      </w:r>
    </w:p>
    <w:p w14:paraId="4C6E21AD" w14:textId="0F71EC81" w:rsidR="00151DD3" w:rsidRDefault="00151DD3" w:rsidP="00151DD3">
      <w:pPr>
        <w:pStyle w:val="9"/>
      </w:pPr>
      <w:r>
        <w:rPr>
          <w:rFonts w:hint="eastAsia"/>
        </w:rPr>
        <w:t>穿线流程</w:t>
      </w:r>
    </w:p>
    <w:p w14:paraId="38AAFE2F" w14:textId="5B43E7DF" w:rsidR="00151DD3" w:rsidRDefault="00151DD3" w:rsidP="00151DD3">
      <w:pPr>
        <w:rPr>
          <w:rFonts w:hAnsi="宋体"/>
        </w:rPr>
      </w:pPr>
      <w:r>
        <w:rPr>
          <w:rFonts w:hAnsi="宋体"/>
        </w:rPr>
        <w:object w:dxaOrig="6926" w:dyaOrig="1580" w14:anchorId="463E12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8" o:spid="_x0000_i1025" type="#_x0000_t75" style="width:413.55pt;height:133.65pt;mso-position-horizontal-relative:page;mso-position-vertical-relative:page" o:ole="">
            <v:imagedata r:id="rId10" o:title=""/>
          </v:shape>
          <o:OLEObject Type="Embed" ProgID="Visio.Drawing.11" ShapeID="对象 8" DrawAspect="Content" ObjectID="_1716133235" r:id="rId11"/>
        </w:object>
      </w:r>
    </w:p>
    <w:p w14:paraId="0C1C1FA4" w14:textId="2DF68EB3" w:rsidR="00151DD3" w:rsidRDefault="00151DD3" w:rsidP="00151DD3">
      <w:pPr>
        <w:rPr>
          <w:rFonts w:hAnsi="宋体"/>
        </w:rPr>
      </w:pPr>
    </w:p>
    <w:p w14:paraId="4AADE76C" w14:textId="77777777" w:rsidR="00151DD3" w:rsidRPr="00151DD3" w:rsidRDefault="00151DD3" w:rsidP="00151DD3">
      <w:pPr>
        <w:ind w:firstLine="482"/>
        <w:rPr>
          <w:b/>
          <w:bCs/>
        </w:rPr>
      </w:pPr>
      <w:r w:rsidRPr="00151DD3">
        <w:rPr>
          <w:rFonts w:hint="eastAsia"/>
          <w:b/>
          <w:bCs/>
        </w:rPr>
        <w:t>施工要点</w:t>
      </w:r>
    </w:p>
    <w:p w14:paraId="0C9401B7" w14:textId="678E0FD5" w:rsidR="00151DD3" w:rsidRDefault="00151DD3" w:rsidP="00151DD3">
      <w:pPr>
        <w:jc w:val="both"/>
      </w:pPr>
      <w:r>
        <w:t>1</w:t>
      </w:r>
      <w:r>
        <w:rPr>
          <w:rFonts w:hint="eastAsia"/>
        </w:rPr>
        <w:t>）参加施工的人员应遵守以下几点：</w:t>
      </w:r>
    </w:p>
    <w:p w14:paraId="2512770A" w14:textId="2D729F64" w:rsidR="00151DD3" w:rsidRDefault="00151DD3" w:rsidP="00BF23DD">
      <w:pPr>
        <w:pStyle w:val="af9"/>
        <w:numPr>
          <w:ilvl w:val="1"/>
          <w:numId w:val="16"/>
        </w:numPr>
        <w:ind w:left="851" w:firstLineChars="0" w:hanging="284"/>
        <w:jc w:val="both"/>
      </w:pPr>
      <w:r>
        <w:rPr>
          <w:rFonts w:hint="eastAsia"/>
        </w:rPr>
        <w:t>穿着合适的衣服；</w:t>
      </w:r>
    </w:p>
    <w:p w14:paraId="506D7EE4" w14:textId="707D814B" w:rsidR="00151DD3" w:rsidRDefault="00151DD3" w:rsidP="00BF23DD">
      <w:pPr>
        <w:pStyle w:val="af9"/>
        <w:numPr>
          <w:ilvl w:val="1"/>
          <w:numId w:val="16"/>
        </w:numPr>
        <w:ind w:left="851" w:firstLineChars="0" w:hanging="284"/>
        <w:jc w:val="both"/>
      </w:pPr>
      <w:r>
        <w:rPr>
          <w:rFonts w:hint="eastAsia"/>
        </w:rPr>
        <w:t>使用安全的工具；</w:t>
      </w:r>
    </w:p>
    <w:p w14:paraId="13A9DCE1" w14:textId="44F5EF2E" w:rsidR="00151DD3" w:rsidRDefault="00151DD3" w:rsidP="00BF23DD">
      <w:pPr>
        <w:pStyle w:val="af9"/>
        <w:numPr>
          <w:ilvl w:val="1"/>
          <w:numId w:val="16"/>
        </w:numPr>
        <w:ind w:left="851" w:firstLineChars="0" w:hanging="284"/>
        <w:jc w:val="both"/>
      </w:pPr>
      <w:r>
        <w:rPr>
          <w:rFonts w:hint="eastAsia"/>
        </w:rPr>
        <w:t>保证工作区的安全；</w:t>
      </w:r>
    </w:p>
    <w:p w14:paraId="768B545D" w14:textId="5E986644" w:rsidR="00151DD3" w:rsidRDefault="00151DD3" w:rsidP="00BF23DD">
      <w:pPr>
        <w:pStyle w:val="af9"/>
        <w:numPr>
          <w:ilvl w:val="1"/>
          <w:numId w:val="16"/>
        </w:numPr>
        <w:ind w:left="851" w:firstLineChars="0" w:hanging="284"/>
        <w:jc w:val="both"/>
      </w:pPr>
      <w:r>
        <w:rPr>
          <w:rFonts w:hint="eastAsia"/>
        </w:rPr>
        <w:t>制定施工安全措施；</w:t>
      </w:r>
    </w:p>
    <w:p w14:paraId="5A306F91" w14:textId="60072703" w:rsidR="00151DD3" w:rsidRDefault="00151DD3" w:rsidP="00151DD3">
      <w:pPr>
        <w:jc w:val="both"/>
      </w:pPr>
      <w:r>
        <w:t>2</w:t>
      </w:r>
      <w:r>
        <w:rPr>
          <w:rFonts w:hint="eastAsia"/>
        </w:rPr>
        <w:t>）根据设计图确定出安装位置，从始端到终端（先干线后支线）；</w:t>
      </w:r>
    </w:p>
    <w:p w14:paraId="0F34EA37" w14:textId="58F98E7A" w:rsidR="00151DD3" w:rsidRDefault="00151DD3" w:rsidP="00151DD3">
      <w:pPr>
        <w:jc w:val="both"/>
      </w:pPr>
      <w:r>
        <w:t>3</w:t>
      </w:r>
      <w:r>
        <w:rPr>
          <w:rFonts w:hint="eastAsia"/>
        </w:rPr>
        <w:t>）线缆剥线处理：使用斜口钳在塑料外衣上切开“</w:t>
      </w:r>
      <w:r>
        <w:t>1”</w:t>
      </w:r>
      <w:r>
        <w:rPr>
          <w:rFonts w:hint="eastAsia"/>
        </w:rPr>
        <w:t>字型长的缝；割去无用的电缆外衣。</w:t>
      </w:r>
    </w:p>
    <w:p w14:paraId="7C09FFF7" w14:textId="5FE5F5D7" w:rsidR="00151DD3" w:rsidRDefault="00151DD3" w:rsidP="00151DD3">
      <w:pPr>
        <w:jc w:val="both"/>
      </w:pPr>
      <w:r>
        <w:t>4</w:t>
      </w:r>
      <w:r>
        <w:rPr>
          <w:rFonts w:hint="eastAsia"/>
        </w:rPr>
        <w:t>）管内配线要求：管线施工前应消除管内的污物和积水；缆线布放前应核对型号规格、程式、路由及位置与设计规定相符。在同一管内包括绝缘在内的导线截面积总和应该</w:t>
      </w:r>
      <w:r>
        <w:rPr>
          <w:rFonts w:hint="eastAsia"/>
        </w:rPr>
        <w:lastRenderedPageBreak/>
        <w:t>不超过内部截面积的</w:t>
      </w:r>
      <w:r>
        <w:t>40%</w:t>
      </w:r>
      <w:r>
        <w:rPr>
          <w:rFonts w:hint="eastAsia"/>
        </w:rPr>
        <w:t>；缆线的布放应平直、不得产生扭绞，打圈等现象，不应受到外力的挤压和损伤；缆线在布放前两端应贴有标签，以表明起始和终端位置，标签书写应清晰，端正和正确；电源线、信号电缆、对绞电缆、光缆及建筑物内其他监控系统的缆线应分离布放。各缆线间的最小净距应符合设计要求；缆线布放时应有冗余。在交接间，设备间对绞电缆预留和度，一般为</w:t>
      </w:r>
      <w:r>
        <w:t>3</w:t>
      </w:r>
      <w:r>
        <w:rPr>
          <w:rFonts w:hint="eastAsia"/>
        </w:rPr>
        <w:t>至</w:t>
      </w:r>
      <w:r>
        <w:t>6</w:t>
      </w:r>
      <w:r>
        <w:rPr>
          <w:rFonts w:hint="eastAsia"/>
        </w:rPr>
        <w:t>米；工作区为</w:t>
      </w:r>
      <w:r>
        <w:t>0</w:t>
      </w:r>
      <w:r>
        <w:rPr>
          <w:rFonts w:hint="eastAsia"/>
        </w:rPr>
        <w:t>.3</w:t>
      </w:r>
      <w:r>
        <w:rPr>
          <w:rFonts w:hint="eastAsia"/>
        </w:rPr>
        <w:t>至</w:t>
      </w:r>
      <w:r>
        <w:rPr>
          <w:rFonts w:hint="eastAsia"/>
        </w:rPr>
        <w:t>0.6</w:t>
      </w:r>
      <w:r>
        <w:rPr>
          <w:rFonts w:hint="eastAsia"/>
        </w:rPr>
        <w:t>米；光缆在设备端预留长度一般为</w:t>
      </w:r>
      <w:r>
        <w:rPr>
          <w:rFonts w:hint="eastAsia"/>
        </w:rPr>
        <w:t>5</w:t>
      </w:r>
      <w:r>
        <w:rPr>
          <w:rFonts w:hint="eastAsia"/>
        </w:rPr>
        <w:t>至</w:t>
      </w:r>
      <w:r>
        <w:rPr>
          <w:rFonts w:hint="eastAsia"/>
        </w:rPr>
        <w:t>10</w:t>
      </w:r>
      <w:r>
        <w:rPr>
          <w:rFonts w:hint="eastAsia"/>
        </w:rPr>
        <w:t>米；有特殊要求的应按设计要求预留长度；缆线布放，在牵引过程中，吊挂缆线的支点相隔间距不应大于</w:t>
      </w:r>
      <w:r>
        <w:rPr>
          <w:rFonts w:hint="eastAsia"/>
        </w:rPr>
        <w:t>1.5m</w:t>
      </w:r>
      <w:r>
        <w:rPr>
          <w:rFonts w:hint="eastAsia"/>
        </w:rPr>
        <w:t>；布放缆线的牵引力，应小于缆线允许张力的</w:t>
      </w:r>
      <w:r>
        <w:rPr>
          <w:rFonts w:hint="eastAsia"/>
        </w:rPr>
        <w:t>80%</w:t>
      </w:r>
      <w:r>
        <w:rPr>
          <w:rFonts w:hint="eastAsia"/>
        </w:rPr>
        <w:t>，对光缆瞬间最大牵引力不应超过光缆允许的张力。在以牵引方式敷设光缆时，主要牵引力应加在光缆的加强芯上；电缆垂直敷设时，在缆线的上端和每间隔</w:t>
      </w:r>
      <w:r>
        <w:rPr>
          <w:rFonts w:hint="eastAsia"/>
        </w:rPr>
        <w:t>1.5m</w:t>
      </w:r>
      <w:r>
        <w:rPr>
          <w:rFonts w:hint="eastAsia"/>
        </w:rPr>
        <w:t>处，应固定在支架上，水平敷设时</w:t>
      </w:r>
      <w:r>
        <w:rPr>
          <w:rFonts w:hint="eastAsia"/>
        </w:rPr>
        <w:t>,</w:t>
      </w:r>
      <w:r>
        <w:rPr>
          <w:rFonts w:hint="eastAsia"/>
        </w:rPr>
        <w:t>直接部份</w:t>
      </w:r>
      <w:proofErr w:type="gramStart"/>
      <w:r>
        <w:rPr>
          <w:rFonts w:hint="eastAsia"/>
        </w:rPr>
        <w:t>间隔距施</w:t>
      </w:r>
      <w:proofErr w:type="gramEnd"/>
      <w:r>
        <w:rPr>
          <w:rFonts w:hint="eastAsia"/>
        </w:rPr>
        <w:t>3~5m</w:t>
      </w:r>
      <w:r>
        <w:rPr>
          <w:rFonts w:hint="eastAsia"/>
        </w:rPr>
        <w:t>处设固定点。在缆线的距离首端、尾端、转弯中心点处</w:t>
      </w:r>
      <w:r>
        <w:rPr>
          <w:rFonts w:hint="eastAsia"/>
        </w:rPr>
        <w:t>300~500mm</w:t>
      </w:r>
      <w:r>
        <w:rPr>
          <w:rFonts w:hint="eastAsia"/>
        </w:rPr>
        <w:t>处设置固定点；管内缆线应顺直</w:t>
      </w:r>
      <w:r>
        <w:rPr>
          <w:rFonts w:hint="eastAsia"/>
        </w:rPr>
        <w:t>,</w:t>
      </w:r>
      <w:r>
        <w:rPr>
          <w:rFonts w:hint="eastAsia"/>
        </w:rPr>
        <w:t>尽量不交叉、转弯处应绑扎固定。４对对绞电缆以</w:t>
      </w:r>
      <w:r>
        <w:rPr>
          <w:rFonts w:hint="eastAsia"/>
        </w:rPr>
        <w:t>24</w:t>
      </w:r>
      <w:r>
        <w:rPr>
          <w:rFonts w:hint="eastAsia"/>
        </w:rPr>
        <w:t>根为束，</w:t>
      </w:r>
      <w:r>
        <w:rPr>
          <w:rFonts w:hint="eastAsia"/>
        </w:rPr>
        <w:t>25</w:t>
      </w:r>
      <w:r>
        <w:rPr>
          <w:rFonts w:hint="eastAsia"/>
        </w:rPr>
        <w:t>对或以上主干对绞电缆、光缆及其他信号电缆应根据缆线的类型、缆径、缆线芯数为束绑扎。绑扎间距不宜大于</w:t>
      </w:r>
      <w:r>
        <w:rPr>
          <w:rFonts w:hint="eastAsia"/>
        </w:rPr>
        <w:t>1.5m</w:t>
      </w:r>
      <w:r>
        <w:rPr>
          <w:rFonts w:hint="eastAsia"/>
        </w:rPr>
        <w:t>，扣间距应均匀、松紧适应。</w:t>
      </w:r>
    </w:p>
    <w:p w14:paraId="26ADAB95" w14:textId="0774A3A1" w:rsidR="00151DD3" w:rsidRDefault="00151DD3" w:rsidP="00151DD3">
      <w:pPr>
        <w:jc w:val="both"/>
      </w:pPr>
      <w:r>
        <w:t>5</w:t>
      </w:r>
      <w:r>
        <w:rPr>
          <w:rFonts w:hint="eastAsia"/>
        </w:rPr>
        <w:t>）应详细填写隐蔽工程记录并归档。</w:t>
      </w:r>
    </w:p>
    <w:p w14:paraId="6F9C288D" w14:textId="6C67E3E3" w:rsidR="00151DD3" w:rsidRDefault="00151DD3" w:rsidP="00151DD3">
      <w:pPr>
        <w:jc w:val="both"/>
      </w:pPr>
      <w:r>
        <w:t>6</w:t>
      </w:r>
      <w:r>
        <w:rPr>
          <w:rFonts w:hint="eastAsia"/>
        </w:rPr>
        <w:t>）完成布线后要采用专用测试设备进行链路测试。保证所有信息点达到</w:t>
      </w:r>
      <w:r>
        <w:t>6</w:t>
      </w:r>
      <w:r>
        <w:rPr>
          <w:rFonts w:hint="eastAsia"/>
        </w:rPr>
        <w:t>类线路标准。</w:t>
      </w:r>
    </w:p>
    <w:p w14:paraId="66CD44BD" w14:textId="3AAFB238" w:rsidR="00151DD3" w:rsidRPr="00151DD3" w:rsidRDefault="00151DD3" w:rsidP="00151DD3">
      <w:pPr>
        <w:jc w:val="both"/>
      </w:pPr>
      <w:r>
        <w:t>7</w:t>
      </w:r>
      <w:r>
        <w:rPr>
          <w:rFonts w:hint="eastAsia"/>
        </w:rPr>
        <w:t>）光缆采用专用测试设备</w:t>
      </w:r>
      <w:r>
        <w:t>OTDR</w:t>
      </w:r>
      <w:r>
        <w:rPr>
          <w:rFonts w:hint="eastAsia"/>
        </w:rPr>
        <w:t>进行测试。</w:t>
      </w:r>
    </w:p>
    <w:p w14:paraId="2A976C93" w14:textId="515B3BC8" w:rsidR="00784CF0" w:rsidRDefault="00784CF0" w:rsidP="00C620C2">
      <w:pPr>
        <w:pStyle w:val="5"/>
      </w:pPr>
      <w:r>
        <w:rPr>
          <w:rFonts w:hint="eastAsia"/>
        </w:rPr>
        <w:t>前端设备安装</w:t>
      </w:r>
    </w:p>
    <w:p w14:paraId="119BD2C5" w14:textId="462A9E42" w:rsidR="00151DD3" w:rsidRDefault="00151DD3" w:rsidP="00151DD3">
      <w:pPr>
        <w:jc w:val="both"/>
      </w:pPr>
      <w:r>
        <w:rPr>
          <w:rFonts w:hint="eastAsia"/>
        </w:rPr>
        <w:t>需要安装的前端设备主要有：</w:t>
      </w:r>
      <w:r w:rsidR="00E049A1">
        <w:rPr>
          <w:rFonts w:hint="eastAsia"/>
        </w:rPr>
        <w:t>可视对讲门口机、监控</w:t>
      </w:r>
      <w:r>
        <w:rPr>
          <w:rFonts w:hint="eastAsia"/>
        </w:rPr>
        <w:t>摄像机、安保出入口控制等系统的各种读卡器、综合布线系统的各种信息插座等。</w:t>
      </w:r>
    </w:p>
    <w:p w14:paraId="21F17E8C" w14:textId="77777777" w:rsidR="00151DD3" w:rsidRDefault="00151DD3" w:rsidP="00151DD3">
      <w:pPr>
        <w:jc w:val="both"/>
      </w:pPr>
      <w:r>
        <w:rPr>
          <w:rFonts w:hint="eastAsia"/>
        </w:rPr>
        <w:t>前端设备安装：</w:t>
      </w:r>
    </w:p>
    <w:p w14:paraId="4890966D" w14:textId="77777777" w:rsidR="00151DD3" w:rsidRDefault="00151DD3" w:rsidP="00151DD3">
      <w:pPr>
        <w:jc w:val="both"/>
      </w:pPr>
      <w:r>
        <w:rPr>
          <w:rFonts w:hint="eastAsia"/>
        </w:rPr>
        <w:t>在建筑的吊顶上分布各子系统设备预留孔及各类检修孔等。这些空洞的预留和开凿应统一规划、统一布局，由装修单位统一负责，以免伤害吊顶龙骨而影响吊顶强度。</w:t>
      </w:r>
    </w:p>
    <w:p w14:paraId="6DE7BE11" w14:textId="77777777" w:rsidR="00151DD3" w:rsidRDefault="00151DD3" w:rsidP="00151DD3">
      <w:pPr>
        <w:jc w:val="both"/>
      </w:pPr>
      <w:r>
        <w:rPr>
          <w:rFonts w:hint="eastAsia"/>
        </w:rPr>
        <w:t>因此弱电系统需在吊顶上安装的各类设备、检修孔等孔洞应由技术人员确定位置后，协调装修单位共同完成。这部分前端设备，需等到建筑完全封闭后方能进行安装，否则成品保护问题很难解决。对于需在网架上安装的弱电设备，一定要遵循高空作业的程式，注意高空作业安全。</w:t>
      </w:r>
    </w:p>
    <w:p w14:paraId="6E7396A6" w14:textId="77777777" w:rsidR="00151DD3" w:rsidRDefault="00151DD3" w:rsidP="00151DD3">
      <w:pPr>
        <w:jc w:val="both"/>
      </w:pPr>
      <w:r>
        <w:rPr>
          <w:rFonts w:hint="eastAsia"/>
        </w:rPr>
        <w:t>上述这些前端设备的安装，应根据施工图纸设计要求的坐标点及其高度、角度等，预告膨胀螺栓或预埋吊挂件。要求定位准确、安装牢固、造型美观。</w:t>
      </w:r>
    </w:p>
    <w:p w14:paraId="63673D89" w14:textId="77777777" w:rsidR="00151DD3" w:rsidRDefault="00151DD3" w:rsidP="00151DD3">
      <w:pPr>
        <w:jc w:val="both"/>
      </w:pPr>
      <w:r>
        <w:rPr>
          <w:rFonts w:hint="eastAsia"/>
        </w:rPr>
        <w:lastRenderedPageBreak/>
        <w:t>上述这些前端设备的正式安装前，要进行技术复核，再次对照设备定货单及施工图纸核定所用设备是否正确。能够单机通电试验的设备一定要通电测试调整后再进行安装，尤其是高架安装的设备。施工实施证明，这些细致的工作对保证系统的一次开通具有相当重要意义。</w:t>
      </w:r>
    </w:p>
    <w:p w14:paraId="0AB0ABE1" w14:textId="77777777" w:rsidR="00151DD3" w:rsidRDefault="00151DD3" w:rsidP="00151DD3">
      <w:pPr>
        <w:jc w:val="both"/>
      </w:pPr>
      <w:r>
        <w:rPr>
          <w:rFonts w:hint="eastAsia"/>
        </w:rPr>
        <w:t>若线缆敷设工序与设备安装工序相隔时间较长，在设备安装前重新复测线缆的性能。以保证系统的一次开通率和可靠性。</w:t>
      </w:r>
    </w:p>
    <w:p w14:paraId="36BE9AED" w14:textId="77777777" w:rsidR="00151DD3" w:rsidRDefault="00151DD3" w:rsidP="00151DD3">
      <w:pPr>
        <w:jc w:val="both"/>
      </w:pPr>
      <w:r>
        <w:rPr>
          <w:rFonts w:hint="eastAsia"/>
        </w:rPr>
        <w:t>前端设备的电源，为保障其可靠的工作，一般均采用稳压电源集中供电。远离集中供电的部分前端设备可能会采用就地取电。采用就地取电的设备，其电源线：单相电源应选用三芯线，三相电源应选</w:t>
      </w:r>
      <w:proofErr w:type="gramStart"/>
      <w:r>
        <w:rPr>
          <w:rFonts w:hint="eastAsia"/>
        </w:rPr>
        <w:t>用五芯线</w:t>
      </w:r>
      <w:proofErr w:type="gramEnd"/>
      <w:r>
        <w:rPr>
          <w:rFonts w:hint="eastAsia"/>
        </w:rPr>
        <w:t>，</w:t>
      </w:r>
      <w:proofErr w:type="gramStart"/>
      <w:r>
        <w:rPr>
          <w:rFonts w:hint="eastAsia"/>
        </w:rPr>
        <w:t>除线截面积必须</w:t>
      </w:r>
      <w:proofErr w:type="gramEnd"/>
      <w:r>
        <w:rPr>
          <w:rFonts w:hint="eastAsia"/>
        </w:rPr>
        <w:t>符合容量要求外，其中黄绿双色线必须与接地体可靠连接。</w:t>
      </w:r>
    </w:p>
    <w:p w14:paraId="494A34D0" w14:textId="77777777" w:rsidR="00151DD3" w:rsidRDefault="00151DD3" w:rsidP="00151DD3">
      <w:pPr>
        <w:jc w:val="both"/>
      </w:pPr>
      <w:r>
        <w:rPr>
          <w:rFonts w:hint="eastAsia"/>
        </w:rPr>
        <w:t>前端设备的</w:t>
      </w:r>
      <w:proofErr w:type="gramStart"/>
      <w:r>
        <w:rPr>
          <w:rFonts w:hint="eastAsia"/>
        </w:rPr>
        <w:t>安装按</w:t>
      </w:r>
      <w:proofErr w:type="gramEnd"/>
      <w:r>
        <w:rPr>
          <w:rFonts w:hint="eastAsia"/>
        </w:rPr>
        <w:t>子系统进行。高架及吸顶安装的设备一定要安装牢固，处理好相互连接的线缆接头并做好绝缘处理。施工实践证明，有百分之八十的电气故障是由于线缆接头处理不好而产生的。</w:t>
      </w:r>
    </w:p>
    <w:p w14:paraId="3ED8EAAD" w14:textId="77777777" w:rsidR="00151DD3" w:rsidRDefault="00151DD3" w:rsidP="00151DD3">
      <w:pPr>
        <w:jc w:val="both"/>
      </w:pPr>
      <w:r>
        <w:rPr>
          <w:rFonts w:hint="eastAsia"/>
        </w:rPr>
        <w:t>安装完毕后，</w:t>
      </w:r>
      <w:proofErr w:type="gramStart"/>
      <w:r>
        <w:rPr>
          <w:rFonts w:hint="eastAsia"/>
        </w:rPr>
        <w:t>应收集好前端设备</w:t>
      </w:r>
      <w:proofErr w:type="gramEnd"/>
      <w:r>
        <w:rPr>
          <w:rFonts w:hint="eastAsia"/>
        </w:rPr>
        <w:t>的有关资料，如开箱单、产品合格证、使用说明书等。并应做好相应的调试和安装记录，以备检查或复核。</w:t>
      </w:r>
    </w:p>
    <w:p w14:paraId="3411561A" w14:textId="22AFC3E5" w:rsidR="00151DD3" w:rsidRPr="00151DD3" w:rsidRDefault="00151DD3" w:rsidP="00151DD3">
      <w:pPr>
        <w:jc w:val="both"/>
      </w:pPr>
      <w:r>
        <w:rPr>
          <w:rFonts w:hint="eastAsia"/>
        </w:rPr>
        <w:t>前端设备安装完成后，及时组织向工程监理报验，待检查合格并办理有关手续后方可下一道工序的施工。</w:t>
      </w:r>
    </w:p>
    <w:p w14:paraId="237F6C69" w14:textId="193E3FD6" w:rsidR="00784CF0" w:rsidRDefault="00784CF0" w:rsidP="00C620C2">
      <w:pPr>
        <w:pStyle w:val="5"/>
      </w:pPr>
      <w:r>
        <w:rPr>
          <w:rFonts w:hint="eastAsia"/>
        </w:rPr>
        <w:t>机房设备安装</w:t>
      </w:r>
    </w:p>
    <w:p w14:paraId="32EDD053" w14:textId="2DD384FC" w:rsidR="007A6154" w:rsidRDefault="007A6154" w:rsidP="007A6154">
      <w:pPr>
        <w:pStyle w:val="6"/>
      </w:pPr>
      <w:r>
        <w:rPr>
          <w:rFonts w:hint="eastAsia"/>
        </w:rPr>
        <w:t>一般安装</w:t>
      </w:r>
    </w:p>
    <w:p w14:paraId="685DC010" w14:textId="77777777" w:rsidR="007A6154" w:rsidRDefault="007A6154" w:rsidP="007A6154">
      <w:r>
        <w:rPr>
          <w:rFonts w:hint="eastAsia"/>
        </w:rPr>
        <w:t>（</w:t>
      </w:r>
      <w:r>
        <w:rPr>
          <w:rFonts w:hint="eastAsia"/>
        </w:rPr>
        <w:t>1</w:t>
      </w:r>
      <w:r>
        <w:rPr>
          <w:rFonts w:hint="eastAsia"/>
        </w:rPr>
        <w:t>）安装前的设备检验</w:t>
      </w:r>
    </w:p>
    <w:p w14:paraId="6F9E23B0" w14:textId="77777777" w:rsidR="007A6154" w:rsidRDefault="007A6154" w:rsidP="007A6154">
      <w:r>
        <w:rPr>
          <w:rFonts w:hint="eastAsia"/>
        </w:rPr>
        <w:t>施工前应对所安装的设备外观、型号规格、数量、标志、标签、产品合格证、产地证明、说明书、技术文件资料进行检验，检验设备是否选用厂家原装产品，设备性能是否达到设计要求和国家标准的规定；</w:t>
      </w:r>
      <w:r>
        <w:rPr>
          <w:rFonts w:hint="eastAsia"/>
        </w:rPr>
        <w:t xml:space="preserve"> </w:t>
      </w:r>
    </w:p>
    <w:p w14:paraId="20CC1D23" w14:textId="77777777" w:rsidR="007A6154" w:rsidRDefault="007A6154" w:rsidP="007A6154">
      <w:r>
        <w:rPr>
          <w:rFonts w:hint="eastAsia"/>
        </w:rPr>
        <w:t>（</w:t>
      </w:r>
      <w:r>
        <w:rPr>
          <w:rFonts w:hint="eastAsia"/>
        </w:rPr>
        <w:t>2</w:t>
      </w:r>
      <w:r>
        <w:rPr>
          <w:rFonts w:hint="eastAsia"/>
        </w:rPr>
        <w:t>）机柜安装：</w:t>
      </w:r>
    </w:p>
    <w:p w14:paraId="5186877A" w14:textId="77777777" w:rsidR="007A6154" w:rsidRDefault="007A6154" w:rsidP="007A6154">
      <w:r>
        <w:rPr>
          <w:rFonts w:hint="eastAsia"/>
        </w:rPr>
        <w:t>机柜台安装位置应符合设计要求，机柜应离墙１</w:t>
      </w:r>
      <w:r>
        <w:rPr>
          <w:rFonts w:hint="eastAsia"/>
        </w:rPr>
        <w:t>m</w:t>
      </w:r>
      <w:r>
        <w:rPr>
          <w:rFonts w:hint="eastAsia"/>
        </w:rPr>
        <w:t>，便于安装和施工；</w:t>
      </w:r>
    </w:p>
    <w:p w14:paraId="31084344" w14:textId="77777777" w:rsidR="007A6154" w:rsidRDefault="007A6154" w:rsidP="007A6154">
      <w:r>
        <w:rPr>
          <w:rFonts w:hint="eastAsia"/>
        </w:rPr>
        <w:t>底座安装应牢固，应按设计图的防震要求进行施工；</w:t>
      </w:r>
    </w:p>
    <w:p w14:paraId="2509496B" w14:textId="77777777" w:rsidR="007A6154" w:rsidRDefault="007A6154" w:rsidP="007A6154">
      <w:r>
        <w:rPr>
          <w:rFonts w:hint="eastAsia"/>
        </w:rPr>
        <w:t>机柜安放应竖直，柜面水平，垂直偏差不大１‰，水平偏差不大于</w:t>
      </w:r>
      <w:r>
        <w:rPr>
          <w:rFonts w:hint="eastAsia"/>
        </w:rPr>
        <w:t>3mm</w:t>
      </w:r>
      <w:r>
        <w:rPr>
          <w:rFonts w:hint="eastAsia"/>
        </w:rPr>
        <w:t>，机柜之间缝隙不大于１</w:t>
      </w:r>
      <w:r>
        <w:rPr>
          <w:rFonts w:hint="eastAsia"/>
        </w:rPr>
        <w:t>mm</w:t>
      </w:r>
      <w:r>
        <w:rPr>
          <w:rFonts w:hint="eastAsia"/>
        </w:rPr>
        <w:t>；</w:t>
      </w:r>
    </w:p>
    <w:p w14:paraId="70524CCF" w14:textId="77777777" w:rsidR="007A6154" w:rsidRDefault="007A6154" w:rsidP="007A6154">
      <w:r>
        <w:rPr>
          <w:rFonts w:hint="eastAsia"/>
        </w:rPr>
        <w:t>机台表面应完整，无损伤，螺丝坚固，每平方米表面凹凸度应小于１</w:t>
      </w:r>
      <w:r>
        <w:rPr>
          <w:rFonts w:hint="eastAsia"/>
        </w:rPr>
        <w:t>mm</w:t>
      </w:r>
      <w:r>
        <w:rPr>
          <w:rFonts w:hint="eastAsia"/>
        </w:rPr>
        <w:t>；</w:t>
      </w:r>
    </w:p>
    <w:p w14:paraId="20599138" w14:textId="77777777" w:rsidR="007A6154" w:rsidRDefault="007A6154" w:rsidP="007A6154">
      <w:r>
        <w:rPr>
          <w:rFonts w:hint="eastAsia"/>
        </w:rPr>
        <w:lastRenderedPageBreak/>
        <w:t>机内接插件和设备接触可靠；</w:t>
      </w:r>
    </w:p>
    <w:p w14:paraId="2724DA1A" w14:textId="77777777" w:rsidR="007A6154" w:rsidRDefault="007A6154" w:rsidP="007A6154">
      <w:r>
        <w:rPr>
          <w:rFonts w:hint="eastAsia"/>
        </w:rPr>
        <w:t>机内接线应符合设计要求，接线端子各种标志应齐全，保持良好；</w:t>
      </w:r>
    </w:p>
    <w:p w14:paraId="4BCFD93B" w14:textId="77777777" w:rsidR="007A6154" w:rsidRDefault="007A6154" w:rsidP="007A6154">
      <w:r>
        <w:rPr>
          <w:rFonts w:hint="eastAsia"/>
        </w:rPr>
        <w:t>台内配线设备，接地体，保护接地，导线截面，颜色应符合设计要求；</w:t>
      </w:r>
    </w:p>
    <w:p w14:paraId="7FCD98B4" w14:textId="77777777" w:rsidR="007A6154" w:rsidRDefault="007A6154" w:rsidP="007A6154">
      <w:r>
        <w:rPr>
          <w:rFonts w:hint="eastAsia"/>
        </w:rPr>
        <w:t>所有机柜应设接地端子，并良好连接接入建筑接地端排。</w:t>
      </w:r>
    </w:p>
    <w:p w14:paraId="0D681D4A" w14:textId="72FEB0A1" w:rsidR="007A6154" w:rsidRDefault="007A6154" w:rsidP="007A6154">
      <w:pPr>
        <w:pStyle w:val="6"/>
      </w:pPr>
      <w:r>
        <w:rPr>
          <w:rFonts w:hint="eastAsia"/>
        </w:rPr>
        <w:t>综合布线系统设备安装</w:t>
      </w:r>
    </w:p>
    <w:p w14:paraId="6E3868EF" w14:textId="77777777" w:rsidR="007A6154" w:rsidRDefault="007A6154" w:rsidP="007A6154">
      <w:pPr>
        <w:jc w:val="both"/>
      </w:pPr>
      <w:r>
        <w:rPr>
          <w:rFonts w:hint="eastAsia"/>
        </w:rPr>
        <w:t>综合布线系统工程中设备的安装，主要是指各种配线接续设备和通信引出端。由于国内外生产的配线接续设备品种和规格不同，其安装方法也有区别。在安装施工时，应根据选用设备的特点采取相应的安装施工方法。</w:t>
      </w:r>
    </w:p>
    <w:p w14:paraId="051E9CDA" w14:textId="77777777" w:rsidR="007A6154" w:rsidRDefault="007A6154" w:rsidP="007A6154">
      <w:pPr>
        <w:jc w:val="both"/>
      </w:pPr>
      <w:r>
        <w:rPr>
          <w:rFonts w:hint="eastAsia"/>
        </w:rPr>
        <w:t>（</w:t>
      </w:r>
      <w:r>
        <w:rPr>
          <w:rFonts w:hint="eastAsia"/>
        </w:rPr>
        <w:t>1</w:t>
      </w:r>
      <w:r>
        <w:rPr>
          <w:rFonts w:hint="eastAsia"/>
        </w:rPr>
        <w:t>）机架、设备的排列位置和设备朝向都应按设计安装，并符合实际测定后的机房平面布置图的要求。</w:t>
      </w:r>
    </w:p>
    <w:p w14:paraId="02740CC6" w14:textId="77777777" w:rsidR="007A6154" w:rsidRDefault="007A6154" w:rsidP="007A6154">
      <w:pPr>
        <w:jc w:val="both"/>
      </w:pPr>
      <w:r>
        <w:rPr>
          <w:rFonts w:hint="eastAsia"/>
        </w:rPr>
        <w:t>（</w:t>
      </w:r>
      <w:r>
        <w:rPr>
          <w:rFonts w:hint="eastAsia"/>
        </w:rPr>
        <w:t>2</w:t>
      </w:r>
      <w:r>
        <w:rPr>
          <w:rFonts w:hint="eastAsia"/>
        </w:rPr>
        <w:t>）机架、设备安装完工后，其水平度和垂直度都应符合厂家规定，若无规定时，其前后左右的垂直度偏差均不应大于</w:t>
      </w:r>
      <w:r>
        <w:rPr>
          <w:rFonts w:hint="eastAsia"/>
        </w:rPr>
        <w:t>3mm</w:t>
      </w:r>
      <w:r>
        <w:rPr>
          <w:rFonts w:hint="eastAsia"/>
        </w:rPr>
        <w:t>。要求机架和设备安装牢固可靠，如有抗震要求时，必须按抗震标准要求加固。各种螺丝必须拧紧，无松动、缺少和损坏，机架没有晃动现象。</w:t>
      </w:r>
    </w:p>
    <w:p w14:paraId="391AB689" w14:textId="77777777" w:rsidR="007A6154" w:rsidRDefault="007A6154" w:rsidP="007A6154">
      <w:pPr>
        <w:jc w:val="both"/>
      </w:pPr>
      <w:r>
        <w:rPr>
          <w:rFonts w:hint="eastAsia"/>
        </w:rPr>
        <w:t>（</w:t>
      </w:r>
      <w:r>
        <w:rPr>
          <w:rFonts w:hint="eastAsia"/>
        </w:rPr>
        <w:t>3</w:t>
      </w:r>
      <w:r>
        <w:rPr>
          <w:rFonts w:hint="eastAsia"/>
        </w:rPr>
        <w:t>）为便于施工和维护，机架和设备前应预留</w:t>
      </w:r>
      <w:r>
        <w:rPr>
          <w:rFonts w:hint="eastAsia"/>
        </w:rPr>
        <w:t>1.5m</w:t>
      </w:r>
      <w:r>
        <w:rPr>
          <w:rFonts w:hint="eastAsia"/>
        </w:rPr>
        <w:t>的过道，其背面距墙面应大于</w:t>
      </w:r>
      <w:r>
        <w:rPr>
          <w:rFonts w:hint="eastAsia"/>
        </w:rPr>
        <w:t>0.8m</w:t>
      </w:r>
      <w:r>
        <w:rPr>
          <w:rFonts w:hint="eastAsia"/>
        </w:rPr>
        <w:t>。相邻机架和设备应互相靠近，</w:t>
      </w:r>
      <w:proofErr w:type="gramStart"/>
      <w:r>
        <w:rPr>
          <w:rFonts w:hint="eastAsia"/>
        </w:rPr>
        <w:t>机面排列</w:t>
      </w:r>
      <w:proofErr w:type="gramEnd"/>
      <w:r>
        <w:rPr>
          <w:rFonts w:hint="eastAsia"/>
        </w:rPr>
        <w:t>平齐。</w:t>
      </w:r>
    </w:p>
    <w:p w14:paraId="50D97EDC" w14:textId="77777777" w:rsidR="007A6154" w:rsidRDefault="007A6154" w:rsidP="007A6154">
      <w:pPr>
        <w:jc w:val="both"/>
      </w:pPr>
      <w:r>
        <w:rPr>
          <w:rFonts w:hint="eastAsia"/>
        </w:rPr>
        <w:t>（</w:t>
      </w:r>
      <w:r>
        <w:rPr>
          <w:rFonts w:hint="eastAsia"/>
        </w:rPr>
        <w:t>4</w:t>
      </w:r>
      <w:r>
        <w:rPr>
          <w:rFonts w:hint="eastAsia"/>
        </w:rPr>
        <w:t>）建筑物配线架如采用双面的落地安装方式时，应符合以下规定：</w:t>
      </w:r>
    </w:p>
    <w:p w14:paraId="42E4ADA4" w14:textId="2FCAFD5C" w:rsidR="007A6154" w:rsidRDefault="007A6154" w:rsidP="00BF23DD">
      <w:pPr>
        <w:pStyle w:val="af9"/>
        <w:numPr>
          <w:ilvl w:val="0"/>
          <w:numId w:val="17"/>
        </w:numPr>
        <w:ind w:left="993" w:firstLineChars="0" w:hanging="333"/>
        <w:jc w:val="both"/>
      </w:pPr>
      <w:r>
        <w:rPr>
          <w:rFonts w:hint="eastAsia"/>
        </w:rPr>
        <w:t>缆线从配线架下面引上时，配线架的底座与缆线的上线</w:t>
      </w:r>
      <w:proofErr w:type="gramStart"/>
      <w:r>
        <w:rPr>
          <w:rFonts w:hint="eastAsia"/>
        </w:rPr>
        <w:t>孔必须</w:t>
      </w:r>
      <w:proofErr w:type="gramEnd"/>
      <w:r>
        <w:rPr>
          <w:rFonts w:hint="eastAsia"/>
        </w:rPr>
        <w:t>相对应，以利缆线平直顺畅引入架中。</w:t>
      </w:r>
    </w:p>
    <w:p w14:paraId="59E63FBF" w14:textId="1966896B" w:rsidR="007A6154" w:rsidRDefault="007A6154" w:rsidP="00BF23DD">
      <w:pPr>
        <w:pStyle w:val="af9"/>
        <w:numPr>
          <w:ilvl w:val="0"/>
          <w:numId w:val="17"/>
        </w:numPr>
        <w:ind w:left="993" w:firstLineChars="0" w:hanging="333"/>
        <w:jc w:val="both"/>
      </w:pPr>
      <w:r>
        <w:rPr>
          <w:rFonts w:hint="eastAsia"/>
        </w:rPr>
        <w:t>各个直列上下两端的垂直倾斜误差不应大于</w:t>
      </w:r>
      <w:r>
        <w:t>3mm</w:t>
      </w:r>
      <w:r>
        <w:rPr>
          <w:rFonts w:hint="eastAsia"/>
        </w:rPr>
        <w:t>，底座水平误差每平方米不应大于</w:t>
      </w:r>
      <w:r>
        <w:t>2mm</w:t>
      </w:r>
      <w:r>
        <w:rPr>
          <w:rFonts w:hint="eastAsia"/>
        </w:rPr>
        <w:t>。</w:t>
      </w:r>
    </w:p>
    <w:p w14:paraId="7128740D" w14:textId="0DB27CEE" w:rsidR="007A6154" w:rsidRDefault="007A6154" w:rsidP="00BF23DD">
      <w:pPr>
        <w:pStyle w:val="af9"/>
        <w:numPr>
          <w:ilvl w:val="0"/>
          <w:numId w:val="17"/>
        </w:numPr>
        <w:ind w:left="993" w:firstLineChars="0" w:hanging="333"/>
        <w:jc w:val="both"/>
      </w:pPr>
      <w:r>
        <w:rPr>
          <w:rFonts w:hint="eastAsia"/>
        </w:rPr>
        <w:t>跳线环等设备部件装置牢固，其位置横竖、上下、前后均应平直一致。</w:t>
      </w:r>
    </w:p>
    <w:p w14:paraId="37F9059E" w14:textId="136F6CA3" w:rsidR="007A6154" w:rsidRDefault="007A6154" w:rsidP="00BF23DD">
      <w:pPr>
        <w:pStyle w:val="af9"/>
        <w:numPr>
          <w:ilvl w:val="0"/>
          <w:numId w:val="17"/>
        </w:numPr>
        <w:ind w:left="993" w:firstLineChars="0" w:hanging="333"/>
        <w:jc w:val="both"/>
      </w:pPr>
      <w:r>
        <w:rPr>
          <w:rFonts w:hint="eastAsia"/>
        </w:rPr>
        <w:t>接线端子应按标准规定和缆线用途划分连接区域，以便连接，且应设置标志，以示区别和醒目。</w:t>
      </w:r>
    </w:p>
    <w:p w14:paraId="675951A4" w14:textId="77777777" w:rsidR="007A6154" w:rsidRDefault="007A6154" w:rsidP="007A6154">
      <w:pPr>
        <w:jc w:val="both"/>
      </w:pPr>
      <w:r>
        <w:rPr>
          <w:rFonts w:hint="eastAsia"/>
        </w:rPr>
        <w:t>（</w:t>
      </w:r>
      <w:r>
        <w:rPr>
          <w:rFonts w:hint="eastAsia"/>
        </w:rPr>
        <w:t>5</w:t>
      </w:r>
      <w:r>
        <w:rPr>
          <w:rFonts w:hint="eastAsia"/>
        </w:rPr>
        <w:t>）如采用单面配线架（箱），且在墙壁安装时，要求墙壁必须坚固牢靠，能承受机架质量。其机架（柜）</w:t>
      </w:r>
      <w:proofErr w:type="gramStart"/>
      <w:r>
        <w:rPr>
          <w:rFonts w:hint="eastAsia"/>
        </w:rPr>
        <w:t>底距地面</w:t>
      </w:r>
      <w:proofErr w:type="gramEnd"/>
      <w:r>
        <w:rPr>
          <w:rFonts w:hint="eastAsia"/>
        </w:rPr>
        <w:t>距离宜为</w:t>
      </w:r>
      <w:r>
        <w:rPr>
          <w:rFonts w:hint="eastAsia"/>
        </w:rPr>
        <w:t>300mm</w:t>
      </w:r>
      <w:r>
        <w:rPr>
          <w:rFonts w:hint="eastAsia"/>
        </w:rPr>
        <w:t>～</w:t>
      </w:r>
      <w:r>
        <w:rPr>
          <w:rFonts w:hint="eastAsia"/>
        </w:rPr>
        <w:t>800mm</w:t>
      </w:r>
      <w:r>
        <w:rPr>
          <w:rFonts w:hint="eastAsia"/>
        </w:rPr>
        <w:t>，也可视具体情况而定。接线端子应按标准规定和缆线用途划分连接区域，并应设置标志，以示区别与醒目。</w:t>
      </w:r>
    </w:p>
    <w:p w14:paraId="689DF936" w14:textId="77777777" w:rsidR="007A6154" w:rsidRDefault="007A6154" w:rsidP="007A6154">
      <w:pPr>
        <w:jc w:val="both"/>
      </w:pPr>
      <w:r>
        <w:rPr>
          <w:rFonts w:hint="eastAsia"/>
        </w:rPr>
        <w:t>此外，在干线交接间中的楼层配线架一般采用单面配线架（箱），其安装方式都为墙壁安装，要求也与前述相同。</w:t>
      </w:r>
    </w:p>
    <w:p w14:paraId="0F6E7765" w14:textId="77777777" w:rsidR="007A6154" w:rsidRDefault="007A6154" w:rsidP="007A6154">
      <w:pPr>
        <w:jc w:val="both"/>
      </w:pPr>
      <w:r>
        <w:rPr>
          <w:rFonts w:hint="eastAsia"/>
        </w:rPr>
        <w:lastRenderedPageBreak/>
        <w:t>（</w:t>
      </w:r>
      <w:r>
        <w:rPr>
          <w:rFonts w:hint="eastAsia"/>
        </w:rPr>
        <w:t>6</w:t>
      </w:r>
      <w:r>
        <w:rPr>
          <w:rFonts w:hint="eastAsia"/>
        </w:rPr>
        <w:t>）在新建的弱电建筑内使用的小型配线设备和分线设备宜采用暗敷方式，其箱体埋装在墙内。为此，房屋建筑施工时，在墙壁上需按要求预留洞孔，先将</w:t>
      </w:r>
      <w:proofErr w:type="gramStart"/>
      <w:r>
        <w:rPr>
          <w:rFonts w:hint="eastAsia"/>
        </w:rPr>
        <w:t>箱体埋装墙内</w:t>
      </w:r>
      <w:proofErr w:type="gramEnd"/>
      <w:r>
        <w:rPr>
          <w:rFonts w:hint="eastAsia"/>
        </w:rPr>
        <w:t>，综合布线系统施工时装设接续部件和面板，这样有利于分别施工。在已建的建筑物中如</w:t>
      </w:r>
      <w:proofErr w:type="gramStart"/>
      <w:r>
        <w:rPr>
          <w:rFonts w:hint="eastAsia"/>
        </w:rPr>
        <w:t>元条件暗</w:t>
      </w:r>
      <w:proofErr w:type="gramEnd"/>
      <w:r>
        <w:rPr>
          <w:rFonts w:hint="eastAsia"/>
        </w:rPr>
        <w:t>敷时，也可采用明敷方式，以减少凿墙打洞和影响房屋建筑强度。</w:t>
      </w:r>
    </w:p>
    <w:p w14:paraId="1BE70AF3" w14:textId="77777777" w:rsidR="007A6154" w:rsidRDefault="007A6154" w:rsidP="007A6154">
      <w:pPr>
        <w:jc w:val="both"/>
      </w:pPr>
      <w:r>
        <w:rPr>
          <w:rFonts w:hint="eastAsia"/>
        </w:rPr>
        <w:t>（</w:t>
      </w:r>
      <w:r>
        <w:rPr>
          <w:rFonts w:hint="eastAsia"/>
        </w:rPr>
        <w:t>7</w:t>
      </w:r>
      <w:r>
        <w:rPr>
          <w:rFonts w:hint="eastAsia"/>
        </w:rPr>
        <w:t>）机架设备、金属钢管和槽道的接地装置应符合设计施工及验收标准规定，要求有良好的电气连接，所有与地线连接处应使用接地垫圈，垫圈尖角应对向铁件，刺破其涂层，必须一次装好，不得将已装过的垫圈取下重复使用，以保证接地回路通畅无阻。</w:t>
      </w:r>
    </w:p>
    <w:p w14:paraId="099BDB08" w14:textId="77777777" w:rsidR="007A6154" w:rsidRDefault="007A6154" w:rsidP="007A6154">
      <w:pPr>
        <w:jc w:val="both"/>
      </w:pPr>
      <w:r>
        <w:rPr>
          <w:rFonts w:hint="eastAsia"/>
        </w:rPr>
        <w:t>（</w:t>
      </w:r>
      <w:r>
        <w:rPr>
          <w:rFonts w:hint="eastAsia"/>
        </w:rPr>
        <w:t>8</w:t>
      </w:r>
      <w:r>
        <w:rPr>
          <w:rFonts w:hint="eastAsia"/>
        </w:rPr>
        <w:t>）接续模块等接续或插接部件的型号、规格和数量，都必须与机架和设备配套使用，并根据用户需要配置，做到连接部件安装正确、牢固稳定、美观整齐、对号入座、完整无缺；缆线连接区域划界分明，标志完整、清晰，以利于维护和日常管理。</w:t>
      </w:r>
    </w:p>
    <w:p w14:paraId="3B2E71B6" w14:textId="77777777" w:rsidR="007A6154" w:rsidRDefault="007A6154" w:rsidP="007A6154">
      <w:pPr>
        <w:jc w:val="both"/>
      </w:pPr>
      <w:r>
        <w:rPr>
          <w:rFonts w:hint="eastAsia"/>
        </w:rPr>
        <w:t>（</w:t>
      </w:r>
      <w:r>
        <w:rPr>
          <w:rFonts w:hint="eastAsia"/>
        </w:rPr>
        <w:t>9</w:t>
      </w:r>
      <w:r>
        <w:rPr>
          <w:rFonts w:hint="eastAsia"/>
        </w:rPr>
        <w:t>）缆线与接续模块等接插部件连接时，应按工艺要求标准长度剥除缆线护套，并按线对顺序正确连接。如采用屏蔽结构的缆线时，必须注意将屏蔽层连接妥当，不应中断，并按设计要求作好接地。</w:t>
      </w:r>
    </w:p>
    <w:p w14:paraId="7FCD289B" w14:textId="77777777" w:rsidR="007A6154" w:rsidRDefault="007A6154" w:rsidP="007A6154">
      <w:pPr>
        <w:jc w:val="both"/>
      </w:pPr>
      <w:r>
        <w:rPr>
          <w:rFonts w:hint="eastAsia"/>
        </w:rPr>
        <w:t>（</w:t>
      </w:r>
      <w:r>
        <w:rPr>
          <w:rFonts w:hint="eastAsia"/>
        </w:rPr>
        <w:t>10</w:t>
      </w:r>
      <w:r>
        <w:rPr>
          <w:rFonts w:hint="eastAsia"/>
        </w:rPr>
        <w:t>）通信引出端（即信息插座）品种多种多样，其安装方式和规格型号有所不同，应根据设计配备确定。安装方法应根据工艺要求，结合现场实际条件选择。如在地面安装时，盒盖应与地面齐平，要求严密防水和防尘；在墙壁安装时，要求位置正确，便于使用。</w:t>
      </w:r>
    </w:p>
    <w:p w14:paraId="7C9BCC2C" w14:textId="6FB7A340" w:rsidR="007A6154" w:rsidRDefault="007A6154" w:rsidP="007A6154">
      <w:pPr>
        <w:pStyle w:val="6"/>
      </w:pPr>
      <w:r>
        <w:rPr>
          <w:rFonts w:hint="eastAsia"/>
        </w:rPr>
        <w:t>保安监控设备</w:t>
      </w:r>
    </w:p>
    <w:p w14:paraId="7FF4BC93" w14:textId="77777777" w:rsidR="007A6154" w:rsidRDefault="007A6154" w:rsidP="007A6154">
      <w:pPr>
        <w:jc w:val="both"/>
      </w:pPr>
      <w:r>
        <w:rPr>
          <w:rFonts w:hint="eastAsia"/>
        </w:rPr>
        <w:t>监控室</w:t>
      </w:r>
      <w:proofErr w:type="gramStart"/>
      <w:r>
        <w:rPr>
          <w:rFonts w:hint="eastAsia"/>
        </w:rPr>
        <w:t>宜设置</w:t>
      </w:r>
      <w:proofErr w:type="gramEnd"/>
      <w:r>
        <w:rPr>
          <w:rFonts w:hint="eastAsia"/>
        </w:rPr>
        <w:t>在环境噪声较小的场所，监控室内的电缆、控制线的敷设</w:t>
      </w:r>
      <w:proofErr w:type="gramStart"/>
      <w:r>
        <w:rPr>
          <w:rFonts w:hint="eastAsia"/>
        </w:rPr>
        <w:t>宜设置</w:t>
      </w:r>
      <w:proofErr w:type="gramEnd"/>
      <w:r>
        <w:rPr>
          <w:rFonts w:hint="eastAsia"/>
        </w:rPr>
        <w:t>地槽；当属改建工程或监控室不宜设置地槽时，也可敷设在电缆架槽、电缆走道、墙上槽板内，或采用活动地板。</w:t>
      </w:r>
    </w:p>
    <w:p w14:paraId="6AF358B3" w14:textId="77777777" w:rsidR="007A6154" w:rsidRDefault="007A6154" w:rsidP="007A6154">
      <w:pPr>
        <w:jc w:val="both"/>
      </w:pPr>
      <w:r>
        <w:rPr>
          <w:rFonts w:hint="eastAsia"/>
        </w:rPr>
        <w:t>根据机柜、控制台等设备的上应位置，应设置电缆槽和进线孔，槽的高度和宽度应满足敷设电缆的容量和电缆弯曲半径的要求。监控室内设备的排列，应便于维护与操作，并应满足安全、消防的规定要求。</w:t>
      </w:r>
    </w:p>
    <w:p w14:paraId="149EAA44" w14:textId="77777777" w:rsidR="007A6154" w:rsidRDefault="007A6154" w:rsidP="007A6154">
      <w:pPr>
        <w:jc w:val="both"/>
      </w:pPr>
      <w:r>
        <w:rPr>
          <w:rFonts w:hint="eastAsia"/>
        </w:rPr>
        <w:t>当电梯厢内安装摄像机时，应在监控室内配置楼层指示器显示电梯运行情况。</w:t>
      </w:r>
    </w:p>
    <w:p w14:paraId="25F6A116" w14:textId="77777777" w:rsidR="007A6154" w:rsidRDefault="007A6154" w:rsidP="007A6154">
      <w:pPr>
        <w:jc w:val="both"/>
      </w:pPr>
      <w:r>
        <w:rPr>
          <w:rFonts w:hint="eastAsia"/>
        </w:rPr>
        <w:t>控制台正面与墙的净距不应小于</w:t>
      </w:r>
      <w:r>
        <w:rPr>
          <w:rFonts w:hint="eastAsia"/>
        </w:rPr>
        <w:t>1.2m</w:t>
      </w:r>
      <w:r>
        <w:rPr>
          <w:rFonts w:hint="eastAsia"/>
        </w:rPr>
        <w:t>；侧面与墙或其它设备的净距，在主要走道不应小于</w:t>
      </w:r>
      <w:r>
        <w:rPr>
          <w:rFonts w:hint="eastAsia"/>
        </w:rPr>
        <w:t>1.5m</w:t>
      </w:r>
      <w:r>
        <w:rPr>
          <w:rFonts w:hint="eastAsia"/>
        </w:rPr>
        <w:t>，次要走道不应小于</w:t>
      </w:r>
      <w:r>
        <w:rPr>
          <w:rFonts w:hint="eastAsia"/>
        </w:rPr>
        <w:t>0.8m</w:t>
      </w:r>
      <w:r>
        <w:rPr>
          <w:rFonts w:hint="eastAsia"/>
        </w:rPr>
        <w:t>。机架背面和侧面距离墙的净距离不应小于</w:t>
      </w:r>
      <w:r>
        <w:rPr>
          <w:rFonts w:hint="eastAsia"/>
        </w:rPr>
        <w:t>0.8m</w:t>
      </w:r>
      <w:r>
        <w:rPr>
          <w:rFonts w:hint="eastAsia"/>
        </w:rPr>
        <w:t>。</w:t>
      </w:r>
    </w:p>
    <w:p w14:paraId="018E8D2E" w14:textId="292446AA" w:rsidR="007A6154" w:rsidRDefault="007A6154" w:rsidP="007A6154">
      <w:pPr>
        <w:pStyle w:val="6"/>
      </w:pPr>
      <w:r>
        <w:rPr>
          <w:rFonts w:hint="eastAsia"/>
        </w:rPr>
        <w:t>网络交换设备安装</w:t>
      </w:r>
    </w:p>
    <w:p w14:paraId="54CADC6D" w14:textId="38A27FD7" w:rsidR="007A6154" w:rsidRDefault="007A6154" w:rsidP="007A6154">
      <w:pPr>
        <w:pStyle w:val="9"/>
      </w:pPr>
      <w:r>
        <w:rPr>
          <w:rFonts w:hint="eastAsia"/>
        </w:rPr>
        <w:t>施工步骤</w:t>
      </w:r>
    </w:p>
    <w:bookmarkStart w:id="8" w:name="_Toc488615489"/>
    <w:bookmarkEnd w:id="8"/>
    <w:p w14:paraId="0423AF0A" w14:textId="7640F721" w:rsidR="007A6154" w:rsidRPr="007A6154" w:rsidRDefault="007A6154" w:rsidP="007A6154">
      <w:r w:rsidRPr="00CA6A17">
        <w:object w:dxaOrig="7609" w:dyaOrig="1679" w14:anchorId="4781FA49">
          <v:shape id="对象 9" o:spid="_x0000_i1026" type="#_x0000_t75" style="width:430.85pt;height:127.3pt;mso-position-horizontal-relative:page;mso-position-vertical-relative:page" o:ole="">
            <v:imagedata r:id="rId12" o:title=""/>
          </v:shape>
          <o:OLEObject Type="Embed" ProgID="Visio.Drawing.11" ShapeID="对象 9" DrawAspect="Content" ObjectID="_1716133236" r:id="rId13"/>
        </w:object>
      </w:r>
    </w:p>
    <w:p w14:paraId="27E7BA6F" w14:textId="13D377DE" w:rsidR="00784CF0" w:rsidRPr="00784CF0" w:rsidRDefault="00784CF0" w:rsidP="00C620C2">
      <w:pPr>
        <w:pStyle w:val="3"/>
      </w:pPr>
      <w:bookmarkStart w:id="9" w:name="_Toc105509771"/>
      <w:r>
        <w:rPr>
          <w:rFonts w:hint="eastAsia"/>
        </w:rPr>
        <w:t>各系统施工方案和工艺要求</w:t>
      </w:r>
      <w:bookmarkEnd w:id="9"/>
    </w:p>
    <w:p w14:paraId="3F495F45" w14:textId="77DA3801" w:rsidR="00476562" w:rsidRDefault="00476562" w:rsidP="00245419">
      <w:pPr>
        <w:pStyle w:val="4"/>
      </w:pPr>
      <w:r>
        <w:rPr>
          <w:rFonts w:hint="eastAsia"/>
        </w:rPr>
        <w:t>综合布线系统</w:t>
      </w:r>
      <w:r>
        <w:rPr>
          <w:rFonts w:hint="eastAsia"/>
        </w:rPr>
        <w:t xml:space="preserve"> </w:t>
      </w:r>
    </w:p>
    <w:p w14:paraId="4CD665BC" w14:textId="77777777" w:rsidR="00811356" w:rsidRDefault="00811356" w:rsidP="00811356">
      <w:pPr>
        <w:pStyle w:val="5"/>
      </w:pPr>
      <w:r>
        <w:rPr>
          <w:rFonts w:hint="eastAsia"/>
        </w:rPr>
        <w:t>施工前的准备工作</w:t>
      </w:r>
    </w:p>
    <w:p w14:paraId="5809CDEA" w14:textId="361AB43F" w:rsidR="00811356" w:rsidRDefault="00811356" w:rsidP="00B66F40">
      <w:pPr>
        <w:jc w:val="both"/>
      </w:pPr>
      <w:r>
        <w:rPr>
          <w:rFonts w:hint="eastAsia"/>
        </w:rPr>
        <w:t>在设备材料进场后必须进行现场检测验收，检查如下：</w:t>
      </w:r>
    </w:p>
    <w:p w14:paraId="0B2D6413" w14:textId="77777777" w:rsidR="00811356" w:rsidRDefault="00811356" w:rsidP="00B66F40">
      <w:pPr>
        <w:jc w:val="both"/>
      </w:pPr>
      <w:r>
        <w:rPr>
          <w:rFonts w:hint="eastAsia"/>
        </w:rPr>
        <w:t>器材检验一般要求如下：</w:t>
      </w:r>
      <w:r>
        <w:rPr>
          <w:rFonts w:hint="eastAsia"/>
        </w:rPr>
        <w:t xml:space="preserve"> </w:t>
      </w:r>
    </w:p>
    <w:p w14:paraId="6764ED1D" w14:textId="77777777" w:rsidR="00811356" w:rsidRDefault="00811356" w:rsidP="00B66F40">
      <w:pPr>
        <w:jc w:val="both"/>
      </w:pPr>
      <w:r>
        <w:rPr>
          <w:rFonts w:hint="eastAsia"/>
        </w:rPr>
        <w:t>※工程所用缆线、器材型式、规格、数量、质量在施工前应进行检查，无出厂检验证明材料与设计不符者不得在工程中使用。</w:t>
      </w:r>
      <w:r>
        <w:rPr>
          <w:rFonts w:hint="eastAsia"/>
        </w:rPr>
        <w:t xml:space="preserve"> </w:t>
      </w:r>
    </w:p>
    <w:p w14:paraId="25E964ED" w14:textId="77777777" w:rsidR="00811356" w:rsidRDefault="00811356" w:rsidP="00B66F40">
      <w:pPr>
        <w:jc w:val="both"/>
      </w:pPr>
      <w:r>
        <w:rPr>
          <w:rFonts w:hint="eastAsia"/>
        </w:rPr>
        <w:t>※经检验的器材应做好记录，对不合格的器件应单独存放，以备核查与处理。</w:t>
      </w:r>
      <w:r>
        <w:rPr>
          <w:rFonts w:hint="eastAsia"/>
        </w:rPr>
        <w:t xml:space="preserve"> </w:t>
      </w:r>
    </w:p>
    <w:p w14:paraId="05D1A773" w14:textId="77777777" w:rsidR="00811356" w:rsidRDefault="00811356" w:rsidP="00B66F40">
      <w:pPr>
        <w:jc w:val="both"/>
      </w:pPr>
      <w:r>
        <w:rPr>
          <w:rFonts w:hint="eastAsia"/>
        </w:rPr>
        <w:t>※工程中使用的缆线、器材应与订货合同或封存的产品在规格、型号、等级上相符。</w:t>
      </w:r>
      <w:r>
        <w:rPr>
          <w:rFonts w:hint="eastAsia"/>
        </w:rPr>
        <w:t xml:space="preserve"> </w:t>
      </w:r>
    </w:p>
    <w:p w14:paraId="5711A7F7" w14:textId="77777777" w:rsidR="00811356" w:rsidRDefault="00811356" w:rsidP="00B66F40">
      <w:pPr>
        <w:jc w:val="both"/>
      </w:pPr>
      <w:r>
        <w:rPr>
          <w:rFonts w:hint="eastAsia"/>
        </w:rPr>
        <w:t>※备品、备件及各类资料应齐全。</w:t>
      </w:r>
      <w:r>
        <w:rPr>
          <w:rFonts w:hint="eastAsia"/>
        </w:rPr>
        <w:t xml:space="preserve"> </w:t>
      </w:r>
    </w:p>
    <w:p w14:paraId="5B65899E" w14:textId="77777777" w:rsidR="00811356" w:rsidRDefault="00811356" w:rsidP="00B66F40">
      <w:pPr>
        <w:jc w:val="both"/>
      </w:pPr>
      <w:r>
        <w:rPr>
          <w:rFonts w:hint="eastAsia"/>
        </w:rPr>
        <w:t>缆线的检验要求如下</w:t>
      </w:r>
      <w:r>
        <w:rPr>
          <w:rFonts w:hint="eastAsia"/>
        </w:rPr>
        <w:t xml:space="preserve"> </w:t>
      </w:r>
      <w:r>
        <w:rPr>
          <w:rFonts w:hint="eastAsia"/>
        </w:rPr>
        <w:t>：</w:t>
      </w:r>
      <w:r>
        <w:rPr>
          <w:rFonts w:hint="eastAsia"/>
        </w:rPr>
        <w:t xml:space="preserve"> </w:t>
      </w:r>
    </w:p>
    <w:p w14:paraId="615D58E6" w14:textId="77777777" w:rsidR="00811356" w:rsidRDefault="00811356" w:rsidP="00B66F40">
      <w:pPr>
        <w:jc w:val="both"/>
      </w:pPr>
      <w:r>
        <w:rPr>
          <w:rFonts w:hint="eastAsia"/>
        </w:rPr>
        <w:t>※工程使用的电缆、电线和光缆型式、规格应符合设计的规定和合同要求。</w:t>
      </w:r>
      <w:r>
        <w:rPr>
          <w:rFonts w:hint="eastAsia"/>
        </w:rPr>
        <w:t xml:space="preserve"> </w:t>
      </w:r>
    </w:p>
    <w:p w14:paraId="55285BFA" w14:textId="77777777" w:rsidR="00811356" w:rsidRDefault="00811356" w:rsidP="00B66F40">
      <w:pPr>
        <w:jc w:val="both"/>
      </w:pPr>
      <w:r>
        <w:rPr>
          <w:rFonts w:hint="eastAsia"/>
        </w:rPr>
        <w:t>※电缆所附标志、标签内容应齐全、清晰。</w:t>
      </w:r>
      <w:r>
        <w:rPr>
          <w:rFonts w:hint="eastAsia"/>
        </w:rPr>
        <w:t xml:space="preserve"> </w:t>
      </w:r>
    </w:p>
    <w:p w14:paraId="085D594B" w14:textId="77777777" w:rsidR="00811356" w:rsidRDefault="00811356" w:rsidP="00B66F40">
      <w:pPr>
        <w:jc w:val="both"/>
      </w:pPr>
      <w:r>
        <w:rPr>
          <w:rFonts w:hint="eastAsia"/>
        </w:rPr>
        <w:t>※电缆外护</w:t>
      </w:r>
      <w:proofErr w:type="gramStart"/>
      <w:r>
        <w:rPr>
          <w:rFonts w:hint="eastAsia"/>
        </w:rPr>
        <w:t>线套需</w:t>
      </w:r>
      <w:proofErr w:type="gramEnd"/>
      <w:r>
        <w:rPr>
          <w:rFonts w:hint="eastAsia"/>
        </w:rPr>
        <w:t>完整无损，电缆应附有出厂质量检验合格证。如用户要求，应附有本批量电缆的技术指标。</w:t>
      </w:r>
    </w:p>
    <w:p w14:paraId="00375310" w14:textId="77777777" w:rsidR="00811356" w:rsidRDefault="00811356" w:rsidP="00B66F40">
      <w:pPr>
        <w:jc w:val="both"/>
      </w:pPr>
      <w:r>
        <w:rPr>
          <w:rFonts w:hint="eastAsia"/>
        </w:rPr>
        <w:t>※光缆开盘后应检查光缆外表有无损伤，光缆封头是否良好，并应检查光缆合格证及检验测试数据。并进行衰减及长度测试，看是否光纤衰减是否符合要求及有无断</w:t>
      </w:r>
      <w:proofErr w:type="gramStart"/>
      <w:r>
        <w:rPr>
          <w:rFonts w:hint="eastAsia"/>
        </w:rPr>
        <w:t>纤</w:t>
      </w:r>
      <w:proofErr w:type="gramEnd"/>
      <w:r>
        <w:rPr>
          <w:rFonts w:hint="eastAsia"/>
        </w:rPr>
        <w:t>现象存在。</w:t>
      </w:r>
    </w:p>
    <w:p w14:paraId="657A44DB" w14:textId="77777777" w:rsidR="00811356" w:rsidRDefault="00811356" w:rsidP="00B66F40">
      <w:pPr>
        <w:jc w:val="both"/>
      </w:pPr>
      <w:r>
        <w:rPr>
          <w:rFonts w:hint="eastAsia"/>
        </w:rPr>
        <w:t>※光纤接插软线，两端的活动连接头端面应装有合适的保护盖帽。</w:t>
      </w:r>
    </w:p>
    <w:p w14:paraId="1EB080AB" w14:textId="77777777" w:rsidR="00811356" w:rsidRDefault="00811356" w:rsidP="00B66F40">
      <w:pPr>
        <w:jc w:val="both"/>
      </w:pPr>
      <w:r>
        <w:rPr>
          <w:rFonts w:hint="eastAsia"/>
        </w:rPr>
        <w:t>※光、电缆交接设备的编排及标志名称应与设计相符，各类标志名称应统一，标志位置准确、清晰。</w:t>
      </w:r>
    </w:p>
    <w:p w14:paraId="7444F2B0" w14:textId="77777777" w:rsidR="00811356" w:rsidRDefault="00811356" w:rsidP="00B66F40">
      <w:pPr>
        <w:jc w:val="both"/>
      </w:pPr>
      <w:r>
        <w:rPr>
          <w:rFonts w:hint="eastAsia"/>
        </w:rPr>
        <w:t>2.1.2</w:t>
      </w:r>
      <w:r>
        <w:rPr>
          <w:rFonts w:hint="eastAsia"/>
        </w:rPr>
        <w:t>在安装工程之前，必须对建筑和环境条件进行检查，具备下列条件方可开工：</w:t>
      </w:r>
    </w:p>
    <w:p w14:paraId="141F5096" w14:textId="77777777" w:rsidR="00811356" w:rsidRDefault="00811356" w:rsidP="00B66F40">
      <w:pPr>
        <w:jc w:val="both"/>
      </w:pPr>
      <w:r>
        <w:rPr>
          <w:rFonts w:hint="eastAsia"/>
        </w:rPr>
        <w:lastRenderedPageBreak/>
        <w:t>※土建工程的预留暗管、地槽和孔洞的数量、位置、尺寸均应符合工艺设计要求；</w:t>
      </w:r>
    </w:p>
    <w:p w14:paraId="10634DB5" w14:textId="77777777" w:rsidR="00811356" w:rsidRDefault="00811356" w:rsidP="00B66F40">
      <w:pPr>
        <w:jc w:val="both"/>
      </w:pPr>
      <w:r>
        <w:rPr>
          <w:rFonts w:hint="eastAsia"/>
        </w:rPr>
        <w:t>※接地电阻和防静电措施应符合要求。</w:t>
      </w:r>
    </w:p>
    <w:p w14:paraId="4CA8C99B" w14:textId="77777777" w:rsidR="00811356" w:rsidRDefault="00811356" w:rsidP="00B66F40">
      <w:pPr>
        <w:jc w:val="both"/>
      </w:pPr>
      <w:r>
        <w:rPr>
          <w:rFonts w:hint="eastAsia"/>
        </w:rPr>
        <w:t>2.1.3</w:t>
      </w:r>
      <w:r>
        <w:rPr>
          <w:rFonts w:hint="eastAsia"/>
        </w:rPr>
        <w:t>弱电间环境要求</w:t>
      </w:r>
    </w:p>
    <w:p w14:paraId="024B29A3" w14:textId="77777777" w:rsidR="00811356" w:rsidRDefault="00811356" w:rsidP="00B66F40">
      <w:pPr>
        <w:jc w:val="both"/>
      </w:pPr>
      <w:r>
        <w:rPr>
          <w:rFonts w:hint="eastAsia"/>
        </w:rPr>
        <w:t>※根据设计规范和工程的要求，对建筑物的垂直通道的楼层及弱电间应做好安排，并应检查其建筑和环境条件是否具备。</w:t>
      </w:r>
    </w:p>
    <w:p w14:paraId="1888FC07" w14:textId="23C08714" w:rsidR="00811356" w:rsidRDefault="00811356" w:rsidP="00B66F40">
      <w:pPr>
        <w:jc w:val="both"/>
      </w:pPr>
      <w:r>
        <w:rPr>
          <w:rFonts w:hint="eastAsia"/>
        </w:rPr>
        <w:t>※应留好弱电间垂直通道电缆孔孔洞，并应检查水平通道管道或电缆和环境条件是否具备。</w:t>
      </w:r>
    </w:p>
    <w:p w14:paraId="5A3959A8" w14:textId="325F2EBC" w:rsidR="00811356" w:rsidRDefault="00811356" w:rsidP="00811356">
      <w:pPr>
        <w:pStyle w:val="5"/>
      </w:pPr>
      <w:r>
        <w:rPr>
          <w:rFonts w:hint="eastAsia"/>
        </w:rPr>
        <w:t>线缆桥架施工</w:t>
      </w:r>
    </w:p>
    <w:p w14:paraId="65316CF4" w14:textId="77777777" w:rsidR="00811356" w:rsidRDefault="00811356" w:rsidP="00B66F40">
      <w:pPr>
        <w:jc w:val="both"/>
      </w:pPr>
      <w:r>
        <w:rPr>
          <w:rFonts w:hint="eastAsia"/>
        </w:rPr>
        <w:t>施工方法要点</w:t>
      </w:r>
    </w:p>
    <w:p w14:paraId="342DAE33" w14:textId="0980E65F" w:rsidR="00811356" w:rsidRDefault="00811356" w:rsidP="00B66F40">
      <w:pPr>
        <w:jc w:val="both"/>
      </w:pPr>
      <w:r>
        <w:rPr>
          <w:rFonts w:hint="eastAsia"/>
        </w:rPr>
        <w:t>桥架间连接板两端要有铜芯接地线，并与接地端的镀锌扁钢相连，最小截面不小于</w:t>
      </w:r>
      <w:r>
        <w:t>4</w:t>
      </w:r>
      <w:r>
        <w:rPr>
          <w:rFonts w:hint="eastAsia"/>
        </w:rPr>
        <w:t>平方毫米，或全长安装大于</w:t>
      </w:r>
      <w:r>
        <w:t>4*25</w:t>
      </w:r>
      <w:r>
        <w:rPr>
          <w:rFonts w:hint="eastAsia"/>
        </w:rPr>
        <w:t>镀锌接地扁铁。</w:t>
      </w:r>
    </w:p>
    <w:p w14:paraId="5780A109" w14:textId="3B2E41B5" w:rsidR="00811356" w:rsidRDefault="00811356" w:rsidP="00B66F40">
      <w:pPr>
        <w:jc w:val="both"/>
      </w:pPr>
      <w:r>
        <w:rPr>
          <w:rFonts w:hint="eastAsia"/>
        </w:rPr>
        <w:t>桥架安装时应做到安装牢固，横平竖直，沿桥架水平走向的支架间距</w:t>
      </w:r>
      <w:r>
        <w:t>1.5</w:t>
      </w:r>
      <w:r>
        <w:rPr>
          <w:rFonts w:hint="eastAsia"/>
        </w:rPr>
        <w:t>至</w:t>
      </w:r>
      <w:r>
        <w:t>3</w:t>
      </w:r>
      <w:r>
        <w:rPr>
          <w:rFonts w:hint="eastAsia"/>
        </w:rPr>
        <w:t>米，垂直安装支架间距不大于</w:t>
      </w:r>
      <w:r>
        <w:t>2</w:t>
      </w:r>
      <w:r>
        <w:rPr>
          <w:rFonts w:hint="eastAsia"/>
        </w:rPr>
        <w:t>米，吊支架左右偏差应不大于</w:t>
      </w:r>
      <w:r>
        <w:t>10</w:t>
      </w:r>
      <w:r>
        <w:rPr>
          <w:rFonts w:hint="eastAsia"/>
        </w:rPr>
        <w:t>毫米，高低偏差不大于</w:t>
      </w:r>
      <w:r>
        <w:t>5</w:t>
      </w:r>
      <w:r>
        <w:rPr>
          <w:rFonts w:hint="eastAsia"/>
        </w:rPr>
        <w:t>毫米。</w:t>
      </w:r>
    </w:p>
    <w:p w14:paraId="7CAEAD2F" w14:textId="67BC3E1F" w:rsidR="00811356" w:rsidRDefault="00811356" w:rsidP="00B66F40">
      <w:pPr>
        <w:jc w:val="both"/>
      </w:pPr>
      <w:r>
        <w:rPr>
          <w:rFonts w:hint="eastAsia"/>
        </w:rPr>
        <w:t>桥架与支架间螺栓、桥架连接板螺栓固定无遗漏，螺母位于桥架外侧，铝合金桥架与钢支架固定时，要有互相间绝缘的防电化腐蚀措施。</w:t>
      </w:r>
    </w:p>
    <w:p w14:paraId="5436D8E3" w14:textId="17149F8A" w:rsidR="00811356" w:rsidRDefault="00811356" w:rsidP="00B66F40">
      <w:pPr>
        <w:jc w:val="both"/>
      </w:pPr>
      <w:r>
        <w:rPr>
          <w:rFonts w:hint="eastAsia"/>
        </w:rPr>
        <w:t>支架用膨胀螺栓固定时，选用螺栓适配，连接紧固，防松零件齐全。</w:t>
      </w:r>
    </w:p>
    <w:p w14:paraId="572B5D32" w14:textId="11DE1F1C" w:rsidR="00811356" w:rsidRDefault="00811356" w:rsidP="00B66F40">
      <w:pPr>
        <w:jc w:val="both"/>
      </w:pPr>
      <w:r>
        <w:rPr>
          <w:rFonts w:hint="eastAsia"/>
        </w:rPr>
        <w:t>桥架转弯处的弯曲半径不小于桥架内电缆最小弯曲半径（</w:t>
      </w:r>
      <w:r>
        <w:t>R=100</w:t>
      </w:r>
      <w:r>
        <w:rPr>
          <w:rFonts w:hint="eastAsia"/>
        </w:rPr>
        <w:t>）</w:t>
      </w:r>
    </w:p>
    <w:p w14:paraId="35A3341C" w14:textId="72B674AE" w:rsidR="00811356" w:rsidRDefault="00811356" w:rsidP="00B66F40">
      <w:pPr>
        <w:jc w:val="both"/>
      </w:pPr>
      <w:r>
        <w:rPr>
          <w:rFonts w:hint="eastAsia"/>
        </w:rPr>
        <w:t>桥架不宜与下列管道平行敷设，</w:t>
      </w:r>
      <w:proofErr w:type="gramStart"/>
      <w:r>
        <w:rPr>
          <w:rFonts w:hint="eastAsia"/>
        </w:rPr>
        <w:t>当无法</w:t>
      </w:r>
      <w:proofErr w:type="gramEnd"/>
      <w:r>
        <w:rPr>
          <w:rFonts w:hint="eastAsia"/>
        </w:rPr>
        <w:t>避免时，桥架位置应符合下列规定，或采取相应措施。</w:t>
      </w:r>
    </w:p>
    <w:p w14:paraId="5112F40E" w14:textId="64F5C465" w:rsidR="00811356" w:rsidRDefault="00811356" w:rsidP="00B66F40">
      <w:pPr>
        <w:jc w:val="both"/>
      </w:pPr>
      <w:r>
        <w:rPr>
          <w:rFonts w:hint="eastAsia"/>
        </w:rPr>
        <w:t>1</w:t>
      </w:r>
      <w:r>
        <w:rPr>
          <w:rFonts w:hint="eastAsia"/>
        </w:rPr>
        <w:t>）桥架应在具有腐蚀性液体管道上方</w:t>
      </w:r>
    </w:p>
    <w:p w14:paraId="5F29ADC7" w14:textId="437C3507" w:rsidR="00811356" w:rsidRDefault="00811356" w:rsidP="00B66F40">
      <w:pPr>
        <w:jc w:val="both"/>
      </w:pPr>
      <w:r>
        <w:rPr>
          <w:rFonts w:hint="eastAsia"/>
        </w:rPr>
        <w:t>2</w:t>
      </w:r>
      <w:r>
        <w:rPr>
          <w:rFonts w:hint="eastAsia"/>
        </w:rPr>
        <w:t>）桥架应在热力管道下方</w:t>
      </w:r>
    </w:p>
    <w:p w14:paraId="5CFC8C53" w14:textId="0F0B1B52" w:rsidR="00811356" w:rsidRDefault="00811356" w:rsidP="00B66F40">
      <w:pPr>
        <w:jc w:val="both"/>
      </w:pPr>
      <w:r>
        <w:rPr>
          <w:rFonts w:hint="eastAsia"/>
        </w:rPr>
        <w:t>3</w:t>
      </w:r>
      <w:r>
        <w:rPr>
          <w:rFonts w:hint="eastAsia"/>
        </w:rPr>
        <w:t>）易燃易爆气体比空气重时，桥架应在管道上方</w:t>
      </w:r>
    </w:p>
    <w:p w14:paraId="5FA02E9B" w14:textId="3823E118" w:rsidR="00811356" w:rsidRDefault="00811356" w:rsidP="00B66F40">
      <w:pPr>
        <w:jc w:val="both"/>
      </w:pPr>
      <w:r>
        <w:rPr>
          <w:rFonts w:hint="eastAsia"/>
        </w:rPr>
        <w:t>4</w:t>
      </w:r>
      <w:r>
        <w:rPr>
          <w:rFonts w:hint="eastAsia"/>
        </w:rPr>
        <w:t>）易燃易爆气体比空气轻时，桥架应在管道下方</w:t>
      </w:r>
    </w:p>
    <w:p w14:paraId="1F28E413" w14:textId="60E3968A" w:rsidR="00811356" w:rsidRDefault="00811356" w:rsidP="00B66F40">
      <w:pPr>
        <w:jc w:val="both"/>
      </w:pPr>
      <w:r>
        <w:rPr>
          <w:rFonts w:hint="eastAsia"/>
        </w:rPr>
        <w:t>水平敷设的电缆，首尾、转弯及</w:t>
      </w:r>
      <w:r>
        <w:t>5-10</w:t>
      </w:r>
      <w:r>
        <w:rPr>
          <w:rFonts w:hint="eastAsia"/>
        </w:rPr>
        <w:t>米处桥架内设电缆卡子固定，敷设于垂直桥架内的电缆卡子固定点间距应为</w:t>
      </w:r>
      <w:r>
        <w:t>1</w:t>
      </w:r>
      <w:r>
        <w:rPr>
          <w:rFonts w:hint="eastAsia"/>
        </w:rPr>
        <w:t>米。</w:t>
      </w:r>
    </w:p>
    <w:p w14:paraId="7EC278BA" w14:textId="57E44E65" w:rsidR="00811356" w:rsidRDefault="00811356" w:rsidP="00B66F40">
      <w:pPr>
        <w:jc w:val="both"/>
      </w:pPr>
      <w:r>
        <w:rPr>
          <w:rFonts w:hint="eastAsia"/>
        </w:rPr>
        <w:t>应详细填写隐蔽工程记录并归档。</w:t>
      </w:r>
    </w:p>
    <w:p w14:paraId="059E70E2" w14:textId="5FC3D3C7" w:rsidR="00811356" w:rsidRDefault="00811356" w:rsidP="00811356">
      <w:pPr>
        <w:pStyle w:val="5"/>
      </w:pPr>
      <w:r>
        <w:rPr>
          <w:rFonts w:hint="eastAsia"/>
        </w:rPr>
        <w:t>管道施工</w:t>
      </w:r>
    </w:p>
    <w:p w14:paraId="2A5D4493" w14:textId="77777777" w:rsidR="00811356" w:rsidRDefault="00811356" w:rsidP="00811356">
      <w:r>
        <w:rPr>
          <w:rFonts w:hint="eastAsia"/>
        </w:rPr>
        <w:t>施工方法要点</w:t>
      </w:r>
    </w:p>
    <w:p w14:paraId="571C9743" w14:textId="32846616" w:rsidR="00811356" w:rsidRDefault="00811356" w:rsidP="00811356">
      <w:r>
        <w:rPr>
          <w:rFonts w:hint="eastAsia"/>
        </w:rPr>
        <w:lastRenderedPageBreak/>
        <w:t>检查进场的金属管道，金属管应符合设计文件的规定，表面不应有穿孔、裂缝和明显的凹凸不平，内壁应光滑，不允许有锈蚀。在易受机械损伤的地方和在受力</w:t>
      </w:r>
      <w:proofErr w:type="gramStart"/>
      <w:r>
        <w:rPr>
          <w:rFonts w:hint="eastAsia"/>
        </w:rPr>
        <w:t>较大处直埋</w:t>
      </w:r>
      <w:proofErr w:type="gramEnd"/>
      <w:r>
        <w:rPr>
          <w:rFonts w:hint="eastAsia"/>
        </w:rPr>
        <w:t>时，应采用足够强度的管材。</w:t>
      </w:r>
    </w:p>
    <w:p w14:paraId="7EE3D9B3" w14:textId="1A01E42A" w:rsidR="00811356" w:rsidRDefault="00811356" w:rsidP="00811356">
      <w:r>
        <w:rPr>
          <w:rFonts w:hint="eastAsia"/>
        </w:rPr>
        <w:t>管</w:t>
      </w:r>
      <w:proofErr w:type="gramStart"/>
      <w:r>
        <w:rPr>
          <w:rFonts w:hint="eastAsia"/>
        </w:rPr>
        <w:t>煨弯可</w:t>
      </w:r>
      <w:proofErr w:type="gramEnd"/>
      <w:r>
        <w:rPr>
          <w:rFonts w:hint="eastAsia"/>
        </w:rPr>
        <w:t>采用冷煨和热煨法，管径</w:t>
      </w:r>
      <w:r>
        <w:t>20mm</w:t>
      </w:r>
      <w:r>
        <w:rPr>
          <w:rFonts w:hint="eastAsia"/>
        </w:rPr>
        <w:t>及其以下可采用手扳</w:t>
      </w:r>
      <w:proofErr w:type="gramStart"/>
      <w:r>
        <w:rPr>
          <w:rFonts w:hint="eastAsia"/>
        </w:rPr>
        <w:t>煨管器</w:t>
      </w:r>
      <w:proofErr w:type="gramEnd"/>
      <w:r>
        <w:rPr>
          <w:rFonts w:hint="eastAsia"/>
        </w:rPr>
        <w:t>，管径</w:t>
      </w:r>
      <w:r>
        <w:t>25mm</w:t>
      </w:r>
      <w:r>
        <w:rPr>
          <w:rFonts w:hint="eastAsia"/>
        </w:rPr>
        <w:t>及其以上使用液压</w:t>
      </w:r>
      <w:proofErr w:type="gramStart"/>
      <w:r>
        <w:rPr>
          <w:rFonts w:hint="eastAsia"/>
        </w:rPr>
        <w:t>煨管器</w:t>
      </w:r>
      <w:proofErr w:type="gramEnd"/>
      <w:r>
        <w:rPr>
          <w:rFonts w:hint="eastAsia"/>
        </w:rPr>
        <w:t>；</w:t>
      </w:r>
    </w:p>
    <w:p w14:paraId="0623AB9B" w14:textId="5C78FB19" w:rsidR="00811356" w:rsidRDefault="00811356" w:rsidP="00811356">
      <w:proofErr w:type="gramStart"/>
      <w:r>
        <w:rPr>
          <w:rFonts w:hint="eastAsia"/>
        </w:rPr>
        <w:t>箱体装应牢固</w:t>
      </w:r>
      <w:proofErr w:type="gramEnd"/>
      <w:r>
        <w:rPr>
          <w:rFonts w:hint="eastAsia"/>
        </w:rPr>
        <w:t>平整，开孔整齐并与管径项吻合，要求</w:t>
      </w:r>
      <w:proofErr w:type="gramStart"/>
      <w:r>
        <w:rPr>
          <w:rFonts w:hint="eastAsia"/>
        </w:rPr>
        <w:t>一</w:t>
      </w:r>
      <w:proofErr w:type="gramEnd"/>
      <w:r>
        <w:rPr>
          <w:rFonts w:hint="eastAsia"/>
        </w:rPr>
        <w:t>管</w:t>
      </w:r>
      <w:proofErr w:type="gramStart"/>
      <w:r>
        <w:rPr>
          <w:rFonts w:hint="eastAsia"/>
        </w:rPr>
        <w:t>一孔不得</w:t>
      </w:r>
      <w:proofErr w:type="gramEnd"/>
      <w:r>
        <w:rPr>
          <w:rFonts w:hint="eastAsia"/>
        </w:rPr>
        <w:t>开长孔，铁制盒、箱严禁用电气焊开孔；</w:t>
      </w:r>
    </w:p>
    <w:p w14:paraId="217B0B4A" w14:textId="614856F8" w:rsidR="00811356" w:rsidRDefault="00811356" w:rsidP="00811356">
      <w:r>
        <w:rPr>
          <w:rFonts w:hint="eastAsia"/>
        </w:rPr>
        <w:t>在配管时，根据实际需要长度，对管子进行切割。管子的切割可使用钢锯、管子切割刀或</w:t>
      </w:r>
      <w:proofErr w:type="gramStart"/>
      <w:r>
        <w:rPr>
          <w:rFonts w:hint="eastAsia"/>
        </w:rPr>
        <w:t>电动切管机</w:t>
      </w:r>
      <w:proofErr w:type="gramEnd"/>
      <w:r>
        <w:rPr>
          <w:rFonts w:hint="eastAsia"/>
        </w:rPr>
        <w:t>，严禁用气割。管子和管子连接，管子和接线盒、配线箱的连接，都需要在管子端部进行套丝。套丝时，先将管子在</w:t>
      </w:r>
      <w:proofErr w:type="gramStart"/>
      <w:r>
        <w:rPr>
          <w:rFonts w:hint="eastAsia"/>
        </w:rPr>
        <w:t>管钳上固定</w:t>
      </w:r>
      <w:proofErr w:type="gramEnd"/>
      <w:r>
        <w:rPr>
          <w:rFonts w:hint="eastAsia"/>
        </w:rPr>
        <w:t>压紧，然后在套丝，</w:t>
      </w:r>
      <w:proofErr w:type="gramStart"/>
      <w:r>
        <w:rPr>
          <w:rFonts w:hint="eastAsia"/>
        </w:rPr>
        <w:t>套完后</w:t>
      </w:r>
      <w:proofErr w:type="gramEnd"/>
      <w:r>
        <w:rPr>
          <w:rFonts w:hint="eastAsia"/>
        </w:rPr>
        <w:t>应立即清扫管口，将管口端面和内壁的毛刺锉光，使管口保持光滑。管路敷设应牢固通畅，禁止做拦腰管或</w:t>
      </w:r>
      <w:proofErr w:type="gramStart"/>
      <w:r>
        <w:rPr>
          <w:rFonts w:hint="eastAsia"/>
        </w:rPr>
        <w:t>拌脚</w:t>
      </w:r>
      <w:proofErr w:type="gramEnd"/>
      <w:r>
        <w:rPr>
          <w:rFonts w:hint="eastAsia"/>
        </w:rPr>
        <w:t>管；管子进入</w:t>
      </w:r>
      <w:proofErr w:type="gramStart"/>
      <w:r>
        <w:rPr>
          <w:rFonts w:hint="eastAsia"/>
        </w:rPr>
        <w:t>箱盒处顺直</w:t>
      </w:r>
      <w:proofErr w:type="gramEnd"/>
      <w:r>
        <w:rPr>
          <w:rFonts w:hint="eastAsia"/>
        </w:rPr>
        <w:t>，在箱盒内露出的长度小于</w:t>
      </w:r>
      <w:r>
        <w:t>5mm</w:t>
      </w:r>
      <w:r>
        <w:rPr>
          <w:rFonts w:hint="eastAsia"/>
        </w:rPr>
        <w:t>；</w:t>
      </w:r>
    </w:p>
    <w:p w14:paraId="086CCF48" w14:textId="57F815A2" w:rsidR="00811356" w:rsidRDefault="00811356" w:rsidP="00811356">
      <w:r>
        <w:rPr>
          <w:rFonts w:hint="eastAsia"/>
        </w:rPr>
        <w:t>在敷设时，应尽量减少弯头，每根管的弯头不应超过</w:t>
      </w:r>
      <w:r>
        <w:t>3</w:t>
      </w:r>
      <w:r>
        <w:rPr>
          <w:rFonts w:hint="eastAsia"/>
        </w:rPr>
        <w:t>个，直角弯头不应超过</w:t>
      </w:r>
      <w:r>
        <w:t>2</w:t>
      </w:r>
      <w:r>
        <w:rPr>
          <w:rFonts w:hint="eastAsia"/>
        </w:rPr>
        <w:t>个，并不应有</w:t>
      </w:r>
      <w:r>
        <w:t>S</w:t>
      </w:r>
      <w:r>
        <w:rPr>
          <w:rFonts w:hint="eastAsia"/>
        </w:rPr>
        <w:t>弯出现。金属管的弯曲一般都用弯管进行。先将管子需要弯曲部位的前段放在弯管器内，焊缝放在弯曲方向背面或侧面，以防管子弯扁，然后用脚踩住管子，手板弯管器，便可得到所需要的弯度。暗管管口应光滑，并加有绝缘套管，管口伸出部位应为</w:t>
      </w:r>
      <w:r>
        <w:t>25-30mm</w:t>
      </w:r>
      <w:r>
        <w:rPr>
          <w:rFonts w:hint="eastAsia"/>
        </w:rPr>
        <w:t>。</w:t>
      </w:r>
    </w:p>
    <w:p w14:paraId="5158B5E0" w14:textId="3CADC7F9" w:rsidR="00811356" w:rsidRDefault="00811356" w:rsidP="00811356">
      <w:r>
        <w:rPr>
          <w:rFonts w:hint="eastAsia"/>
        </w:rPr>
        <w:t>金属管连接应牢靠，密封应良好，两管口应对准。套接的短套管或带螺纹的管接头的长度，不应小于金属管外径的</w:t>
      </w:r>
      <w:r>
        <w:t>2.2</w:t>
      </w:r>
      <w:r>
        <w:rPr>
          <w:rFonts w:hint="eastAsia"/>
        </w:rPr>
        <w:t>倍。金属管的连接采用短套接时，施工简单方便；采用管接头螺纹连接则较美观，可保证金属管连接后的强度。</w:t>
      </w:r>
    </w:p>
    <w:p w14:paraId="53463F78" w14:textId="77777777" w:rsidR="00811356" w:rsidRDefault="00811356" w:rsidP="00811356">
      <w:r>
        <w:rPr>
          <w:rFonts w:hint="eastAsia"/>
        </w:rPr>
        <w:t>金属管进入信息插座的接线盒后，暗埋管可用焊接固定，管口进入盒内的露出长度应小于</w:t>
      </w:r>
      <w:r>
        <w:rPr>
          <w:rFonts w:hint="eastAsia"/>
        </w:rPr>
        <w:t>5mm</w:t>
      </w:r>
      <w:r>
        <w:rPr>
          <w:rFonts w:hint="eastAsia"/>
        </w:rPr>
        <w:t>。明设管应用锁紧螺母或带丝扣管帽固定，露出锁紧螺母的丝扣为</w:t>
      </w:r>
      <w:r>
        <w:rPr>
          <w:rFonts w:hint="eastAsia"/>
        </w:rPr>
        <w:t>2-4</w:t>
      </w:r>
      <w:r>
        <w:rPr>
          <w:rFonts w:hint="eastAsia"/>
        </w:rPr>
        <w:t>扣。</w:t>
      </w:r>
    </w:p>
    <w:p w14:paraId="48FDCA6A" w14:textId="0CEA64B7" w:rsidR="00811356" w:rsidRDefault="00811356" w:rsidP="00811356">
      <w:r>
        <w:rPr>
          <w:rFonts w:hint="eastAsia"/>
        </w:rPr>
        <w:t>金属管的暗设应符合下列要求：</w:t>
      </w:r>
    </w:p>
    <w:p w14:paraId="4B4B2CF5" w14:textId="77777777" w:rsidR="00811356" w:rsidRDefault="00811356" w:rsidP="00811356">
      <w:r>
        <w:rPr>
          <w:rFonts w:hint="eastAsia"/>
        </w:rPr>
        <w:t>*</w:t>
      </w:r>
      <w:r>
        <w:rPr>
          <w:rFonts w:hint="eastAsia"/>
        </w:rPr>
        <w:t>预埋在墙体中间的金属管内径不宜超过</w:t>
      </w:r>
      <w:r>
        <w:rPr>
          <w:rFonts w:hint="eastAsia"/>
        </w:rPr>
        <w:t>50mm</w:t>
      </w:r>
      <w:r>
        <w:rPr>
          <w:rFonts w:hint="eastAsia"/>
        </w:rPr>
        <w:t>，楼板中的管径宜为</w:t>
      </w:r>
      <w:r>
        <w:rPr>
          <w:rFonts w:hint="eastAsia"/>
        </w:rPr>
        <w:t>15-25mm</w:t>
      </w:r>
      <w:r>
        <w:rPr>
          <w:rFonts w:hint="eastAsia"/>
        </w:rPr>
        <w:t>，直线布管</w:t>
      </w:r>
      <w:r>
        <w:rPr>
          <w:rFonts w:hint="eastAsia"/>
        </w:rPr>
        <w:t>30mm</w:t>
      </w:r>
      <w:r>
        <w:rPr>
          <w:rFonts w:hint="eastAsia"/>
        </w:rPr>
        <w:t>处设置暗线盒。</w:t>
      </w:r>
    </w:p>
    <w:p w14:paraId="1E0894CA" w14:textId="77777777" w:rsidR="00811356" w:rsidRDefault="00811356" w:rsidP="00811356">
      <w:r>
        <w:rPr>
          <w:rFonts w:hint="eastAsia"/>
        </w:rPr>
        <w:t>*</w:t>
      </w:r>
      <w:r>
        <w:rPr>
          <w:rFonts w:hint="eastAsia"/>
        </w:rPr>
        <w:t>敷设在混凝土、水泥里的金属管，</w:t>
      </w:r>
      <w:proofErr w:type="gramStart"/>
      <w:r>
        <w:rPr>
          <w:rFonts w:hint="eastAsia"/>
        </w:rPr>
        <w:t>其它基</w:t>
      </w:r>
      <w:proofErr w:type="gramEnd"/>
      <w:r>
        <w:rPr>
          <w:rFonts w:hint="eastAsia"/>
        </w:rPr>
        <w:t>应坚实、平整、不应有沉陷，以保证敷设后的线缆安全运行。</w:t>
      </w:r>
    </w:p>
    <w:p w14:paraId="4A40BE6F" w14:textId="77777777" w:rsidR="00811356" w:rsidRDefault="00811356" w:rsidP="00811356">
      <w:r>
        <w:rPr>
          <w:rFonts w:hint="eastAsia"/>
        </w:rPr>
        <w:t>*</w:t>
      </w:r>
      <w:r>
        <w:rPr>
          <w:rFonts w:hint="eastAsia"/>
        </w:rPr>
        <w:t>金属管连接时，管孔应对准，接缝应严密，不得有水泥、沙浆渗入。管孔对准、无错位，以免影响管、线、槽的有效管理，保证敷设线缆</w:t>
      </w:r>
      <w:proofErr w:type="gramStart"/>
      <w:r>
        <w:rPr>
          <w:rFonts w:hint="eastAsia"/>
        </w:rPr>
        <w:t>时穿设顺利</w:t>
      </w:r>
      <w:proofErr w:type="gramEnd"/>
      <w:r>
        <w:rPr>
          <w:rFonts w:hint="eastAsia"/>
        </w:rPr>
        <w:t>。</w:t>
      </w:r>
    </w:p>
    <w:p w14:paraId="30D672E1" w14:textId="77777777" w:rsidR="00811356" w:rsidRDefault="00811356" w:rsidP="00811356">
      <w:r>
        <w:rPr>
          <w:rFonts w:hint="eastAsia"/>
        </w:rPr>
        <w:t>*</w:t>
      </w:r>
      <w:r>
        <w:rPr>
          <w:rFonts w:hint="eastAsia"/>
        </w:rPr>
        <w:t>金属管道应有不小于</w:t>
      </w:r>
      <w:r>
        <w:rPr>
          <w:rFonts w:hint="eastAsia"/>
        </w:rPr>
        <w:t>0.1%</w:t>
      </w:r>
      <w:r>
        <w:rPr>
          <w:rFonts w:hint="eastAsia"/>
        </w:rPr>
        <w:t>的排水坡度。</w:t>
      </w:r>
    </w:p>
    <w:p w14:paraId="2E01F150" w14:textId="77777777" w:rsidR="00811356" w:rsidRDefault="00811356" w:rsidP="00811356">
      <w:r>
        <w:rPr>
          <w:rFonts w:hint="eastAsia"/>
        </w:rPr>
        <w:lastRenderedPageBreak/>
        <w:t>*</w:t>
      </w:r>
      <w:r>
        <w:rPr>
          <w:rFonts w:hint="eastAsia"/>
        </w:rPr>
        <w:t>建筑群之间金属管的埋设深度不应小于</w:t>
      </w:r>
      <w:r>
        <w:rPr>
          <w:rFonts w:hint="eastAsia"/>
        </w:rPr>
        <w:t>0.7m</w:t>
      </w:r>
      <w:r>
        <w:rPr>
          <w:rFonts w:hint="eastAsia"/>
        </w:rPr>
        <w:t>；在人行道下面敷设时，不应小于</w:t>
      </w:r>
      <w:r>
        <w:rPr>
          <w:rFonts w:hint="eastAsia"/>
        </w:rPr>
        <w:t>0.5m</w:t>
      </w:r>
      <w:r>
        <w:rPr>
          <w:rFonts w:hint="eastAsia"/>
        </w:rPr>
        <w:t>。</w:t>
      </w:r>
    </w:p>
    <w:p w14:paraId="1B936028" w14:textId="77777777" w:rsidR="00811356" w:rsidRDefault="00811356" w:rsidP="00811356">
      <w:r>
        <w:rPr>
          <w:rFonts w:hint="eastAsia"/>
        </w:rPr>
        <w:t>*</w:t>
      </w:r>
      <w:r>
        <w:rPr>
          <w:rFonts w:hint="eastAsia"/>
        </w:rPr>
        <w:t>金属管内应安置牵引线或拉线。</w:t>
      </w:r>
    </w:p>
    <w:p w14:paraId="7FDCAD0D" w14:textId="77777777" w:rsidR="00811356" w:rsidRDefault="00811356" w:rsidP="00811356">
      <w:r>
        <w:rPr>
          <w:rFonts w:hint="eastAsia"/>
        </w:rPr>
        <w:t>*</w:t>
      </w:r>
      <w:r>
        <w:rPr>
          <w:rFonts w:hint="eastAsia"/>
        </w:rPr>
        <w:t>金属管的两端应有标记，表示建筑物、楼层、房间和长度。</w:t>
      </w:r>
    </w:p>
    <w:p w14:paraId="4FE7D9B6" w14:textId="75B19786" w:rsidR="00811356" w:rsidRDefault="00811356" w:rsidP="00811356">
      <w:r>
        <w:rPr>
          <w:rFonts w:hint="eastAsia"/>
        </w:rPr>
        <w:t>管路应做整体接地连接，采用跨接方法连接；</w:t>
      </w:r>
    </w:p>
    <w:p w14:paraId="0C97FD0D" w14:textId="11B35999" w:rsidR="00811356" w:rsidRDefault="00811356" w:rsidP="00811356">
      <w:r>
        <w:rPr>
          <w:rFonts w:hint="eastAsia"/>
        </w:rPr>
        <w:t>过路部分采用</w:t>
      </w:r>
      <w:r>
        <w:t>110</w:t>
      </w:r>
      <w:r>
        <w:rPr>
          <w:rFonts w:hint="eastAsia"/>
        </w:rPr>
        <w:t>镀锌钢管直埋施工。</w:t>
      </w:r>
    </w:p>
    <w:p w14:paraId="3DD39EB6" w14:textId="16B81E8A" w:rsidR="00811356" w:rsidRDefault="00811356" w:rsidP="00811356">
      <w:r>
        <w:rPr>
          <w:rFonts w:hint="eastAsia"/>
        </w:rPr>
        <w:t>应详细填写隐蔽工程记录并归档。</w:t>
      </w:r>
    </w:p>
    <w:p w14:paraId="7A7C6E6D" w14:textId="5BDCCC47" w:rsidR="00811356" w:rsidRDefault="00811356" w:rsidP="00811356">
      <w:pPr>
        <w:pStyle w:val="5"/>
      </w:pPr>
      <w:r>
        <w:rPr>
          <w:rFonts w:hint="eastAsia"/>
        </w:rPr>
        <w:t>线路敷设</w:t>
      </w:r>
    </w:p>
    <w:p w14:paraId="12A5424A" w14:textId="77777777" w:rsidR="00811356" w:rsidRDefault="00811356" w:rsidP="00811356">
      <w:r>
        <w:rPr>
          <w:rFonts w:hint="eastAsia"/>
        </w:rPr>
        <w:t>施工要点</w:t>
      </w:r>
    </w:p>
    <w:p w14:paraId="68ECB991" w14:textId="278F51DD" w:rsidR="00811356" w:rsidRDefault="00811356" w:rsidP="00811356">
      <w:r>
        <w:rPr>
          <w:rFonts w:hint="eastAsia"/>
        </w:rPr>
        <w:t>参加施工的人员应遵守以下几点：</w:t>
      </w:r>
    </w:p>
    <w:p w14:paraId="5C97E1B7" w14:textId="77777777" w:rsidR="00811356" w:rsidRDefault="00811356" w:rsidP="00811356">
      <w:r>
        <w:rPr>
          <w:rFonts w:hint="eastAsia"/>
        </w:rPr>
        <w:t xml:space="preserve">* </w:t>
      </w:r>
      <w:r>
        <w:rPr>
          <w:rFonts w:hint="eastAsia"/>
        </w:rPr>
        <w:t>穿着合适的衣服；</w:t>
      </w:r>
    </w:p>
    <w:p w14:paraId="49BB14DA" w14:textId="77777777" w:rsidR="00811356" w:rsidRDefault="00811356" w:rsidP="00811356">
      <w:r>
        <w:rPr>
          <w:rFonts w:hint="eastAsia"/>
        </w:rPr>
        <w:t xml:space="preserve">* </w:t>
      </w:r>
      <w:r>
        <w:rPr>
          <w:rFonts w:hint="eastAsia"/>
        </w:rPr>
        <w:t>使用安全的工具；</w:t>
      </w:r>
    </w:p>
    <w:p w14:paraId="291BD433" w14:textId="77777777" w:rsidR="00811356" w:rsidRDefault="00811356" w:rsidP="00811356">
      <w:r>
        <w:rPr>
          <w:rFonts w:hint="eastAsia"/>
        </w:rPr>
        <w:t xml:space="preserve">* </w:t>
      </w:r>
      <w:r>
        <w:rPr>
          <w:rFonts w:hint="eastAsia"/>
        </w:rPr>
        <w:t>保证工作区的安全；</w:t>
      </w:r>
    </w:p>
    <w:p w14:paraId="2BA87CAC" w14:textId="77777777" w:rsidR="00811356" w:rsidRDefault="00811356" w:rsidP="00811356">
      <w:r>
        <w:rPr>
          <w:rFonts w:hint="eastAsia"/>
        </w:rPr>
        <w:t xml:space="preserve">* </w:t>
      </w:r>
      <w:r>
        <w:rPr>
          <w:rFonts w:hint="eastAsia"/>
        </w:rPr>
        <w:t>制定施工安全措施；</w:t>
      </w:r>
    </w:p>
    <w:p w14:paraId="79C3ABA5" w14:textId="7077FF07" w:rsidR="00811356" w:rsidRDefault="00811356" w:rsidP="00811356">
      <w:r>
        <w:rPr>
          <w:rFonts w:hint="eastAsia"/>
        </w:rPr>
        <w:t>根据设计图确定出安装位置，从始端到终端（先干线后支线）；</w:t>
      </w:r>
    </w:p>
    <w:p w14:paraId="629CDEFD" w14:textId="555B6DBE" w:rsidR="00811356" w:rsidRDefault="00811356" w:rsidP="00811356">
      <w:r>
        <w:rPr>
          <w:rFonts w:hint="eastAsia"/>
        </w:rPr>
        <w:t>线缆剥线处理：使用斜口钳在塑料外衣上切开“</w:t>
      </w:r>
      <w:r>
        <w:t>1”</w:t>
      </w:r>
      <w:r>
        <w:rPr>
          <w:rFonts w:hint="eastAsia"/>
        </w:rPr>
        <w:t>字型长的缝；割去无用的电缆外衣。</w:t>
      </w:r>
    </w:p>
    <w:p w14:paraId="3723681A" w14:textId="74647A85" w:rsidR="00811356" w:rsidRDefault="00811356" w:rsidP="00811356">
      <w:r>
        <w:rPr>
          <w:rFonts w:hint="eastAsia"/>
        </w:rPr>
        <w:t>管内配线要求：管线施工前应消除管内的污物和积水；缆线布放前应核对型号规格、程式、路由及位置与设计规定相符。在同一管内包括绝缘在内的导线截面积总和应该不超过内部截面积的</w:t>
      </w:r>
      <w:r>
        <w:t>40%</w:t>
      </w:r>
      <w:r>
        <w:rPr>
          <w:rFonts w:hint="eastAsia"/>
        </w:rPr>
        <w:t>；缆线的布放应平直、不得产生扭绞，打圈等现象，不应受到外力的挤压和损伤；缆线在布放前两端应贴有标签，以表明起始和终端位置，标签书写应清晰，端正和正确；电源线、信号电缆、对绞电缆、光缆及建筑物内其他监控系统的缆线应分离布放。各缆线间的最小净距应符合设计要求；缆线布放时应有冗余。在交接间，设备间对绞电缆预留和度，一般为</w:t>
      </w:r>
      <w:r>
        <w:t>3</w:t>
      </w:r>
      <w:r>
        <w:rPr>
          <w:rFonts w:hint="eastAsia"/>
        </w:rPr>
        <w:t>至</w:t>
      </w:r>
      <w:r>
        <w:t>6</w:t>
      </w:r>
      <w:r>
        <w:rPr>
          <w:rFonts w:hint="eastAsia"/>
        </w:rPr>
        <w:t>米；工作区为</w:t>
      </w:r>
      <w:r>
        <w:t>0</w:t>
      </w:r>
      <w:r>
        <w:rPr>
          <w:rFonts w:hint="eastAsia"/>
        </w:rPr>
        <w:t>.3</w:t>
      </w:r>
      <w:r>
        <w:rPr>
          <w:rFonts w:hint="eastAsia"/>
        </w:rPr>
        <w:t>至</w:t>
      </w:r>
      <w:r>
        <w:rPr>
          <w:rFonts w:hint="eastAsia"/>
        </w:rPr>
        <w:t>0.6</w:t>
      </w:r>
      <w:r>
        <w:rPr>
          <w:rFonts w:hint="eastAsia"/>
        </w:rPr>
        <w:t>米；光缆在设备端预留长度一般为</w:t>
      </w:r>
      <w:r>
        <w:rPr>
          <w:rFonts w:hint="eastAsia"/>
        </w:rPr>
        <w:t>5</w:t>
      </w:r>
      <w:r>
        <w:rPr>
          <w:rFonts w:hint="eastAsia"/>
        </w:rPr>
        <w:t>至</w:t>
      </w:r>
      <w:r>
        <w:rPr>
          <w:rFonts w:hint="eastAsia"/>
        </w:rPr>
        <w:t>10</w:t>
      </w:r>
      <w:r>
        <w:rPr>
          <w:rFonts w:hint="eastAsia"/>
        </w:rPr>
        <w:t>米；有特殊要求的应按设计要求预留长度；缆线布放，在牵引过程中，吊挂缆线的支点相隔间距不应大于</w:t>
      </w:r>
      <w:r>
        <w:rPr>
          <w:rFonts w:hint="eastAsia"/>
        </w:rPr>
        <w:t>1.5m</w:t>
      </w:r>
      <w:r>
        <w:rPr>
          <w:rFonts w:hint="eastAsia"/>
        </w:rPr>
        <w:t>；布放缆线的牵引力，应小于缆线允许张力的</w:t>
      </w:r>
      <w:r>
        <w:rPr>
          <w:rFonts w:hint="eastAsia"/>
        </w:rPr>
        <w:t>80%</w:t>
      </w:r>
      <w:r>
        <w:rPr>
          <w:rFonts w:hint="eastAsia"/>
        </w:rPr>
        <w:t>，对光缆瞬间最大牵引力不应超过光缆允许的张力。在以牵引方式敷设光缆时，主要牵引力应加在光缆的加强芯上；电缆垂直敷设时，在缆线的上端和每间隔</w:t>
      </w:r>
      <w:r>
        <w:rPr>
          <w:rFonts w:hint="eastAsia"/>
        </w:rPr>
        <w:t>1.5m</w:t>
      </w:r>
      <w:r>
        <w:rPr>
          <w:rFonts w:hint="eastAsia"/>
        </w:rPr>
        <w:t>处，应固定在支架上，水平敷设时</w:t>
      </w:r>
      <w:r>
        <w:rPr>
          <w:rFonts w:hint="eastAsia"/>
        </w:rPr>
        <w:t>,</w:t>
      </w:r>
      <w:r>
        <w:rPr>
          <w:rFonts w:hint="eastAsia"/>
        </w:rPr>
        <w:t>直接部份</w:t>
      </w:r>
      <w:proofErr w:type="gramStart"/>
      <w:r>
        <w:rPr>
          <w:rFonts w:hint="eastAsia"/>
        </w:rPr>
        <w:t>间隔距施</w:t>
      </w:r>
      <w:proofErr w:type="gramEnd"/>
      <w:r>
        <w:rPr>
          <w:rFonts w:hint="eastAsia"/>
        </w:rPr>
        <w:t>3~5m</w:t>
      </w:r>
      <w:r>
        <w:rPr>
          <w:rFonts w:hint="eastAsia"/>
        </w:rPr>
        <w:t>处设固定点。在缆线的距离首端、尾端、转弯中心点处</w:t>
      </w:r>
      <w:r>
        <w:rPr>
          <w:rFonts w:hint="eastAsia"/>
        </w:rPr>
        <w:t>300~500mm</w:t>
      </w:r>
      <w:r>
        <w:rPr>
          <w:rFonts w:hint="eastAsia"/>
        </w:rPr>
        <w:t>处设置固定点；管内缆线应顺直</w:t>
      </w:r>
      <w:r>
        <w:rPr>
          <w:rFonts w:hint="eastAsia"/>
        </w:rPr>
        <w:t>,</w:t>
      </w:r>
      <w:r>
        <w:rPr>
          <w:rFonts w:hint="eastAsia"/>
        </w:rPr>
        <w:t>尽量不交叉、转弯处应绑扎固定。４对对绞电缆以</w:t>
      </w:r>
      <w:r>
        <w:rPr>
          <w:rFonts w:hint="eastAsia"/>
        </w:rPr>
        <w:t>24</w:t>
      </w:r>
      <w:r>
        <w:rPr>
          <w:rFonts w:hint="eastAsia"/>
        </w:rPr>
        <w:t>根为束，</w:t>
      </w:r>
      <w:r>
        <w:rPr>
          <w:rFonts w:hint="eastAsia"/>
        </w:rPr>
        <w:t>25</w:t>
      </w:r>
      <w:r>
        <w:rPr>
          <w:rFonts w:hint="eastAsia"/>
        </w:rPr>
        <w:t>对或以上主干对绞电缆、光缆及其他信号电缆应根据缆线的类型、</w:t>
      </w:r>
      <w:r>
        <w:rPr>
          <w:rFonts w:hint="eastAsia"/>
        </w:rPr>
        <w:lastRenderedPageBreak/>
        <w:t>缆径、缆线芯数为束绑扎。绑扎间距不宜大于</w:t>
      </w:r>
      <w:r>
        <w:rPr>
          <w:rFonts w:hint="eastAsia"/>
        </w:rPr>
        <w:t>1.5m</w:t>
      </w:r>
      <w:r>
        <w:rPr>
          <w:rFonts w:hint="eastAsia"/>
        </w:rPr>
        <w:t>，扣间距应均匀、松紧适应。</w:t>
      </w:r>
    </w:p>
    <w:p w14:paraId="645D7F44" w14:textId="5850E67D" w:rsidR="00811356" w:rsidRDefault="00811356" w:rsidP="00811356">
      <w:r>
        <w:rPr>
          <w:rFonts w:hint="eastAsia"/>
        </w:rPr>
        <w:t>应详细填写隐蔽工程记录并归档。</w:t>
      </w:r>
    </w:p>
    <w:p w14:paraId="71E83B07" w14:textId="73F0A699" w:rsidR="00811356" w:rsidRDefault="00811356" w:rsidP="00D14C79">
      <w:pPr>
        <w:ind w:firstLineChars="0" w:firstLine="0"/>
      </w:pPr>
      <w:r>
        <w:tab/>
      </w:r>
      <w:r>
        <w:rPr>
          <w:rFonts w:hint="eastAsia"/>
        </w:rPr>
        <w:t>完成布线后要采用专用测试设备</w:t>
      </w:r>
      <w:r>
        <w:t>FULK-4000</w:t>
      </w:r>
      <w:r>
        <w:rPr>
          <w:rFonts w:hint="eastAsia"/>
        </w:rPr>
        <w:t>进行链路测试。保证所有信息点达到</w:t>
      </w:r>
      <w:r>
        <w:t>6</w:t>
      </w:r>
      <w:r>
        <w:rPr>
          <w:rFonts w:hint="eastAsia"/>
        </w:rPr>
        <w:t>类线路标准。</w:t>
      </w:r>
    </w:p>
    <w:p w14:paraId="752D67E3" w14:textId="3E80F2D5" w:rsidR="00811356" w:rsidRDefault="00811356" w:rsidP="00811356">
      <w:r>
        <w:rPr>
          <w:rFonts w:hint="eastAsia"/>
        </w:rPr>
        <w:t>光缆采用专用测试设备</w:t>
      </w:r>
      <w:r>
        <w:t>OTDR</w:t>
      </w:r>
      <w:r>
        <w:rPr>
          <w:rFonts w:hint="eastAsia"/>
        </w:rPr>
        <w:t>进行测试。</w:t>
      </w:r>
    </w:p>
    <w:p w14:paraId="69F7627A" w14:textId="51DE3F56" w:rsidR="00811356" w:rsidRDefault="00811356" w:rsidP="00811356">
      <w:pPr>
        <w:pStyle w:val="5"/>
      </w:pPr>
      <w:r>
        <w:rPr>
          <w:rFonts w:hint="eastAsia"/>
        </w:rPr>
        <w:t>设备安装</w:t>
      </w:r>
    </w:p>
    <w:p w14:paraId="5289DBA1" w14:textId="04EA2747" w:rsidR="00811356" w:rsidRDefault="00811356" w:rsidP="00811356">
      <w:r>
        <w:rPr>
          <w:rFonts w:hint="eastAsia"/>
        </w:rPr>
        <w:t>施工前应对所安装的设备外观、型号规格、数量、标志、标签、产品合格证、产地证明、说明书、技术文件资料进行检验，检验设备是否选用厂家原装产品，设备性能是否达到设计要求和国家标准的规定；</w:t>
      </w:r>
    </w:p>
    <w:p w14:paraId="0DBB8C41" w14:textId="2003A09C" w:rsidR="00811356" w:rsidRDefault="00811356" w:rsidP="00811356">
      <w:r>
        <w:rPr>
          <w:rFonts w:hint="eastAsia"/>
        </w:rPr>
        <w:t>六类模块化配线架的端接：</w:t>
      </w:r>
      <w:proofErr w:type="gramStart"/>
      <w:r>
        <w:rPr>
          <w:rFonts w:hint="eastAsia"/>
        </w:rPr>
        <w:t>首先把配线板</w:t>
      </w:r>
      <w:proofErr w:type="gramEnd"/>
      <w:r>
        <w:rPr>
          <w:rFonts w:hint="eastAsia"/>
        </w:rPr>
        <w:t>按顺序依次固定在标准机柜的垂直滑轨上，用螺钉上紧。在端接线对之前，首先要整理线缆。用带子将线缆缠绕在配线板的导入边缘上，最好是将线缆缠绕固定在垂直通道的挂架上，这可保证在线</w:t>
      </w:r>
      <w:proofErr w:type="gramStart"/>
      <w:r>
        <w:rPr>
          <w:rFonts w:hint="eastAsia"/>
        </w:rPr>
        <w:t>缆</w:t>
      </w:r>
      <w:proofErr w:type="gramEnd"/>
      <w:r>
        <w:rPr>
          <w:rFonts w:hint="eastAsia"/>
        </w:rPr>
        <w:t>移动期间避免线对的变形。从右到左穿过线缆，并按背面数字的顺序端接线缆；对每条线缆，切去所需长度的外皮，以便进行线对的端接；对于每一组连接块，设置线缆通过末端的保持器（或用扎带扎紧），这使得线对在线</w:t>
      </w:r>
      <w:proofErr w:type="gramStart"/>
      <w:r>
        <w:rPr>
          <w:rFonts w:hint="eastAsia"/>
        </w:rPr>
        <w:t>缆</w:t>
      </w:r>
      <w:proofErr w:type="gramEnd"/>
      <w:r>
        <w:rPr>
          <w:rFonts w:hint="eastAsia"/>
        </w:rPr>
        <w:t>移动时不变形；当弯曲线对时，要保持合适的张力，以防毁坏单个的线对；对捻必需正确地安置到连接块的分开点上。这对于保证线缆的传输性能是很重要的；开始把线对按顺序依次放到配线板背面的索引条中，从右到左</w:t>
      </w:r>
      <w:proofErr w:type="gramStart"/>
      <w:r>
        <w:rPr>
          <w:rFonts w:hint="eastAsia"/>
        </w:rPr>
        <w:t>的色码依次</w:t>
      </w:r>
      <w:proofErr w:type="gramEnd"/>
      <w:r>
        <w:rPr>
          <w:rFonts w:hint="eastAsia"/>
        </w:rPr>
        <w:t>为紫、紫</w:t>
      </w:r>
      <w:r>
        <w:rPr>
          <w:rFonts w:hint="eastAsia"/>
        </w:rPr>
        <w:t>/</w:t>
      </w:r>
      <w:r>
        <w:rPr>
          <w:rFonts w:hint="eastAsia"/>
        </w:rPr>
        <w:t>白、橙、橙</w:t>
      </w:r>
      <w:r>
        <w:rPr>
          <w:rFonts w:hint="eastAsia"/>
        </w:rPr>
        <w:t>/</w:t>
      </w:r>
      <w:r>
        <w:rPr>
          <w:rFonts w:hint="eastAsia"/>
        </w:rPr>
        <w:t>白、绿、绿</w:t>
      </w:r>
      <w:r>
        <w:rPr>
          <w:rFonts w:hint="eastAsia"/>
        </w:rPr>
        <w:t>/</w:t>
      </w:r>
      <w:r>
        <w:rPr>
          <w:rFonts w:hint="eastAsia"/>
        </w:rPr>
        <w:t>白、蓝、蓝</w:t>
      </w:r>
      <w:r>
        <w:rPr>
          <w:rFonts w:hint="eastAsia"/>
        </w:rPr>
        <w:t>/</w:t>
      </w:r>
      <w:r>
        <w:rPr>
          <w:rFonts w:hint="eastAsia"/>
        </w:rPr>
        <w:t>白；用手指将线对轻压到索引条的夹中，使用打线工具将线对压入配线模块并将伸出的导线头切断，然后用锥形</w:t>
      </w:r>
      <w:proofErr w:type="gramStart"/>
      <w:r>
        <w:rPr>
          <w:rFonts w:hint="eastAsia"/>
        </w:rPr>
        <w:t>钩</w:t>
      </w:r>
      <w:proofErr w:type="gramEnd"/>
      <w:r>
        <w:rPr>
          <w:rFonts w:hint="eastAsia"/>
        </w:rPr>
        <w:t>清除切下的碎线头。将标签插到配线模块中，以标示此区域。</w:t>
      </w:r>
    </w:p>
    <w:p w14:paraId="6F004824" w14:textId="5189F5FA" w:rsidR="00811356" w:rsidRDefault="00811356" w:rsidP="00811356">
      <w:r>
        <w:t>110</w:t>
      </w:r>
      <w:r>
        <w:rPr>
          <w:rFonts w:hint="eastAsia"/>
        </w:rPr>
        <w:t>配线架的端接：第</w:t>
      </w:r>
      <w:r>
        <w:t>1</w:t>
      </w:r>
      <w:r>
        <w:rPr>
          <w:rFonts w:hint="eastAsia"/>
        </w:rPr>
        <w:t>个</w:t>
      </w:r>
      <w:r>
        <w:t>110</w:t>
      </w:r>
      <w:r>
        <w:rPr>
          <w:rFonts w:hint="eastAsia"/>
        </w:rPr>
        <w:t>配线架上要端接的</w:t>
      </w:r>
      <w:r>
        <w:t>24</w:t>
      </w:r>
      <w:r>
        <w:rPr>
          <w:rFonts w:hint="eastAsia"/>
        </w:rPr>
        <w:t>条线牵拉到位，每个配线槽中放</w:t>
      </w:r>
      <w:r>
        <w:t>6</w:t>
      </w:r>
      <w:r>
        <w:rPr>
          <w:rFonts w:hint="eastAsia"/>
        </w:rPr>
        <w:t>条双绞线。左边的线缆端接在配线架的左半部分，右边的线缆端接在配线架的右半部分。在配线板的内边缘处将松弛的线缆捆起来，保证单条的线缆不会滑出配线板槽，避免线缆束的松弛和不整齐。在配线板边缘处的每条线缆上标记一个新线的位置。这有利于下一步在配线板的边缘处准确地剥去线缆的外衣。拆开</w:t>
      </w:r>
      <w:proofErr w:type="gramStart"/>
      <w:r>
        <w:rPr>
          <w:rFonts w:hint="eastAsia"/>
        </w:rPr>
        <w:t>线缆束并握紧</w:t>
      </w:r>
      <w:proofErr w:type="gramEnd"/>
      <w:r>
        <w:rPr>
          <w:rFonts w:hint="eastAsia"/>
        </w:rPr>
        <w:t>住，在每条线缆的标记处划痕，然后将刻好痕的线缆束放回去，为盖上</w:t>
      </w:r>
      <w:r>
        <w:t>110</w:t>
      </w:r>
      <w:r>
        <w:rPr>
          <w:rFonts w:hint="eastAsia"/>
        </w:rPr>
        <w:t>配线板做准备。当</w:t>
      </w:r>
      <w:proofErr w:type="gramStart"/>
      <w:r>
        <w:t>4</w:t>
      </w:r>
      <w:r>
        <w:rPr>
          <w:rFonts w:hint="eastAsia"/>
        </w:rPr>
        <w:t>个缆束全都</w:t>
      </w:r>
      <w:proofErr w:type="gramEnd"/>
      <w:r>
        <w:rPr>
          <w:rFonts w:hint="eastAsia"/>
        </w:rPr>
        <w:t>刻好痕并放回原处，用螺钉安装</w:t>
      </w:r>
      <w:r>
        <w:t>110</w:t>
      </w:r>
      <w:r>
        <w:rPr>
          <w:rFonts w:hint="eastAsia"/>
        </w:rPr>
        <w:t>配线架，并开始进行端接（从第一条线缆开始）；在刻痕处外最少</w:t>
      </w:r>
      <w:r>
        <w:rPr>
          <w:rFonts w:hint="eastAsia"/>
        </w:rPr>
        <w:t>15cm</w:t>
      </w:r>
      <w:r>
        <w:rPr>
          <w:rFonts w:hint="eastAsia"/>
        </w:rPr>
        <w:t>处切割线缆，并将刻痕的外套滑掉；沿着</w:t>
      </w:r>
      <w:r>
        <w:rPr>
          <w:rFonts w:hint="eastAsia"/>
        </w:rPr>
        <w:t>110</w:t>
      </w:r>
      <w:r>
        <w:rPr>
          <w:rFonts w:hint="eastAsia"/>
        </w:rPr>
        <w:t>配线架的边缘将“</w:t>
      </w:r>
      <w:r>
        <w:rPr>
          <w:rFonts w:hint="eastAsia"/>
        </w:rPr>
        <w:t>4</w:t>
      </w:r>
      <w:r>
        <w:rPr>
          <w:rFonts w:hint="eastAsia"/>
        </w:rPr>
        <w:t>”对导线拉进前面的线槽中；拉紧并弯曲每一线对使其进入到索引条的位置中去，用索引条上的</w:t>
      </w:r>
      <w:proofErr w:type="gramStart"/>
      <w:r>
        <w:rPr>
          <w:rFonts w:hint="eastAsia"/>
        </w:rPr>
        <w:t>高齿将</w:t>
      </w:r>
      <w:r>
        <w:rPr>
          <w:rFonts w:hint="eastAsia"/>
        </w:rPr>
        <w:lastRenderedPageBreak/>
        <w:t>一对</w:t>
      </w:r>
      <w:proofErr w:type="gramEnd"/>
      <w:r>
        <w:rPr>
          <w:rFonts w:hint="eastAsia"/>
        </w:rPr>
        <w:t>导线分开，在索引</w:t>
      </w:r>
      <w:proofErr w:type="gramStart"/>
      <w:r>
        <w:rPr>
          <w:rFonts w:hint="eastAsia"/>
        </w:rPr>
        <w:t>条最终</w:t>
      </w:r>
      <w:proofErr w:type="gramEnd"/>
      <w:r>
        <w:rPr>
          <w:rFonts w:hint="eastAsia"/>
        </w:rPr>
        <w:t>弯曲处提供适当的压力使线对的变形最小。当上面两个索引条的线对安放好，并使其就位及切割后，再进行下面两个索引条的线对安置。在所有</w:t>
      </w:r>
      <w:r>
        <w:rPr>
          <w:rFonts w:hint="eastAsia"/>
        </w:rPr>
        <w:t>4</w:t>
      </w:r>
      <w:r>
        <w:rPr>
          <w:rFonts w:hint="eastAsia"/>
        </w:rPr>
        <w:t>个索引条都就位后，再安装</w:t>
      </w:r>
      <w:r>
        <w:rPr>
          <w:rFonts w:hint="eastAsia"/>
        </w:rPr>
        <w:t>110</w:t>
      </w:r>
      <w:r>
        <w:rPr>
          <w:rFonts w:hint="eastAsia"/>
        </w:rPr>
        <w:t>连接模块。</w:t>
      </w:r>
    </w:p>
    <w:p w14:paraId="78DC858F" w14:textId="72B9035C" w:rsidR="00811356" w:rsidRDefault="00811356" w:rsidP="00811356">
      <w:r>
        <w:rPr>
          <w:rFonts w:hint="eastAsia"/>
        </w:rPr>
        <w:t>信息插座端接：信息插座应牢靠地安装在平坦的地方，外面有盖板。安装在活动地板或地面上地信息插座，应固定在接线盒内。插座面板有直立和水平等形式；接线盒有开启口，应可防尘。安装在墙体上的插座，应高出地面</w:t>
      </w:r>
      <w:r>
        <w:t>30cm</w:t>
      </w:r>
      <w:r>
        <w:rPr>
          <w:rFonts w:hint="eastAsia"/>
        </w:rPr>
        <w:t>，若地面采用活动地板时，应加上活动地板内净高尺寸。固定螺钉需拧紧，不应有松动现象。信息插座应有标签，以颜色、图形、文字表示所接终端设备的类型。本系统采用</w:t>
      </w:r>
      <w:r>
        <w:t>TIA/EIA 568A</w:t>
      </w:r>
      <w:r>
        <w:rPr>
          <w:rFonts w:hint="eastAsia"/>
        </w:rPr>
        <w:t>标准接线。信息插座分为单孔和双孔，每孔都有一个</w:t>
      </w:r>
      <w:r>
        <w:t>8</w:t>
      </w:r>
      <w:r>
        <w:rPr>
          <w:rFonts w:hint="eastAsia"/>
        </w:rPr>
        <w:t>位</w:t>
      </w:r>
      <w:r>
        <w:t>/8</w:t>
      </w:r>
      <w:r>
        <w:rPr>
          <w:rFonts w:hint="eastAsia"/>
        </w:rPr>
        <w:t>路插针。这种插座的高性能、小尺寸及模块化特点，为设计综合布线提供了灵活性。它采用了标明多种不同颜色电缆所连接的终端，保证了快速、准确的安装。快速安装工序如下：</w:t>
      </w:r>
    </w:p>
    <w:p w14:paraId="3EFCC226" w14:textId="77777777" w:rsidR="00811356" w:rsidRDefault="00811356" w:rsidP="00811356">
      <w:proofErr w:type="gramStart"/>
      <w:r>
        <w:rPr>
          <w:rFonts w:hint="eastAsia"/>
        </w:rPr>
        <w:t>a</w:t>
      </w:r>
      <w:proofErr w:type="gramEnd"/>
      <w:r>
        <w:rPr>
          <w:rFonts w:hint="eastAsia"/>
        </w:rPr>
        <w:t xml:space="preserve">. </w:t>
      </w:r>
      <w:r>
        <w:rPr>
          <w:rFonts w:hint="eastAsia"/>
        </w:rPr>
        <w:t>从信息插座底盒孔中将双绞电缆拉出约</w:t>
      </w:r>
      <w:r>
        <w:rPr>
          <w:rFonts w:hint="eastAsia"/>
        </w:rPr>
        <w:t>20-30cm</w:t>
      </w:r>
      <w:r>
        <w:rPr>
          <w:rFonts w:hint="eastAsia"/>
        </w:rPr>
        <w:t>；</w:t>
      </w:r>
    </w:p>
    <w:p w14:paraId="01B107BF" w14:textId="77777777" w:rsidR="00811356" w:rsidRDefault="00811356" w:rsidP="00811356">
      <w:r>
        <w:rPr>
          <w:rFonts w:hint="eastAsia"/>
        </w:rPr>
        <w:t xml:space="preserve">b. </w:t>
      </w:r>
      <w:r>
        <w:rPr>
          <w:rFonts w:hint="eastAsia"/>
        </w:rPr>
        <w:t>用环切器或斜口钳从双绞电缆剥除</w:t>
      </w:r>
      <w:r>
        <w:rPr>
          <w:rFonts w:hint="eastAsia"/>
        </w:rPr>
        <w:t>10cm</w:t>
      </w:r>
      <w:r>
        <w:rPr>
          <w:rFonts w:hint="eastAsia"/>
        </w:rPr>
        <w:t>的外护套；</w:t>
      </w:r>
    </w:p>
    <w:p w14:paraId="7F82D8FD" w14:textId="77777777" w:rsidR="00811356" w:rsidRDefault="00811356" w:rsidP="00811356">
      <w:r>
        <w:rPr>
          <w:rFonts w:hint="eastAsia"/>
        </w:rPr>
        <w:t xml:space="preserve">c. </w:t>
      </w:r>
      <w:r>
        <w:rPr>
          <w:rFonts w:hint="eastAsia"/>
        </w:rPr>
        <w:t>取出信息模块，根据模块的色标分别把双绞线的</w:t>
      </w:r>
      <w:r>
        <w:rPr>
          <w:rFonts w:hint="eastAsia"/>
        </w:rPr>
        <w:t>4</w:t>
      </w:r>
      <w:r>
        <w:rPr>
          <w:rFonts w:hint="eastAsia"/>
        </w:rPr>
        <w:t>对线缆压到合适的插槽中；</w:t>
      </w:r>
    </w:p>
    <w:p w14:paraId="59CB615D" w14:textId="77777777" w:rsidR="00811356" w:rsidRDefault="00811356" w:rsidP="00811356">
      <w:r>
        <w:rPr>
          <w:rFonts w:hint="eastAsia"/>
        </w:rPr>
        <w:t xml:space="preserve">d. </w:t>
      </w:r>
      <w:r>
        <w:rPr>
          <w:rFonts w:hint="eastAsia"/>
        </w:rPr>
        <w:t>使用打线工具把线缆压入插槽中，并切断伸出的余缆；</w:t>
      </w:r>
    </w:p>
    <w:p w14:paraId="6A631C80" w14:textId="77777777" w:rsidR="00811356" w:rsidRDefault="00811356" w:rsidP="00811356">
      <w:r>
        <w:rPr>
          <w:rFonts w:hint="eastAsia"/>
        </w:rPr>
        <w:t xml:space="preserve">e. </w:t>
      </w:r>
      <w:r>
        <w:rPr>
          <w:rFonts w:hint="eastAsia"/>
        </w:rPr>
        <w:t>将制作好的信息模块扣入信息面板上，注意模块的上下方向；</w:t>
      </w:r>
    </w:p>
    <w:p w14:paraId="77495408" w14:textId="77777777" w:rsidR="00811356" w:rsidRDefault="00811356" w:rsidP="00811356">
      <w:r>
        <w:rPr>
          <w:rFonts w:hint="eastAsia"/>
        </w:rPr>
        <w:t xml:space="preserve">f. </w:t>
      </w:r>
      <w:r>
        <w:rPr>
          <w:rFonts w:hint="eastAsia"/>
        </w:rPr>
        <w:t>将装有信息模块的面板放到墙上，用螺钉固定在底盒上；</w:t>
      </w:r>
    </w:p>
    <w:p w14:paraId="5329A892" w14:textId="77777777" w:rsidR="00811356" w:rsidRDefault="00811356" w:rsidP="00811356">
      <w:r>
        <w:rPr>
          <w:rFonts w:hint="eastAsia"/>
        </w:rPr>
        <w:t xml:space="preserve">g. </w:t>
      </w:r>
      <w:r>
        <w:rPr>
          <w:rFonts w:hint="eastAsia"/>
        </w:rPr>
        <w:t>为信息插座标上标签，标明所接终端类型和序号。</w:t>
      </w:r>
    </w:p>
    <w:p w14:paraId="0034D803" w14:textId="10209D64" w:rsidR="00811356" w:rsidRDefault="00811356" w:rsidP="00811356">
      <w:r>
        <w:rPr>
          <w:rFonts w:hint="eastAsia"/>
        </w:rPr>
        <w:t>安装位置应符合设计要求及施工图纸要求；</w:t>
      </w:r>
    </w:p>
    <w:p w14:paraId="064F9EF2" w14:textId="70FD8567" w:rsidR="00811356" w:rsidRDefault="00811356" w:rsidP="00811356">
      <w:r>
        <w:rPr>
          <w:rFonts w:hint="eastAsia"/>
        </w:rPr>
        <w:t>底座安装应牢固，应按设计图的防水、防潮，防震、防静电要求进行施工；</w:t>
      </w:r>
    </w:p>
    <w:p w14:paraId="379151B4" w14:textId="46CD4C91" w:rsidR="00811356" w:rsidRDefault="00811356" w:rsidP="00811356">
      <w:r>
        <w:rPr>
          <w:rFonts w:hint="eastAsia"/>
        </w:rPr>
        <w:t>机房内机柜的安放应竖直，柜面水平，垂直偏差不大１‰，水平偏差不大于</w:t>
      </w:r>
      <w:r>
        <w:t>3mm</w:t>
      </w:r>
      <w:r>
        <w:rPr>
          <w:rFonts w:hint="eastAsia"/>
        </w:rPr>
        <w:t>，机柜之间缝隙不大于１</w:t>
      </w:r>
      <w:r>
        <w:t>mm</w:t>
      </w:r>
      <w:r>
        <w:rPr>
          <w:rFonts w:hint="eastAsia"/>
        </w:rPr>
        <w:t>；</w:t>
      </w:r>
    </w:p>
    <w:p w14:paraId="5CF8398C" w14:textId="24B2EE21" w:rsidR="00811356" w:rsidRDefault="00811356" w:rsidP="00811356">
      <w:r>
        <w:rPr>
          <w:rFonts w:hint="eastAsia"/>
        </w:rPr>
        <w:t>机台表面应完整，无损伤，螺丝坚固，每平方米表面凹凸度应小于１</w:t>
      </w:r>
      <w:r>
        <w:t>mm</w:t>
      </w:r>
      <w:r>
        <w:rPr>
          <w:rFonts w:hint="eastAsia"/>
        </w:rPr>
        <w:t>；</w:t>
      </w:r>
    </w:p>
    <w:p w14:paraId="39C48AAC" w14:textId="4F7A18AC" w:rsidR="00811356" w:rsidRDefault="00811356" w:rsidP="00811356">
      <w:r>
        <w:rPr>
          <w:rFonts w:hint="eastAsia"/>
        </w:rPr>
        <w:t>机内接插件和设备接触可靠；</w:t>
      </w:r>
    </w:p>
    <w:p w14:paraId="4408C805" w14:textId="6BBC26A1" w:rsidR="00811356" w:rsidRDefault="00811356" w:rsidP="00811356">
      <w:r>
        <w:rPr>
          <w:rFonts w:hint="eastAsia"/>
        </w:rPr>
        <w:t>机内接线应符合设计要求，接线端子各种标志应齐全，保持良好；</w:t>
      </w:r>
    </w:p>
    <w:p w14:paraId="1FEE31FF" w14:textId="6DEC7C76" w:rsidR="00811356" w:rsidRDefault="00811356" w:rsidP="00811356">
      <w:r>
        <w:rPr>
          <w:rFonts w:hint="eastAsia"/>
        </w:rPr>
        <w:t>台内配线设备，接地体，保护接地，导线截面，颜色应符合设计要求；</w:t>
      </w:r>
    </w:p>
    <w:p w14:paraId="1000D6BC" w14:textId="7686E145" w:rsidR="00811356" w:rsidRDefault="00811356" w:rsidP="00811356">
      <w:r>
        <w:rPr>
          <w:rFonts w:hint="eastAsia"/>
        </w:rPr>
        <w:t>所有机柜应设接地端子，并良好连接接入大楼接地端排。</w:t>
      </w:r>
    </w:p>
    <w:p w14:paraId="0B3AAEA3" w14:textId="70F3CF85" w:rsidR="00811356" w:rsidRDefault="00811356" w:rsidP="00811356">
      <w:r>
        <w:rPr>
          <w:rFonts w:hint="eastAsia"/>
        </w:rPr>
        <w:t>所有设备应由专业工程师按产品安装手册安装。</w:t>
      </w:r>
    </w:p>
    <w:p w14:paraId="654A4980" w14:textId="097775BB" w:rsidR="00811356" w:rsidRDefault="00811356" w:rsidP="00811356">
      <w:r>
        <w:rPr>
          <w:rFonts w:hint="eastAsia"/>
        </w:rPr>
        <w:t>安装完的设备应及时填写工程设备安装表格，并存档。</w:t>
      </w:r>
    </w:p>
    <w:p w14:paraId="6DF2ACBB" w14:textId="055C8A65" w:rsidR="00811356" w:rsidRDefault="00811356" w:rsidP="004B5451">
      <w:pPr>
        <w:pStyle w:val="5"/>
      </w:pPr>
      <w:r>
        <w:rPr>
          <w:rFonts w:hint="eastAsia"/>
        </w:rPr>
        <w:lastRenderedPageBreak/>
        <w:t>系统的安装调试</w:t>
      </w:r>
    </w:p>
    <w:p w14:paraId="11D97E18" w14:textId="747361AF" w:rsidR="00811356" w:rsidRDefault="00811356" w:rsidP="00811356">
      <w:r>
        <w:rPr>
          <w:rFonts w:hint="eastAsia"/>
        </w:rPr>
        <w:t>六类线缆传输的认证测试：</w:t>
      </w:r>
    </w:p>
    <w:p w14:paraId="5FC71172" w14:textId="77777777" w:rsidR="00811356" w:rsidRDefault="00811356" w:rsidP="00811356">
      <w:r>
        <w:rPr>
          <w:rFonts w:hint="eastAsia"/>
        </w:rPr>
        <w:t>1</w:t>
      </w:r>
      <w:r>
        <w:rPr>
          <w:rFonts w:hint="eastAsia"/>
        </w:rPr>
        <w:t>、认证测试标准：</w:t>
      </w:r>
    </w:p>
    <w:p w14:paraId="72F51B20" w14:textId="77777777" w:rsidR="00811356" w:rsidRDefault="00811356" w:rsidP="00811356">
      <w:r>
        <w:rPr>
          <w:rFonts w:hint="eastAsia"/>
        </w:rPr>
        <w:t>EIA/TIA 568A</w:t>
      </w:r>
      <w:r>
        <w:rPr>
          <w:rFonts w:hint="eastAsia"/>
        </w:rPr>
        <w:t>《商业建筑电信布线标准》</w:t>
      </w:r>
    </w:p>
    <w:p w14:paraId="401E9D3A" w14:textId="77777777" w:rsidR="00811356" w:rsidRDefault="00811356" w:rsidP="00811356">
      <w:r>
        <w:rPr>
          <w:rFonts w:hint="eastAsia"/>
        </w:rPr>
        <w:t xml:space="preserve">TSB-67 </w:t>
      </w:r>
      <w:r>
        <w:rPr>
          <w:rFonts w:hint="eastAsia"/>
        </w:rPr>
        <w:t>《现场测试非屏蔽双绞电缆布线测试传输性能技术规范》</w:t>
      </w:r>
    </w:p>
    <w:p w14:paraId="3726BDB3" w14:textId="77777777" w:rsidR="00811356" w:rsidRDefault="00811356" w:rsidP="00811356">
      <w:r>
        <w:rPr>
          <w:rFonts w:hint="eastAsia"/>
        </w:rPr>
        <w:t>2</w:t>
      </w:r>
      <w:r>
        <w:rPr>
          <w:rFonts w:hint="eastAsia"/>
        </w:rPr>
        <w:t>、认证测试模型</w:t>
      </w:r>
    </w:p>
    <w:p w14:paraId="64485245" w14:textId="77777777" w:rsidR="00811356" w:rsidRDefault="00811356" w:rsidP="00811356">
      <w:r>
        <w:rPr>
          <w:rFonts w:hint="eastAsia"/>
        </w:rPr>
        <w:t>为了测试</w:t>
      </w:r>
      <w:r>
        <w:rPr>
          <w:rFonts w:hint="eastAsia"/>
        </w:rPr>
        <w:t>UTP</w:t>
      </w:r>
      <w:r>
        <w:rPr>
          <w:rFonts w:hint="eastAsia"/>
        </w:rPr>
        <w:t>布线系统，水平连接应包含信息插座</w:t>
      </w:r>
      <w:r>
        <w:rPr>
          <w:rFonts w:hint="eastAsia"/>
        </w:rPr>
        <w:t>/</w:t>
      </w:r>
      <w:r>
        <w:rPr>
          <w:rFonts w:hint="eastAsia"/>
        </w:rPr>
        <w:t>连接器、转换点、</w:t>
      </w:r>
      <w:r>
        <w:rPr>
          <w:rFonts w:hint="eastAsia"/>
        </w:rPr>
        <w:t>90</w:t>
      </w:r>
      <w:r>
        <w:rPr>
          <w:rFonts w:hint="eastAsia"/>
        </w:rPr>
        <w:t>米</w:t>
      </w:r>
      <w:r>
        <w:rPr>
          <w:rFonts w:hint="eastAsia"/>
        </w:rPr>
        <w:t>UTP</w:t>
      </w:r>
      <w:r>
        <w:rPr>
          <w:rFonts w:hint="eastAsia"/>
        </w:rPr>
        <w:t>、一个包括两个接线块或插口的交接器件和总长</w:t>
      </w:r>
      <w:r>
        <w:rPr>
          <w:rFonts w:hint="eastAsia"/>
        </w:rPr>
        <w:t>10</w:t>
      </w:r>
      <w:r>
        <w:rPr>
          <w:rFonts w:hint="eastAsia"/>
        </w:rPr>
        <w:t>米的接插线。两种连接配置用于测试目的。基本连接包括分布电缆、信息插座</w:t>
      </w:r>
      <w:r>
        <w:rPr>
          <w:rFonts w:hint="eastAsia"/>
        </w:rPr>
        <w:t>/</w:t>
      </w:r>
      <w:r>
        <w:rPr>
          <w:rFonts w:hint="eastAsia"/>
        </w:rPr>
        <w:t>连接器或转换点及一个水平交接部件。这</w:t>
      </w:r>
      <w:bookmarkStart w:id="10" w:name="_GoBack"/>
      <w:bookmarkEnd w:id="10"/>
      <w:r>
        <w:rPr>
          <w:rFonts w:hint="eastAsia"/>
        </w:rPr>
        <w:t>是连接的固定部分。信道连接包括基本连接和安装的设备、用户和交接跨接电缆。</w:t>
      </w:r>
    </w:p>
    <w:p w14:paraId="4588FD87" w14:textId="77777777" w:rsidR="00811356" w:rsidRDefault="00811356" w:rsidP="00811356">
      <w:r>
        <w:rPr>
          <w:rFonts w:hint="eastAsia"/>
        </w:rPr>
        <w:t>3</w:t>
      </w:r>
      <w:r>
        <w:rPr>
          <w:rFonts w:hint="eastAsia"/>
        </w:rPr>
        <w:t>、认证测试参数：</w:t>
      </w:r>
    </w:p>
    <w:p w14:paraId="3373036E" w14:textId="77777777" w:rsidR="00811356" w:rsidRDefault="00811356" w:rsidP="00811356">
      <w:r>
        <w:rPr>
          <w:rFonts w:hint="eastAsia"/>
        </w:rPr>
        <w:t>a</w:t>
      </w:r>
      <w:r>
        <w:rPr>
          <w:rFonts w:hint="eastAsia"/>
        </w:rPr>
        <w:t>．接线图（</w:t>
      </w:r>
      <w:r>
        <w:rPr>
          <w:rFonts w:hint="eastAsia"/>
        </w:rPr>
        <w:t>Wire Map</w:t>
      </w:r>
      <w:r>
        <w:rPr>
          <w:rFonts w:hint="eastAsia"/>
        </w:rPr>
        <w:t>）：</w:t>
      </w:r>
    </w:p>
    <w:p w14:paraId="5E574F34" w14:textId="77777777" w:rsidR="00811356" w:rsidRDefault="00811356" w:rsidP="00811356">
      <w:r>
        <w:rPr>
          <w:rFonts w:hint="eastAsia"/>
        </w:rPr>
        <w:t>这一测试是确认链路的连接，即确认链路导线的线对正确而且不能产生任何串绕（</w:t>
      </w:r>
      <w:r>
        <w:rPr>
          <w:rFonts w:hint="eastAsia"/>
        </w:rPr>
        <w:t xml:space="preserve">Split </w:t>
      </w:r>
      <w:proofErr w:type="spellStart"/>
      <w:r>
        <w:rPr>
          <w:rFonts w:hint="eastAsia"/>
        </w:rPr>
        <w:t>Paires</w:t>
      </w:r>
      <w:proofErr w:type="spellEnd"/>
      <w:r>
        <w:rPr>
          <w:rFonts w:hint="eastAsia"/>
        </w:rPr>
        <w:t>）。</w:t>
      </w:r>
    </w:p>
    <w:p w14:paraId="5686593A" w14:textId="77777777" w:rsidR="00811356" w:rsidRDefault="00811356" w:rsidP="00811356">
      <w:r>
        <w:rPr>
          <w:rFonts w:hint="eastAsia"/>
        </w:rPr>
        <w:t>正确的接线图要求端到</w:t>
      </w:r>
      <w:proofErr w:type="gramStart"/>
      <w:r>
        <w:rPr>
          <w:rFonts w:hint="eastAsia"/>
        </w:rPr>
        <w:t>端相应</w:t>
      </w:r>
      <w:proofErr w:type="gramEnd"/>
      <w:r>
        <w:rPr>
          <w:rFonts w:hint="eastAsia"/>
        </w:rPr>
        <w:t>的针连接是：</w:t>
      </w:r>
      <w:r>
        <w:rPr>
          <w:rFonts w:hint="eastAsia"/>
        </w:rPr>
        <w:t>1</w:t>
      </w:r>
      <w:r>
        <w:rPr>
          <w:rFonts w:hint="eastAsia"/>
        </w:rPr>
        <w:t>对</w:t>
      </w:r>
      <w:r>
        <w:rPr>
          <w:rFonts w:hint="eastAsia"/>
        </w:rPr>
        <w:t>1</w:t>
      </w:r>
      <w:r>
        <w:rPr>
          <w:rFonts w:hint="eastAsia"/>
        </w:rPr>
        <w:t>，</w:t>
      </w:r>
      <w:r>
        <w:rPr>
          <w:rFonts w:hint="eastAsia"/>
        </w:rPr>
        <w:t xml:space="preserve"> 2</w:t>
      </w:r>
      <w:r>
        <w:rPr>
          <w:rFonts w:hint="eastAsia"/>
        </w:rPr>
        <w:t>对</w:t>
      </w:r>
      <w:r>
        <w:rPr>
          <w:rFonts w:hint="eastAsia"/>
        </w:rPr>
        <w:t>2</w:t>
      </w:r>
      <w:r>
        <w:rPr>
          <w:rFonts w:hint="eastAsia"/>
        </w:rPr>
        <w:t>，</w:t>
      </w:r>
      <w:r>
        <w:rPr>
          <w:rFonts w:hint="eastAsia"/>
        </w:rPr>
        <w:t>3</w:t>
      </w:r>
      <w:r>
        <w:rPr>
          <w:rFonts w:hint="eastAsia"/>
        </w:rPr>
        <w:t>对</w:t>
      </w:r>
      <w:r>
        <w:rPr>
          <w:rFonts w:hint="eastAsia"/>
        </w:rPr>
        <w:t>3</w:t>
      </w:r>
      <w:r>
        <w:rPr>
          <w:rFonts w:hint="eastAsia"/>
        </w:rPr>
        <w:t>，</w:t>
      </w:r>
      <w:r>
        <w:rPr>
          <w:rFonts w:hint="eastAsia"/>
        </w:rPr>
        <w:t xml:space="preserve"> 4</w:t>
      </w:r>
      <w:r>
        <w:rPr>
          <w:rFonts w:hint="eastAsia"/>
        </w:rPr>
        <w:t>对</w:t>
      </w:r>
      <w:r>
        <w:rPr>
          <w:rFonts w:hint="eastAsia"/>
        </w:rPr>
        <w:t>4</w:t>
      </w:r>
      <w:r>
        <w:rPr>
          <w:rFonts w:hint="eastAsia"/>
        </w:rPr>
        <w:t>，</w:t>
      </w:r>
      <w:r>
        <w:rPr>
          <w:rFonts w:hint="eastAsia"/>
        </w:rPr>
        <w:t xml:space="preserve"> 5</w:t>
      </w:r>
      <w:r>
        <w:rPr>
          <w:rFonts w:hint="eastAsia"/>
        </w:rPr>
        <w:t>对</w:t>
      </w:r>
      <w:r>
        <w:rPr>
          <w:rFonts w:hint="eastAsia"/>
        </w:rPr>
        <w:t>5</w:t>
      </w:r>
      <w:r>
        <w:rPr>
          <w:rFonts w:hint="eastAsia"/>
        </w:rPr>
        <w:t>，</w:t>
      </w:r>
      <w:r>
        <w:rPr>
          <w:rFonts w:hint="eastAsia"/>
        </w:rPr>
        <w:t xml:space="preserve"> 6</w:t>
      </w:r>
      <w:r>
        <w:rPr>
          <w:rFonts w:hint="eastAsia"/>
        </w:rPr>
        <w:t>对</w:t>
      </w:r>
      <w:r>
        <w:rPr>
          <w:rFonts w:hint="eastAsia"/>
        </w:rPr>
        <w:t>6</w:t>
      </w:r>
      <w:r>
        <w:rPr>
          <w:rFonts w:hint="eastAsia"/>
        </w:rPr>
        <w:t>，</w:t>
      </w:r>
      <w:r>
        <w:rPr>
          <w:rFonts w:hint="eastAsia"/>
        </w:rPr>
        <w:t xml:space="preserve"> 7</w:t>
      </w:r>
      <w:r>
        <w:rPr>
          <w:rFonts w:hint="eastAsia"/>
        </w:rPr>
        <w:t>对</w:t>
      </w:r>
      <w:r>
        <w:rPr>
          <w:rFonts w:hint="eastAsia"/>
        </w:rPr>
        <w:t>7</w:t>
      </w:r>
      <w:r>
        <w:rPr>
          <w:rFonts w:hint="eastAsia"/>
        </w:rPr>
        <w:t>，</w:t>
      </w:r>
      <w:r>
        <w:rPr>
          <w:rFonts w:hint="eastAsia"/>
        </w:rPr>
        <w:t xml:space="preserve"> 8</w:t>
      </w:r>
      <w:r>
        <w:rPr>
          <w:rFonts w:hint="eastAsia"/>
        </w:rPr>
        <w:t>对</w:t>
      </w:r>
      <w:r>
        <w:rPr>
          <w:rFonts w:hint="eastAsia"/>
        </w:rPr>
        <w:t>8</w:t>
      </w:r>
      <w:r>
        <w:rPr>
          <w:rFonts w:hint="eastAsia"/>
        </w:rPr>
        <w:t>。</w:t>
      </w:r>
    </w:p>
    <w:p w14:paraId="7B19F004" w14:textId="77777777" w:rsidR="00811356" w:rsidRDefault="00811356" w:rsidP="00811356">
      <w:r>
        <w:rPr>
          <w:rFonts w:hint="eastAsia"/>
        </w:rPr>
        <w:t>b.</w:t>
      </w:r>
      <w:r>
        <w:rPr>
          <w:rFonts w:hint="eastAsia"/>
        </w:rPr>
        <w:t>链路长度（</w:t>
      </w:r>
      <w:proofErr w:type="spellStart"/>
      <w:r>
        <w:rPr>
          <w:rFonts w:hint="eastAsia"/>
        </w:rPr>
        <w:t>Lenght</w:t>
      </w:r>
      <w:proofErr w:type="spellEnd"/>
      <w:r>
        <w:rPr>
          <w:rFonts w:hint="eastAsia"/>
        </w:rPr>
        <w:t>）</w:t>
      </w:r>
    </w:p>
    <w:p w14:paraId="2D19C383" w14:textId="77777777" w:rsidR="00811356" w:rsidRDefault="00811356" w:rsidP="00811356">
      <w:r>
        <w:rPr>
          <w:rFonts w:hint="eastAsia"/>
        </w:rPr>
        <w:t>如果线缆长度超过指标（如</w:t>
      </w:r>
      <w:r>
        <w:rPr>
          <w:rFonts w:hint="eastAsia"/>
        </w:rPr>
        <w:t>100</w:t>
      </w:r>
      <w:r>
        <w:rPr>
          <w:rFonts w:hint="eastAsia"/>
        </w:rPr>
        <w:t>米），则信号衰减较大。</w:t>
      </w:r>
    </w:p>
    <w:p w14:paraId="506E4E62" w14:textId="77777777" w:rsidR="00811356" w:rsidRDefault="00811356" w:rsidP="00811356">
      <w:r>
        <w:rPr>
          <w:rFonts w:hint="eastAsia"/>
        </w:rPr>
        <w:t>c.</w:t>
      </w:r>
      <w:r>
        <w:rPr>
          <w:rFonts w:hint="eastAsia"/>
        </w:rPr>
        <w:t>衰减（</w:t>
      </w:r>
      <w:r>
        <w:rPr>
          <w:rFonts w:hint="eastAsia"/>
        </w:rPr>
        <w:t>Attenuation</w:t>
      </w:r>
      <w:r>
        <w:rPr>
          <w:rFonts w:hint="eastAsia"/>
        </w:rPr>
        <w:t>）</w:t>
      </w:r>
    </w:p>
    <w:p w14:paraId="32C1DE9E" w14:textId="77777777" w:rsidR="00811356" w:rsidRDefault="00811356" w:rsidP="00811356">
      <w:r>
        <w:rPr>
          <w:rFonts w:hint="eastAsia"/>
        </w:rPr>
        <w:t>衰减是沿链路的信号损失度量。现场测试设备应测量出安装的每</w:t>
      </w:r>
      <w:proofErr w:type="gramStart"/>
      <w:r>
        <w:rPr>
          <w:rFonts w:hint="eastAsia"/>
        </w:rPr>
        <w:t>一对线</w:t>
      </w:r>
      <w:proofErr w:type="gramEnd"/>
      <w:r>
        <w:rPr>
          <w:rFonts w:hint="eastAsia"/>
        </w:rPr>
        <w:t>的衰减最严重情况，并且通过将衰减最大值与衰减允许值比较后，给出合格（</w:t>
      </w:r>
      <w:r>
        <w:rPr>
          <w:rFonts w:hint="eastAsia"/>
        </w:rPr>
        <w:t>Pass</w:t>
      </w:r>
      <w:r>
        <w:rPr>
          <w:rFonts w:hint="eastAsia"/>
        </w:rPr>
        <w:t>）或不合格（</w:t>
      </w:r>
      <w:r>
        <w:rPr>
          <w:rFonts w:hint="eastAsia"/>
        </w:rPr>
        <w:t>Fail</w:t>
      </w:r>
      <w:r>
        <w:rPr>
          <w:rFonts w:hint="eastAsia"/>
        </w:rPr>
        <w:t>）的结论。</w:t>
      </w:r>
    </w:p>
    <w:p w14:paraId="52862525" w14:textId="77777777" w:rsidR="00811356" w:rsidRDefault="00811356" w:rsidP="00811356">
      <w:r>
        <w:rPr>
          <w:rFonts w:hint="eastAsia"/>
        </w:rPr>
        <w:t>d.</w:t>
      </w:r>
      <w:r>
        <w:rPr>
          <w:rFonts w:hint="eastAsia"/>
        </w:rPr>
        <w:t>近端串扰（</w:t>
      </w:r>
      <w:r>
        <w:rPr>
          <w:rFonts w:hint="eastAsia"/>
        </w:rPr>
        <w:t>NEXT</w:t>
      </w:r>
      <w:r>
        <w:rPr>
          <w:rFonts w:hint="eastAsia"/>
        </w:rPr>
        <w:t>）损耗</w:t>
      </w:r>
    </w:p>
    <w:p w14:paraId="7F4BDCCC" w14:textId="77777777" w:rsidR="00811356" w:rsidRDefault="00811356" w:rsidP="00811356">
      <w:r>
        <w:rPr>
          <w:rFonts w:hint="eastAsia"/>
        </w:rPr>
        <w:t>NEXT</w:t>
      </w:r>
      <w:r>
        <w:rPr>
          <w:rFonts w:hint="eastAsia"/>
        </w:rPr>
        <w:t>损耗是测量一条</w:t>
      </w:r>
      <w:r>
        <w:rPr>
          <w:rFonts w:hint="eastAsia"/>
        </w:rPr>
        <w:t>UTP</w:t>
      </w:r>
      <w:r>
        <w:rPr>
          <w:rFonts w:hint="eastAsia"/>
        </w:rPr>
        <w:t>链路中从</w:t>
      </w:r>
      <w:proofErr w:type="gramStart"/>
      <w:r>
        <w:rPr>
          <w:rFonts w:hint="eastAsia"/>
        </w:rPr>
        <w:t>一对线</w:t>
      </w:r>
      <w:proofErr w:type="gramEnd"/>
      <w:r>
        <w:rPr>
          <w:rFonts w:hint="eastAsia"/>
        </w:rPr>
        <w:t>到另</w:t>
      </w:r>
      <w:proofErr w:type="gramStart"/>
      <w:r>
        <w:rPr>
          <w:rFonts w:hint="eastAsia"/>
        </w:rPr>
        <w:t>一对线</w:t>
      </w:r>
      <w:proofErr w:type="gramEnd"/>
      <w:r>
        <w:rPr>
          <w:rFonts w:hint="eastAsia"/>
        </w:rPr>
        <w:t>的信号耦合，是</w:t>
      </w:r>
      <w:r>
        <w:rPr>
          <w:rFonts w:hint="eastAsia"/>
        </w:rPr>
        <w:t>UTP</w:t>
      </w:r>
      <w:r>
        <w:rPr>
          <w:rFonts w:hint="eastAsia"/>
        </w:rPr>
        <w:t>链路的一个关键的性能指标。</w:t>
      </w:r>
    </w:p>
    <w:p w14:paraId="1C626E94" w14:textId="77777777" w:rsidR="00811356" w:rsidRDefault="00811356" w:rsidP="00811356">
      <w:r>
        <w:rPr>
          <w:rFonts w:hint="eastAsia"/>
        </w:rPr>
        <w:t>在一条典型的四对</w:t>
      </w:r>
      <w:r>
        <w:rPr>
          <w:rFonts w:hint="eastAsia"/>
        </w:rPr>
        <w:t>UTP</w:t>
      </w:r>
      <w:r>
        <w:rPr>
          <w:rFonts w:hint="eastAsia"/>
        </w:rPr>
        <w:t>链路上测试</w:t>
      </w:r>
      <w:r>
        <w:rPr>
          <w:rFonts w:hint="eastAsia"/>
        </w:rPr>
        <w:t>NEXT</w:t>
      </w:r>
      <w:r>
        <w:rPr>
          <w:rFonts w:hint="eastAsia"/>
        </w:rPr>
        <w:t>值，需要在每</w:t>
      </w:r>
      <w:proofErr w:type="gramStart"/>
      <w:r>
        <w:rPr>
          <w:rFonts w:hint="eastAsia"/>
        </w:rPr>
        <w:t>一对线</w:t>
      </w:r>
      <w:proofErr w:type="gramEnd"/>
      <w:r>
        <w:rPr>
          <w:rFonts w:hint="eastAsia"/>
        </w:rPr>
        <w:t>之间测试，即：</w:t>
      </w:r>
      <w:r>
        <w:rPr>
          <w:rFonts w:hint="eastAsia"/>
        </w:rPr>
        <w:t>12/36</w:t>
      </w:r>
      <w:r>
        <w:rPr>
          <w:rFonts w:hint="eastAsia"/>
        </w:rPr>
        <w:t>，</w:t>
      </w:r>
      <w:r>
        <w:rPr>
          <w:rFonts w:hint="eastAsia"/>
        </w:rPr>
        <w:t xml:space="preserve"> 12/45</w:t>
      </w:r>
      <w:r>
        <w:rPr>
          <w:rFonts w:hint="eastAsia"/>
        </w:rPr>
        <w:t>，</w:t>
      </w:r>
      <w:r>
        <w:rPr>
          <w:rFonts w:hint="eastAsia"/>
        </w:rPr>
        <w:t xml:space="preserve"> 12/78</w:t>
      </w:r>
      <w:r>
        <w:rPr>
          <w:rFonts w:hint="eastAsia"/>
        </w:rPr>
        <w:t>，</w:t>
      </w:r>
      <w:r>
        <w:rPr>
          <w:rFonts w:hint="eastAsia"/>
        </w:rPr>
        <w:t xml:space="preserve"> 36/45</w:t>
      </w:r>
      <w:r>
        <w:rPr>
          <w:rFonts w:hint="eastAsia"/>
        </w:rPr>
        <w:t>，</w:t>
      </w:r>
      <w:r>
        <w:rPr>
          <w:rFonts w:hint="eastAsia"/>
        </w:rPr>
        <w:t xml:space="preserve"> 36/78</w:t>
      </w:r>
      <w:r>
        <w:rPr>
          <w:rFonts w:hint="eastAsia"/>
        </w:rPr>
        <w:t>，</w:t>
      </w:r>
      <w:r>
        <w:rPr>
          <w:rFonts w:hint="eastAsia"/>
        </w:rPr>
        <w:t xml:space="preserve"> 45/78</w:t>
      </w:r>
      <w:r>
        <w:rPr>
          <w:rFonts w:hint="eastAsia"/>
        </w:rPr>
        <w:t>。</w:t>
      </w:r>
    </w:p>
    <w:p w14:paraId="0738EFF9" w14:textId="77777777" w:rsidR="00811356" w:rsidRDefault="00811356" w:rsidP="00811356">
      <w:r>
        <w:rPr>
          <w:rFonts w:hint="eastAsia"/>
        </w:rPr>
        <w:t>e.</w:t>
      </w:r>
      <w:r>
        <w:rPr>
          <w:rFonts w:hint="eastAsia"/>
        </w:rPr>
        <w:t>特性阻抗（</w:t>
      </w:r>
      <w:r>
        <w:rPr>
          <w:rFonts w:hint="eastAsia"/>
        </w:rPr>
        <w:t>Impedance</w:t>
      </w:r>
      <w:r>
        <w:rPr>
          <w:rFonts w:hint="eastAsia"/>
        </w:rPr>
        <w:t>）</w:t>
      </w:r>
    </w:p>
    <w:p w14:paraId="2E5ACC85" w14:textId="77777777" w:rsidR="00811356" w:rsidRDefault="00811356" w:rsidP="00811356">
      <w:r>
        <w:rPr>
          <w:rFonts w:hint="eastAsia"/>
        </w:rPr>
        <w:t>包括电阻及频率自</w:t>
      </w:r>
      <w:r>
        <w:rPr>
          <w:rFonts w:hint="eastAsia"/>
        </w:rPr>
        <w:t>1~100MHz</w:t>
      </w:r>
      <w:r>
        <w:rPr>
          <w:rFonts w:hint="eastAsia"/>
        </w:rPr>
        <w:t>间的电感抗及电容抗，它与一对电线之间的距离及绝缘</w:t>
      </w:r>
      <w:r>
        <w:rPr>
          <w:rFonts w:hint="eastAsia"/>
        </w:rPr>
        <w:lastRenderedPageBreak/>
        <w:t>体的电气特性有关。</w:t>
      </w:r>
    </w:p>
    <w:p w14:paraId="6C64D278" w14:textId="77777777" w:rsidR="00811356" w:rsidRDefault="00811356" w:rsidP="00811356">
      <w:r>
        <w:rPr>
          <w:rFonts w:hint="eastAsia"/>
        </w:rPr>
        <w:t>4</w:t>
      </w:r>
      <w:r>
        <w:rPr>
          <w:rFonts w:hint="eastAsia"/>
        </w:rPr>
        <w:t>、测试工具：</w:t>
      </w:r>
      <w:r>
        <w:rPr>
          <w:rFonts w:hint="eastAsia"/>
        </w:rPr>
        <w:t>FLUK-4000</w:t>
      </w:r>
      <w:r>
        <w:rPr>
          <w:rFonts w:hint="eastAsia"/>
        </w:rPr>
        <w:t>。</w:t>
      </w:r>
    </w:p>
    <w:p w14:paraId="72EB42B9" w14:textId="5FAFC05C" w:rsidR="00811356" w:rsidRDefault="00811356" w:rsidP="00811356">
      <w:r>
        <w:rPr>
          <w:rFonts w:hint="eastAsia"/>
        </w:rPr>
        <w:t>光纤传输通道测试：</w:t>
      </w:r>
    </w:p>
    <w:p w14:paraId="466B9A3C" w14:textId="19E74ECC" w:rsidR="00811356" w:rsidRDefault="00811356" w:rsidP="00811356">
      <w:r>
        <w:rPr>
          <w:rFonts w:hint="eastAsia"/>
        </w:rPr>
        <w:t xml:space="preserve"> </w:t>
      </w:r>
      <w:r>
        <w:rPr>
          <w:rFonts w:hint="eastAsia"/>
        </w:rPr>
        <w:t>光纤测量参数</w:t>
      </w:r>
    </w:p>
    <w:p w14:paraId="2908C059" w14:textId="77777777" w:rsidR="00811356" w:rsidRDefault="00811356" w:rsidP="00811356">
      <w:r>
        <w:rPr>
          <w:rFonts w:hint="eastAsia"/>
        </w:rPr>
        <w:t>1</w:t>
      </w:r>
      <w:r>
        <w:rPr>
          <w:rFonts w:hint="eastAsia"/>
        </w:rPr>
        <w:t>、光纤的连续性</w:t>
      </w:r>
    </w:p>
    <w:p w14:paraId="4FC7D3EC" w14:textId="537F3A6C" w:rsidR="00811356" w:rsidRDefault="00811356" w:rsidP="00811356">
      <w:r>
        <w:rPr>
          <w:rFonts w:hint="eastAsia"/>
        </w:rPr>
        <w:t>进行连续性测量时，通常是把红色激光、发光二极管或者其他可见光注入光纤，并在光纤的末端监视光的输出。如果在光纤中有断裂或其他的不连续点，在光纤输出</w:t>
      </w:r>
      <w:proofErr w:type="gramStart"/>
      <w:r>
        <w:rPr>
          <w:rFonts w:hint="eastAsia"/>
        </w:rPr>
        <w:t>端的光</w:t>
      </w:r>
      <w:proofErr w:type="gramEnd"/>
      <w:r>
        <w:rPr>
          <w:rFonts w:hint="eastAsia"/>
        </w:rPr>
        <w:t>功率就会减少或者根本没有光输出。</w:t>
      </w:r>
    </w:p>
    <w:p w14:paraId="4019EA6A" w14:textId="77777777" w:rsidR="00811356" w:rsidRDefault="00811356" w:rsidP="00811356">
      <w:r>
        <w:rPr>
          <w:rFonts w:hint="eastAsia"/>
        </w:rPr>
        <w:t>光通过光纤传输后，功率的衰减大小也能表示出光纤的传导性能。如果光纤的衰减太大，则系统也不能正常工作。光功率计和光源是进行光纤传输特性测量的一般设备。</w:t>
      </w:r>
    </w:p>
    <w:p w14:paraId="3D42AAA4" w14:textId="77777777" w:rsidR="00811356" w:rsidRDefault="00811356" w:rsidP="00811356">
      <w:r>
        <w:rPr>
          <w:rFonts w:hint="eastAsia"/>
        </w:rPr>
        <w:t>2</w:t>
      </w:r>
      <w:r>
        <w:rPr>
          <w:rFonts w:hint="eastAsia"/>
        </w:rPr>
        <w:t>、光纤的衰减</w:t>
      </w:r>
    </w:p>
    <w:p w14:paraId="41993004" w14:textId="52F11FDE" w:rsidR="00811356" w:rsidRDefault="00811356" w:rsidP="00811356">
      <w:r>
        <w:rPr>
          <w:rFonts w:hint="eastAsia"/>
        </w:rPr>
        <w:t>光纤的衰减主要是由光纤本身的固有吸收和散射造成的。衰减系数应在许多波长上进行测量，因此选择单色仪作为光源，也可以用发光二极管作为多模光纤的测试源。</w:t>
      </w:r>
    </w:p>
    <w:p w14:paraId="2CD3EC83" w14:textId="77777777" w:rsidR="00811356" w:rsidRDefault="00811356" w:rsidP="00811356">
      <w:r>
        <w:rPr>
          <w:rFonts w:hint="eastAsia"/>
        </w:rPr>
        <w:t>3</w:t>
      </w:r>
      <w:r>
        <w:rPr>
          <w:rFonts w:hint="eastAsia"/>
        </w:rPr>
        <w:t>、光纤的带宽</w:t>
      </w:r>
    </w:p>
    <w:p w14:paraId="59251602" w14:textId="0760714D" w:rsidR="00811356" w:rsidRDefault="00811356" w:rsidP="00811356">
      <w:r>
        <w:rPr>
          <w:rFonts w:hint="eastAsia"/>
        </w:rPr>
        <w:t>带宽是光纤传输系统中重要参数之一，带宽越宽，信息传输速率就越高。</w:t>
      </w:r>
    </w:p>
    <w:p w14:paraId="7ECA424F" w14:textId="77777777" w:rsidR="00811356" w:rsidRDefault="00811356" w:rsidP="00811356">
      <w:r>
        <w:rPr>
          <w:rFonts w:hint="eastAsia"/>
        </w:rPr>
        <w:t>在大多数的多模系统中，都采用发光二极管作为光源，光源本身也会影响带宽。这是因为这些发光二极管光源的频谱分布很宽，其中长波长的光比短波长的光传播速度要快。这种光传播速度的差别就是色散，它会导致光脉冲在传输后被展宽。</w:t>
      </w:r>
    </w:p>
    <w:p w14:paraId="305ECD02" w14:textId="77777777" w:rsidR="00811356" w:rsidRDefault="00811356" w:rsidP="00811356">
      <w:r>
        <w:rPr>
          <w:rFonts w:hint="eastAsia"/>
        </w:rPr>
        <w:t>4</w:t>
      </w:r>
      <w:r>
        <w:rPr>
          <w:rFonts w:hint="eastAsia"/>
        </w:rPr>
        <w:t>、测试工具：</w:t>
      </w:r>
      <w:r>
        <w:rPr>
          <w:rFonts w:hint="eastAsia"/>
        </w:rPr>
        <w:t>OTDR</w:t>
      </w:r>
      <w:r>
        <w:rPr>
          <w:rFonts w:hint="eastAsia"/>
        </w:rPr>
        <w:t>。</w:t>
      </w:r>
    </w:p>
    <w:p w14:paraId="09A36817" w14:textId="21374070" w:rsidR="00811356" w:rsidRPr="00811356" w:rsidRDefault="00811356" w:rsidP="00811356">
      <w:r>
        <w:rPr>
          <w:rFonts w:hint="eastAsia"/>
        </w:rPr>
        <w:t>系统内所有安装调测信息应详细记录入档案。</w:t>
      </w:r>
    </w:p>
    <w:p w14:paraId="7CD8AAE9" w14:textId="2C38442A" w:rsidR="00476562" w:rsidRDefault="00476562" w:rsidP="00245419">
      <w:pPr>
        <w:pStyle w:val="4"/>
      </w:pPr>
      <w:r>
        <w:rPr>
          <w:rFonts w:hint="eastAsia"/>
        </w:rPr>
        <w:t>综合安防系统</w:t>
      </w:r>
    </w:p>
    <w:p w14:paraId="059BDC53" w14:textId="366A1AE3" w:rsidR="008F3910" w:rsidRPr="008F3910" w:rsidRDefault="008F3910" w:rsidP="008F3910">
      <w:r>
        <w:rPr>
          <w:rFonts w:hint="eastAsia"/>
        </w:rPr>
        <w:t>安全防范系统由视频监控子系统、防盗报警子系统、电子巡更子系统组成。视频监控系统根据建筑物内的使用功能及安全防范管理的要求，对建筑内的公共活动场所、通道以及重要部位进行实时、有效的视频探测、视频监视、图像显示、记录与回放。防盗报警系统能够对设防区域的非法入侵、盗窃、破坏和抢劫等，进行实时有效的控测与报警。电子巡更系统按照预先编制的保安人员巡查程序，通过信息识读对保安人员巡逻的工作状态（是否准时、是否遵守顺序等）进行监督、记录等。</w:t>
      </w:r>
    </w:p>
    <w:p w14:paraId="14FC5ADB" w14:textId="2EA75AE1" w:rsidR="007833E6" w:rsidRPr="007833E6" w:rsidRDefault="007833E6" w:rsidP="007833E6">
      <w:r>
        <w:rPr>
          <w:rFonts w:hint="eastAsia"/>
        </w:rPr>
        <w:t>该平台为各子系统的软件系统后端接口协议对接，该部分无具体施工内容，但需要积极配合平台厂家进行各系统对接之间的开通调试工作，保障系统平台正常对接，操作运行</w:t>
      </w:r>
      <w:r>
        <w:rPr>
          <w:rFonts w:hint="eastAsia"/>
        </w:rPr>
        <w:lastRenderedPageBreak/>
        <w:t>流畅，功能使用正常。</w:t>
      </w:r>
    </w:p>
    <w:p w14:paraId="1F21AC79" w14:textId="75AD5262" w:rsidR="00476562" w:rsidRDefault="00476562" w:rsidP="00245419">
      <w:pPr>
        <w:pStyle w:val="4"/>
      </w:pPr>
      <w:r>
        <w:rPr>
          <w:rFonts w:hint="eastAsia"/>
        </w:rPr>
        <w:t>楼宇可视对讲系统</w:t>
      </w:r>
    </w:p>
    <w:p w14:paraId="51CF3108" w14:textId="374D631F" w:rsidR="00511616" w:rsidRDefault="00511616" w:rsidP="00511616">
      <w:pPr>
        <w:pStyle w:val="5"/>
      </w:pPr>
      <w:r>
        <w:rPr>
          <w:rFonts w:hint="eastAsia"/>
        </w:rPr>
        <w:t>楼宇对讲系统设计和安装要求</w:t>
      </w:r>
    </w:p>
    <w:p w14:paraId="1498D687" w14:textId="416FB49E" w:rsidR="00511616" w:rsidRDefault="00511616" w:rsidP="00511616">
      <w:r>
        <w:t>1</w:t>
      </w:r>
      <w:r>
        <w:rPr>
          <w:rFonts w:hint="eastAsia"/>
        </w:rPr>
        <w:t>）设计要求</w:t>
      </w:r>
    </w:p>
    <w:p w14:paraId="466AAB9F" w14:textId="7570F6A0" w:rsidR="00511616" w:rsidRDefault="00511616" w:rsidP="00511616">
      <w:r>
        <w:rPr>
          <w:rFonts w:hint="eastAsia"/>
        </w:rPr>
        <w:t>对讲语音清晰。</w:t>
      </w:r>
    </w:p>
    <w:p w14:paraId="0546BD8B" w14:textId="09B2412E" w:rsidR="00511616" w:rsidRDefault="00511616" w:rsidP="00511616">
      <w:r>
        <w:rPr>
          <w:rFonts w:hint="eastAsia"/>
        </w:rPr>
        <w:t>拨叫准确、操作简便。</w:t>
      </w:r>
    </w:p>
    <w:p w14:paraId="05E23B9E" w14:textId="167B284D" w:rsidR="00511616" w:rsidRDefault="00511616" w:rsidP="00511616">
      <w:r>
        <w:rPr>
          <w:rFonts w:hint="eastAsia"/>
        </w:rPr>
        <w:t>主机控制盘对使用者拨发出的地址有明确显示。</w:t>
      </w:r>
    </w:p>
    <w:p w14:paraId="5315BFC4" w14:textId="0DC5DA5B" w:rsidR="00511616" w:rsidRDefault="00511616" w:rsidP="00511616">
      <w:r>
        <w:rPr>
          <w:rFonts w:hint="eastAsia"/>
        </w:rPr>
        <w:t>主机控制盘应设在住宅单元入口门外。壁挂式可视分机中心距地宜为</w:t>
      </w:r>
      <w:r>
        <w:rPr>
          <w:rFonts w:hint="eastAsia"/>
        </w:rPr>
        <w:t>1.5m</w:t>
      </w:r>
      <w:r>
        <w:rPr>
          <w:rFonts w:hint="eastAsia"/>
        </w:rPr>
        <w:t>。</w:t>
      </w:r>
    </w:p>
    <w:p w14:paraId="046A91DB" w14:textId="5740576B" w:rsidR="00511616" w:rsidRDefault="00511616" w:rsidP="00511616">
      <w:r>
        <w:t>2</w:t>
      </w:r>
      <w:r>
        <w:rPr>
          <w:rFonts w:hint="eastAsia"/>
        </w:rPr>
        <w:t>）安装要求</w:t>
      </w:r>
    </w:p>
    <w:p w14:paraId="076A3543" w14:textId="5A667E88" w:rsidR="00511616" w:rsidRDefault="00511616" w:rsidP="00511616">
      <w:r>
        <w:rPr>
          <w:rFonts w:hint="eastAsia"/>
        </w:rPr>
        <w:t>系统连接电缆</w:t>
      </w:r>
      <w:r>
        <w:rPr>
          <w:rFonts w:hint="eastAsia"/>
        </w:rPr>
        <w:t>(</w:t>
      </w:r>
      <w:r>
        <w:rPr>
          <w:rFonts w:hint="eastAsia"/>
        </w:rPr>
        <w:t>线</w:t>
      </w:r>
      <w:r>
        <w:rPr>
          <w:rFonts w:hint="eastAsia"/>
        </w:rPr>
        <w:t>)</w:t>
      </w:r>
      <w:r>
        <w:rPr>
          <w:rFonts w:hint="eastAsia"/>
        </w:rPr>
        <w:t>宜穿管</w:t>
      </w:r>
      <w:proofErr w:type="gramStart"/>
      <w:r>
        <w:rPr>
          <w:rFonts w:hint="eastAsia"/>
        </w:rPr>
        <w:t>保护并暗敷</w:t>
      </w:r>
      <w:proofErr w:type="gramEnd"/>
      <w:r>
        <w:rPr>
          <w:rFonts w:hint="eastAsia"/>
        </w:rPr>
        <w:t>。</w:t>
      </w:r>
    </w:p>
    <w:p w14:paraId="1089EF62" w14:textId="29111F5E" w:rsidR="00511616" w:rsidRDefault="00511616" w:rsidP="00511616">
      <w:r>
        <w:rPr>
          <w:rFonts w:hint="eastAsia"/>
        </w:rPr>
        <w:t>对主机、总接线盒、户内机</w:t>
      </w:r>
      <w:r>
        <w:rPr>
          <w:rFonts w:hint="eastAsia"/>
        </w:rPr>
        <w:t>(</w:t>
      </w:r>
      <w:r>
        <w:rPr>
          <w:rFonts w:hint="eastAsia"/>
        </w:rPr>
        <w:t>或保护器</w:t>
      </w:r>
      <w:r>
        <w:rPr>
          <w:rFonts w:hint="eastAsia"/>
        </w:rPr>
        <w:t>)</w:t>
      </w:r>
      <w:r>
        <w:rPr>
          <w:rFonts w:hint="eastAsia"/>
        </w:rPr>
        <w:t>等在安装前应先确定其合适的安装位置</w:t>
      </w:r>
      <w:r>
        <w:rPr>
          <w:rFonts w:hint="eastAsia"/>
        </w:rPr>
        <w:t>.</w:t>
      </w:r>
      <w:r>
        <w:rPr>
          <w:rFonts w:hint="eastAsia"/>
        </w:rPr>
        <w:t>各设备安装应端正整齐，各用户房间的安装位置及高度应统一。</w:t>
      </w:r>
    </w:p>
    <w:p w14:paraId="16B1443E" w14:textId="10ED2B93" w:rsidR="00511616" w:rsidRDefault="00511616" w:rsidP="00511616">
      <w:r>
        <w:rPr>
          <w:rFonts w:hint="eastAsia"/>
        </w:rPr>
        <w:t>施工布线、接线、设备安装等要严格遵守有关施工安装规程，并做好校线、线路复查、调试等工作。</w:t>
      </w:r>
    </w:p>
    <w:p w14:paraId="2993B67F" w14:textId="4DB4E3DC" w:rsidR="00511616" w:rsidRDefault="00511616" w:rsidP="00511616">
      <w:pPr>
        <w:pStyle w:val="5"/>
      </w:pPr>
      <w:r>
        <w:rPr>
          <w:rFonts w:hint="eastAsia"/>
        </w:rPr>
        <w:t>电缆敷设</w:t>
      </w:r>
    </w:p>
    <w:p w14:paraId="22CCF3EA" w14:textId="62AB5A94" w:rsidR="00511616" w:rsidRDefault="00511616" w:rsidP="00BF23DD">
      <w:pPr>
        <w:pStyle w:val="af9"/>
        <w:numPr>
          <w:ilvl w:val="0"/>
          <w:numId w:val="18"/>
        </w:numPr>
        <w:ind w:firstLineChars="0"/>
        <w:jc w:val="both"/>
      </w:pPr>
      <w:r>
        <w:rPr>
          <w:rFonts w:hint="eastAsia"/>
        </w:rPr>
        <w:t>必须按图纸进行敷设，施工质量应符合《电力工程电缆设计规范》的要求。</w:t>
      </w:r>
    </w:p>
    <w:p w14:paraId="050281C5" w14:textId="75270F02" w:rsidR="00511616" w:rsidRDefault="00511616" w:rsidP="00BF23DD">
      <w:pPr>
        <w:pStyle w:val="af9"/>
        <w:numPr>
          <w:ilvl w:val="0"/>
          <w:numId w:val="18"/>
        </w:numPr>
        <w:ind w:firstLineChars="0"/>
        <w:jc w:val="both"/>
      </w:pPr>
      <w:r>
        <w:rPr>
          <w:rFonts w:hint="eastAsia"/>
        </w:rPr>
        <w:t>施工所需的仪器设备、工具及施工材料应提前准备就绪，施工现场有障碍物时应提前清除。</w:t>
      </w:r>
    </w:p>
    <w:p w14:paraId="45C76D64" w14:textId="7677B2D0" w:rsidR="00511616" w:rsidRDefault="00511616" w:rsidP="00BF23DD">
      <w:pPr>
        <w:pStyle w:val="af9"/>
        <w:numPr>
          <w:ilvl w:val="0"/>
          <w:numId w:val="18"/>
        </w:numPr>
        <w:ind w:firstLineChars="0"/>
        <w:jc w:val="both"/>
      </w:pPr>
      <w:r>
        <w:rPr>
          <w:rFonts w:hint="eastAsia"/>
        </w:rPr>
        <w:t>根据设计图纸要求，选配电缆，尽量避免电缆的接续。必须接续对应采取焊接方式或采用专用接插件。</w:t>
      </w:r>
    </w:p>
    <w:p w14:paraId="0EBC7384" w14:textId="6913D5C3" w:rsidR="00511616" w:rsidRDefault="00511616" w:rsidP="00BF23DD">
      <w:pPr>
        <w:pStyle w:val="af9"/>
        <w:numPr>
          <w:ilvl w:val="0"/>
          <w:numId w:val="18"/>
        </w:numPr>
        <w:ind w:firstLineChars="0"/>
        <w:jc w:val="both"/>
      </w:pPr>
      <w:r>
        <w:rPr>
          <w:rFonts w:hint="eastAsia"/>
        </w:rPr>
        <w:t>电源电缆与信号电缆应分开敷设。</w:t>
      </w:r>
    </w:p>
    <w:p w14:paraId="6EA84ECA" w14:textId="38FC91F3" w:rsidR="00511616" w:rsidRDefault="00511616" w:rsidP="00BF23DD">
      <w:pPr>
        <w:pStyle w:val="af9"/>
        <w:numPr>
          <w:ilvl w:val="0"/>
          <w:numId w:val="18"/>
        </w:numPr>
        <w:ind w:firstLineChars="0"/>
        <w:jc w:val="both"/>
      </w:pPr>
      <w:r>
        <w:rPr>
          <w:rFonts w:hint="eastAsia"/>
        </w:rPr>
        <w:t>敷设电缆时尽量避开恶劣环境。如高温热源和化学腐蚀区域等。</w:t>
      </w:r>
    </w:p>
    <w:p w14:paraId="49E3924B" w14:textId="4C77F7A2" w:rsidR="00511616" w:rsidRDefault="00511616" w:rsidP="00BF23DD">
      <w:pPr>
        <w:pStyle w:val="af9"/>
        <w:numPr>
          <w:ilvl w:val="0"/>
          <w:numId w:val="18"/>
        </w:numPr>
        <w:ind w:firstLineChars="0"/>
        <w:jc w:val="both"/>
      </w:pPr>
      <w:r>
        <w:rPr>
          <w:rFonts w:hint="eastAsia"/>
        </w:rPr>
        <w:t>远离高压线或大电流电缆，不易避开时应</w:t>
      </w:r>
      <w:proofErr w:type="gramStart"/>
      <w:r>
        <w:rPr>
          <w:rFonts w:hint="eastAsia"/>
        </w:rPr>
        <w:t>各自穿配金属</w:t>
      </w:r>
      <w:proofErr w:type="gramEnd"/>
      <w:r>
        <w:rPr>
          <w:rFonts w:hint="eastAsia"/>
        </w:rPr>
        <w:t>管，以防干扰。</w:t>
      </w:r>
    </w:p>
    <w:p w14:paraId="7C390913" w14:textId="6253FFEA" w:rsidR="00511616" w:rsidRDefault="00511616" w:rsidP="00BF23DD">
      <w:pPr>
        <w:pStyle w:val="af9"/>
        <w:numPr>
          <w:ilvl w:val="0"/>
          <w:numId w:val="18"/>
        </w:numPr>
        <w:ind w:firstLineChars="0"/>
        <w:jc w:val="both"/>
      </w:pPr>
      <w:r>
        <w:rPr>
          <w:rFonts w:hint="eastAsia"/>
        </w:rPr>
        <w:t>有强电磁场干扰环境</w:t>
      </w:r>
      <w:r>
        <w:rPr>
          <w:rFonts w:hint="eastAsia"/>
        </w:rPr>
        <w:t>(</w:t>
      </w:r>
      <w:r>
        <w:rPr>
          <w:rFonts w:hint="eastAsia"/>
        </w:rPr>
        <w:t>如电台、电视台附近</w:t>
      </w:r>
      <w:r>
        <w:rPr>
          <w:rFonts w:hint="eastAsia"/>
        </w:rPr>
        <w:t>)</w:t>
      </w:r>
      <w:r>
        <w:rPr>
          <w:rFonts w:hint="eastAsia"/>
        </w:rPr>
        <w:t>应将电缆穿人金属管，并尽可能埋入地下。</w:t>
      </w:r>
    </w:p>
    <w:p w14:paraId="21E3ACAF" w14:textId="13AC6B4C" w:rsidR="00511616" w:rsidRDefault="00511616" w:rsidP="00BF23DD">
      <w:pPr>
        <w:pStyle w:val="af9"/>
        <w:numPr>
          <w:ilvl w:val="0"/>
          <w:numId w:val="18"/>
        </w:numPr>
        <w:ind w:firstLineChars="0"/>
        <w:jc w:val="both"/>
      </w:pPr>
      <w:r>
        <w:rPr>
          <w:rFonts w:hint="eastAsia"/>
        </w:rPr>
        <w:t>穿管前应将管内积水、杂物清除干净，穿线时宜涂抹黄油或滑石粉，进入管口的电缆应保持平直，管内电缆不能有接头和扭结，穿好后应做防潮、防腐等处理。</w:t>
      </w:r>
    </w:p>
    <w:p w14:paraId="366475B7" w14:textId="589CF2A3" w:rsidR="00511616" w:rsidRDefault="00511616" w:rsidP="00BF23DD">
      <w:pPr>
        <w:pStyle w:val="af9"/>
        <w:numPr>
          <w:ilvl w:val="0"/>
          <w:numId w:val="18"/>
        </w:numPr>
        <w:ind w:firstLineChars="0"/>
        <w:jc w:val="both"/>
      </w:pPr>
      <w:r>
        <w:rPr>
          <w:rFonts w:hint="eastAsia"/>
        </w:rPr>
        <w:t>两固定点之间距离不得超过</w:t>
      </w:r>
      <w:r>
        <w:rPr>
          <w:rFonts w:hint="eastAsia"/>
        </w:rPr>
        <w:t>1.5m</w:t>
      </w:r>
      <w:r>
        <w:rPr>
          <w:rFonts w:hint="eastAsia"/>
        </w:rPr>
        <w:t>。</w:t>
      </w:r>
    </w:p>
    <w:p w14:paraId="4704B38A" w14:textId="1815419E" w:rsidR="00511616" w:rsidRDefault="00511616" w:rsidP="00BF23DD">
      <w:pPr>
        <w:pStyle w:val="af9"/>
        <w:numPr>
          <w:ilvl w:val="0"/>
          <w:numId w:val="18"/>
        </w:numPr>
        <w:ind w:firstLineChars="0"/>
        <w:jc w:val="both"/>
      </w:pPr>
      <w:r>
        <w:rPr>
          <w:rFonts w:hint="eastAsia"/>
        </w:rPr>
        <w:lastRenderedPageBreak/>
        <w:t>应从所接设备下部穿出，并留出一定余量。</w:t>
      </w:r>
    </w:p>
    <w:p w14:paraId="1DDEAAE0" w14:textId="0282FB2E" w:rsidR="00EF4DD3" w:rsidRDefault="00511616" w:rsidP="00BF23DD">
      <w:pPr>
        <w:pStyle w:val="af9"/>
        <w:numPr>
          <w:ilvl w:val="0"/>
          <w:numId w:val="18"/>
        </w:numPr>
        <w:ind w:firstLineChars="0"/>
        <w:jc w:val="both"/>
      </w:pPr>
      <w:proofErr w:type="gramStart"/>
      <w:r>
        <w:rPr>
          <w:rFonts w:hint="eastAsia"/>
        </w:rPr>
        <w:t>缆端作</w:t>
      </w:r>
      <w:proofErr w:type="gramEnd"/>
      <w:r>
        <w:rPr>
          <w:rFonts w:hint="eastAsia"/>
        </w:rPr>
        <w:t>好标志和编号。</w:t>
      </w:r>
    </w:p>
    <w:p w14:paraId="362C5804" w14:textId="2ED5EC57" w:rsidR="00511616" w:rsidRDefault="00511616" w:rsidP="00511616">
      <w:pPr>
        <w:pStyle w:val="5"/>
      </w:pPr>
      <w:r>
        <w:rPr>
          <w:rFonts w:hint="eastAsia"/>
        </w:rPr>
        <w:t>系统调试</w:t>
      </w:r>
    </w:p>
    <w:p w14:paraId="32A9B3D9" w14:textId="43F3BC9E" w:rsidR="00511616" w:rsidRDefault="00511616" w:rsidP="00BF23DD">
      <w:pPr>
        <w:pStyle w:val="af9"/>
        <w:numPr>
          <w:ilvl w:val="1"/>
          <w:numId w:val="19"/>
        </w:numPr>
        <w:ind w:left="993" w:firstLineChars="0"/>
      </w:pPr>
      <w:r>
        <w:rPr>
          <w:rFonts w:hint="eastAsia"/>
        </w:rPr>
        <w:t>监控系统调试应在系统施工结束后进行。</w:t>
      </w:r>
    </w:p>
    <w:p w14:paraId="5FD89494" w14:textId="74D46E37" w:rsidR="00511616" w:rsidRPr="00511616" w:rsidRDefault="00511616" w:rsidP="00BF23DD">
      <w:pPr>
        <w:pStyle w:val="af9"/>
        <w:numPr>
          <w:ilvl w:val="1"/>
          <w:numId w:val="19"/>
        </w:numPr>
        <w:ind w:left="993" w:firstLineChars="0"/>
      </w:pPr>
      <w:r>
        <w:rPr>
          <w:rFonts w:hint="eastAsia"/>
        </w:rPr>
        <w:t>监控系统调试前应具备施工时的图纸资料和设计变更文件以及隐蔽工程的检测与验收资料等。</w:t>
      </w:r>
    </w:p>
    <w:p w14:paraId="69E2734C" w14:textId="416071A6" w:rsidR="00476562" w:rsidRDefault="00476562" w:rsidP="00245419">
      <w:pPr>
        <w:pStyle w:val="4"/>
      </w:pPr>
      <w:r>
        <w:rPr>
          <w:rFonts w:hint="eastAsia"/>
        </w:rPr>
        <w:t>电梯五方对讲系统</w:t>
      </w:r>
      <w:r>
        <w:rPr>
          <w:rFonts w:hint="eastAsia"/>
        </w:rPr>
        <w:t xml:space="preserve"> </w:t>
      </w:r>
    </w:p>
    <w:p w14:paraId="4F418BF8" w14:textId="77777777" w:rsidR="00C27A1F" w:rsidRDefault="00C27A1F" w:rsidP="00C27A1F">
      <w:pPr>
        <w:pStyle w:val="5"/>
      </w:pPr>
      <w:r>
        <w:rPr>
          <w:rFonts w:hint="eastAsia"/>
        </w:rPr>
        <w:t>系统设计原则</w:t>
      </w:r>
    </w:p>
    <w:p w14:paraId="7517A7D0" w14:textId="7DCA5D92" w:rsidR="00C27A1F" w:rsidRDefault="00C27A1F" w:rsidP="00C27A1F">
      <w:r>
        <w:rPr>
          <w:rFonts w:hint="eastAsia"/>
        </w:rPr>
        <w:t>通过电梯五方对讲系统，电梯维修调试人员可以方便的与其它地理位置的人员对讲通话。通过对讲系统，使住户与小区管理部门建立一条内部通讯的通道。系统应具备单体能独立运行、系统能通过模块叠加方式进行扩展、跳跃可并接分机，使系统具有非常强的适应能力。</w:t>
      </w:r>
    </w:p>
    <w:p w14:paraId="278DDDF6" w14:textId="77777777" w:rsidR="00C27A1F" w:rsidRDefault="00C27A1F" w:rsidP="00C27A1F">
      <w:r>
        <w:rPr>
          <w:rFonts w:hint="eastAsia"/>
        </w:rPr>
        <w:t>系统的可靠性，可扩充性和系统可维护性是本系统能否真正实用的关键所在。系统的可靠性包括系统设备的可靠性，信号传输的可靠性，抗人为故障的能力。系统可扩充性包括系统能否逐步扩充用户数量，系统主机容量，传输距离，系统编码能力，内部通信的通话通道数量。系统可维护性是指当系统出现故障时，在最短的时间内找出故障部位，并在不影响整个系统正常使用的情况下更换设备，尽可能不影响其他用户的使用。并确保在发生设备故障、线路故障时不会影响整个系统的运行。</w:t>
      </w:r>
    </w:p>
    <w:p w14:paraId="16A69458" w14:textId="242131E4" w:rsidR="00C27A1F" w:rsidRDefault="00C27A1F" w:rsidP="00C27A1F">
      <w:r>
        <w:rPr>
          <w:rFonts w:hint="eastAsia"/>
        </w:rPr>
        <w:t>系统功能与特点</w:t>
      </w:r>
      <w:r>
        <w:rPr>
          <w:rFonts w:hint="eastAsia"/>
        </w:rPr>
        <w:t>,</w:t>
      </w:r>
      <w:r>
        <w:rPr>
          <w:rFonts w:hint="eastAsia"/>
        </w:rPr>
        <w:t>总线传输，抗干扰性强，有对故障分机检测功能。</w:t>
      </w:r>
      <w:r>
        <w:rPr>
          <w:rFonts w:hint="eastAsia"/>
        </w:rPr>
        <w:t xml:space="preserve"> </w:t>
      </w:r>
      <w:r>
        <w:rPr>
          <w:rFonts w:hint="eastAsia"/>
        </w:rPr>
        <w:t>免提对讲，可同时显示多路电梯轿厢或机房分机的报警，并记忆保持。可对电梯轿厢进行单个监听或循环监听。</w:t>
      </w:r>
    </w:p>
    <w:p w14:paraId="7B2E931E" w14:textId="1ED9819B" w:rsidR="00C27A1F" w:rsidRDefault="00C27A1F" w:rsidP="00C27A1F">
      <w:r>
        <w:rPr>
          <w:rFonts w:hint="eastAsia"/>
        </w:rPr>
        <w:t>可与电梯轿厢、机房分机进行多方对讲。</w:t>
      </w:r>
    </w:p>
    <w:p w14:paraId="44CEE042" w14:textId="77777777" w:rsidR="00C27A1F" w:rsidRDefault="00C27A1F" w:rsidP="00C27A1F">
      <w:pPr>
        <w:pStyle w:val="5"/>
      </w:pPr>
      <w:r>
        <w:rPr>
          <w:rFonts w:hint="eastAsia"/>
        </w:rPr>
        <w:t>电梯五方对讲系统的布线及要求</w:t>
      </w:r>
    </w:p>
    <w:p w14:paraId="4F7E0F47" w14:textId="77777777" w:rsidR="00C27A1F" w:rsidRDefault="00C27A1F" w:rsidP="00C27A1F">
      <w:r>
        <w:rPr>
          <w:rFonts w:hint="eastAsia"/>
        </w:rPr>
        <w:t>电梯五方对讲系统的布线是小区管理系统的重要组成部分，它犹如在小区内建立一条“信息高速公路”，小区内的各种信号在这条“信息高速公路”上畅通无阻，使整个小区管理系统协调、稳定、可靠地运行。因此布线显得十分重要。高质量的布线，能使系统运行稳定可靠。不合理布线会大大降低系统性能，使系统信息不畅、工作不可靠，甚至会造</w:t>
      </w:r>
      <w:r>
        <w:rPr>
          <w:rFonts w:hint="eastAsia"/>
        </w:rPr>
        <w:lastRenderedPageBreak/>
        <w:t>成整个系统瘫痪。所以应十分重视系统的布线。</w:t>
      </w:r>
    </w:p>
    <w:p w14:paraId="321D05B0" w14:textId="77777777" w:rsidR="00C27A1F" w:rsidRPr="005B7921" w:rsidRDefault="00C27A1F" w:rsidP="00C27A1F">
      <w:pPr>
        <w:ind w:firstLine="482"/>
        <w:rPr>
          <w:b/>
          <w:bCs/>
        </w:rPr>
      </w:pPr>
      <w:r w:rsidRPr="005B7921">
        <w:rPr>
          <w:rFonts w:hint="eastAsia"/>
          <w:b/>
          <w:bCs/>
        </w:rPr>
        <w:t>系统总线</w:t>
      </w:r>
    </w:p>
    <w:p w14:paraId="1E70042F" w14:textId="77777777" w:rsidR="00C27A1F" w:rsidRDefault="00C27A1F" w:rsidP="00C27A1F">
      <w:r>
        <w:rPr>
          <w:rFonts w:hint="eastAsia"/>
        </w:rPr>
        <w:t>系统采用总线结构，采用</w:t>
      </w:r>
      <w:r>
        <w:rPr>
          <w:rFonts w:hint="eastAsia"/>
        </w:rPr>
        <w:t>4*0.5</w:t>
      </w:r>
      <w:r>
        <w:rPr>
          <w:rFonts w:hint="eastAsia"/>
        </w:rPr>
        <w:t>屏蔽信号线。</w:t>
      </w:r>
    </w:p>
    <w:p w14:paraId="4A5D5158" w14:textId="0C009DDA" w:rsidR="00C27A1F" w:rsidRPr="005B7921" w:rsidRDefault="00C27A1F" w:rsidP="00C27A1F">
      <w:pPr>
        <w:ind w:firstLine="482"/>
        <w:rPr>
          <w:b/>
          <w:bCs/>
        </w:rPr>
      </w:pPr>
      <w:r w:rsidRPr="005B7921">
        <w:rPr>
          <w:rFonts w:hint="eastAsia"/>
          <w:b/>
          <w:bCs/>
        </w:rPr>
        <w:t>系统布线说明</w:t>
      </w:r>
    </w:p>
    <w:p w14:paraId="0A9257A6" w14:textId="69B54268" w:rsidR="00C27A1F" w:rsidRDefault="00C27A1F" w:rsidP="005B7921">
      <w:r>
        <w:rPr>
          <w:rFonts w:hint="eastAsia"/>
        </w:rPr>
        <w:t>a</w:t>
      </w:r>
      <w:r>
        <w:rPr>
          <w:rFonts w:hint="eastAsia"/>
        </w:rPr>
        <w:t>：管线结构：单一单元独立线缆铺设</w:t>
      </w:r>
    </w:p>
    <w:p w14:paraId="2B3923B1" w14:textId="77777777" w:rsidR="00C27A1F" w:rsidRDefault="00C27A1F" w:rsidP="00C27A1F">
      <w:r>
        <w:rPr>
          <w:rFonts w:hint="eastAsia"/>
        </w:rPr>
        <w:t>b</w:t>
      </w:r>
      <w:r>
        <w:rPr>
          <w:rFonts w:hint="eastAsia"/>
        </w:rPr>
        <w:t>：</w:t>
      </w:r>
      <w:proofErr w:type="gramStart"/>
      <w:r>
        <w:rPr>
          <w:rFonts w:hint="eastAsia"/>
        </w:rPr>
        <w:t>布管质材</w:t>
      </w:r>
      <w:proofErr w:type="gramEnd"/>
      <w:r>
        <w:rPr>
          <w:rFonts w:hint="eastAsia"/>
        </w:rPr>
        <w:t>要求：建筑物之间的</w:t>
      </w:r>
      <w:proofErr w:type="gramStart"/>
      <w:r>
        <w:rPr>
          <w:rFonts w:hint="eastAsia"/>
        </w:rPr>
        <w:t>联网线</w:t>
      </w:r>
      <w:proofErr w:type="gramEnd"/>
      <w:r>
        <w:rPr>
          <w:rFonts w:hint="eastAsia"/>
        </w:rPr>
        <w:t>布管必须采用钢管和</w:t>
      </w:r>
      <w:proofErr w:type="gramStart"/>
      <w:r>
        <w:rPr>
          <w:rFonts w:hint="eastAsia"/>
        </w:rPr>
        <w:t>槽架</w:t>
      </w:r>
      <w:proofErr w:type="gramEnd"/>
      <w:r>
        <w:rPr>
          <w:rFonts w:hint="eastAsia"/>
        </w:rPr>
        <w:t>单独敷设。</w:t>
      </w:r>
    </w:p>
    <w:p w14:paraId="1200C332" w14:textId="77777777" w:rsidR="00C27A1F" w:rsidRPr="005B7921" w:rsidRDefault="00C27A1F" w:rsidP="00C27A1F">
      <w:pPr>
        <w:ind w:firstLine="482"/>
        <w:rPr>
          <w:b/>
          <w:bCs/>
        </w:rPr>
      </w:pPr>
      <w:r w:rsidRPr="005B7921">
        <w:rPr>
          <w:rFonts w:hint="eastAsia"/>
          <w:b/>
          <w:bCs/>
        </w:rPr>
        <w:t>系统维护原则</w:t>
      </w:r>
    </w:p>
    <w:p w14:paraId="424D1621" w14:textId="77777777" w:rsidR="00C27A1F" w:rsidRDefault="00C27A1F" w:rsidP="00C27A1F">
      <w:r>
        <w:rPr>
          <w:rFonts w:hint="eastAsia"/>
        </w:rPr>
        <w:t>单一原则：</w:t>
      </w:r>
    </w:p>
    <w:p w14:paraId="2256B5F9" w14:textId="09C5CE97" w:rsidR="00C27A1F" w:rsidRDefault="005B7921" w:rsidP="00C27A1F">
      <w:r>
        <w:t>1</w:t>
      </w:r>
      <w:r>
        <w:rPr>
          <w:rFonts w:hint="eastAsia"/>
        </w:rPr>
        <w:t>）</w:t>
      </w:r>
      <w:r w:rsidR="00C27A1F">
        <w:rPr>
          <w:rFonts w:hint="eastAsia"/>
        </w:rPr>
        <w:t>系统中只要有一台分机能与管理主机正常工作，</w:t>
      </w:r>
      <w:proofErr w:type="gramStart"/>
      <w:r w:rsidR="00C27A1F">
        <w:rPr>
          <w:rFonts w:hint="eastAsia"/>
        </w:rPr>
        <w:t>则判断</w:t>
      </w:r>
      <w:proofErr w:type="gramEnd"/>
      <w:r w:rsidR="00C27A1F">
        <w:rPr>
          <w:rFonts w:hint="eastAsia"/>
        </w:rPr>
        <w:t>该台分机、管理主机之间的线路无故障。</w:t>
      </w:r>
    </w:p>
    <w:p w14:paraId="738FDDF5" w14:textId="7A5E1A35" w:rsidR="00C27A1F" w:rsidRDefault="005B7921" w:rsidP="00C27A1F">
      <w:r>
        <w:t>2</w:t>
      </w:r>
      <w:r>
        <w:rPr>
          <w:rFonts w:hint="eastAsia"/>
        </w:rPr>
        <w:t>）</w:t>
      </w:r>
      <w:r w:rsidR="00C27A1F">
        <w:rPr>
          <w:rFonts w:hint="eastAsia"/>
        </w:rPr>
        <w:t>检查方法：断开系统主干线，仅将一台分机接入单元主机中，以判断该单元主机、电源箱有无故障。</w:t>
      </w:r>
    </w:p>
    <w:p w14:paraId="7142EB4C" w14:textId="77777777" w:rsidR="00C27A1F" w:rsidRDefault="00C27A1F" w:rsidP="00C27A1F">
      <w:r>
        <w:rPr>
          <w:rFonts w:hint="eastAsia"/>
        </w:rPr>
        <w:t>替换法：</w:t>
      </w:r>
    </w:p>
    <w:p w14:paraId="2F49C702" w14:textId="7C66BA28" w:rsidR="00C27A1F" w:rsidRDefault="005B7921" w:rsidP="00C27A1F">
      <w:r>
        <w:t>3</w:t>
      </w:r>
      <w:r>
        <w:rPr>
          <w:rFonts w:hint="eastAsia"/>
        </w:rPr>
        <w:t>）</w:t>
      </w:r>
      <w:r w:rsidR="00C27A1F">
        <w:rPr>
          <w:rFonts w:hint="eastAsia"/>
        </w:rPr>
        <w:t>更换系统中某个设备或线路即能改变系统的工作状态</w:t>
      </w:r>
      <w:proofErr w:type="gramStart"/>
      <w:r w:rsidR="00C27A1F">
        <w:rPr>
          <w:rFonts w:hint="eastAsia"/>
        </w:rPr>
        <w:t>则判断</w:t>
      </w:r>
      <w:proofErr w:type="gramEnd"/>
      <w:r w:rsidR="00C27A1F">
        <w:rPr>
          <w:rFonts w:hint="eastAsia"/>
        </w:rPr>
        <w:t>该设备或线路可能有故障。</w:t>
      </w:r>
    </w:p>
    <w:p w14:paraId="3C647011" w14:textId="77777777" w:rsidR="00C27A1F" w:rsidRPr="005B7921" w:rsidRDefault="00C27A1F" w:rsidP="00C27A1F">
      <w:pPr>
        <w:ind w:firstLine="482"/>
        <w:rPr>
          <w:b/>
          <w:bCs/>
        </w:rPr>
      </w:pPr>
      <w:r w:rsidRPr="005B7921">
        <w:rPr>
          <w:rFonts w:hint="eastAsia"/>
          <w:b/>
          <w:bCs/>
        </w:rPr>
        <w:t>系统维护注意事项</w:t>
      </w:r>
    </w:p>
    <w:p w14:paraId="742C1BEE" w14:textId="77777777" w:rsidR="00C27A1F" w:rsidRDefault="00C27A1F" w:rsidP="00C27A1F">
      <w:r>
        <w:rPr>
          <w:rFonts w:hint="eastAsia"/>
        </w:rPr>
        <w:t>加电时不能更换系统中的任何设备或线路。</w:t>
      </w:r>
    </w:p>
    <w:p w14:paraId="5B387EE8" w14:textId="77777777" w:rsidR="00C27A1F" w:rsidRDefault="00C27A1F" w:rsidP="00C27A1F">
      <w:r>
        <w:rPr>
          <w:rFonts w:hint="eastAsia"/>
        </w:rPr>
        <w:t>若系统中任何设备出现异常声音，应立即断电检查。</w:t>
      </w:r>
    </w:p>
    <w:p w14:paraId="2BF4CF50" w14:textId="21697774" w:rsidR="00C27A1F" w:rsidRPr="00C27A1F" w:rsidRDefault="00C27A1F" w:rsidP="00C27A1F">
      <w:r>
        <w:rPr>
          <w:rFonts w:hint="eastAsia"/>
        </w:rPr>
        <w:t>每次加电前应保证操作中的所有接线无短路或接错现象。</w:t>
      </w:r>
    </w:p>
    <w:p w14:paraId="2F6E268B" w14:textId="31D0B414" w:rsidR="00476562" w:rsidRDefault="00476562" w:rsidP="00245419">
      <w:pPr>
        <w:pStyle w:val="4"/>
      </w:pPr>
      <w:r>
        <w:rPr>
          <w:rFonts w:hint="eastAsia"/>
        </w:rPr>
        <w:t>小区监控（含高空抛物监控）系统</w:t>
      </w:r>
      <w:r>
        <w:rPr>
          <w:rFonts w:hint="eastAsia"/>
        </w:rPr>
        <w:t xml:space="preserve"> </w:t>
      </w:r>
    </w:p>
    <w:p w14:paraId="509340C4" w14:textId="0A425903" w:rsidR="0019015E" w:rsidRDefault="0019015E" w:rsidP="0019015E">
      <w:pPr>
        <w:pStyle w:val="5"/>
      </w:pPr>
      <w:r>
        <w:rPr>
          <w:rFonts w:hint="eastAsia"/>
        </w:rPr>
        <w:t>施工准备</w:t>
      </w:r>
    </w:p>
    <w:p w14:paraId="3C2881CF" w14:textId="77777777" w:rsidR="0019015E" w:rsidRDefault="0019015E" w:rsidP="0019015E">
      <w:r>
        <w:rPr>
          <w:rFonts w:hint="eastAsia"/>
        </w:rPr>
        <w:t>审核设计图纸，进行安全、技术交底，明确组织分工、任务要求、质量标准以及安全环境保护要求，进行必要的技术培训。清点施工机具、仪表和工具，并建立台账；做好物资采购及进场检验工作；安装落实施工现场的设备、材料、仪表存放地并配备必要的消防器材。了解现场及机房的管理制度，提前办理必要的准入手续。确定施工方法，编制施工技术措施，保证摄像机的安装不破坏建筑物的强度和损坏建筑物的美观。</w:t>
      </w:r>
    </w:p>
    <w:p w14:paraId="7908BD89" w14:textId="339585FF" w:rsidR="0019015E" w:rsidRDefault="0019015E" w:rsidP="0019015E">
      <w:pPr>
        <w:pStyle w:val="5"/>
      </w:pPr>
      <w:r>
        <w:rPr>
          <w:rFonts w:hint="eastAsia"/>
        </w:rPr>
        <w:t>现场测量定位</w:t>
      </w:r>
    </w:p>
    <w:p w14:paraId="5F5C1AB7" w14:textId="77777777" w:rsidR="0019015E" w:rsidRDefault="0019015E" w:rsidP="0019015E">
      <w:r>
        <w:rPr>
          <w:rFonts w:hint="eastAsia"/>
        </w:rPr>
        <w:t>按照设计图纸对摄像机安装位置与线缆位置进行准确点位，并测量出线</w:t>
      </w:r>
      <w:proofErr w:type="gramStart"/>
      <w:r>
        <w:rPr>
          <w:rFonts w:hint="eastAsia"/>
        </w:rPr>
        <w:t>缆</w:t>
      </w:r>
      <w:proofErr w:type="gramEnd"/>
      <w:r>
        <w:rPr>
          <w:rFonts w:hint="eastAsia"/>
        </w:rPr>
        <w:t>实际径路长</w:t>
      </w:r>
      <w:r>
        <w:rPr>
          <w:rFonts w:hint="eastAsia"/>
        </w:rPr>
        <w:lastRenderedPageBreak/>
        <w:t>度，计算工作量。调查设备安装的各项外部条件是否具备，点位附近是否有可用交流电源。现场调查完毕后，应将以上几个方面的调查结果及存在问题迅速编报有关单位协调解决，并据此安排设备安装施工计划。</w:t>
      </w:r>
      <w:r>
        <w:rPr>
          <w:rFonts w:hint="eastAsia"/>
        </w:rPr>
        <w:t xml:space="preserve"> </w:t>
      </w:r>
    </w:p>
    <w:p w14:paraId="6B79D8B0" w14:textId="31EB868C" w:rsidR="0019015E" w:rsidRDefault="0019015E" w:rsidP="0019015E">
      <w:pPr>
        <w:pStyle w:val="5"/>
      </w:pPr>
      <w:r>
        <w:rPr>
          <w:rFonts w:hint="eastAsia"/>
        </w:rPr>
        <w:t>线缆敷设及测试</w:t>
      </w:r>
    </w:p>
    <w:p w14:paraId="3C7ABB98" w14:textId="77777777" w:rsidR="0019015E" w:rsidRDefault="0019015E" w:rsidP="0019015E">
      <w:r>
        <w:rPr>
          <w:rFonts w:hint="eastAsia"/>
        </w:rPr>
        <w:t>（</w:t>
      </w:r>
      <w:r>
        <w:rPr>
          <w:rFonts w:hint="eastAsia"/>
        </w:rPr>
        <w:t>1</w:t>
      </w:r>
      <w:r>
        <w:rPr>
          <w:rFonts w:hint="eastAsia"/>
        </w:rPr>
        <w:t>）线缆的品种、规格、质量符合设计要求和相关施工规范及验收标准的规定。各种线缆敷设前要先进行测试，线缆合格才能进行敷设。</w:t>
      </w:r>
    </w:p>
    <w:p w14:paraId="4B7B802C" w14:textId="77777777" w:rsidR="0019015E" w:rsidRDefault="0019015E" w:rsidP="0019015E">
      <w:r>
        <w:rPr>
          <w:rFonts w:hint="eastAsia"/>
        </w:rPr>
        <w:t>（</w:t>
      </w:r>
      <w:r>
        <w:rPr>
          <w:rFonts w:hint="eastAsia"/>
        </w:rPr>
        <w:t>2</w:t>
      </w:r>
      <w:r>
        <w:rPr>
          <w:rFonts w:hint="eastAsia"/>
        </w:rPr>
        <w:t>）在敷设线缆之前，先检查所有沟、槽、管、孔是否已经完成并符合要求，路由以及位置是否与设计相符，确定有无遗漏。</w:t>
      </w:r>
    </w:p>
    <w:p w14:paraId="5BF0FC89" w14:textId="77777777" w:rsidR="0019015E" w:rsidRDefault="0019015E" w:rsidP="0019015E">
      <w:r>
        <w:rPr>
          <w:rFonts w:hint="eastAsia"/>
        </w:rPr>
        <w:t>（</w:t>
      </w:r>
      <w:r>
        <w:rPr>
          <w:rFonts w:hint="eastAsia"/>
        </w:rPr>
        <w:t>3</w:t>
      </w:r>
      <w:r>
        <w:rPr>
          <w:rFonts w:hint="eastAsia"/>
        </w:rPr>
        <w:t>）布</w:t>
      </w:r>
      <w:proofErr w:type="gramStart"/>
      <w:r>
        <w:rPr>
          <w:rFonts w:hint="eastAsia"/>
        </w:rPr>
        <w:t>放线缆应排列</w:t>
      </w:r>
      <w:proofErr w:type="gramEnd"/>
      <w:r>
        <w:rPr>
          <w:rFonts w:hint="eastAsia"/>
        </w:rPr>
        <w:t>整齐，不拧绞，尽量减少交叉，交叉处粗线在下，细线在上，不同电压的线缆应分类绑扎</w:t>
      </w:r>
    </w:p>
    <w:p w14:paraId="47150AD5" w14:textId="77777777" w:rsidR="0019015E" w:rsidRDefault="0019015E" w:rsidP="0019015E">
      <w:r>
        <w:rPr>
          <w:rFonts w:hint="eastAsia"/>
        </w:rPr>
        <w:t>（</w:t>
      </w:r>
      <w:r>
        <w:rPr>
          <w:rFonts w:hint="eastAsia"/>
        </w:rPr>
        <w:t>4</w:t>
      </w:r>
      <w:r>
        <w:rPr>
          <w:rFonts w:hint="eastAsia"/>
        </w:rPr>
        <w:t>）管内穿入多根线缆时，线缆之间无相互拧绞，管内没有接头。</w:t>
      </w:r>
      <w:r>
        <w:rPr>
          <w:rFonts w:hint="eastAsia"/>
        </w:rPr>
        <w:t xml:space="preserve"> </w:t>
      </w:r>
    </w:p>
    <w:p w14:paraId="0D4D58E9" w14:textId="77777777" w:rsidR="0019015E" w:rsidRDefault="0019015E" w:rsidP="0019015E">
      <w:r>
        <w:rPr>
          <w:rFonts w:hint="eastAsia"/>
        </w:rPr>
        <w:t>（</w:t>
      </w:r>
      <w:r>
        <w:rPr>
          <w:rFonts w:hint="eastAsia"/>
        </w:rPr>
        <w:t>5</w:t>
      </w:r>
      <w:r>
        <w:rPr>
          <w:rFonts w:hint="eastAsia"/>
        </w:rPr>
        <w:t>）引至摄像机终端的线缆应留有一米的余量，以免影响摄像机的转动；摄像机的同轴电缆、控制线及电源线均应进行固定，不用摄像机的插头承受电缆自重。</w:t>
      </w:r>
    </w:p>
    <w:p w14:paraId="6B5899B7" w14:textId="77777777" w:rsidR="0019015E" w:rsidRDefault="0019015E" w:rsidP="0019015E">
      <w:r>
        <w:rPr>
          <w:rFonts w:hint="eastAsia"/>
        </w:rPr>
        <w:t>（</w:t>
      </w:r>
      <w:r>
        <w:rPr>
          <w:rFonts w:hint="eastAsia"/>
        </w:rPr>
        <w:t>6</w:t>
      </w:r>
      <w:r>
        <w:rPr>
          <w:rFonts w:hint="eastAsia"/>
        </w:rPr>
        <w:t>）各类线缆的施工应严格执行相关的施工规范及验收标准，线缆敷设完成后两端做好标记，其中控制线应做好极性标记。</w:t>
      </w:r>
    </w:p>
    <w:p w14:paraId="410DEEBA" w14:textId="77777777" w:rsidR="0019015E" w:rsidRDefault="0019015E" w:rsidP="0019015E">
      <w:r>
        <w:rPr>
          <w:rFonts w:hint="eastAsia"/>
        </w:rPr>
        <w:t>（</w:t>
      </w:r>
      <w:r>
        <w:rPr>
          <w:rFonts w:hint="eastAsia"/>
        </w:rPr>
        <w:t>7</w:t>
      </w:r>
      <w:r>
        <w:rPr>
          <w:rFonts w:hint="eastAsia"/>
        </w:rPr>
        <w:t>）监控室内线缆的敷设应符合下列要求：采用地槽或墙槽时，电缆应从机架、控制台底部引入，线路应理直，按次序放入槽内；拐弯处应符合电缆弯曲半径要求。线缆在防静电地板下布防应理顺放直，线路两端应留适度余量，并标示明显的永久性标记。</w:t>
      </w:r>
    </w:p>
    <w:p w14:paraId="4E8C291D" w14:textId="77777777" w:rsidR="0019015E" w:rsidRDefault="0019015E" w:rsidP="0019015E">
      <w:r>
        <w:rPr>
          <w:rFonts w:hint="eastAsia"/>
        </w:rPr>
        <w:t>（</w:t>
      </w:r>
      <w:r>
        <w:rPr>
          <w:rFonts w:hint="eastAsia"/>
        </w:rPr>
        <w:t>8</w:t>
      </w:r>
      <w:r>
        <w:rPr>
          <w:rFonts w:hint="eastAsia"/>
        </w:rPr>
        <w:t>）所有线</w:t>
      </w:r>
      <w:proofErr w:type="gramStart"/>
      <w:r>
        <w:rPr>
          <w:rFonts w:hint="eastAsia"/>
        </w:rPr>
        <w:t>缆</w:t>
      </w:r>
      <w:proofErr w:type="gramEnd"/>
      <w:r>
        <w:rPr>
          <w:rFonts w:hint="eastAsia"/>
        </w:rPr>
        <w:t>敷设完成后要进行测试，以检查敷设过程中是否对线缆造成损伤等。</w:t>
      </w:r>
    </w:p>
    <w:p w14:paraId="72122BAD" w14:textId="792F981D" w:rsidR="0019015E" w:rsidRDefault="0019015E" w:rsidP="00DE23BD">
      <w:pPr>
        <w:pStyle w:val="5"/>
      </w:pPr>
      <w:r>
        <w:rPr>
          <w:rFonts w:hint="eastAsia"/>
        </w:rPr>
        <w:t>预埋支架、加工底座</w:t>
      </w:r>
    </w:p>
    <w:p w14:paraId="3E228C80" w14:textId="77777777" w:rsidR="0019015E" w:rsidRDefault="0019015E" w:rsidP="0019015E">
      <w:r>
        <w:rPr>
          <w:rFonts w:hint="eastAsia"/>
        </w:rPr>
        <w:t>在施工中，部分室外球机和枪机需要进行安装支架、吊杆的加工和预埋，根据设计图纸并结合房建施工进度进行摄像机支架、吊杆的加工并预埋到相应的位置，为摄像机安装做好准备。</w:t>
      </w:r>
    </w:p>
    <w:p w14:paraId="4E74DFB1" w14:textId="7E540ACF" w:rsidR="0019015E" w:rsidRDefault="0019015E" w:rsidP="00DE23BD">
      <w:pPr>
        <w:pStyle w:val="5"/>
      </w:pPr>
      <w:r>
        <w:rPr>
          <w:rFonts w:hint="eastAsia"/>
        </w:rPr>
        <w:t>摄像机备安装</w:t>
      </w:r>
    </w:p>
    <w:p w14:paraId="74B6774B" w14:textId="77777777" w:rsidR="0019015E" w:rsidRDefault="0019015E" w:rsidP="0019015E">
      <w:r>
        <w:rPr>
          <w:rFonts w:hint="eastAsia"/>
        </w:rPr>
        <w:t>摄像机到货后，立即组织进行开箱检查工作，设备应无碰撞凹陷，锈蚀及螺丝脱落现象。说明书、合格证、备品备件完整齐全。检查完毕建立台账，与说明书、合格证等一起妥善保管；发现问题尽快与供货单位联系解决。</w:t>
      </w:r>
    </w:p>
    <w:p w14:paraId="170B6AF7" w14:textId="77777777" w:rsidR="0019015E" w:rsidRDefault="0019015E" w:rsidP="0019015E">
      <w:r>
        <w:rPr>
          <w:rFonts w:hint="eastAsia"/>
        </w:rPr>
        <w:t>（</w:t>
      </w:r>
      <w:r>
        <w:rPr>
          <w:rFonts w:hint="eastAsia"/>
        </w:rPr>
        <w:t>1</w:t>
      </w:r>
      <w:r>
        <w:rPr>
          <w:rFonts w:hint="eastAsia"/>
        </w:rPr>
        <w:t>）室外球型机安装</w:t>
      </w:r>
    </w:p>
    <w:p w14:paraId="2C133CCE" w14:textId="77777777" w:rsidR="0019015E" w:rsidRDefault="0019015E" w:rsidP="0019015E">
      <w:r>
        <w:rPr>
          <w:rFonts w:hint="eastAsia"/>
        </w:rPr>
        <w:lastRenderedPageBreak/>
        <w:t>室外球型机可以分吊装和</w:t>
      </w:r>
      <w:proofErr w:type="gramStart"/>
      <w:r>
        <w:rPr>
          <w:rFonts w:hint="eastAsia"/>
        </w:rPr>
        <w:t>壁装</w:t>
      </w:r>
      <w:proofErr w:type="gramEnd"/>
      <w:r>
        <w:rPr>
          <w:rFonts w:hint="eastAsia"/>
        </w:rPr>
        <w:t>方式。</w:t>
      </w:r>
    </w:p>
    <w:p w14:paraId="791071B7" w14:textId="77777777" w:rsidR="0019015E" w:rsidRDefault="0019015E" w:rsidP="0019015E">
      <w:r>
        <w:rPr>
          <w:rFonts w:hint="eastAsia"/>
        </w:rPr>
        <w:t>1</w:t>
      </w:r>
      <w:r>
        <w:rPr>
          <w:rFonts w:hint="eastAsia"/>
        </w:rPr>
        <w:t>）摄像机吊装步骤：</w:t>
      </w:r>
    </w:p>
    <w:p w14:paraId="06E7733E" w14:textId="77777777" w:rsidR="0019015E" w:rsidRDefault="0019015E" w:rsidP="0019015E">
      <w:r>
        <w:rPr>
          <w:rFonts w:hint="eastAsia"/>
        </w:rPr>
        <w:t>按照设计找好安装位置，在安装位置开孔。然后将预先布放的摄像机线缆从孔中拉下，做好接头准备。</w:t>
      </w:r>
    </w:p>
    <w:p w14:paraId="783CCB71" w14:textId="77777777" w:rsidR="0019015E" w:rsidRDefault="0019015E" w:rsidP="0019015E">
      <w:r>
        <w:rPr>
          <w:rFonts w:hint="eastAsia"/>
        </w:rPr>
        <w:t>拆开摄像机，取下摄像机的上基座，从上基座上取下附件管：</w:t>
      </w:r>
    </w:p>
    <w:p w14:paraId="4F55978D" w14:textId="77777777" w:rsidR="0019015E" w:rsidRDefault="0019015E" w:rsidP="0019015E">
      <w:r>
        <w:rPr>
          <w:rFonts w:hint="eastAsia"/>
        </w:rPr>
        <w:t>安装机架</w:t>
      </w:r>
    </w:p>
    <w:p w14:paraId="23E8060A" w14:textId="39359CB4" w:rsidR="0019015E" w:rsidRDefault="0019015E" w:rsidP="00DE23BD">
      <w:r>
        <w:rPr>
          <w:rFonts w:hint="eastAsia"/>
        </w:rPr>
        <w:t>将摄像机支架用膨胀螺栓固定在顶部安装面上，将附件管装入支架，将缆线穿过支架引出，与摄像机上基座上的电缆进行接续。使用四支螺丝将摄像机上基座固定在附件管上，</w:t>
      </w:r>
      <w:proofErr w:type="gramStart"/>
      <w:r>
        <w:rPr>
          <w:rFonts w:hint="eastAsia"/>
        </w:rPr>
        <w:t>使用硅泥等</w:t>
      </w:r>
      <w:proofErr w:type="gramEnd"/>
      <w:r>
        <w:rPr>
          <w:rFonts w:hint="eastAsia"/>
        </w:rPr>
        <w:t>防水材料填充支架与附件管之间的缝隙。如图：</w:t>
      </w:r>
    </w:p>
    <w:p w14:paraId="58C97424" w14:textId="43795F3F" w:rsidR="00DE23BD" w:rsidRDefault="00DE23BD" w:rsidP="00DE23BD">
      <w:pPr>
        <w:ind w:firstLine="560"/>
      </w:pPr>
      <w:r w:rsidRPr="00E56DFC">
        <w:rPr>
          <w:rFonts w:cs="宋体" w:hint="eastAsia"/>
          <w:noProof/>
          <w:sz w:val="28"/>
          <w:szCs w:val="28"/>
        </w:rPr>
        <w:drawing>
          <wp:inline distT="0" distB="0" distL="114300" distR="114300" wp14:anchorId="2247C962" wp14:editId="370571BE">
            <wp:extent cx="4733925" cy="2514600"/>
            <wp:effectExtent l="0" t="0" r="0" b="0"/>
            <wp:docPr id="87" name="图片 1" descr="a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a123.jpg"/>
                    <pic:cNvPicPr>
                      <a:picLocks noChangeAspect="1"/>
                    </pic:cNvPicPr>
                  </pic:nvPicPr>
                  <pic:blipFill>
                    <a:blip r:embed="rId14"/>
                    <a:stretch>
                      <a:fillRect/>
                    </a:stretch>
                  </pic:blipFill>
                  <pic:spPr>
                    <a:xfrm>
                      <a:off x="0" y="0"/>
                      <a:ext cx="4733925" cy="2514600"/>
                    </a:xfrm>
                    <a:prstGeom prst="rect">
                      <a:avLst/>
                    </a:prstGeom>
                    <a:noFill/>
                    <a:ln>
                      <a:noFill/>
                    </a:ln>
                  </pic:spPr>
                </pic:pic>
              </a:graphicData>
            </a:graphic>
          </wp:inline>
        </w:drawing>
      </w:r>
    </w:p>
    <w:p w14:paraId="173C7D6F" w14:textId="77777777" w:rsidR="0019015E" w:rsidRDefault="0019015E" w:rsidP="0019015E">
      <w:r>
        <w:rPr>
          <w:rFonts w:hint="eastAsia"/>
        </w:rPr>
        <w:t>2</w:t>
      </w:r>
      <w:r>
        <w:rPr>
          <w:rFonts w:hint="eastAsia"/>
        </w:rPr>
        <w:t>）安装摄像机</w:t>
      </w:r>
    </w:p>
    <w:p w14:paraId="06A4CFF6" w14:textId="77777777" w:rsidR="0019015E" w:rsidRDefault="0019015E" w:rsidP="0019015E">
      <w:r>
        <w:rPr>
          <w:rFonts w:hint="eastAsia"/>
        </w:rPr>
        <w:t>将防掉落钢丝钩住机架，将摄像机固定到上基座上，上紧螺丝，摄像机安装完毕。如图：</w:t>
      </w:r>
    </w:p>
    <w:p w14:paraId="7BCAD287" w14:textId="51DBD8F3" w:rsidR="0019015E" w:rsidRDefault="0019015E" w:rsidP="00DE23BD">
      <w:pPr>
        <w:ind w:firstLineChars="1100" w:firstLine="2640"/>
      </w:pPr>
      <w:r>
        <w:t xml:space="preserve"> </w:t>
      </w:r>
      <w:r w:rsidR="00DE23BD" w:rsidRPr="00E56DFC">
        <w:rPr>
          <w:rFonts w:cs="宋体" w:hint="eastAsia"/>
          <w:noProof/>
          <w:sz w:val="28"/>
          <w:szCs w:val="28"/>
        </w:rPr>
        <w:drawing>
          <wp:inline distT="0" distB="0" distL="114300" distR="114300" wp14:anchorId="7A1EBC1D" wp14:editId="08239C93">
            <wp:extent cx="2551430" cy="2133600"/>
            <wp:effectExtent l="0" t="0" r="1270" b="0"/>
            <wp:docPr id="88" name="图片 2" descr="a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descr="a123.jpg"/>
                    <pic:cNvPicPr>
                      <a:picLocks noChangeAspect="1"/>
                    </pic:cNvPicPr>
                  </pic:nvPicPr>
                  <pic:blipFill>
                    <a:blip r:embed="rId15"/>
                    <a:stretch>
                      <a:fillRect/>
                    </a:stretch>
                  </pic:blipFill>
                  <pic:spPr>
                    <a:xfrm>
                      <a:off x="0" y="0"/>
                      <a:ext cx="2566071" cy="2145934"/>
                    </a:xfrm>
                    <a:prstGeom prst="rect">
                      <a:avLst/>
                    </a:prstGeom>
                    <a:noFill/>
                    <a:ln>
                      <a:noFill/>
                    </a:ln>
                  </pic:spPr>
                </pic:pic>
              </a:graphicData>
            </a:graphic>
          </wp:inline>
        </w:drawing>
      </w:r>
    </w:p>
    <w:p w14:paraId="2EFB6DCB" w14:textId="77777777" w:rsidR="0019015E" w:rsidRDefault="0019015E" w:rsidP="0019015E">
      <w:r>
        <w:rPr>
          <w:rFonts w:hint="eastAsia"/>
        </w:rPr>
        <w:t>3</w:t>
      </w:r>
      <w:r>
        <w:rPr>
          <w:rFonts w:hint="eastAsia"/>
        </w:rPr>
        <w:t>）在墙壁上安装：</w:t>
      </w:r>
    </w:p>
    <w:p w14:paraId="7EAFDC2F" w14:textId="77777777" w:rsidR="0019015E" w:rsidRDefault="0019015E" w:rsidP="0019015E">
      <w:r>
        <w:rPr>
          <w:rFonts w:hint="eastAsia"/>
        </w:rPr>
        <w:lastRenderedPageBreak/>
        <w:t>以摄像机壁挂支架底面的安装孔为模板，在墙壁上画出打孔位置并打孔，将</w:t>
      </w:r>
      <w:r>
        <w:rPr>
          <w:rFonts w:hint="eastAsia"/>
        </w:rPr>
        <w:t>4</w:t>
      </w:r>
      <w:r>
        <w:rPr>
          <w:rFonts w:hint="eastAsia"/>
        </w:rPr>
        <w:t>个</w:t>
      </w:r>
      <w:r>
        <w:rPr>
          <w:rFonts w:hint="eastAsia"/>
        </w:rPr>
        <w:t>M8</w:t>
      </w:r>
      <w:r>
        <w:rPr>
          <w:rFonts w:hint="eastAsia"/>
        </w:rPr>
        <w:t>膨胀螺栓安装到孔内。将线缆从壁挂支架中穿过引出与摄像机上基座上的线缆进行接续，接续方法与吊装式相同，利用膨胀螺栓将壁挂支架安装在墙壁上。接下来安装上基座与摄像机，其步骤与吊装安装方式相同。</w:t>
      </w:r>
    </w:p>
    <w:p w14:paraId="3B9EF64E" w14:textId="117D9926" w:rsidR="0019015E" w:rsidRDefault="0019015E" w:rsidP="0019015E">
      <w:r>
        <w:t xml:space="preserve"> </w:t>
      </w:r>
      <w:r w:rsidR="00DE23BD" w:rsidRPr="00E56DFC">
        <w:rPr>
          <w:rFonts w:cs="宋体" w:hint="eastAsia"/>
          <w:noProof/>
          <w:sz w:val="28"/>
          <w:szCs w:val="28"/>
        </w:rPr>
        <mc:AlternateContent>
          <mc:Choice Requires="wpg">
            <w:drawing>
              <wp:inline distT="0" distB="0" distL="114300" distR="114300" wp14:anchorId="1A6910FC" wp14:editId="4BBD66A4">
                <wp:extent cx="5257800" cy="2377440"/>
                <wp:effectExtent l="0" t="0" r="0" b="0"/>
                <wp:docPr id="481" name="组合 481"/>
                <wp:cNvGraphicFramePr/>
                <a:graphic xmlns:a="http://schemas.openxmlformats.org/drawingml/2006/main">
                  <a:graphicData uri="http://schemas.microsoft.com/office/word/2010/wordprocessingGroup">
                    <wpg:wgp>
                      <wpg:cNvGrpSpPr/>
                      <wpg:grpSpPr>
                        <a:xfrm>
                          <a:off x="0" y="0"/>
                          <a:ext cx="5257800" cy="2377440"/>
                          <a:chOff x="0" y="0"/>
                          <a:chExt cx="8280" cy="3744"/>
                        </a:xfrm>
                      </wpg:grpSpPr>
                      <wps:wsp>
                        <wps:cNvPr id="482" name="矩形 482"/>
                        <wps:cNvSpPr>
                          <a:spLocks noChangeAspect="1"/>
                        </wps:cNvSpPr>
                        <wps:spPr>
                          <a:xfrm>
                            <a:off x="0" y="0"/>
                            <a:ext cx="8280" cy="3744"/>
                          </a:xfrm>
                          <a:prstGeom prst="rect">
                            <a:avLst/>
                          </a:prstGeom>
                          <a:noFill/>
                          <a:ln>
                            <a:noFill/>
                          </a:ln>
                        </wps:spPr>
                        <wps:bodyPr upright="1"/>
                      </wps:wsp>
                      <pic:pic xmlns:pic="http://schemas.openxmlformats.org/drawingml/2006/picture">
                        <pic:nvPicPr>
                          <pic:cNvPr id="483" name="Picture 339" descr="未命名1"/>
                          <pic:cNvPicPr>
                            <a:picLocks noChangeAspect="1"/>
                          </pic:cNvPicPr>
                        </pic:nvPicPr>
                        <pic:blipFill>
                          <a:blip r:embed="rId16"/>
                          <a:stretch>
                            <a:fillRect/>
                          </a:stretch>
                        </pic:blipFill>
                        <pic:spPr>
                          <a:xfrm>
                            <a:off x="2881" y="0"/>
                            <a:ext cx="2757" cy="3588"/>
                          </a:xfrm>
                          <a:prstGeom prst="rect">
                            <a:avLst/>
                          </a:prstGeom>
                          <a:noFill/>
                          <a:ln>
                            <a:noFill/>
                          </a:ln>
                        </pic:spPr>
                      </pic:pic>
                      <wps:wsp>
                        <wps:cNvPr id="484" name="文本框 484"/>
                        <wps:cNvSpPr txBox="1"/>
                        <wps:spPr>
                          <a:xfrm>
                            <a:off x="6012" y="625"/>
                            <a:ext cx="1440" cy="467"/>
                          </a:xfrm>
                          <a:prstGeom prst="rect">
                            <a:avLst/>
                          </a:prstGeom>
                          <a:solidFill>
                            <a:srgbClr val="FFFFFF">
                              <a:alpha val="0"/>
                            </a:srgbClr>
                          </a:solidFill>
                          <a:ln>
                            <a:noFill/>
                          </a:ln>
                        </wps:spPr>
                        <wps:txbx>
                          <w:txbxContent>
                            <w:p w14:paraId="4A8105E8" w14:textId="77777777" w:rsidR="00B825B8" w:rsidRDefault="00B825B8" w:rsidP="00DE23BD">
                              <w:r>
                                <w:rPr>
                                  <w:rFonts w:hint="eastAsia"/>
                                </w:rPr>
                                <w:t>壁挂支架</w:t>
                              </w:r>
                            </w:p>
                          </w:txbxContent>
                        </wps:txbx>
                        <wps:bodyPr upright="1"/>
                      </wps:wsp>
                      <wps:wsp>
                        <wps:cNvPr id="485" name="直接连接符 485"/>
                        <wps:cNvCnPr/>
                        <wps:spPr>
                          <a:xfrm flipH="1">
                            <a:off x="5397" y="855"/>
                            <a:ext cx="652" cy="1"/>
                          </a:xfrm>
                          <a:prstGeom prst="line">
                            <a:avLst/>
                          </a:prstGeom>
                          <a:ln w="9525" cap="flat" cmpd="sng">
                            <a:solidFill>
                              <a:srgbClr val="000000"/>
                            </a:solidFill>
                            <a:prstDash val="solid"/>
                            <a:headEnd type="none" w="med" len="med"/>
                            <a:tailEnd type="triangle" w="sm" len="med"/>
                          </a:ln>
                        </wps:spPr>
                        <wps:bodyPr/>
                      </wps:wsp>
                      <wps:wsp>
                        <wps:cNvPr id="486" name="文本框 486"/>
                        <wps:cNvSpPr txBox="1"/>
                        <wps:spPr>
                          <a:xfrm>
                            <a:off x="4932" y="2556"/>
                            <a:ext cx="1440" cy="467"/>
                          </a:xfrm>
                          <a:prstGeom prst="rect">
                            <a:avLst/>
                          </a:prstGeom>
                          <a:solidFill>
                            <a:srgbClr val="FFFFFF">
                              <a:alpha val="0"/>
                            </a:srgbClr>
                          </a:solidFill>
                          <a:ln>
                            <a:noFill/>
                          </a:ln>
                        </wps:spPr>
                        <wps:txbx>
                          <w:txbxContent>
                            <w:p w14:paraId="06A7B742" w14:textId="77777777" w:rsidR="00B825B8" w:rsidRDefault="00B825B8" w:rsidP="00DE23BD">
                              <w:r>
                                <w:rPr>
                                  <w:rFonts w:hint="eastAsia"/>
                                </w:rPr>
                                <w:t>防掉落钢丝</w:t>
                              </w:r>
                            </w:p>
                          </w:txbxContent>
                        </wps:txbx>
                        <wps:bodyPr upright="1"/>
                      </wps:wsp>
                      <wps:wsp>
                        <wps:cNvPr id="487" name="文本框 487"/>
                        <wps:cNvSpPr txBox="1"/>
                        <wps:spPr>
                          <a:xfrm>
                            <a:off x="1743" y="1872"/>
                            <a:ext cx="849" cy="467"/>
                          </a:xfrm>
                          <a:prstGeom prst="rect">
                            <a:avLst/>
                          </a:prstGeom>
                          <a:solidFill>
                            <a:srgbClr val="FFFFFF">
                              <a:alpha val="0"/>
                            </a:srgbClr>
                          </a:solidFill>
                          <a:ln>
                            <a:noFill/>
                          </a:ln>
                        </wps:spPr>
                        <wps:txbx>
                          <w:txbxContent>
                            <w:p w14:paraId="61D45A52" w14:textId="77777777" w:rsidR="00B825B8" w:rsidRDefault="00B825B8" w:rsidP="00DE23BD">
                              <w:r>
                                <w:rPr>
                                  <w:rFonts w:hint="eastAsia"/>
                                </w:rPr>
                                <w:t>外壳</w:t>
                              </w:r>
                            </w:p>
                          </w:txbxContent>
                        </wps:txbx>
                        <wps:bodyPr upright="1"/>
                      </wps:wsp>
                      <wps:wsp>
                        <wps:cNvPr id="488" name="文本框 488"/>
                        <wps:cNvSpPr txBox="1"/>
                        <wps:spPr>
                          <a:xfrm>
                            <a:off x="2052" y="624"/>
                            <a:ext cx="1260" cy="467"/>
                          </a:xfrm>
                          <a:prstGeom prst="rect">
                            <a:avLst/>
                          </a:prstGeom>
                          <a:solidFill>
                            <a:srgbClr val="FFFFFF">
                              <a:alpha val="0"/>
                            </a:srgbClr>
                          </a:solidFill>
                          <a:ln>
                            <a:noFill/>
                          </a:ln>
                        </wps:spPr>
                        <wps:txbx>
                          <w:txbxContent>
                            <w:p w14:paraId="6B298D35" w14:textId="77777777" w:rsidR="00B825B8" w:rsidRDefault="00B825B8" w:rsidP="00DE23BD">
                              <w:r>
                                <w:rPr>
                                  <w:rFonts w:hint="eastAsia"/>
                                </w:rPr>
                                <w:t>上基座</w:t>
                              </w:r>
                            </w:p>
                          </w:txbxContent>
                        </wps:txbx>
                        <wps:bodyPr upright="1"/>
                      </wps:wsp>
                      <wps:wsp>
                        <wps:cNvPr id="489" name="直接连接符 489"/>
                        <wps:cNvCnPr/>
                        <wps:spPr>
                          <a:xfrm>
                            <a:off x="2952" y="936"/>
                            <a:ext cx="595" cy="369"/>
                          </a:xfrm>
                          <a:prstGeom prst="line">
                            <a:avLst/>
                          </a:prstGeom>
                          <a:ln w="9525" cap="flat" cmpd="sng">
                            <a:solidFill>
                              <a:srgbClr val="000000"/>
                            </a:solidFill>
                            <a:prstDash val="solid"/>
                            <a:headEnd type="none" w="med" len="med"/>
                            <a:tailEnd type="triangle" w="sm" len="med"/>
                          </a:ln>
                        </wps:spPr>
                        <wps:bodyPr/>
                      </wps:wsp>
                      <wps:wsp>
                        <wps:cNvPr id="490" name="直接连接符 490"/>
                        <wps:cNvCnPr/>
                        <wps:spPr>
                          <a:xfrm>
                            <a:off x="2447" y="2125"/>
                            <a:ext cx="595" cy="215"/>
                          </a:xfrm>
                          <a:prstGeom prst="line">
                            <a:avLst/>
                          </a:prstGeom>
                          <a:ln w="9525" cap="flat" cmpd="sng">
                            <a:solidFill>
                              <a:srgbClr val="000000"/>
                            </a:solidFill>
                            <a:prstDash val="solid"/>
                            <a:headEnd type="none" w="med" len="med"/>
                            <a:tailEnd type="triangle" w="sm" len="med"/>
                          </a:ln>
                        </wps:spPr>
                        <wps:bodyPr/>
                      </wps:wsp>
                      <wps:wsp>
                        <wps:cNvPr id="491" name="直接连接符 491"/>
                        <wps:cNvCnPr/>
                        <wps:spPr>
                          <a:xfrm flipH="1" flipV="1">
                            <a:off x="4572" y="1560"/>
                            <a:ext cx="540" cy="1092"/>
                          </a:xfrm>
                          <a:prstGeom prst="line">
                            <a:avLst/>
                          </a:prstGeom>
                          <a:ln w="9525" cap="flat" cmpd="sng">
                            <a:solidFill>
                              <a:srgbClr val="000000"/>
                            </a:solidFill>
                            <a:prstDash val="solid"/>
                            <a:headEnd type="none" w="med" len="med"/>
                            <a:tailEnd type="triangle" w="sm" len="med"/>
                          </a:ln>
                        </wps:spPr>
                        <wps:bodyPr/>
                      </wps:wsp>
                    </wpg:wgp>
                  </a:graphicData>
                </a:graphic>
              </wp:inline>
            </w:drawing>
          </mc:Choice>
          <mc:Fallback>
            <w:pict>
              <v:group id="组合 481" o:spid="_x0000_s1026" style="width:414pt;height:187.2pt;mso-position-horizontal-relative:char;mso-position-vertical-relative:line" coordsize="8280,37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">
                <v:rect id="矩形 482" o:spid="_x0000_s1027" style="position:absolute;width:8280;height:3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RucUA&#10;AADcAAAADwAAAGRycy9kb3ducmV2LnhtbESPQWsCMRSE7wX/Q3iF3mq2VqqsRhFF6KEtuLV4fW6e&#10;m8XNy5Jkdf33TaHgcZiZb5j5sreNuJAPtWMFL8MMBHHpdM2Vgv339nkKIkRkjY1jUnCjAMvF4GGO&#10;uXZX3tGliJVIEA45KjAxtrmUoTRkMQxdS5y8k/MWY5K+ktrjNcFtI0dZ9iYt1pwWDLa0NlSei84q&#10;mBw3++41fHQ6C6uvH+1358OnUerpsV/NQETq4z38337XCsbTEfydS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G5xQAAANwAAAAPAAAAAAAAAAAAAAAAAJgCAABkcnMv&#10;ZG93bnJldi54bWxQSwUGAAAAAAQABAD1AAAAigMAAAAA&#10;" filled="f" stroked="f">
                  <v:path arrowok="t"/>
                  <o:lock v:ext="edit" aspectratio="t"/>
                </v:rect>
                <v:shape id="Picture 339" o:spid="_x0000_s1028" type="#_x0000_t75" alt="未命名1" style="position:absolute;left:2881;width:2757;height:3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7o6DFAAAA3AAAAA8AAABkcnMvZG93bnJldi54bWxEj0FrwkAUhO+C/2F5hd5001psiK4iQkBK&#10;L2oLPT6yzySafRt3N5r+e1cQPA4z8w0zX/amERdyvras4G2cgCAurK65VPCzz0cpCB+QNTaWScE/&#10;eVguhoM5ZtpeeUuXXShFhLDPUEEVQptJ6YuKDPqxbYmjd7DOYIjSlVI7vEa4aeR7kkylwZrjQoUt&#10;rSsqTrvOKOj233+b6Srv+cutu3SC+fHz/KvU60u/moEI1Idn+NHeaAUf6QTuZ+IR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e6OgxQAAANwAAAAPAAAAAAAAAAAAAAAA&#10;AJ8CAABkcnMvZG93bnJldi54bWxQSwUGAAAAAAQABAD3AAAAkQMAAAAA&#10;">
                  <v:imagedata r:id="rId17" o:title="未命名1"/>
                  <v:path arrowok="t"/>
                </v:shape>
                <v:shapetype id="_x0000_t202" coordsize="21600,21600" o:spt="202" path="m,l,21600r21600,l21600,xe">
                  <v:stroke joinstyle="miter"/>
                  <v:path gradientshapeok="t" o:connecttype="rect"/>
                </v:shapetype>
                <v:shape id="文本框 484" o:spid="_x0000_s1029" type="#_x0000_t202" style="position:absolute;left:6012;top:625;width:144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GLwsMA&#10;AADcAAAADwAAAGRycy9kb3ducmV2LnhtbESP3YrCMBCF7wXfIczC3siaKiKlGmURhRVU2O56PzZj&#10;W20mpYla394IgpeH8/NxpvPWVOJKjSstKxj0IxDEmdUl5wr+/1ZfMQjnkTVWlknBnRzMZ93OFBNt&#10;b/xL19TnIoywS1BB4X2dSOmyggy6vq2Jg3e0jUEfZJNL3eAtjJtKDqNoLA2WHAgF1rQoKDunFxO4&#10;yzau94fN4rROe4fTcMflNmalPj/a7wkIT61/h1/tH61gFI/geSYc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GLwsMAAADcAAAADwAAAAAAAAAAAAAAAACYAgAAZHJzL2Rv&#10;d25yZXYueG1sUEsFBgAAAAAEAAQA9QAAAIgDAAAAAA==&#10;" stroked="f">
                  <v:fill opacity="0"/>
                  <v:textbox>
                    <w:txbxContent>
                      <w:p w14:paraId="4A8105E8" w14:textId="77777777" w:rsidR="00B825B8" w:rsidRDefault="00B825B8" w:rsidP="00DE23BD">
                        <w:r>
                          <w:rPr>
                            <w:rFonts w:hint="eastAsia"/>
                          </w:rPr>
                          <w:t>壁挂支架</w:t>
                        </w:r>
                      </w:p>
                    </w:txbxContent>
                  </v:textbox>
                </v:shape>
                <v:line id="直接连接符 485" o:spid="_x0000_s1030" style="position:absolute;flip:x;visibility:visible;mso-wrap-style:square" from="5397,855" to="6049,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ByP8UAAADcAAAADwAAAGRycy9kb3ducmV2LnhtbESPS2vDMBCE74X8B7GB3ho5pQ/jWAml&#10;NOAe86Akt8VaP4i1si3Fsf99VSjkOMzMN0y6GU0jBupdbVnBchGBIM6trrlUcDxsn2IQziNrbCyT&#10;gokcbNazhxQTbW+8o2HvSxEg7BJUUHnfJlK6vCKDbmFb4uAVtjfog+xLqXu8Bbhp5HMUvUmDNYeF&#10;Clv6rCi/7K9Gwak74bnofr79QU/vX7ssm5oyU+pxPn6sQHga/T383860gpf4Ff7Oh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ByP8UAAADcAAAADwAAAAAAAAAA&#10;AAAAAAChAgAAZHJzL2Rvd25yZXYueG1sUEsFBgAAAAAEAAQA+QAAAJMDAAAAAA==&#10;">
                  <v:stroke endarrow="block" endarrowwidth="narrow"/>
                </v:line>
                <v:shape id="文本框 486" o:spid="_x0000_s1031" type="#_x0000_t202" style="position:absolute;left:4932;top:2556;width:144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LsUA&#10;AADcAAAADwAAAGRycy9kb3ducmV2LnhtbESPX2vCMBTF3wd+h3AHexkzXREp1SijONjACevm+7W5&#10;ttXmpjRZW7+9GQg+Hs6fH2e5Hk0jeupcbVnB6zQCQVxYXXOp4Pfn/SUB4TyyxsYyKbiQg/Vq8rDE&#10;VNuBv6nPfSnCCLsUFVTet6mUrqjIoJvaljh4R9sZ9EF2pdQdDmHcNDKOork0WHMgVNhSVlFxzv9M&#10;4G7GpN0fttnpM38+nOId118JK/X0OL4tQHga/T18a39oBbNkDv9nwhG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AuxQAAANwAAAAPAAAAAAAAAAAAAAAAAJgCAABkcnMv&#10;ZG93bnJldi54bWxQSwUGAAAAAAQABAD1AAAAigMAAAAA&#10;" stroked="f">
                  <v:fill opacity="0"/>
                  <v:textbox>
                    <w:txbxContent>
                      <w:p w14:paraId="06A7B742" w14:textId="77777777" w:rsidR="00B825B8" w:rsidRDefault="00B825B8" w:rsidP="00DE23BD">
                        <w:r>
                          <w:rPr>
                            <w:rFonts w:hint="eastAsia"/>
                          </w:rPr>
                          <w:t>防掉落钢丝</w:t>
                        </w:r>
                      </w:p>
                    </w:txbxContent>
                  </v:textbox>
                </v:shape>
                <v:shape id="文本框 487" o:spid="_x0000_s1032" type="#_x0000_t202" style="position:absolute;left:1743;top:1872;width:849;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VtcUA&#10;AADcAAAADwAAAGRycy9kb3ducmV2LnhtbESPW2vCQBCF34X+h2UKfZG6UUoNqRsRsWDBCqbt+yQ7&#10;zcXsbMiuGv99tyD4eDiXj7NYDqYVZ+pdbVnBdBKBIC6srrlU8P31/hyDcB5ZY2uZFFzJwTJ9GC0w&#10;0fbCBzpnvhRhhF2CCirvu0RKV1Rk0E1sRxy8X9sb9EH2pdQ9XsK4aeUsil6lwZoDocKO1hUVx+xk&#10;AnczxN1Pvls3H9k4b2Z7rj9jVurpcVi9gfA0+Hv41t5qBS/xHP7PhCM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xW1xQAAANwAAAAPAAAAAAAAAAAAAAAAAJgCAABkcnMv&#10;ZG93bnJldi54bWxQSwUGAAAAAAQABAD1AAAAigMAAAAA&#10;" stroked="f">
                  <v:fill opacity="0"/>
                  <v:textbox>
                    <w:txbxContent>
                      <w:p w14:paraId="61D45A52" w14:textId="77777777" w:rsidR="00B825B8" w:rsidRDefault="00B825B8" w:rsidP="00DE23BD">
                        <w:r>
                          <w:rPr>
                            <w:rFonts w:hint="eastAsia"/>
                          </w:rPr>
                          <w:t>外壳</w:t>
                        </w:r>
                      </w:p>
                    </w:txbxContent>
                  </v:textbox>
                </v:shape>
                <v:shape id="文本框 488" o:spid="_x0000_s1033" type="#_x0000_t202" style="position:absolute;left:2052;top:624;width:126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Bx8EA&#10;AADcAAAADwAAAGRycy9kb3ducmV2LnhtbERPTWvCQBC9F/wPywi9lLqpSAnRVUQsVNBC03ofs9Mk&#10;NjsbsqvGf+8cBI+P9z1b9K5RZ+pC7dnA2ygBRVx4W3Np4Pfn4zUFFSKyxcYzGbhSgMV88DTDzPoL&#10;f9M5j6WSEA4ZGqhibDOtQ1GRwzDyLbFwf75zGAV2pbYdXiTcNXqcJO/aYc3SUGFLq4qK//zkpHfd&#10;p+3+sF0dN/nL4Tj+4nqXsjHPw345BRWpjw/x3f1pDUxSWStn5Ajo+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sgcfBAAAA3AAAAA8AAAAAAAAAAAAAAAAAmAIAAGRycy9kb3du&#10;cmV2LnhtbFBLBQYAAAAABAAEAPUAAACGAwAAAAA=&#10;" stroked="f">
                  <v:fill opacity="0"/>
                  <v:textbox>
                    <w:txbxContent>
                      <w:p w14:paraId="6B298D35" w14:textId="77777777" w:rsidR="00B825B8" w:rsidRDefault="00B825B8" w:rsidP="00DE23BD">
                        <w:r>
                          <w:rPr>
                            <w:rFonts w:hint="eastAsia"/>
                          </w:rPr>
                          <w:t>上基座</w:t>
                        </w:r>
                      </w:p>
                    </w:txbxContent>
                  </v:textbox>
                </v:shape>
                <v:line id="直接连接符 489" o:spid="_x0000_s1034" style="position:absolute;visibility:visible;mso-wrap-style:square" from="2952,936" to="3547,1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tqvMQAAADcAAAADwAAAGRycy9kb3ducmV2LnhtbESPQUvDQBSE74L/YXmCN7sxSKlpt0UE&#10;xZO0VRFvr9lnNpj3Nuxu0vjvuwXB4zAz3zCrzcSdGinE1ouB21kBiqT2tpXGwPvb080CVEwoFjsv&#10;ZOCXImzWlxcrrKw/yo7GfWpUhkis0IBLqa+0jrUjxjjzPUn2vn1gTFmGRtuAxwznTpdFMdeMreQF&#10;hz09Oqp/9gMb+HqlMB5GdnNqPofw8cy8rUtjrq+mhyWoRFP6D/+1X6yBu8U9nM/kI6DX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q2q8xAAAANwAAAAPAAAAAAAAAAAA&#10;AAAAAKECAABkcnMvZG93bnJldi54bWxQSwUGAAAAAAQABAD5AAAAkgMAAAAA&#10;">
                  <v:stroke endarrow="block" endarrowwidth="narrow"/>
                </v:line>
                <v:line id="直接连接符 490" o:spid="_x0000_s1035" style="position:absolute;visibility:visible;mso-wrap-style:square" from="2447,2125" to="3042,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hV/MEAAADcAAAADwAAAGRycy9kb3ducmV2LnhtbERPTWsCMRC9F/wPYYTearZSpF2NUgTF&#10;U2nVIt7GzXSzdGeyJHHd/vvmUOjx8b4Xq4Fb1VOIjRcDj5MCFEnlbSO1geNh8/AMKiYUi60XMvBD&#10;EVbL0d0CS+tv8kH9PtUqh0gs0YBLqSu1jpUjxjjxHUnmvnxgTBmGWtuAtxzOrZ4WxUwzNpIbHHa0&#10;dlR9769s4PxGob/07GZUn67hc8v8Xk2NuR8Pr3NQiYb0L/5z76yBp5c8P5/JR0Av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SFX8wQAAANwAAAAPAAAAAAAAAAAAAAAA&#10;AKECAABkcnMvZG93bnJldi54bWxQSwUGAAAAAAQABAD5AAAAjwMAAAAA&#10;">
                  <v:stroke endarrow="block" endarrowwidth="narrow"/>
                </v:line>
                <v:line id="直接连接符 491" o:spid="_x0000_s1036" style="position:absolute;flip:x y;visibility:visible;mso-wrap-style:square" from="4572,1560" to="5112,2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iJ8YAAADcAAAADwAAAGRycy9kb3ducmV2LnhtbESPT2sCMRTE70K/Q3iFXkSzliLr1igi&#10;WvQkWv/g7bF53SxuXpZN1PXbNwWhx2FmfsOMp62txI0aXzpWMOgnIIhzp0suFOy/l70UhA/IGivH&#10;pOBBHqaTl84YM+3uvKXbLhQiQthnqMCEUGdS+tyQRd93NXH0flxjMUTZFFI3eI9wW8n3JBlKiyXH&#10;BYM1zQ3ll93VKljow+Z0Tr3Py5XZXA/rr65bHJV6e21nnyACteE//GyvtIKP0QD+zsQjIC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YifGAAAA3AAAAA8AAAAAAAAA&#10;AAAAAAAAoQIAAGRycy9kb3ducmV2LnhtbFBLBQYAAAAABAAEAPkAAACUAwAAAAA=&#10;">
                  <v:stroke endarrow="block" endarrowwidth="narrow"/>
                </v:line>
                <w10:anchorlock/>
              </v:group>
            </w:pict>
          </mc:Fallback>
        </mc:AlternateContent>
      </w:r>
    </w:p>
    <w:p w14:paraId="5C5BD24B" w14:textId="77777777" w:rsidR="0019015E" w:rsidRDefault="0019015E" w:rsidP="0019015E">
      <w:r>
        <w:rPr>
          <w:rFonts w:hint="eastAsia"/>
        </w:rPr>
        <w:t>（</w:t>
      </w:r>
      <w:r>
        <w:rPr>
          <w:rFonts w:hint="eastAsia"/>
        </w:rPr>
        <w:t>2</w:t>
      </w:r>
      <w:r>
        <w:rPr>
          <w:rFonts w:hint="eastAsia"/>
        </w:rPr>
        <w:t>）枪机的安装</w:t>
      </w:r>
    </w:p>
    <w:p w14:paraId="499F7DC8" w14:textId="77777777" w:rsidR="0019015E" w:rsidRDefault="0019015E" w:rsidP="0019015E">
      <w:r>
        <w:rPr>
          <w:rFonts w:hint="eastAsia"/>
        </w:rPr>
        <w:t>若需要进行摄像机支架或吊杆预埋，按照设计安装位置，结合房建进度在预埋支架、加工底座阶段事先将摄像机支架或吊杆预埋在相应位置。</w:t>
      </w:r>
    </w:p>
    <w:p w14:paraId="06A94923" w14:textId="77777777" w:rsidR="0019015E" w:rsidRDefault="0019015E" w:rsidP="0019015E">
      <w:r>
        <w:rPr>
          <w:rFonts w:hint="eastAsia"/>
        </w:rPr>
        <w:t>正常情况下应在房建装修完之后进行枪机的安装。准备好工具和材料，检查预埋的管线接口是否处理好，测试电缆是否畅通，就绪后按事先确定的安装位置，准备安装。</w:t>
      </w:r>
    </w:p>
    <w:p w14:paraId="27677146" w14:textId="77777777" w:rsidR="0019015E" w:rsidRDefault="0019015E" w:rsidP="0019015E">
      <w:r>
        <w:rPr>
          <w:rFonts w:hint="eastAsia"/>
        </w:rPr>
        <w:t>若不是利用事先预埋的吊杆或支架，则进行枪机吊杆和支架的安装。安装完成后注意检查牢固度。</w:t>
      </w:r>
    </w:p>
    <w:p w14:paraId="46714EB0" w14:textId="77777777" w:rsidR="0019015E" w:rsidRDefault="0019015E" w:rsidP="0019015E">
      <w:r>
        <w:rPr>
          <w:rFonts w:hint="eastAsia"/>
        </w:rPr>
        <w:t>拿出摄像机，按照事先确定的摄像机镜头型号和规格，，注意不要用手碰镜头。将镜头的电缆连接到摄像机的自动光圈镜头插口。</w:t>
      </w:r>
    </w:p>
    <w:p w14:paraId="03E4A1FD" w14:textId="77777777" w:rsidR="0019015E" w:rsidRDefault="0019015E" w:rsidP="0019015E">
      <w:r>
        <w:rPr>
          <w:rFonts w:hint="eastAsia"/>
        </w:rPr>
        <w:t>用牢固的</w:t>
      </w:r>
      <w:proofErr w:type="gramStart"/>
      <w:r>
        <w:rPr>
          <w:rFonts w:hint="eastAsia"/>
        </w:rPr>
        <w:t>电缆扎线将</w:t>
      </w:r>
      <w:proofErr w:type="gramEnd"/>
      <w:r>
        <w:rPr>
          <w:rFonts w:hint="eastAsia"/>
        </w:rPr>
        <w:t>视频电缆和电源电缆扎好，捆绑在摄像机安装支架或吊杆上。如图：</w:t>
      </w:r>
    </w:p>
    <w:p w14:paraId="75271789" w14:textId="43F940E8" w:rsidR="0019015E" w:rsidRDefault="0019015E" w:rsidP="0019015E">
      <w:r>
        <w:lastRenderedPageBreak/>
        <w:t xml:space="preserve"> </w:t>
      </w:r>
      <w:r w:rsidR="00DE23BD" w:rsidRPr="00E56DFC">
        <w:rPr>
          <w:rFonts w:cs="宋体" w:hint="eastAsia"/>
          <w:noProof/>
          <w:sz w:val="28"/>
          <w:szCs w:val="28"/>
        </w:rPr>
        <w:drawing>
          <wp:inline distT="0" distB="0" distL="114300" distR="114300" wp14:anchorId="4C3BE53D" wp14:editId="30D630A6">
            <wp:extent cx="4919980" cy="2425065"/>
            <wp:effectExtent l="0" t="0" r="4445" b="3810"/>
            <wp:docPr id="89" name="图片 3" descr="a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descr="a123.jpg"/>
                    <pic:cNvPicPr>
                      <a:picLocks noChangeAspect="1"/>
                    </pic:cNvPicPr>
                  </pic:nvPicPr>
                  <pic:blipFill>
                    <a:blip r:embed="rId18"/>
                    <a:stretch>
                      <a:fillRect/>
                    </a:stretch>
                  </pic:blipFill>
                  <pic:spPr>
                    <a:xfrm>
                      <a:off x="0" y="0"/>
                      <a:ext cx="4919980" cy="2425065"/>
                    </a:xfrm>
                    <a:prstGeom prst="rect">
                      <a:avLst/>
                    </a:prstGeom>
                    <a:noFill/>
                    <a:ln>
                      <a:noFill/>
                    </a:ln>
                  </pic:spPr>
                </pic:pic>
              </a:graphicData>
            </a:graphic>
          </wp:inline>
        </w:drawing>
      </w:r>
    </w:p>
    <w:p w14:paraId="77BEDE8C" w14:textId="77777777" w:rsidR="0019015E" w:rsidRDefault="0019015E" w:rsidP="0019015E">
      <w:r>
        <w:rPr>
          <w:rFonts w:hint="eastAsia"/>
        </w:rPr>
        <w:t>接通监控主机和摄像机电源，通过监视器调整摄像机角度到预定范围，并调整摄像机镜头的焦距和清晰度，安装完成。</w:t>
      </w:r>
    </w:p>
    <w:p w14:paraId="706CA3C2" w14:textId="31B16A9E" w:rsidR="0019015E" w:rsidRDefault="0019015E" w:rsidP="00DE23BD">
      <w:pPr>
        <w:pStyle w:val="5"/>
      </w:pPr>
      <w:r>
        <w:rPr>
          <w:rFonts w:hint="eastAsia"/>
        </w:rPr>
        <w:t>室外监控摄像机立杆安装及避雷</w:t>
      </w:r>
    </w:p>
    <w:p w14:paraId="12D32FE8" w14:textId="5BADB2CE" w:rsidR="0019015E" w:rsidRDefault="0019015E" w:rsidP="00DE23BD">
      <w:pPr>
        <w:pStyle w:val="6"/>
      </w:pPr>
      <w:r>
        <w:rPr>
          <w:rFonts w:hint="eastAsia"/>
        </w:rPr>
        <w:t>基础施工</w:t>
      </w:r>
      <w:r>
        <w:rPr>
          <w:rFonts w:hint="eastAsia"/>
        </w:rPr>
        <w:t xml:space="preserve"> </w:t>
      </w:r>
    </w:p>
    <w:p w14:paraId="4AE19672" w14:textId="77777777" w:rsidR="0019015E" w:rsidRDefault="0019015E" w:rsidP="0019015E">
      <w:r>
        <w:rPr>
          <w:rFonts w:hint="eastAsia"/>
        </w:rPr>
        <w:t>（</w:t>
      </w:r>
      <w:r>
        <w:rPr>
          <w:rFonts w:hint="eastAsia"/>
        </w:rPr>
        <w:t>1</w:t>
      </w:r>
      <w:r>
        <w:rPr>
          <w:rFonts w:hint="eastAsia"/>
        </w:rPr>
        <w:t>）立杆基础</w:t>
      </w:r>
      <w:r>
        <w:rPr>
          <w:rFonts w:hint="eastAsia"/>
        </w:rPr>
        <w:t xml:space="preserve"> </w:t>
      </w:r>
    </w:p>
    <w:p w14:paraId="4B5571F9" w14:textId="77777777" w:rsidR="0019015E" w:rsidRDefault="0019015E" w:rsidP="0019015E">
      <w:r>
        <w:rPr>
          <w:rFonts w:hint="eastAsia"/>
        </w:rPr>
        <w:t>用途：固定摄像杆；</w:t>
      </w:r>
      <w:r>
        <w:rPr>
          <w:rFonts w:hint="eastAsia"/>
        </w:rPr>
        <w:t xml:space="preserve"> </w:t>
      </w:r>
    </w:p>
    <w:p w14:paraId="28024024" w14:textId="77777777" w:rsidR="0019015E" w:rsidRDefault="0019015E" w:rsidP="0019015E">
      <w:r>
        <w:rPr>
          <w:rFonts w:hint="eastAsia"/>
        </w:rPr>
        <w:t>基础结构、尺寸：如图所示；</w:t>
      </w:r>
      <w:r>
        <w:rPr>
          <w:rFonts w:hint="eastAsia"/>
        </w:rPr>
        <w:t xml:space="preserve"> </w:t>
      </w:r>
    </w:p>
    <w:p w14:paraId="79636105" w14:textId="77777777" w:rsidR="0019015E" w:rsidRDefault="0019015E" w:rsidP="0019015E">
      <w:r>
        <w:rPr>
          <w:rFonts w:hint="eastAsia"/>
        </w:rPr>
        <w:t>基础型号：由所需固定的摄像杆型号确定；</w:t>
      </w:r>
      <w:r>
        <w:rPr>
          <w:rFonts w:hint="eastAsia"/>
        </w:rPr>
        <w:t xml:space="preserve"> </w:t>
      </w:r>
    </w:p>
    <w:p w14:paraId="748DE2A4" w14:textId="77777777" w:rsidR="0019015E" w:rsidRDefault="0019015E" w:rsidP="0019015E">
      <w:r>
        <w:rPr>
          <w:rFonts w:hint="eastAsia"/>
        </w:rPr>
        <w:t>制作位置：在《设备平面布置图》所标注摄像</w:t>
      </w:r>
      <w:proofErr w:type="gramStart"/>
      <w:r>
        <w:rPr>
          <w:rFonts w:hint="eastAsia"/>
        </w:rPr>
        <w:t>杆位置处制作</w:t>
      </w:r>
      <w:proofErr w:type="gramEnd"/>
      <w:r>
        <w:rPr>
          <w:rFonts w:hint="eastAsia"/>
        </w:rPr>
        <w:t>基础；</w:t>
      </w:r>
      <w:r>
        <w:rPr>
          <w:rFonts w:hint="eastAsia"/>
        </w:rPr>
        <w:t xml:space="preserve"> </w:t>
      </w:r>
    </w:p>
    <w:p w14:paraId="023CA817" w14:textId="77777777" w:rsidR="0019015E" w:rsidRDefault="0019015E" w:rsidP="0019015E">
      <w:r>
        <w:rPr>
          <w:rFonts w:hint="eastAsia"/>
        </w:rPr>
        <w:t>（</w:t>
      </w:r>
      <w:r>
        <w:rPr>
          <w:rFonts w:hint="eastAsia"/>
        </w:rPr>
        <w:t>2</w:t>
      </w:r>
      <w:r>
        <w:rPr>
          <w:rFonts w:hint="eastAsia"/>
        </w:rPr>
        <w:t>）制作要求：</w:t>
      </w:r>
    </w:p>
    <w:p w14:paraId="6C092D3B" w14:textId="77777777" w:rsidR="0019015E" w:rsidRDefault="0019015E" w:rsidP="0019015E">
      <w:r>
        <w:rPr>
          <w:rFonts w:hint="eastAsia"/>
        </w:rPr>
        <w:t>应符合现行国家标准《电气装置安装工程电缆线路施工及验收规范》的有关规定；</w:t>
      </w:r>
      <w:r>
        <w:rPr>
          <w:rFonts w:hint="eastAsia"/>
        </w:rPr>
        <w:t xml:space="preserve">      </w:t>
      </w:r>
    </w:p>
    <w:p w14:paraId="37191717" w14:textId="77777777" w:rsidR="0019015E" w:rsidRDefault="0019015E" w:rsidP="0019015E">
      <w:r>
        <w:rPr>
          <w:rFonts w:hint="eastAsia"/>
        </w:rPr>
        <w:t>基础与窨井之间应有穿线管，且放置铁丝；</w:t>
      </w:r>
      <w:r>
        <w:rPr>
          <w:rFonts w:hint="eastAsia"/>
        </w:rPr>
        <w:t xml:space="preserve">   </w:t>
      </w:r>
    </w:p>
    <w:p w14:paraId="58979210" w14:textId="77777777" w:rsidR="0019015E" w:rsidRDefault="0019015E" w:rsidP="0019015E">
      <w:r>
        <w:rPr>
          <w:rFonts w:hint="eastAsia"/>
        </w:rPr>
        <w:t>基础钢板上钢筋按</w:t>
      </w:r>
      <w:r>
        <w:rPr>
          <w:rFonts w:hint="eastAsia"/>
        </w:rPr>
        <w:t>M20</w:t>
      </w:r>
      <w:r>
        <w:rPr>
          <w:rFonts w:hint="eastAsia"/>
        </w:rPr>
        <w:t>标准攻丝，配镀锌螺丝两个、平光垫圈和弹簧垫圈各一个。</w:t>
      </w:r>
      <w:r>
        <w:rPr>
          <w:rFonts w:hint="eastAsia"/>
        </w:rPr>
        <w:t xml:space="preserve"> </w:t>
      </w:r>
    </w:p>
    <w:p w14:paraId="49CB5F4E" w14:textId="14952E7E" w:rsidR="0019015E" w:rsidRDefault="0019015E" w:rsidP="0019015E">
      <w:r>
        <w:rPr>
          <w:rFonts w:hint="eastAsia"/>
        </w:rPr>
        <w:t>材料：</w:t>
      </w:r>
      <w:r>
        <w:rPr>
          <w:rFonts w:hint="eastAsia"/>
        </w:rPr>
        <w:t>8mm</w:t>
      </w:r>
      <w:r>
        <w:rPr>
          <w:rFonts w:hint="eastAsia"/>
        </w:rPr>
        <w:t>钢板、</w:t>
      </w:r>
      <w:r>
        <w:rPr>
          <w:rFonts w:hint="eastAsia"/>
        </w:rPr>
        <w:t>20mm</w:t>
      </w:r>
      <w:r>
        <w:rPr>
          <w:rFonts w:hint="eastAsia"/>
        </w:rPr>
        <w:t>钢筋、</w:t>
      </w:r>
      <w:r>
        <w:rPr>
          <w:rFonts w:hint="eastAsia"/>
        </w:rPr>
        <w:t>C25</w:t>
      </w:r>
      <w:r>
        <w:rPr>
          <w:rFonts w:hint="eastAsia"/>
        </w:rPr>
        <w:t>混凝土、碎石、</w:t>
      </w:r>
      <w:r>
        <w:rPr>
          <w:rFonts w:hint="eastAsia"/>
        </w:rPr>
        <w:t>2.5</w:t>
      </w:r>
      <w:r>
        <w:rPr>
          <w:rFonts w:hint="eastAsia"/>
        </w:rPr>
        <w:t>英寸</w:t>
      </w:r>
      <w:r>
        <w:rPr>
          <w:rFonts w:hint="eastAsia"/>
        </w:rPr>
        <w:t>PVC</w:t>
      </w:r>
      <w:r>
        <w:rPr>
          <w:rFonts w:hint="eastAsia"/>
        </w:rPr>
        <w:t>弯管；</w:t>
      </w:r>
      <w:r>
        <w:rPr>
          <w:rFonts w:hint="eastAsia"/>
        </w:rPr>
        <w:t xml:space="preserve"> </w:t>
      </w:r>
    </w:p>
    <w:p w14:paraId="1A1417F8" w14:textId="7EE8404B" w:rsidR="0019015E" w:rsidRDefault="0019015E" w:rsidP="0019015E">
      <w:r>
        <w:lastRenderedPageBreak/>
        <w:t xml:space="preserve"> </w:t>
      </w:r>
      <w:r w:rsidR="00DE23BD" w:rsidRPr="00E56DFC">
        <w:rPr>
          <w:noProof/>
        </w:rPr>
        <w:drawing>
          <wp:inline distT="0" distB="0" distL="0" distR="0" wp14:anchorId="2EF7683F" wp14:editId="6466FB0C">
            <wp:extent cx="5278755" cy="2241550"/>
            <wp:effectExtent l="0" t="0" r="762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
                    <a:stretch>
                      <a:fillRect/>
                    </a:stretch>
                  </pic:blipFill>
                  <pic:spPr>
                    <a:xfrm>
                      <a:off x="0" y="0"/>
                      <a:ext cx="5278755" cy="2241550"/>
                    </a:xfrm>
                    <a:prstGeom prst="rect">
                      <a:avLst/>
                    </a:prstGeom>
                  </pic:spPr>
                </pic:pic>
              </a:graphicData>
            </a:graphic>
          </wp:inline>
        </w:drawing>
      </w:r>
    </w:p>
    <w:p w14:paraId="0FE83666" w14:textId="038D3818" w:rsidR="0019015E" w:rsidRDefault="0019015E" w:rsidP="00DE23BD">
      <w:pPr>
        <w:pStyle w:val="6"/>
      </w:pPr>
      <w:r>
        <w:rPr>
          <w:rFonts w:hint="eastAsia"/>
        </w:rPr>
        <w:t>窨井制作</w:t>
      </w:r>
      <w:r>
        <w:rPr>
          <w:rFonts w:hint="eastAsia"/>
        </w:rPr>
        <w:t xml:space="preserve"> </w:t>
      </w:r>
    </w:p>
    <w:p w14:paraId="5A7BAE76" w14:textId="77777777" w:rsidR="0019015E" w:rsidRDefault="0019015E" w:rsidP="0019015E">
      <w:r>
        <w:rPr>
          <w:rFonts w:hint="eastAsia"/>
        </w:rPr>
        <w:t>用途：方便线缆敷设及系统检测维修；</w:t>
      </w:r>
      <w:r>
        <w:rPr>
          <w:rFonts w:hint="eastAsia"/>
        </w:rPr>
        <w:t xml:space="preserve"> </w:t>
      </w:r>
    </w:p>
    <w:p w14:paraId="55E0C2AD" w14:textId="77777777" w:rsidR="0019015E" w:rsidRDefault="0019015E" w:rsidP="0019015E">
      <w:r>
        <w:rPr>
          <w:rFonts w:hint="eastAsia"/>
        </w:rPr>
        <w:t>基础结构、尺寸：如图所示。图中仅标明井深、井高和井宽，其它尺寸由施工方根据现场情况决定；</w:t>
      </w:r>
      <w:r>
        <w:rPr>
          <w:rFonts w:hint="eastAsia"/>
        </w:rPr>
        <w:t xml:space="preserve"> </w:t>
      </w:r>
    </w:p>
    <w:p w14:paraId="2A995093" w14:textId="77777777" w:rsidR="0019015E" w:rsidRDefault="0019015E" w:rsidP="0019015E">
      <w:r>
        <w:rPr>
          <w:rFonts w:hint="eastAsia"/>
        </w:rPr>
        <w:t>制作位置：在《设备平面布置图》标注</w:t>
      </w:r>
      <w:proofErr w:type="gramStart"/>
      <w:r>
        <w:rPr>
          <w:rFonts w:hint="eastAsia"/>
        </w:rPr>
        <w:t>窨</w:t>
      </w:r>
      <w:proofErr w:type="gramEnd"/>
      <w:r>
        <w:rPr>
          <w:rFonts w:hint="eastAsia"/>
        </w:rPr>
        <w:t>井位置处制作；</w:t>
      </w:r>
      <w:r>
        <w:rPr>
          <w:rFonts w:hint="eastAsia"/>
        </w:rPr>
        <w:t xml:space="preserve"> </w:t>
      </w:r>
    </w:p>
    <w:p w14:paraId="56B4D631" w14:textId="77777777" w:rsidR="0019015E" w:rsidRDefault="0019015E" w:rsidP="0019015E">
      <w:r>
        <w:rPr>
          <w:rFonts w:hint="eastAsia"/>
        </w:rPr>
        <w:t>制作要求：</w:t>
      </w:r>
    </w:p>
    <w:p w14:paraId="7289F7E1" w14:textId="77777777" w:rsidR="0019015E" w:rsidRDefault="0019015E" w:rsidP="0019015E">
      <w:r>
        <w:rPr>
          <w:rFonts w:hint="eastAsia"/>
        </w:rPr>
        <w:t>应符合现行国家标准《电气装置安装工程电缆线路施工及验收规范》的有关规定；</w:t>
      </w:r>
      <w:r>
        <w:rPr>
          <w:rFonts w:hint="eastAsia"/>
        </w:rPr>
        <w:t xml:space="preserve"> </w:t>
      </w:r>
    </w:p>
    <w:p w14:paraId="31F76A06" w14:textId="77777777" w:rsidR="0019015E" w:rsidRDefault="0019015E" w:rsidP="0019015E">
      <w:r>
        <w:rPr>
          <w:rFonts w:hint="eastAsia"/>
        </w:rPr>
        <w:t>窨井密封性能和防水性能良好。</w:t>
      </w:r>
      <w:r>
        <w:rPr>
          <w:rFonts w:hint="eastAsia"/>
        </w:rPr>
        <w:t xml:space="preserve"> </w:t>
      </w:r>
    </w:p>
    <w:p w14:paraId="7BAB489C" w14:textId="77777777" w:rsidR="0019015E" w:rsidRDefault="0019015E" w:rsidP="0019015E">
      <w:r>
        <w:rPr>
          <w:rFonts w:hint="eastAsia"/>
        </w:rPr>
        <w:t>材料：砖石、水泥、钢板；</w:t>
      </w:r>
    </w:p>
    <w:p w14:paraId="750D801B" w14:textId="19E16BFB" w:rsidR="0019015E" w:rsidRDefault="0019015E" w:rsidP="0019015E">
      <w:r>
        <w:t xml:space="preserve"> </w:t>
      </w:r>
      <w:r w:rsidR="00DE23BD" w:rsidRPr="00E56DFC">
        <w:rPr>
          <w:noProof/>
        </w:rPr>
        <w:drawing>
          <wp:inline distT="0" distB="0" distL="0" distR="0" wp14:anchorId="77F83F3E" wp14:editId="099F1D2C">
            <wp:extent cx="5278755" cy="3524250"/>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0"/>
                    <a:stretch>
                      <a:fillRect/>
                    </a:stretch>
                  </pic:blipFill>
                  <pic:spPr>
                    <a:xfrm>
                      <a:off x="0" y="0"/>
                      <a:ext cx="5278755" cy="3524250"/>
                    </a:xfrm>
                    <a:prstGeom prst="rect">
                      <a:avLst/>
                    </a:prstGeom>
                  </pic:spPr>
                </pic:pic>
              </a:graphicData>
            </a:graphic>
          </wp:inline>
        </w:drawing>
      </w:r>
    </w:p>
    <w:p w14:paraId="21F87A54" w14:textId="77777777" w:rsidR="0019015E" w:rsidRDefault="0019015E" w:rsidP="0019015E">
      <w:r>
        <w:rPr>
          <w:rFonts w:hint="eastAsia"/>
        </w:rPr>
        <w:lastRenderedPageBreak/>
        <w:t xml:space="preserve"> </w:t>
      </w:r>
      <w:r>
        <w:rPr>
          <w:rFonts w:hint="eastAsia"/>
        </w:rPr>
        <w:t>走线管最好量化，标出高程数字、管道直径和管道材料。</w:t>
      </w:r>
    </w:p>
    <w:p w14:paraId="5479BF5B" w14:textId="607C55B1" w:rsidR="0019015E" w:rsidRDefault="0019015E" w:rsidP="0019015E">
      <w:r>
        <w:t xml:space="preserve"> </w:t>
      </w:r>
      <w:r w:rsidR="00DE23BD" w:rsidRPr="00E56DFC">
        <w:rPr>
          <w:noProof/>
        </w:rPr>
        <w:drawing>
          <wp:inline distT="0" distB="0" distL="0" distR="0" wp14:anchorId="1CF04B08" wp14:editId="497B42AE">
            <wp:extent cx="5278755" cy="3012440"/>
            <wp:effectExtent l="0" t="0" r="762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1"/>
                    <a:stretch>
                      <a:fillRect/>
                    </a:stretch>
                  </pic:blipFill>
                  <pic:spPr>
                    <a:xfrm>
                      <a:off x="0" y="0"/>
                      <a:ext cx="5278755" cy="3012440"/>
                    </a:xfrm>
                    <a:prstGeom prst="rect">
                      <a:avLst/>
                    </a:prstGeom>
                  </pic:spPr>
                </pic:pic>
              </a:graphicData>
            </a:graphic>
          </wp:inline>
        </w:drawing>
      </w:r>
    </w:p>
    <w:p w14:paraId="5DAEF3E7" w14:textId="2C744524" w:rsidR="0019015E" w:rsidRDefault="0019015E" w:rsidP="00DE23BD">
      <w:pPr>
        <w:pStyle w:val="6"/>
      </w:pPr>
      <w:r>
        <w:rPr>
          <w:rFonts w:hint="eastAsia"/>
        </w:rPr>
        <w:t>线缆管敷设</w:t>
      </w:r>
      <w:r>
        <w:rPr>
          <w:rFonts w:hint="eastAsia"/>
        </w:rPr>
        <w:t xml:space="preserve"> </w:t>
      </w:r>
    </w:p>
    <w:p w14:paraId="1BCFC9B3" w14:textId="77777777" w:rsidR="0019015E" w:rsidRDefault="0019015E" w:rsidP="0019015E">
      <w:r>
        <w:rPr>
          <w:rFonts w:hint="eastAsia"/>
        </w:rPr>
        <w:t>（</w:t>
      </w:r>
      <w:r>
        <w:rPr>
          <w:rFonts w:hint="eastAsia"/>
        </w:rPr>
        <w:t>1</w:t>
      </w:r>
      <w:r>
        <w:rPr>
          <w:rFonts w:hint="eastAsia"/>
        </w:rPr>
        <w:t>）用途：敷设线缆，防止线缆损伤；</w:t>
      </w:r>
      <w:r>
        <w:rPr>
          <w:rFonts w:hint="eastAsia"/>
        </w:rPr>
        <w:t xml:space="preserve"> </w:t>
      </w:r>
    </w:p>
    <w:p w14:paraId="0D799745" w14:textId="77777777" w:rsidR="0019015E" w:rsidRDefault="0019015E" w:rsidP="0019015E">
      <w:r>
        <w:rPr>
          <w:rFonts w:hint="eastAsia"/>
        </w:rPr>
        <w:t>（</w:t>
      </w:r>
      <w:r>
        <w:rPr>
          <w:rFonts w:hint="eastAsia"/>
        </w:rPr>
        <w:t>2</w:t>
      </w:r>
      <w:r>
        <w:rPr>
          <w:rFonts w:hint="eastAsia"/>
        </w:rPr>
        <w:t>）管道路由：按《设备平面布置图》标注的类型和路由敷设明管、暗管。注意图中所标明的管径；</w:t>
      </w:r>
      <w:r>
        <w:rPr>
          <w:rFonts w:hint="eastAsia"/>
        </w:rPr>
        <w:t xml:space="preserve"> </w:t>
      </w:r>
    </w:p>
    <w:p w14:paraId="0CACF13C" w14:textId="77777777" w:rsidR="0019015E" w:rsidRDefault="0019015E" w:rsidP="0019015E">
      <w:r>
        <w:rPr>
          <w:rFonts w:hint="eastAsia"/>
        </w:rPr>
        <w:t>（</w:t>
      </w:r>
      <w:r>
        <w:rPr>
          <w:rFonts w:hint="eastAsia"/>
        </w:rPr>
        <w:t>3</w:t>
      </w:r>
      <w:r>
        <w:rPr>
          <w:rFonts w:hint="eastAsia"/>
        </w:rPr>
        <w:t>）制作要求：</w:t>
      </w:r>
    </w:p>
    <w:p w14:paraId="61AF42FE" w14:textId="77777777" w:rsidR="0019015E" w:rsidRDefault="0019015E" w:rsidP="0019015E">
      <w:r>
        <w:rPr>
          <w:rFonts w:hint="eastAsia"/>
        </w:rPr>
        <w:t>应符合现行国家标准《电气装置安装工程电缆线路施工及验收规范》的有关规定；</w:t>
      </w:r>
      <w:r>
        <w:rPr>
          <w:rFonts w:hint="eastAsia"/>
        </w:rPr>
        <w:t xml:space="preserve">   </w:t>
      </w:r>
    </w:p>
    <w:p w14:paraId="1BA9ECF5" w14:textId="77777777" w:rsidR="0019015E" w:rsidRDefault="0019015E" w:rsidP="0019015E">
      <w:r>
        <w:rPr>
          <w:rFonts w:hint="eastAsia"/>
        </w:rPr>
        <w:t>线缆管密封好，防水性能良好；</w:t>
      </w:r>
      <w:r>
        <w:rPr>
          <w:rFonts w:hint="eastAsia"/>
        </w:rPr>
        <w:t xml:space="preserve">         </w:t>
      </w:r>
    </w:p>
    <w:p w14:paraId="60F42EF2" w14:textId="77777777" w:rsidR="0019015E" w:rsidRDefault="0019015E" w:rsidP="0019015E">
      <w:proofErr w:type="gramStart"/>
      <w:r>
        <w:rPr>
          <w:rFonts w:hint="eastAsia"/>
        </w:rPr>
        <w:t>线缆管离地面</w:t>
      </w:r>
      <w:proofErr w:type="gramEnd"/>
      <w:r>
        <w:rPr>
          <w:rFonts w:hint="eastAsia"/>
        </w:rPr>
        <w:t>应不小于</w:t>
      </w:r>
      <w:r>
        <w:rPr>
          <w:rFonts w:hint="eastAsia"/>
        </w:rPr>
        <w:t>0.7</w:t>
      </w:r>
      <w:r>
        <w:rPr>
          <w:rFonts w:hint="eastAsia"/>
        </w:rPr>
        <w:t>米；</w:t>
      </w:r>
      <w:r>
        <w:rPr>
          <w:rFonts w:hint="eastAsia"/>
        </w:rPr>
        <w:t xml:space="preserve">       </w:t>
      </w:r>
    </w:p>
    <w:p w14:paraId="12B9DFBF" w14:textId="77777777" w:rsidR="0019015E" w:rsidRDefault="0019015E" w:rsidP="0019015E">
      <w:r>
        <w:rPr>
          <w:rFonts w:hint="eastAsia"/>
        </w:rPr>
        <w:t>线缆管管口应无毛刺和尖锐棱角；</w:t>
      </w:r>
      <w:r>
        <w:rPr>
          <w:rFonts w:hint="eastAsia"/>
        </w:rPr>
        <w:t xml:space="preserve">      </w:t>
      </w:r>
    </w:p>
    <w:p w14:paraId="7FC95017" w14:textId="77777777" w:rsidR="0019015E" w:rsidRDefault="0019015E" w:rsidP="0019015E">
      <w:r>
        <w:rPr>
          <w:rFonts w:hint="eastAsia"/>
        </w:rPr>
        <w:t>线缆管内放置穿线铁丝。</w:t>
      </w:r>
      <w:r>
        <w:rPr>
          <w:rFonts w:hint="eastAsia"/>
        </w:rPr>
        <w:t xml:space="preserve"> </w:t>
      </w:r>
    </w:p>
    <w:p w14:paraId="69127AEA" w14:textId="77777777" w:rsidR="0019015E" w:rsidRDefault="0019015E" w:rsidP="0019015E">
      <w:r>
        <w:rPr>
          <w:rFonts w:hint="eastAsia"/>
        </w:rPr>
        <w:t>（</w:t>
      </w:r>
      <w:r>
        <w:rPr>
          <w:rFonts w:hint="eastAsia"/>
        </w:rPr>
        <w:t>4</w:t>
      </w:r>
      <w:r>
        <w:rPr>
          <w:rFonts w:hint="eastAsia"/>
        </w:rPr>
        <w:t>）材料：</w:t>
      </w:r>
    </w:p>
    <w:p w14:paraId="050246E4" w14:textId="77777777" w:rsidR="0019015E" w:rsidRDefault="0019015E" w:rsidP="0019015E">
      <w:r>
        <w:rPr>
          <w:rFonts w:hint="eastAsia"/>
        </w:rPr>
        <w:t>暗管敷设使用钢管；</w:t>
      </w:r>
      <w:r>
        <w:rPr>
          <w:rFonts w:hint="eastAsia"/>
        </w:rPr>
        <w:t xml:space="preserve">   </w:t>
      </w:r>
    </w:p>
    <w:p w14:paraId="4366512D" w14:textId="77777777" w:rsidR="0019015E" w:rsidRDefault="0019015E" w:rsidP="0019015E">
      <w:r>
        <w:rPr>
          <w:rFonts w:hint="eastAsia"/>
        </w:rPr>
        <w:t>明管敷设使用</w:t>
      </w:r>
      <w:r>
        <w:rPr>
          <w:rFonts w:hint="eastAsia"/>
        </w:rPr>
        <w:t>PVC</w:t>
      </w:r>
      <w:r>
        <w:rPr>
          <w:rFonts w:hint="eastAsia"/>
        </w:rPr>
        <w:t>管。</w:t>
      </w:r>
      <w:r>
        <w:rPr>
          <w:rFonts w:hint="eastAsia"/>
        </w:rPr>
        <w:t xml:space="preserve"> </w:t>
      </w:r>
    </w:p>
    <w:p w14:paraId="4744F59A" w14:textId="77777777" w:rsidR="0019015E" w:rsidRDefault="0019015E" w:rsidP="0019015E">
      <w:r>
        <w:rPr>
          <w:rFonts w:hint="eastAsia"/>
        </w:rPr>
        <w:t>（</w:t>
      </w:r>
      <w:r>
        <w:rPr>
          <w:rFonts w:hint="eastAsia"/>
        </w:rPr>
        <w:t>5</w:t>
      </w:r>
      <w:r>
        <w:rPr>
          <w:rFonts w:hint="eastAsia"/>
        </w:rPr>
        <w:t>）接地体安装</w:t>
      </w:r>
      <w:r>
        <w:rPr>
          <w:rFonts w:hint="eastAsia"/>
        </w:rPr>
        <w:t xml:space="preserve"> </w:t>
      </w:r>
    </w:p>
    <w:p w14:paraId="3B8EEF02" w14:textId="77777777" w:rsidR="0019015E" w:rsidRDefault="0019015E" w:rsidP="0019015E">
      <w:r>
        <w:rPr>
          <w:rFonts w:hint="eastAsia"/>
        </w:rPr>
        <w:t>用途：防止外界电压危害人身安全和对设备的损害，抑制电气干扰，保证设备正</w:t>
      </w:r>
      <w:r>
        <w:rPr>
          <w:rFonts w:hint="eastAsia"/>
        </w:rPr>
        <w:t xml:space="preserve"> </w:t>
      </w:r>
      <w:r>
        <w:rPr>
          <w:rFonts w:hint="eastAsia"/>
        </w:rPr>
        <w:t>常工作；</w:t>
      </w:r>
      <w:r>
        <w:rPr>
          <w:rFonts w:hint="eastAsia"/>
        </w:rPr>
        <w:t xml:space="preserve"> </w:t>
      </w:r>
    </w:p>
    <w:p w14:paraId="7574064D" w14:textId="77777777" w:rsidR="0019015E" w:rsidRDefault="0019015E" w:rsidP="0019015E">
      <w:r>
        <w:rPr>
          <w:rFonts w:hint="eastAsia"/>
        </w:rPr>
        <w:t>接地体结构、尺寸：如《接地体结构示意图》所示；</w:t>
      </w:r>
      <w:r>
        <w:rPr>
          <w:rFonts w:hint="eastAsia"/>
        </w:rPr>
        <w:t xml:space="preserve"> </w:t>
      </w:r>
    </w:p>
    <w:p w14:paraId="7F22AB5C" w14:textId="77777777" w:rsidR="0019015E" w:rsidRDefault="0019015E" w:rsidP="0019015E">
      <w:r>
        <w:rPr>
          <w:rFonts w:hint="eastAsia"/>
        </w:rPr>
        <w:t>安装位置：按《设备平面布置图》标注接地体位置安装。</w:t>
      </w:r>
    </w:p>
    <w:p w14:paraId="7014DE22" w14:textId="77777777" w:rsidR="0019015E" w:rsidRDefault="0019015E" w:rsidP="0019015E">
      <w:r>
        <w:rPr>
          <w:rFonts w:hint="eastAsia"/>
        </w:rPr>
        <w:lastRenderedPageBreak/>
        <w:t>安装要求：</w:t>
      </w:r>
    </w:p>
    <w:p w14:paraId="6B9AA5FA" w14:textId="77777777" w:rsidR="0019015E" w:rsidRDefault="0019015E" w:rsidP="0019015E">
      <w:r>
        <w:rPr>
          <w:rFonts w:hint="eastAsia"/>
        </w:rPr>
        <w:t>应符合现行国家标准《电气装置安装工程电缆线路施工及验收规范》的有关规定；</w:t>
      </w:r>
      <w:r>
        <w:rPr>
          <w:rFonts w:hint="eastAsia"/>
        </w:rPr>
        <w:t xml:space="preserve">       </w:t>
      </w:r>
    </w:p>
    <w:p w14:paraId="26DE49C1" w14:textId="77777777" w:rsidR="0019015E" w:rsidRDefault="0019015E" w:rsidP="0019015E">
      <w:r>
        <w:rPr>
          <w:rFonts w:hint="eastAsia"/>
        </w:rPr>
        <w:t>接地体的焊接应采用搭焊，搭焊长度为圆钢直径的</w:t>
      </w:r>
      <w:r>
        <w:rPr>
          <w:rFonts w:hint="eastAsia"/>
        </w:rPr>
        <w:t>6</w:t>
      </w:r>
      <w:r>
        <w:rPr>
          <w:rFonts w:hint="eastAsia"/>
        </w:rPr>
        <w:t>倍；</w:t>
      </w:r>
      <w:r>
        <w:rPr>
          <w:rFonts w:hint="eastAsia"/>
        </w:rPr>
        <w:t xml:space="preserve">   </w:t>
      </w:r>
    </w:p>
    <w:p w14:paraId="38C0342D" w14:textId="77777777" w:rsidR="0019015E" w:rsidRDefault="0019015E" w:rsidP="0019015E">
      <w:r>
        <w:rPr>
          <w:rFonts w:hint="eastAsia"/>
        </w:rPr>
        <w:t>接地体安装点下方应无任何管道、线缆经过；</w:t>
      </w:r>
      <w:r>
        <w:rPr>
          <w:rFonts w:hint="eastAsia"/>
        </w:rPr>
        <w:t xml:space="preserve">         </w:t>
      </w:r>
    </w:p>
    <w:p w14:paraId="409E6BA1" w14:textId="77777777" w:rsidR="0019015E" w:rsidRDefault="0019015E" w:rsidP="0019015E">
      <w:r>
        <w:rPr>
          <w:rFonts w:hint="eastAsia"/>
        </w:rPr>
        <w:t>接地体安装深度如《接地体安装示意图》所示；</w:t>
      </w:r>
      <w:r>
        <w:rPr>
          <w:rFonts w:hint="eastAsia"/>
        </w:rPr>
        <w:t xml:space="preserve">       </w:t>
      </w:r>
    </w:p>
    <w:p w14:paraId="1893CBB1" w14:textId="77777777" w:rsidR="0019015E" w:rsidRDefault="0019015E" w:rsidP="0019015E">
      <w:r>
        <w:rPr>
          <w:rFonts w:hint="eastAsia"/>
        </w:rPr>
        <w:t>接地体安装完成后，应使用</w:t>
      </w:r>
      <w:proofErr w:type="gramStart"/>
      <w:r>
        <w:rPr>
          <w:rFonts w:hint="eastAsia"/>
        </w:rPr>
        <w:t>接地摇表测量</w:t>
      </w:r>
      <w:proofErr w:type="gramEnd"/>
      <w:r>
        <w:rPr>
          <w:rFonts w:hint="eastAsia"/>
        </w:rPr>
        <w:t>接地电阻大小，要求接</w:t>
      </w:r>
      <w:r>
        <w:rPr>
          <w:rFonts w:hint="eastAsia"/>
        </w:rPr>
        <w:t xml:space="preserve">  </w:t>
      </w:r>
      <w:r>
        <w:rPr>
          <w:rFonts w:hint="eastAsia"/>
        </w:rPr>
        <w:t>地电阻小于</w:t>
      </w:r>
      <w:r>
        <w:rPr>
          <w:rFonts w:hint="eastAsia"/>
        </w:rPr>
        <w:t>4</w:t>
      </w:r>
      <w:r>
        <w:rPr>
          <w:rFonts w:hint="eastAsia"/>
        </w:rPr>
        <w:t>Ω。注意雨后不应立即测量电阻。</w:t>
      </w:r>
      <w:r>
        <w:rPr>
          <w:rFonts w:hint="eastAsia"/>
        </w:rPr>
        <w:t xml:space="preserve"> </w:t>
      </w:r>
    </w:p>
    <w:p w14:paraId="78FA14B9" w14:textId="77777777" w:rsidR="0019015E" w:rsidRDefault="0019015E" w:rsidP="0019015E">
      <w:r>
        <w:rPr>
          <w:rFonts w:hint="eastAsia"/>
        </w:rPr>
        <w:t>材料：</w:t>
      </w:r>
      <w:r>
        <w:rPr>
          <w:rFonts w:hint="eastAsia"/>
        </w:rPr>
        <w:t>2.5</w:t>
      </w:r>
      <w:r>
        <w:rPr>
          <w:rFonts w:hint="eastAsia"/>
        </w:rPr>
        <w:t>英吋钢管和</w:t>
      </w:r>
      <w:r>
        <w:rPr>
          <w:rFonts w:hint="eastAsia"/>
        </w:rPr>
        <w:t>30*5</w:t>
      </w:r>
      <w:r>
        <w:rPr>
          <w:rFonts w:hint="eastAsia"/>
        </w:rPr>
        <w:t>扁钢。</w:t>
      </w:r>
      <w:r>
        <w:rPr>
          <w:rFonts w:hint="eastAsia"/>
        </w:rPr>
        <w:t xml:space="preserve"> </w:t>
      </w:r>
    </w:p>
    <w:p w14:paraId="2CF9EBBA" w14:textId="20D7279D" w:rsidR="0019015E" w:rsidRDefault="0019015E" w:rsidP="0019015E">
      <w:r>
        <w:t xml:space="preserve"> </w:t>
      </w:r>
      <w:r w:rsidR="00DE23BD" w:rsidRPr="00E56DFC">
        <w:rPr>
          <w:noProof/>
        </w:rPr>
        <w:drawing>
          <wp:inline distT="0" distB="0" distL="0" distR="0" wp14:anchorId="79176908" wp14:editId="12253E30">
            <wp:extent cx="5019675" cy="418147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2"/>
                    <a:stretch>
                      <a:fillRect/>
                    </a:stretch>
                  </pic:blipFill>
                  <pic:spPr>
                    <a:xfrm>
                      <a:off x="0" y="0"/>
                      <a:ext cx="5019675" cy="4181475"/>
                    </a:xfrm>
                    <a:prstGeom prst="rect">
                      <a:avLst/>
                    </a:prstGeom>
                  </pic:spPr>
                </pic:pic>
              </a:graphicData>
            </a:graphic>
          </wp:inline>
        </w:drawing>
      </w:r>
    </w:p>
    <w:p w14:paraId="0AD5156A" w14:textId="000A7698" w:rsidR="0019015E" w:rsidRDefault="0019015E" w:rsidP="00DE23BD">
      <w:pPr>
        <w:pStyle w:val="6"/>
      </w:pPr>
      <w:r>
        <w:rPr>
          <w:rFonts w:hint="eastAsia"/>
        </w:rPr>
        <w:t>杆件制作与安装</w:t>
      </w:r>
      <w:r>
        <w:rPr>
          <w:rFonts w:hint="eastAsia"/>
        </w:rPr>
        <w:t xml:space="preserve"> </w:t>
      </w:r>
    </w:p>
    <w:p w14:paraId="2BA34AFE" w14:textId="77777777" w:rsidR="0019015E" w:rsidRDefault="0019015E" w:rsidP="0019015E">
      <w:r>
        <w:rPr>
          <w:rFonts w:hint="eastAsia"/>
        </w:rPr>
        <w:t>（</w:t>
      </w:r>
      <w:r>
        <w:rPr>
          <w:rFonts w:hint="eastAsia"/>
        </w:rPr>
        <w:t>1</w:t>
      </w:r>
      <w:r>
        <w:rPr>
          <w:rFonts w:hint="eastAsia"/>
        </w:rPr>
        <w:t>）杆件制作与安装</w:t>
      </w:r>
      <w:r>
        <w:rPr>
          <w:rFonts w:hint="eastAsia"/>
        </w:rPr>
        <w:t xml:space="preserve"> </w:t>
      </w:r>
    </w:p>
    <w:p w14:paraId="3280B0B1" w14:textId="77777777" w:rsidR="0019015E" w:rsidRDefault="0019015E" w:rsidP="0019015E">
      <w:r>
        <w:rPr>
          <w:rFonts w:hint="eastAsia"/>
        </w:rPr>
        <w:t>用途：安装摄像机云台；</w:t>
      </w:r>
      <w:r>
        <w:rPr>
          <w:rFonts w:hint="eastAsia"/>
        </w:rPr>
        <w:t xml:space="preserve"> </w:t>
      </w:r>
    </w:p>
    <w:p w14:paraId="0E07358B" w14:textId="77777777" w:rsidR="0019015E" w:rsidRDefault="0019015E" w:rsidP="0019015E">
      <w:r>
        <w:rPr>
          <w:rFonts w:hint="eastAsia"/>
        </w:rPr>
        <w:t>摄像杆结构、尺寸：见《摄像杆图》；</w:t>
      </w:r>
      <w:r>
        <w:rPr>
          <w:rFonts w:hint="eastAsia"/>
        </w:rPr>
        <w:t xml:space="preserve"> </w:t>
      </w:r>
    </w:p>
    <w:p w14:paraId="459DD4A9" w14:textId="77777777" w:rsidR="0019015E" w:rsidRDefault="0019015E" w:rsidP="0019015E">
      <w:r>
        <w:rPr>
          <w:rFonts w:hint="eastAsia"/>
        </w:rPr>
        <w:t>制作要求：见《摄像杆图》文字说明；</w:t>
      </w:r>
      <w:r>
        <w:rPr>
          <w:rFonts w:hint="eastAsia"/>
        </w:rPr>
        <w:t xml:space="preserve"> </w:t>
      </w:r>
    </w:p>
    <w:p w14:paraId="52F435F4" w14:textId="77777777" w:rsidR="0019015E" w:rsidRDefault="0019015E" w:rsidP="0019015E">
      <w:r>
        <w:rPr>
          <w:rFonts w:hint="eastAsia"/>
        </w:rPr>
        <w:t>安装方式：通过基础螺杆与摄像</w:t>
      </w:r>
      <w:proofErr w:type="gramStart"/>
      <w:r>
        <w:rPr>
          <w:rFonts w:hint="eastAsia"/>
        </w:rPr>
        <w:t>杆基础</w:t>
      </w:r>
      <w:proofErr w:type="gramEnd"/>
      <w:r>
        <w:rPr>
          <w:rFonts w:hint="eastAsia"/>
        </w:rPr>
        <w:t>连接固定，如《摄像杆安装场景示意图》；</w:t>
      </w:r>
    </w:p>
    <w:p w14:paraId="7DC6B451" w14:textId="77777777" w:rsidR="0019015E" w:rsidRDefault="0019015E" w:rsidP="0019015E">
      <w:r>
        <w:rPr>
          <w:rFonts w:hint="eastAsia"/>
        </w:rPr>
        <w:t>安装工具：活动扳手；</w:t>
      </w:r>
      <w:r>
        <w:rPr>
          <w:rFonts w:hint="eastAsia"/>
        </w:rPr>
        <w:t xml:space="preserve"> </w:t>
      </w:r>
    </w:p>
    <w:p w14:paraId="4B009018" w14:textId="77777777" w:rsidR="0019015E" w:rsidRDefault="0019015E" w:rsidP="0019015E">
      <w:r>
        <w:rPr>
          <w:rFonts w:hint="eastAsia"/>
        </w:rPr>
        <w:lastRenderedPageBreak/>
        <w:t>安装要求：</w:t>
      </w:r>
    </w:p>
    <w:p w14:paraId="6FA4CE8B" w14:textId="77777777" w:rsidR="0019015E" w:rsidRDefault="0019015E" w:rsidP="0019015E">
      <w:r>
        <w:rPr>
          <w:rFonts w:hint="eastAsia"/>
        </w:rPr>
        <w:t>安装牢固；</w:t>
      </w:r>
      <w:r>
        <w:rPr>
          <w:rFonts w:hint="eastAsia"/>
        </w:rPr>
        <w:t xml:space="preserve">      </w:t>
      </w:r>
    </w:p>
    <w:p w14:paraId="2094A4EE" w14:textId="77777777" w:rsidR="0019015E" w:rsidRDefault="0019015E" w:rsidP="0019015E">
      <w:r>
        <w:rPr>
          <w:rFonts w:hint="eastAsia"/>
        </w:rPr>
        <w:t>摄像杆中心线应与水平面垂直；</w:t>
      </w:r>
      <w:r>
        <w:rPr>
          <w:rFonts w:hint="eastAsia"/>
        </w:rPr>
        <w:t xml:space="preserve">   </w:t>
      </w:r>
    </w:p>
    <w:p w14:paraId="018810D0" w14:textId="77777777" w:rsidR="0019015E" w:rsidRDefault="0019015E" w:rsidP="0019015E">
      <w:r>
        <w:rPr>
          <w:rFonts w:hint="eastAsia"/>
        </w:rPr>
        <w:t>摄像杆上成</w:t>
      </w:r>
      <w:r>
        <w:rPr>
          <w:rFonts w:hint="eastAsia"/>
        </w:rPr>
        <w:t>180</w:t>
      </w:r>
      <w:r>
        <w:rPr>
          <w:rFonts w:hint="eastAsia"/>
        </w:rPr>
        <w:t>°角两腰形孔的中心连线应与道路走向平行；</w:t>
      </w:r>
      <w:r>
        <w:rPr>
          <w:rFonts w:hint="eastAsia"/>
        </w:rPr>
        <w:t xml:space="preserve">   </w:t>
      </w:r>
    </w:p>
    <w:p w14:paraId="5BF9A093" w14:textId="77777777" w:rsidR="0019015E" w:rsidRDefault="0019015E" w:rsidP="0019015E">
      <w:r>
        <w:rPr>
          <w:rFonts w:hint="eastAsia"/>
        </w:rPr>
        <w:t>在摄像杆底部窨井到各腰形</w:t>
      </w:r>
      <w:proofErr w:type="gramStart"/>
      <w:r>
        <w:rPr>
          <w:rFonts w:hint="eastAsia"/>
        </w:rPr>
        <w:t>孔之间</w:t>
      </w:r>
      <w:proofErr w:type="gramEnd"/>
      <w:r>
        <w:rPr>
          <w:rFonts w:hint="eastAsia"/>
        </w:rPr>
        <w:t>放置穿线用铁丝。</w:t>
      </w:r>
      <w:r>
        <w:rPr>
          <w:rFonts w:hint="eastAsia"/>
        </w:rPr>
        <w:t xml:space="preserve"> </w:t>
      </w:r>
    </w:p>
    <w:p w14:paraId="12921D45" w14:textId="77777777" w:rsidR="0019015E" w:rsidRDefault="0019015E" w:rsidP="0019015E">
      <w:r>
        <w:rPr>
          <w:rFonts w:hint="eastAsia"/>
        </w:rPr>
        <w:t xml:space="preserve"> </w:t>
      </w:r>
      <w:r>
        <w:rPr>
          <w:rFonts w:hint="eastAsia"/>
        </w:rPr>
        <w:t>（</w:t>
      </w:r>
      <w:r>
        <w:rPr>
          <w:rFonts w:hint="eastAsia"/>
        </w:rPr>
        <w:t>2</w:t>
      </w:r>
      <w:r>
        <w:rPr>
          <w:rFonts w:hint="eastAsia"/>
        </w:rPr>
        <w:t>）摄像杆安装场景示意图</w:t>
      </w:r>
    </w:p>
    <w:p w14:paraId="0A79944C" w14:textId="58436356" w:rsidR="0019015E" w:rsidRDefault="0019015E" w:rsidP="0019015E">
      <w:r>
        <w:t xml:space="preserve"> </w:t>
      </w:r>
      <w:r w:rsidR="00DE23BD" w:rsidRPr="00E56DFC">
        <w:rPr>
          <w:noProof/>
        </w:rPr>
        <w:drawing>
          <wp:inline distT="0" distB="0" distL="0" distR="0" wp14:anchorId="2C46C877" wp14:editId="32853820">
            <wp:extent cx="5278755" cy="3639185"/>
            <wp:effectExtent l="0" t="0" r="762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3"/>
                    <a:stretch>
                      <a:fillRect/>
                    </a:stretch>
                  </pic:blipFill>
                  <pic:spPr>
                    <a:xfrm>
                      <a:off x="0" y="0"/>
                      <a:ext cx="5278755" cy="3639185"/>
                    </a:xfrm>
                    <a:prstGeom prst="rect">
                      <a:avLst/>
                    </a:prstGeom>
                  </pic:spPr>
                </pic:pic>
              </a:graphicData>
            </a:graphic>
          </wp:inline>
        </w:drawing>
      </w:r>
    </w:p>
    <w:p w14:paraId="753ACBDF" w14:textId="77777777" w:rsidR="0019015E" w:rsidRDefault="0019015E" w:rsidP="0019015E">
      <w:r>
        <w:rPr>
          <w:rFonts w:hint="eastAsia"/>
        </w:rPr>
        <w:t>（</w:t>
      </w:r>
      <w:r>
        <w:rPr>
          <w:rFonts w:hint="eastAsia"/>
        </w:rPr>
        <w:t>2</w:t>
      </w:r>
      <w:r>
        <w:rPr>
          <w:rFonts w:hint="eastAsia"/>
        </w:rPr>
        <w:t>）</w:t>
      </w:r>
      <w:r>
        <w:rPr>
          <w:rFonts w:hint="eastAsia"/>
        </w:rPr>
        <w:t xml:space="preserve"> </w:t>
      </w:r>
      <w:r>
        <w:rPr>
          <w:rFonts w:hint="eastAsia"/>
        </w:rPr>
        <w:t>摄像机与安装</w:t>
      </w:r>
      <w:r>
        <w:rPr>
          <w:rFonts w:hint="eastAsia"/>
        </w:rPr>
        <w:t xml:space="preserve"> </w:t>
      </w:r>
    </w:p>
    <w:p w14:paraId="6BAC26EA" w14:textId="77777777" w:rsidR="0019015E" w:rsidRDefault="0019015E" w:rsidP="0019015E">
      <w:r>
        <w:rPr>
          <w:rFonts w:hint="eastAsia"/>
        </w:rPr>
        <w:t>安装工具：活动扳手、扶梯或登高车；</w:t>
      </w:r>
      <w:r>
        <w:rPr>
          <w:rFonts w:hint="eastAsia"/>
        </w:rPr>
        <w:t xml:space="preserve"> </w:t>
      </w:r>
    </w:p>
    <w:p w14:paraId="465DD76B" w14:textId="77777777" w:rsidR="0019015E" w:rsidRDefault="0019015E" w:rsidP="0019015E">
      <w:r>
        <w:rPr>
          <w:rFonts w:hint="eastAsia"/>
        </w:rPr>
        <w:t>安装要求：</w:t>
      </w:r>
    </w:p>
    <w:p w14:paraId="191DF9D1" w14:textId="77777777" w:rsidR="0019015E" w:rsidRDefault="0019015E" w:rsidP="0019015E">
      <w:r>
        <w:rPr>
          <w:rFonts w:hint="eastAsia"/>
        </w:rPr>
        <w:t>安装牢固；</w:t>
      </w:r>
      <w:r>
        <w:rPr>
          <w:rFonts w:hint="eastAsia"/>
        </w:rPr>
        <w:t xml:space="preserve">      </w:t>
      </w:r>
    </w:p>
    <w:p w14:paraId="2E058784" w14:textId="77777777" w:rsidR="0019015E" w:rsidRDefault="0019015E" w:rsidP="0019015E">
      <w:r>
        <w:rPr>
          <w:rFonts w:hint="eastAsia"/>
        </w:rPr>
        <w:t>对摄像机云台部件</w:t>
      </w:r>
      <w:r>
        <w:rPr>
          <w:rFonts w:hint="eastAsia"/>
        </w:rPr>
        <w:t>1</w:t>
      </w:r>
      <w:r>
        <w:rPr>
          <w:rFonts w:hint="eastAsia"/>
        </w:rPr>
        <w:t>，走线孔应正对摄像杆腰形孔；</w:t>
      </w:r>
    </w:p>
    <w:p w14:paraId="252C9C76" w14:textId="77777777" w:rsidR="0019015E" w:rsidRDefault="0019015E" w:rsidP="0019015E">
      <w:r>
        <w:rPr>
          <w:rFonts w:hint="eastAsia"/>
        </w:rPr>
        <w:t>（</w:t>
      </w:r>
      <w:r>
        <w:rPr>
          <w:rFonts w:hint="eastAsia"/>
        </w:rPr>
        <w:t>3</w:t>
      </w:r>
      <w:r>
        <w:rPr>
          <w:rFonts w:hint="eastAsia"/>
        </w:rPr>
        <w:t>）土建施工及安装立杆的要求</w:t>
      </w:r>
      <w:r>
        <w:rPr>
          <w:rFonts w:hint="eastAsia"/>
        </w:rPr>
        <w:t xml:space="preserve"> </w:t>
      </w:r>
    </w:p>
    <w:p w14:paraId="3B7B159D" w14:textId="77777777" w:rsidR="0019015E" w:rsidRDefault="0019015E" w:rsidP="0019015E">
      <w:r>
        <w:rPr>
          <w:rFonts w:hint="eastAsia"/>
        </w:rPr>
        <w:t>线缆埋地的沟槽尺寸：人行道为</w:t>
      </w:r>
      <w:r>
        <w:rPr>
          <w:rFonts w:hint="eastAsia"/>
        </w:rPr>
        <w:t>0.2</w:t>
      </w:r>
      <w:r>
        <w:rPr>
          <w:rFonts w:hint="eastAsia"/>
        </w:rPr>
        <w:t>×</w:t>
      </w:r>
      <w:r>
        <w:rPr>
          <w:rFonts w:hint="eastAsia"/>
        </w:rPr>
        <w:t>0.6</w:t>
      </w:r>
      <w:r>
        <w:rPr>
          <w:rFonts w:hint="eastAsia"/>
        </w:rPr>
        <w:t>米（宽×深），车行道为</w:t>
      </w:r>
      <w:r>
        <w:rPr>
          <w:rFonts w:hint="eastAsia"/>
        </w:rPr>
        <w:t>0.2</w:t>
      </w:r>
      <w:r>
        <w:rPr>
          <w:rFonts w:hint="eastAsia"/>
        </w:rPr>
        <w:t>×</w:t>
      </w:r>
      <w:r>
        <w:rPr>
          <w:rFonts w:hint="eastAsia"/>
        </w:rPr>
        <w:t>0.8</w:t>
      </w:r>
      <w:r>
        <w:rPr>
          <w:rFonts w:hint="eastAsia"/>
        </w:rPr>
        <w:t>米（宽×深）。沟底先铺</w:t>
      </w:r>
      <w:r>
        <w:rPr>
          <w:rFonts w:hint="eastAsia"/>
        </w:rPr>
        <w:t>C20</w:t>
      </w:r>
      <w:proofErr w:type="gramStart"/>
      <w:r>
        <w:rPr>
          <w:rFonts w:hint="eastAsia"/>
        </w:rPr>
        <w:t>砼</w:t>
      </w:r>
      <w:proofErr w:type="gramEnd"/>
      <w:r>
        <w:rPr>
          <w:rFonts w:hint="eastAsia"/>
        </w:rPr>
        <w:t>垫层，线缆敷设后，用细砂回填、夯实，再根据实际情况复原路面。</w:t>
      </w:r>
      <w:r>
        <w:rPr>
          <w:rFonts w:hint="eastAsia"/>
        </w:rPr>
        <w:t xml:space="preserve"> </w:t>
      </w:r>
    </w:p>
    <w:p w14:paraId="7BF8EB18" w14:textId="77777777" w:rsidR="0019015E" w:rsidRDefault="0019015E" w:rsidP="0019015E">
      <w:r>
        <w:rPr>
          <w:rFonts w:hint="eastAsia"/>
        </w:rPr>
        <w:t>敷设的线缆除埋在花坛的或有特别说明的用</w:t>
      </w:r>
      <w:r>
        <w:rPr>
          <w:rFonts w:hint="eastAsia"/>
        </w:rPr>
        <w:t>PVC</w:t>
      </w:r>
      <w:r>
        <w:rPr>
          <w:rFonts w:hint="eastAsia"/>
        </w:rPr>
        <w:t>管保护，其他部分要用镀锌钢管进行保护；裸露在外的线缆（架空的除外）全部采用镀锌钢管加以保护。</w:t>
      </w:r>
    </w:p>
    <w:p w14:paraId="2FC9669B" w14:textId="0D1E6083" w:rsidR="00476562" w:rsidRDefault="00476562" w:rsidP="00245419">
      <w:pPr>
        <w:pStyle w:val="4"/>
      </w:pPr>
      <w:r>
        <w:rPr>
          <w:rFonts w:hint="eastAsia"/>
        </w:rPr>
        <w:lastRenderedPageBreak/>
        <w:t>门禁</w:t>
      </w:r>
      <w:proofErr w:type="gramStart"/>
      <w:r>
        <w:rPr>
          <w:rFonts w:hint="eastAsia"/>
        </w:rPr>
        <w:t>一</w:t>
      </w:r>
      <w:proofErr w:type="gramEnd"/>
      <w:r>
        <w:rPr>
          <w:rFonts w:hint="eastAsia"/>
        </w:rPr>
        <w:t>卡通系统</w:t>
      </w:r>
      <w:r>
        <w:rPr>
          <w:rFonts w:hint="eastAsia"/>
        </w:rPr>
        <w:t xml:space="preserve"> </w:t>
      </w:r>
    </w:p>
    <w:p w14:paraId="69604D47" w14:textId="3E8568DF" w:rsidR="008267F9" w:rsidRDefault="008267F9" w:rsidP="00856CE9">
      <w:pPr>
        <w:pStyle w:val="5"/>
      </w:pPr>
      <w:r>
        <w:rPr>
          <w:rFonts w:hint="eastAsia"/>
        </w:rPr>
        <w:t>技术准备</w:t>
      </w:r>
    </w:p>
    <w:p w14:paraId="2E81835F" w14:textId="77777777" w:rsidR="008267F9" w:rsidRDefault="008267F9" w:rsidP="008267F9">
      <w:r>
        <w:rPr>
          <w:rFonts w:hint="eastAsia"/>
        </w:rPr>
        <w:t>施工图纸齐全，施工方案编制完毕并经审批。</w:t>
      </w:r>
    </w:p>
    <w:p w14:paraId="3999A08A" w14:textId="77777777" w:rsidR="008267F9" w:rsidRDefault="008267F9" w:rsidP="008267F9">
      <w:r>
        <w:rPr>
          <w:rFonts w:hint="eastAsia"/>
        </w:rPr>
        <w:t>施工前应组织施工人员熟悉图纸、方案及专业设计安装使用说明书，并进行有氏对性的培训及安全、技术交底。</w:t>
      </w:r>
    </w:p>
    <w:p w14:paraId="55B09D7B" w14:textId="62E2B6DA" w:rsidR="008267F9" w:rsidRDefault="008267F9" w:rsidP="00856CE9">
      <w:pPr>
        <w:pStyle w:val="5"/>
      </w:pPr>
      <w:r>
        <w:rPr>
          <w:rFonts w:hint="eastAsia"/>
        </w:rPr>
        <w:t>操作工艺</w:t>
      </w:r>
    </w:p>
    <w:p w14:paraId="73965F3B" w14:textId="77777777" w:rsidR="008267F9" w:rsidRDefault="008267F9" w:rsidP="008267F9">
      <w:r>
        <w:rPr>
          <w:rFonts w:hint="eastAsia"/>
        </w:rPr>
        <w:t>工艺流程：</w:t>
      </w:r>
    </w:p>
    <w:p w14:paraId="6AD05BAF" w14:textId="77777777" w:rsidR="008267F9" w:rsidRDefault="008267F9" w:rsidP="008267F9">
      <w:r>
        <w:rPr>
          <w:rFonts w:hint="eastAsia"/>
        </w:rPr>
        <w:t>管路敷设→设备箱安装→线缆敷设→终端设备安装→设备接线、调试</w:t>
      </w:r>
    </w:p>
    <w:p w14:paraId="565A2F26" w14:textId="085FEBB8" w:rsidR="008267F9" w:rsidRDefault="008267F9" w:rsidP="00856CE9">
      <w:pPr>
        <w:pStyle w:val="5"/>
      </w:pPr>
      <w:r>
        <w:rPr>
          <w:rFonts w:hint="eastAsia"/>
        </w:rPr>
        <w:t>管路敷设</w:t>
      </w:r>
    </w:p>
    <w:p w14:paraId="5CCFB845" w14:textId="77777777" w:rsidR="008267F9" w:rsidRDefault="008267F9" w:rsidP="008267F9">
      <w:r>
        <w:rPr>
          <w:rFonts w:hint="eastAsia"/>
        </w:rPr>
        <w:t>钢管敷设：</w:t>
      </w:r>
    </w:p>
    <w:p w14:paraId="27DD0563" w14:textId="77777777" w:rsidR="008267F9" w:rsidRDefault="008267F9" w:rsidP="008267F9">
      <w:r>
        <w:rPr>
          <w:rFonts w:hint="eastAsia"/>
        </w:rPr>
        <w:t>敷设前先检查管内侧有无毛刺，镀锌层或防锈漆是否完整无损，管子不顺直应调直。</w:t>
      </w:r>
    </w:p>
    <w:p w14:paraId="65246408" w14:textId="77777777" w:rsidR="008267F9" w:rsidRDefault="008267F9" w:rsidP="008267F9">
      <w:r>
        <w:rPr>
          <w:rFonts w:hint="eastAsia"/>
        </w:rPr>
        <w:t>暗敷设：</w:t>
      </w:r>
    </w:p>
    <w:p w14:paraId="401E622B" w14:textId="77777777" w:rsidR="008267F9" w:rsidRDefault="008267F9" w:rsidP="008267F9">
      <w:r>
        <w:rPr>
          <w:rFonts w:hint="eastAsia"/>
        </w:rPr>
        <w:t>砌墙立管：钢管宜置于墙中心，然后按标高将接线盒稳好。</w:t>
      </w:r>
    </w:p>
    <w:p w14:paraId="68A8EE99" w14:textId="77777777" w:rsidR="008267F9" w:rsidRDefault="008267F9" w:rsidP="008267F9">
      <w:r>
        <w:rPr>
          <w:rFonts w:hint="eastAsia"/>
        </w:rPr>
        <w:t>混凝土墙、</w:t>
      </w:r>
      <w:proofErr w:type="gramStart"/>
      <w:r>
        <w:rPr>
          <w:rFonts w:hint="eastAsia"/>
        </w:rPr>
        <w:t>板配管</w:t>
      </w:r>
      <w:proofErr w:type="gramEnd"/>
      <w:r>
        <w:rPr>
          <w:rFonts w:hint="eastAsia"/>
        </w:rPr>
        <w:t>：可将盒、箱焊在钢筋上，</w:t>
      </w:r>
      <w:proofErr w:type="gramStart"/>
      <w:r>
        <w:rPr>
          <w:rFonts w:hint="eastAsia"/>
        </w:rPr>
        <w:t>敷管时</w:t>
      </w:r>
      <w:proofErr w:type="gramEnd"/>
      <w:r>
        <w:rPr>
          <w:rFonts w:hint="eastAsia"/>
        </w:rPr>
        <w:t>每隔</w:t>
      </w:r>
      <w:r>
        <w:rPr>
          <w:rFonts w:hint="eastAsia"/>
        </w:rPr>
        <w:t>1m</w:t>
      </w:r>
      <w:r>
        <w:rPr>
          <w:rFonts w:hint="eastAsia"/>
        </w:rPr>
        <w:t>用铅丝绑扎固定。</w:t>
      </w:r>
    </w:p>
    <w:p w14:paraId="33D661C3" w14:textId="77777777" w:rsidR="008267F9" w:rsidRDefault="008267F9" w:rsidP="008267F9">
      <w:r>
        <w:rPr>
          <w:rFonts w:hint="eastAsia"/>
        </w:rPr>
        <w:t>明敷设：</w:t>
      </w:r>
    </w:p>
    <w:p w14:paraId="42714B2F" w14:textId="77777777" w:rsidR="008267F9" w:rsidRDefault="008267F9" w:rsidP="008267F9">
      <w:proofErr w:type="gramStart"/>
      <w:r>
        <w:rPr>
          <w:rFonts w:hint="eastAsia"/>
        </w:rPr>
        <w:t>敷管时</w:t>
      </w:r>
      <w:proofErr w:type="gramEnd"/>
      <w:r>
        <w:rPr>
          <w:rFonts w:hint="eastAsia"/>
        </w:rPr>
        <w:t>，先将管卡一端的螺钉拧进一半，然后将管敷设在管卡内，逐个将螺钉拧牢。使用铁支架时，可将钢管固定在支架上，不得将管焊接在其他管道上。</w:t>
      </w:r>
    </w:p>
    <w:p w14:paraId="0F5E1FA5" w14:textId="77777777" w:rsidR="008267F9" w:rsidRDefault="008267F9" w:rsidP="008267F9">
      <w:r>
        <w:rPr>
          <w:rFonts w:hint="eastAsia"/>
        </w:rPr>
        <w:t>水平或垂直敷设时配管的允许偏差值：管路在</w:t>
      </w:r>
      <w:r>
        <w:rPr>
          <w:rFonts w:hint="eastAsia"/>
        </w:rPr>
        <w:t>2m</w:t>
      </w:r>
      <w:r>
        <w:rPr>
          <w:rFonts w:hint="eastAsia"/>
        </w:rPr>
        <w:t>以内时，偏差为</w:t>
      </w:r>
      <w:r>
        <w:rPr>
          <w:rFonts w:hint="eastAsia"/>
        </w:rPr>
        <w:t>3mm</w:t>
      </w:r>
      <w:r>
        <w:rPr>
          <w:rFonts w:hint="eastAsia"/>
        </w:rPr>
        <w:t>，全长不应超过管子内径的</w:t>
      </w:r>
      <w:r>
        <w:rPr>
          <w:rFonts w:hint="eastAsia"/>
        </w:rPr>
        <w:t>1/2</w:t>
      </w:r>
      <w:r>
        <w:rPr>
          <w:rFonts w:hint="eastAsia"/>
        </w:rPr>
        <w:t>。</w:t>
      </w:r>
    </w:p>
    <w:p w14:paraId="28F0C10E" w14:textId="77777777" w:rsidR="008267F9" w:rsidRDefault="008267F9" w:rsidP="008267F9">
      <w:proofErr w:type="gramStart"/>
      <w:r>
        <w:rPr>
          <w:rFonts w:hint="eastAsia"/>
        </w:rPr>
        <w:t>室处管路</w:t>
      </w:r>
      <w:proofErr w:type="gramEnd"/>
      <w:r>
        <w:rPr>
          <w:rFonts w:hint="eastAsia"/>
        </w:rPr>
        <w:t>敷设：</w:t>
      </w:r>
    </w:p>
    <w:p w14:paraId="372AEDD5" w14:textId="77777777" w:rsidR="008267F9" w:rsidRDefault="008267F9" w:rsidP="008267F9">
      <w:r>
        <w:rPr>
          <w:rFonts w:hint="eastAsia"/>
        </w:rPr>
        <w:t>室外埋地敷设的电缆导管，壁厚应大于</w:t>
      </w:r>
      <w:r>
        <w:rPr>
          <w:rFonts w:hint="eastAsia"/>
        </w:rPr>
        <w:t>2mm</w:t>
      </w:r>
      <w:r>
        <w:rPr>
          <w:rFonts w:hint="eastAsia"/>
        </w:rPr>
        <w:t>，埋深不应小于</w:t>
      </w:r>
      <w:r>
        <w:rPr>
          <w:rFonts w:hint="eastAsia"/>
        </w:rPr>
        <w:t>0.8m</w:t>
      </w:r>
      <w:r>
        <w:rPr>
          <w:rFonts w:hint="eastAsia"/>
        </w:rPr>
        <w:t>。</w:t>
      </w:r>
    </w:p>
    <w:p w14:paraId="04F2E39E" w14:textId="77777777" w:rsidR="008267F9" w:rsidRDefault="008267F9" w:rsidP="008267F9">
      <w:r>
        <w:rPr>
          <w:rFonts w:hint="eastAsia"/>
        </w:rPr>
        <w:t>室外导管的管口应设置在盒、箱内。所有管口穿入线缆后应做密封处理。</w:t>
      </w:r>
    </w:p>
    <w:p w14:paraId="7512D2B4" w14:textId="4A004B92" w:rsidR="008267F9" w:rsidRDefault="008267F9" w:rsidP="00856CE9">
      <w:pPr>
        <w:pStyle w:val="5"/>
      </w:pPr>
      <w:r>
        <w:rPr>
          <w:rFonts w:hint="eastAsia"/>
        </w:rPr>
        <w:t>管路连接</w:t>
      </w:r>
    </w:p>
    <w:p w14:paraId="6E2A26F8" w14:textId="77777777" w:rsidR="008267F9" w:rsidRDefault="008267F9" w:rsidP="008267F9">
      <w:r>
        <w:rPr>
          <w:rFonts w:hint="eastAsia"/>
        </w:rPr>
        <w:t>管箍丝扣连接：套丝不得有乱扣现象，管箍必须</w:t>
      </w:r>
      <w:proofErr w:type="gramStart"/>
      <w:r>
        <w:rPr>
          <w:rFonts w:hint="eastAsia"/>
        </w:rPr>
        <w:t>使用通丝管箍</w:t>
      </w:r>
      <w:proofErr w:type="gramEnd"/>
      <w:r>
        <w:rPr>
          <w:rFonts w:hint="eastAsia"/>
        </w:rPr>
        <w:t>。上好管箍后，管口应对严，外露丝扣不应多于</w:t>
      </w:r>
      <w:r>
        <w:rPr>
          <w:rFonts w:hint="eastAsia"/>
        </w:rPr>
        <w:t>2</w:t>
      </w:r>
      <w:r>
        <w:rPr>
          <w:rFonts w:hint="eastAsia"/>
        </w:rPr>
        <w:t>扣。</w:t>
      </w:r>
    </w:p>
    <w:p w14:paraId="6225E15E" w14:textId="77777777" w:rsidR="008267F9" w:rsidRDefault="008267F9" w:rsidP="008267F9">
      <w:r>
        <w:rPr>
          <w:rFonts w:hint="eastAsia"/>
        </w:rPr>
        <w:t>套管连接：只用于</w:t>
      </w:r>
      <w:proofErr w:type="gramStart"/>
      <w:r>
        <w:rPr>
          <w:rFonts w:hint="eastAsia"/>
        </w:rPr>
        <w:t>暗配管且管壁</w:t>
      </w:r>
      <w:proofErr w:type="gramEnd"/>
      <w:r>
        <w:rPr>
          <w:rFonts w:hint="eastAsia"/>
        </w:rPr>
        <w:t>厚大于</w:t>
      </w:r>
      <w:r>
        <w:rPr>
          <w:rFonts w:hint="eastAsia"/>
        </w:rPr>
        <w:t>2mm</w:t>
      </w:r>
      <w:r>
        <w:rPr>
          <w:rFonts w:hint="eastAsia"/>
        </w:rPr>
        <w:t>非镀锌导管。套管长度为连接管径的</w:t>
      </w:r>
      <w:r>
        <w:rPr>
          <w:rFonts w:hint="eastAsia"/>
        </w:rPr>
        <w:t>2.2</w:t>
      </w:r>
      <w:r>
        <w:rPr>
          <w:rFonts w:hint="eastAsia"/>
        </w:rPr>
        <w:t>倍；连接管口的对口处应在套管的中心，焊口应焊接牢固严密。</w:t>
      </w:r>
    </w:p>
    <w:p w14:paraId="6243B4EE" w14:textId="77777777" w:rsidR="008267F9" w:rsidRDefault="008267F9" w:rsidP="008267F9">
      <w:r>
        <w:rPr>
          <w:rFonts w:hint="eastAsia"/>
        </w:rPr>
        <w:lastRenderedPageBreak/>
        <w:t>金属导管严禁对口熔焊连接，镀锌和壁厚小于等于</w:t>
      </w:r>
      <w:r>
        <w:rPr>
          <w:rFonts w:hint="eastAsia"/>
        </w:rPr>
        <w:t>2mm</w:t>
      </w:r>
      <w:r>
        <w:rPr>
          <w:rFonts w:hint="eastAsia"/>
        </w:rPr>
        <w:t>的钢导管不得采用套管熔焊连接。</w:t>
      </w:r>
    </w:p>
    <w:p w14:paraId="5A80E9DF" w14:textId="77777777" w:rsidR="008267F9" w:rsidRDefault="008267F9" w:rsidP="008267F9">
      <w:r>
        <w:rPr>
          <w:rFonts w:hint="eastAsia"/>
        </w:rPr>
        <w:t>镀锌钢导管、可挠性导管不得熔焊跨接接地线，接地线采用截面积不小于</w:t>
      </w:r>
      <w:r>
        <w:rPr>
          <w:rFonts w:hint="eastAsia"/>
        </w:rPr>
        <w:t>4mm2</w:t>
      </w:r>
      <w:proofErr w:type="gramStart"/>
      <w:r>
        <w:rPr>
          <w:rFonts w:hint="eastAsia"/>
        </w:rPr>
        <w:t>的软铜导线</w:t>
      </w:r>
      <w:proofErr w:type="gramEnd"/>
      <w:r>
        <w:rPr>
          <w:rFonts w:hint="eastAsia"/>
        </w:rPr>
        <w:t>，并用专用</w:t>
      </w:r>
      <w:proofErr w:type="gramStart"/>
      <w:r>
        <w:rPr>
          <w:rFonts w:hint="eastAsia"/>
        </w:rPr>
        <w:t>接地卡做</w:t>
      </w:r>
      <w:proofErr w:type="gramEnd"/>
      <w:r>
        <w:rPr>
          <w:rFonts w:hint="eastAsia"/>
        </w:rPr>
        <w:t>跨接连接。</w:t>
      </w:r>
    </w:p>
    <w:p w14:paraId="1E9900EE" w14:textId="77777777" w:rsidR="008267F9" w:rsidRDefault="008267F9" w:rsidP="008267F9">
      <w:r>
        <w:rPr>
          <w:rFonts w:hint="eastAsia"/>
        </w:rPr>
        <w:t>管与盒、箱的连接：</w:t>
      </w:r>
    </w:p>
    <w:p w14:paraId="6EC57A08" w14:textId="77777777" w:rsidR="008267F9" w:rsidRDefault="008267F9" w:rsidP="008267F9">
      <w:r>
        <w:rPr>
          <w:rFonts w:hint="eastAsia"/>
        </w:rPr>
        <w:t>盒、箱开孔应整齐并与管径相吻合，要求</w:t>
      </w:r>
      <w:proofErr w:type="gramStart"/>
      <w:r>
        <w:rPr>
          <w:rFonts w:hint="eastAsia"/>
        </w:rPr>
        <w:t>一</w:t>
      </w:r>
      <w:proofErr w:type="gramEnd"/>
      <w:r>
        <w:rPr>
          <w:rFonts w:hint="eastAsia"/>
        </w:rPr>
        <w:t>管</w:t>
      </w:r>
      <w:proofErr w:type="gramStart"/>
      <w:r>
        <w:rPr>
          <w:rFonts w:hint="eastAsia"/>
        </w:rPr>
        <w:t>一</w:t>
      </w:r>
      <w:proofErr w:type="gramEnd"/>
      <w:r>
        <w:rPr>
          <w:rFonts w:hint="eastAsia"/>
        </w:rPr>
        <w:t>孔，不得开长孔。铁制盒、箱严禁用电、气焊开孔。</w:t>
      </w:r>
    </w:p>
    <w:p w14:paraId="28E7815D" w14:textId="77777777" w:rsidR="008267F9" w:rsidRDefault="008267F9" w:rsidP="008267F9">
      <w:r>
        <w:rPr>
          <w:rFonts w:hint="eastAsia"/>
        </w:rPr>
        <w:t>铁制配电箱多管进箱预留</w:t>
      </w:r>
      <w:proofErr w:type="gramStart"/>
      <w:r>
        <w:rPr>
          <w:rFonts w:hint="eastAsia"/>
        </w:rPr>
        <w:t>活装开</w:t>
      </w:r>
      <w:proofErr w:type="gramEnd"/>
      <w:r>
        <w:rPr>
          <w:rFonts w:hint="eastAsia"/>
        </w:rPr>
        <w:t>孔板做法示意图</w:t>
      </w:r>
    </w:p>
    <w:p w14:paraId="545A9B62" w14:textId="411E619F" w:rsidR="008267F9" w:rsidRDefault="008267F9" w:rsidP="008267F9">
      <w:r>
        <w:t xml:space="preserve"> </w:t>
      </w:r>
      <w:r w:rsidRPr="00E56DFC">
        <w:rPr>
          <w:noProof/>
        </w:rPr>
        <w:drawing>
          <wp:inline distT="0" distB="0" distL="0" distR="0" wp14:anchorId="4593EF79" wp14:editId="5756BF36">
            <wp:extent cx="5278755" cy="3099435"/>
            <wp:effectExtent l="0" t="0" r="762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4"/>
                    <a:stretch>
                      <a:fillRect/>
                    </a:stretch>
                  </pic:blipFill>
                  <pic:spPr>
                    <a:xfrm>
                      <a:off x="0" y="0"/>
                      <a:ext cx="5278755" cy="3099435"/>
                    </a:xfrm>
                    <a:prstGeom prst="rect">
                      <a:avLst/>
                    </a:prstGeom>
                  </pic:spPr>
                </pic:pic>
              </a:graphicData>
            </a:graphic>
          </wp:inline>
        </w:drawing>
      </w:r>
    </w:p>
    <w:p w14:paraId="3307ED32" w14:textId="77777777" w:rsidR="008267F9" w:rsidRDefault="008267F9" w:rsidP="008267F9">
      <w:r>
        <w:rPr>
          <w:rFonts w:hint="eastAsia"/>
        </w:rPr>
        <w:t>金属软管引入设备时，应符合下列要求：</w:t>
      </w:r>
    </w:p>
    <w:p w14:paraId="522374E6" w14:textId="77777777" w:rsidR="008267F9" w:rsidRDefault="008267F9" w:rsidP="008267F9">
      <w:r>
        <w:rPr>
          <w:rFonts w:hint="eastAsia"/>
        </w:rPr>
        <w:t>金属软管与钢管或设备连接时，应采用金属软管接头连接。</w:t>
      </w:r>
    </w:p>
    <w:p w14:paraId="35487E50" w14:textId="77777777" w:rsidR="008267F9" w:rsidRDefault="008267F9" w:rsidP="008267F9">
      <w:r>
        <w:rPr>
          <w:rFonts w:hint="eastAsia"/>
        </w:rPr>
        <w:t>金属软管用管卡固定，其固定间距应不大于</w:t>
      </w:r>
      <w:r>
        <w:rPr>
          <w:rFonts w:hint="eastAsia"/>
        </w:rPr>
        <w:t>1m</w:t>
      </w:r>
      <w:r>
        <w:rPr>
          <w:rFonts w:hint="eastAsia"/>
        </w:rPr>
        <w:t>。</w:t>
      </w:r>
    </w:p>
    <w:p w14:paraId="392285F9" w14:textId="77777777" w:rsidR="008267F9" w:rsidRDefault="008267F9" w:rsidP="008267F9">
      <w:r>
        <w:rPr>
          <w:rFonts w:hint="eastAsia"/>
        </w:rPr>
        <w:t>不得利用金属软管作为接地导体。</w:t>
      </w:r>
    </w:p>
    <w:p w14:paraId="7C7A8329" w14:textId="3169FC49" w:rsidR="008267F9" w:rsidRDefault="008267F9" w:rsidP="00856CE9">
      <w:pPr>
        <w:pStyle w:val="5"/>
      </w:pPr>
      <w:r>
        <w:rPr>
          <w:rFonts w:hint="eastAsia"/>
        </w:rPr>
        <w:t>线槽敷设</w:t>
      </w:r>
    </w:p>
    <w:p w14:paraId="0306B6B5" w14:textId="77777777" w:rsidR="008267F9" w:rsidRDefault="008267F9" w:rsidP="008267F9">
      <w:r>
        <w:rPr>
          <w:rFonts w:hint="eastAsia"/>
        </w:rPr>
        <w:t>线槽安装要求：</w:t>
      </w:r>
    </w:p>
    <w:p w14:paraId="339BE624" w14:textId="77777777" w:rsidR="008267F9" w:rsidRDefault="008267F9" w:rsidP="008267F9">
      <w:r>
        <w:rPr>
          <w:rFonts w:hint="eastAsia"/>
        </w:rPr>
        <w:t>线槽直线段连接应采用连接板，用垫圈、弹簧垫圈、螺母紧固，连接处应严密平整无缝隙。</w:t>
      </w:r>
    </w:p>
    <w:p w14:paraId="7ED8C93F" w14:textId="77777777" w:rsidR="008267F9" w:rsidRDefault="008267F9" w:rsidP="008267F9">
      <w:r>
        <w:rPr>
          <w:rFonts w:hint="eastAsia"/>
        </w:rPr>
        <w:t>线槽进行交叉、转弯、丁字连接时，应采用单通、二通、三通、四通等进行变通连接，线槽终端应加装封堵。导线接头处应设置接线盒或将导线头放在电气器具内。</w:t>
      </w:r>
    </w:p>
    <w:p w14:paraId="5DAD6262" w14:textId="77777777" w:rsidR="008267F9" w:rsidRDefault="008267F9" w:rsidP="008267F9">
      <w:r>
        <w:rPr>
          <w:rFonts w:hint="eastAsia"/>
        </w:rPr>
        <w:lastRenderedPageBreak/>
        <w:t>线槽采用钢管引入或引出导线时，可采用分管器或用螺母将管口固定在线槽上。</w:t>
      </w:r>
    </w:p>
    <w:p w14:paraId="5FA4240A" w14:textId="77777777" w:rsidR="008267F9" w:rsidRDefault="008267F9" w:rsidP="008267F9">
      <w:r>
        <w:rPr>
          <w:rFonts w:hint="eastAsia"/>
        </w:rPr>
        <w:t>建筑物的表面如有坡度时，线槽应随其坡度变化。</w:t>
      </w:r>
    </w:p>
    <w:p w14:paraId="370776B0" w14:textId="77777777" w:rsidR="008267F9" w:rsidRDefault="008267F9" w:rsidP="008267F9">
      <w:r>
        <w:rPr>
          <w:rFonts w:hint="eastAsia"/>
        </w:rPr>
        <w:t>线槽盖板安装后应平整，无翘角，出线口的位置应准确。</w:t>
      </w:r>
    </w:p>
    <w:p w14:paraId="34611CB9" w14:textId="77777777" w:rsidR="008267F9" w:rsidRDefault="008267F9" w:rsidP="008267F9">
      <w:r>
        <w:rPr>
          <w:rFonts w:hint="eastAsia"/>
        </w:rPr>
        <w:t>在吊顶内敷设时，如果吊顶无法上人应留检修孔。</w:t>
      </w:r>
    </w:p>
    <w:p w14:paraId="0C97B66F" w14:textId="77777777" w:rsidR="008267F9" w:rsidRDefault="008267F9" w:rsidP="008267F9">
      <w:r>
        <w:rPr>
          <w:rFonts w:hint="eastAsia"/>
        </w:rPr>
        <w:t>穿过墙壁的线槽四周应留出其不意</w:t>
      </w:r>
      <w:r>
        <w:rPr>
          <w:rFonts w:hint="eastAsia"/>
        </w:rPr>
        <w:t>50mm</w:t>
      </w:r>
      <w:r>
        <w:rPr>
          <w:rFonts w:hint="eastAsia"/>
        </w:rPr>
        <w:t>空隙，并用防火材料封堵。</w:t>
      </w:r>
    </w:p>
    <w:p w14:paraId="333E6FE8" w14:textId="77777777" w:rsidR="008267F9" w:rsidRDefault="008267F9" w:rsidP="008267F9">
      <w:r>
        <w:rPr>
          <w:rFonts w:hint="eastAsia"/>
        </w:rPr>
        <w:t>金属线槽及其金属支架和引入引出的金属导管必须接地可靠。</w:t>
      </w:r>
    </w:p>
    <w:p w14:paraId="7D57D7DE" w14:textId="77777777" w:rsidR="008267F9" w:rsidRDefault="008267F9" w:rsidP="008267F9">
      <w:r>
        <w:rPr>
          <w:rFonts w:hint="eastAsia"/>
        </w:rPr>
        <w:t>线槽经过建筑物的变形缝（伸缩缝、沉降缝）时，线槽本身应断开，槽内用内连接板搭接，不需固定。保护地线和槽内导线均应留有补偿余量。</w:t>
      </w:r>
    </w:p>
    <w:p w14:paraId="2E014F85" w14:textId="77777777" w:rsidR="008267F9" w:rsidRDefault="008267F9" w:rsidP="008267F9">
      <w:r>
        <w:rPr>
          <w:rFonts w:hint="eastAsia"/>
        </w:rPr>
        <w:t>敷设在竖井、吊顶、通道、夹层及设备层等处的线槽应符合现行国家标准《高层民用建筑设计防火规范》</w:t>
      </w:r>
      <w:r>
        <w:rPr>
          <w:rFonts w:hint="eastAsia"/>
        </w:rPr>
        <w:t>GB50045</w:t>
      </w:r>
      <w:r>
        <w:rPr>
          <w:rFonts w:hint="eastAsia"/>
        </w:rPr>
        <w:t>的有关防火要求。</w:t>
      </w:r>
    </w:p>
    <w:p w14:paraId="03545C24" w14:textId="75008E8F" w:rsidR="008267F9" w:rsidRDefault="008267F9" w:rsidP="00856CE9">
      <w:pPr>
        <w:pStyle w:val="5"/>
      </w:pPr>
      <w:r>
        <w:rPr>
          <w:rFonts w:hint="eastAsia"/>
        </w:rPr>
        <w:t>吊装金属线槽安装</w:t>
      </w:r>
    </w:p>
    <w:p w14:paraId="565F74BE" w14:textId="77777777" w:rsidR="008267F9" w:rsidRDefault="008267F9" w:rsidP="008267F9">
      <w:r>
        <w:rPr>
          <w:rFonts w:hint="eastAsia"/>
        </w:rPr>
        <w:t>钢结构中一般采用万能型吊具，安装前先将吊具及附件组装成整体，用卡具在钢结构上卡牢。</w:t>
      </w:r>
    </w:p>
    <w:p w14:paraId="270E888D" w14:textId="77777777" w:rsidR="008267F9" w:rsidRDefault="008267F9" w:rsidP="008267F9">
      <w:r>
        <w:rPr>
          <w:rFonts w:hint="eastAsia"/>
        </w:rPr>
        <w:t>线槽直线段组装时，应先做干线，再做分支线，将</w:t>
      </w:r>
      <w:proofErr w:type="gramStart"/>
      <w:r>
        <w:rPr>
          <w:rFonts w:hint="eastAsia"/>
        </w:rPr>
        <w:t>吊装器</w:t>
      </w:r>
      <w:proofErr w:type="gramEnd"/>
      <w:r>
        <w:rPr>
          <w:rFonts w:hint="eastAsia"/>
        </w:rPr>
        <w:t>与线槽用蝶形</w:t>
      </w:r>
      <w:proofErr w:type="gramStart"/>
      <w:r>
        <w:rPr>
          <w:rFonts w:hint="eastAsia"/>
        </w:rPr>
        <w:t>夹卡固定</w:t>
      </w:r>
      <w:proofErr w:type="gramEnd"/>
      <w:r>
        <w:rPr>
          <w:rFonts w:hint="eastAsia"/>
        </w:rPr>
        <w:t>，并逐段组装成形。</w:t>
      </w:r>
    </w:p>
    <w:p w14:paraId="73994670" w14:textId="77777777" w:rsidR="008267F9" w:rsidRDefault="008267F9" w:rsidP="008267F9">
      <w:r>
        <w:rPr>
          <w:rFonts w:hint="eastAsia"/>
        </w:rPr>
        <w:t>线槽与线槽可采用内连接头或外连接头，配上平垫和弹簧垫用螺母紧固。</w:t>
      </w:r>
    </w:p>
    <w:p w14:paraId="5A301FE3" w14:textId="77777777" w:rsidR="008267F9" w:rsidRDefault="008267F9" w:rsidP="008267F9">
      <w:r>
        <w:rPr>
          <w:rFonts w:hint="eastAsia"/>
        </w:rPr>
        <w:t>转弯部位应采用立上弯头和立下弯头，安装角度应适宜。</w:t>
      </w:r>
    </w:p>
    <w:p w14:paraId="03442235" w14:textId="77777777" w:rsidR="008267F9" w:rsidRDefault="008267F9" w:rsidP="008267F9">
      <w:r>
        <w:rPr>
          <w:rFonts w:hint="eastAsia"/>
        </w:rPr>
        <w:t>出线口处应利用</w:t>
      </w:r>
      <w:proofErr w:type="gramStart"/>
      <w:r>
        <w:rPr>
          <w:rFonts w:hint="eastAsia"/>
        </w:rPr>
        <w:t>出线口盒进行</w:t>
      </w:r>
      <w:proofErr w:type="gramEnd"/>
      <w:r>
        <w:rPr>
          <w:rFonts w:hint="eastAsia"/>
        </w:rPr>
        <w:t>连接，末端部位要装上封堵，在盒、箱、柜进出线处应采用抱脚连接。</w:t>
      </w:r>
    </w:p>
    <w:p w14:paraId="67E0FD74" w14:textId="57806DC9" w:rsidR="008267F9" w:rsidRDefault="008267F9" w:rsidP="00856CE9">
      <w:pPr>
        <w:pStyle w:val="5"/>
      </w:pPr>
      <w:r>
        <w:rPr>
          <w:rFonts w:hint="eastAsia"/>
        </w:rPr>
        <w:t>地面金属线槽安装</w:t>
      </w:r>
    </w:p>
    <w:p w14:paraId="3D683FCF" w14:textId="77777777" w:rsidR="008267F9" w:rsidRDefault="008267F9" w:rsidP="008267F9">
      <w:r>
        <w:rPr>
          <w:rFonts w:hint="eastAsia"/>
        </w:rPr>
        <w:t>根据弹线位置，固定线槽支架，将地面金属线槽放在支架上，然后进行线槽连接，并接好出线口。</w:t>
      </w:r>
    </w:p>
    <w:p w14:paraId="6364AB8F" w14:textId="77777777" w:rsidR="008267F9" w:rsidRDefault="008267F9" w:rsidP="008267F9">
      <w:r>
        <w:rPr>
          <w:rFonts w:hint="eastAsia"/>
        </w:rPr>
        <w:t>线槽与分线盒连接应正确先用分线盒、管件，连接应固定牢靠。</w:t>
      </w:r>
    </w:p>
    <w:p w14:paraId="2816721B" w14:textId="77777777" w:rsidR="008267F9" w:rsidRDefault="008267F9" w:rsidP="008267F9">
      <w:r>
        <w:rPr>
          <w:rFonts w:hint="eastAsia"/>
        </w:rPr>
        <w:t>地面线槽及附件全部安装后，进行系统调整，根据地面厚度调整线槽干线、分支线、分线盒接头、转弯、转角和出口等处，水平高度与地面平齐，并将盒盖盖好，封堵严实，以防污染堵塞，直至配合土建地面施工结束为止。</w:t>
      </w:r>
    </w:p>
    <w:p w14:paraId="00243188" w14:textId="0CACAD48" w:rsidR="008267F9" w:rsidRDefault="008267F9" w:rsidP="00856CE9">
      <w:pPr>
        <w:pStyle w:val="5"/>
      </w:pPr>
      <w:r>
        <w:rPr>
          <w:rFonts w:hint="eastAsia"/>
        </w:rPr>
        <w:t>设备箱安装</w:t>
      </w:r>
    </w:p>
    <w:p w14:paraId="078CD8F8" w14:textId="77777777" w:rsidR="008267F9" w:rsidRDefault="008267F9" w:rsidP="008267F9">
      <w:r>
        <w:rPr>
          <w:rFonts w:hint="eastAsia"/>
        </w:rPr>
        <w:t>设备箱安装位置、高度应符合设计要求，在无设计要求时，宜安装于较隐蔽或安全的</w:t>
      </w:r>
      <w:r>
        <w:rPr>
          <w:rFonts w:hint="eastAsia"/>
        </w:rPr>
        <w:lastRenderedPageBreak/>
        <w:t>地方，底边距地宜为</w:t>
      </w:r>
      <w:r>
        <w:rPr>
          <w:rFonts w:hint="eastAsia"/>
        </w:rPr>
        <w:t>1.4m</w:t>
      </w:r>
      <w:r>
        <w:rPr>
          <w:rFonts w:hint="eastAsia"/>
        </w:rPr>
        <w:t>。</w:t>
      </w:r>
    </w:p>
    <w:p w14:paraId="416C5C2A" w14:textId="77777777" w:rsidR="008267F9" w:rsidRDefault="008267F9" w:rsidP="008267F9">
      <w:r>
        <w:rPr>
          <w:rFonts w:hint="eastAsia"/>
        </w:rPr>
        <w:t>暗装设备箱体箱时，箱体框架应紧贴建筑物表面。严禁采用电焊或气焊将箱体与预埋管焊在一起。管入箱应用</w:t>
      </w:r>
      <w:proofErr w:type="gramStart"/>
      <w:r>
        <w:rPr>
          <w:rFonts w:hint="eastAsia"/>
        </w:rPr>
        <w:t>锁母固定</w:t>
      </w:r>
      <w:proofErr w:type="gramEnd"/>
      <w:r>
        <w:rPr>
          <w:rFonts w:hint="eastAsia"/>
        </w:rPr>
        <w:t>。</w:t>
      </w:r>
    </w:p>
    <w:p w14:paraId="751896B4" w14:textId="77777777" w:rsidR="008267F9" w:rsidRDefault="008267F9" w:rsidP="008267F9">
      <w:r>
        <w:rPr>
          <w:rFonts w:hint="eastAsia"/>
        </w:rPr>
        <w:t>明装设备箱时，应找准标高，进行钻孔，埋入金属膨胀螺栓进行固定。箱体背板与墙面平齐。</w:t>
      </w:r>
    </w:p>
    <w:p w14:paraId="4B5A780B" w14:textId="77777777" w:rsidR="008267F9" w:rsidRDefault="008267F9" w:rsidP="008267F9">
      <w:r>
        <w:rPr>
          <w:rFonts w:hint="eastAsia"/>
        </w:rPr>
        <w:t>设备箱的交流电源应单独敷设，严禁与信号线或低压直流电源线穿在同一管内。</w:t>
      </w:r>
    </w:p>
    <w:p w14:paraId="68BC1330" w14:textId="1DD28483" w:rsidR="008267F9" w:rsidRDefault="008267F9" w:rsidP="00856CE9">
      <w:pPr>
        <w:pStyle w:val="5"/>
      </w:pPr>
      <w:r>
        <w:rPr>
          <w:rFonts w:hint="eastAsia"/>
        </w:rPr>
        <w:t>线缆敷设</w:t>
      </w:r>
    </w:p>
    <w:p w14:paraId="1239066F" w14:textId="77777777" w:rsidR="008267F9" w:rsidRDefault="008267F9" w:rsidP="008267F9">
      <w:r>
        <w:rPr>
          <w:rFonts w:hint="eastAsia"/>
        </w:rPr>
        <w:t>布放线缆前应对其进行绝缘测试，电线电缆线间和线对地间的绝缘电阻必须大于</w:t>
      </w:r>
      <w:r>
        <w:rPr>
          <w:rFonts w:hint="eastAsia"/>
        </w:rPr>
        <w:t>0.5M</w:t>
      </w:r>
      <w:r>
        <w:rPr>
          <w:rFonts w:hint="eastAsia"/>
        </w:rPr>
        <w:t>Ω，测试合格后方可敷设。</w:t>
      </w:r>
    </w:p>
    <w:p w14:paraId="30B89CAD" w14:textId="77777777" w:rsidR="008267F9" w:rsidRDefault="008267F9" w:rsidP="008267F9">
      <w:r>
        <w:rPr>
          <w:rFonts w:hint="eastAsia"/>
        </w:rPr>
        <w:t>布</w:t>
      </w:r>
      <w:proofErr w:type="gramStart"/>
      <w:r>
        <w:rPr>
          <w:rFonts w:hint="eastAsia"/>
        </w:rPr>
        <w:t>放线缆应排列</w:t>
      </w:r>
      <w:proofErr w:type="gramEnd"/>
      <w:r>
        <w:rPr>
          <w:rFonts w:hint="eastAsia"/>
        </w:rPr>
        <w:t>整齐，不拧绞，尽量减少交叉，交叉处粗线在下，细线在上。</w:t>
      </w:r>
    </w:p>
    <w:p w14:paraId="355F7636" w14:textId="77777777" w:rsidR="008267F9" w:rsidRDefault="008267F9" w:rsidP="008267F9">
      <w:r>
        <w:rPr>
          <w:rFonts w:hint="eastAsia"/>
        </w:rPr>
        <w:t>管内不得有接头，接头必须在线盒（箱）处连接。</w:t>
      </w:r>
    </w:p>
    <w:p w14:paraId="2A46B588" w14:textId="77777777" w:rsidR="008267F9" w:rsidRDefault="008267F9" w:rsidP="008267F9">
      <w:r>
        <w:rPr>
          <w:rFonts w:hint="eastAsia"/>
        </w:rPr>
        <w:t>所敷设的线缆两端必须做好标记。同轴电缆的屏蔽层均需单端可靠接地。</w:t>
      </w:r>
    </w:p>
    <w:p w14:paraId="75AEF9EB" w14:textId="1660E233" w:rsidR="008267F9" w:rsidRDefault="008267F9" w:rsidP="00856CE9">
      <w:pPr>
        <w:pStyle w:val="5"/>
      </w:pPr>
      <w:r>
        <w:rPr>
          <w:rFonts w:hint="eastAsia"/>
        </w:rPr>
        <w:t>终端设备安装</w:t>
      </w:r>
    </w:p>
    <w:p w14:paraId="54B6B291" w14:textId="77777777" w:rsidR="008267F9" w:rsidRDefault="008267F9" w:rsidP="008267F9">
      <w:r>
        <w:rPr>
          <w:rFonts w:hint="eastAsia"/>
        </w:rPr>
        <w:t>安装电磁锁、电控锁、</w:t>
      </w:r>
      <w:proofErr w:type="gramStart"/>
      <w:r>
        <w:rPr>
          <w:rFonts w:hint="eastAsia"/>
        </w:rPr>
        <w:t>门磁前</w:t>
      </w:r>
      <w:proofErr w:type="gramEnd"/>
      <w:r>
        <w:rPr>
          <w:rFonts w:hint="eastAsia"/>
        </w:rPr>
        <w:t>，应核对锁具、</w:t>
      </w:r>
      <w:proofErr w:type="gramStart"/>
      <w:r>
        <w:rPr>
          <w:rFonts w:hint="eastAsia"/>
        </w:rPr>
        <w:t>门磁的</w:t>
      </w:r>
      <w:proofErr w:type="gramEnd"/>
      <w:r>
        <w:rPr>
          <w:rFonts w:hint="eastAsia"/>
        </w:rPr>
        <w:t>规格、型号是否与其安装的位置标高、门的各类和开关方向相匹配。</w:t>
      </w:r>
    </w:p>
    <w:p w14:paraId="7FED4ACD" w14:textId="77777777" w:rsidR="008267F9" w:rsidRDefault="008267F9" w:rsidP="008267F9">
      <w:r>
        <w:rPr>
          <w:rFonts w:hint="eastAsia"/>
        </w:rPr>
        <w:t>电磁锁、电控锁、</w:t>
      </w:r>
      <w:proofErr w:type="gramStart"/>
      <w:r>
        <w:rPr>
          <w:rFonts w:hint="eastAsia"/>
        </w:rPr>
        <w:t>门磁等</w:t>
      </w:r>
      <w:proofErr w:type="gramEnd"/>
      <w:r>
        <w:rPr>
          <w:rFonts w:hint="eastAsia"/>
        </w:rPr>
        <w:t>设备安装时</w:t>
      </w:r>
      <w:proofErr w:type="gramStart"/>
      <w:r>
        <w:rPr>
          <w:rFonts w:hint="eastAsia"/>
        </w:rPr>
        <w:t>应预在门框</w:t>
      </w:r>
      <w:proofErr w:type="gramEnd"/>
      <w:r>
        <w:rPr>
          <w:rFonts w:hint="eastAsia"/>
        </w:rPr>
        <w:t>、门扇对应位置开孔。</w:t>
      </w:r>
    </w:p>
    <w:p w14:paraId="4D5B8A6A" w14:textId="77777777" w:rsidR="008267F9" w:rsidRDefault="008267F9" w:rsidP="008267F9">
      <w:r>
        <w:rPr>
          <w:rFonts w:hint="eastAsia"/>
        </w:rPr>
        <w:t>按设计及产品说明书的接线要求，将盒内甩出的导线与电磁锁、电控锁、</w:t>
      </w:r>
      <w:proofErr w:type="gramStart"/>
      <w:r>
        <w:rPr>
          <w:rFonts w:hint="eastAsia"/>
        </w:rPr>
        <w:t>门磁等</w:t>
      </w:r>
      <w:proofErr w:type="gramEnd"/>
      <w:r>
        <w:rPr>
          <w:rFonts w:hint="eastAsia"/>
        </w:rPr>
        <w:t>设备接线端子相压接。</w:t>
      </w:r>
    </w:p>
    <w:p w14:paraId="4BD9ECBC" w14:textId="77777777" w:rsidR="008267F9" w:rsidRDefault="008267F9" w:rsidP="008267F9">
      <w:r>
        <w:rPr>
          <w:rFonts w:hint="eastAsia"/>
        </w:rPr>
        <w:t>电磁锁安装：首先将电磁锁的固定平板和衬板分别安装在门框和门扇上，然后将电磁锁推入固定平板的插槽内，即可固定螺丝，按图连接导线。</w:t>
      </w:r>
    </w:p>
    <w:p w14:paraId="025BB52D" w14:textId="77777777" w:rsidR="008267F9" w:rsidRDefault="008267F9" w:rsidP="008267F9">
      <w:r>
        <w:rPr>
          <w:rFonts w:hint="eastAsia"/>
        </w:rPr>
        <w:t>在玻璃门的金属门框安装电磁锁，一般置于门框的顶部。</w:t>
      </w:r>
    </w:p>
    <w:p w14:paraId="134240C3" w14:textId="77777777" w:rsidR="008267F9" w:rsidRDefault="008267F9" w:rsidP="008267F9">
      <w:r>
        <w:rPr>
          <w:rFonts w:hint="eastAsia"/>
        </w:rPr>
        <w:t>读卡器、出门按钮等设备的安装位置和标高应符合设计要求。如无设计要求，读卡器和出门按钮的安装高度宜为</w:t>
      </w:r>
      <w:r>
        <w:rPr>
          <w:rFonts w:hint="eastAsia"/>
        </w:rPr>
        <w:t>1.4m</w:t>
      </w:r>
      <w:r>
        <w:rPr>
          <w:rFonts w:hint="eastAsia"/>
        </w:rPr>
        <w:t>，与门框的距离宜为</w:t>
      </w:r>
      <w:r>
        <w:rPr>
          <w:rFonts w:hint="eastAsia"/>
        </w:rPr>
        <w:t>100mm</w:t>
      </w:r>
      <w:r>
        <w:rPr>
          <w:rFonts w:hint="eastAsia"/>
        </w:rPr>
        <w:t>。终端设备安装见下图所示。</w:t>
      </w:r>
    </w:p>
    <w:p w14:paraId="6FBB4245" w14:textId="068D7823" w:rsidR="008267F9" w:rsidRDefault="008267F9" w:rsidP="008267F9">
      <w:r>
        <w:lastRenderedPageBreak/>
        <w:t xml:space="preserve"> </w:t>
      </w:r>
      <w:r w:rsidRPr="00E56DFC">
        <w:rPr>
          <w:noProof/>
        </w:rPr>
        <w:drawing>
          <wp:inline distT="0" distB="0" distL="0" distR="0" wp14:anchorId="7C469427" wp14:editId="3AAE9A46">
            <wp:extent cx="5278755" cy="2486660"/>
            <wp:effectExtent l="0" t="0" r="762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5"/>
                    <a:stretch>
                      <a:fillRect/>
                    </a:stretch>
                  </pic:blipFill>
                  <pic:spPr>
                    <a:xfrm>
                      <a:off x="0" y="0"/>
                      <a:ext cx="5278755" cy="2486660"/>
                    </a:xfrm>
                    <a:prstGeom prst="rect">
                      <a:avLst/>
                    </a:prstGeom>
                  </pic:spPr>
                </pic:pic>
              </a:graphicData>
            </a:graphic>
          </wp:inline>
        </w:drawing>
      </w:r>
    </w:p>
    <w:p w14:paraId="7DEA4234" w14:textId="77777777" w:rsidR="008267F9" w:rsidRDefault="008267F9" w:rsidP="002A26CC">
      <w:pPr>
        <w:ind w:firstLineChars="300" w:firstLine="720"/>
      </w:pPr>
      <w:r>
        <w:rPr>
          <w:rFonts w:hint="eastAsia"/>
        </w:rPr>
        <w:t xml:space="preserve">  </w:t>
      </w:r>
      <w:r>
        <w:rPr>
          <w:rFonts w:hint="eastAsia"/>
        </w:rPr>
        <w:t>图</w:t>
      </w:r>
      <w:r>
        <w:rPr>
          <w:rFonts w:hint="eastAsia"/>
        </w:rPr>
        <w:t>1</w:t>
      </w:r>
      <w:r>
        <w:rPr>
          <w:rFonts w:hint="eastAsia"/>
        </w:rPr>
        <w:t>：终端设备的安装（门外）</w:t>
      </w:r>
      <w:r>
        <w:rPr>
          <w:rFonts w:hint="eastAsia"/>
        </w:rPr>
        <w:t xml:space="preserve">         </w:t>
      </w:r>
      <w:r>
        <w:rPr>
          <w:rFonts w:hint="eastAsia"/>
        </w:rPr>
        <w:t>图</w:t>
      </w:r>
      <w:r>
        <w:rPr>
          <w:rFonts w:hint="eastAsia"/>
        </w:rPr>
        <w:t xml:space="preserve">2 </w:t>
      </w:r>
      <w:r>
        <w:rPr>
          <w:rFonts w:hint="eastAsia"/>
        </w:rPr>
        <w:t>终端设备的安装（门内）</w:t>
      </w:r>
    </w:p>
    <w:p w14:paraId="1EFACFE3" w14:textId="77777777" w:rsidR="008267F9" w:rsidRDefault="008267F9" w:rsidP="008267F9">
      <w:r>
        <w:rPr>
          <w:rFonts w:hint="eastAsia"/>
        </w:rPr>
        <w:t>按设计及产品说明书的接线要求，将盒内甩出的导线与读卡器等设备的接线端子进行压接。</w:t>
      </w:r>
    </w:p>
    <w:p w14:paraId="1705E8D8" w14:textId="77777777" w:rsidR="008267F9" w:rsidRDefault="008267F9" w:rsidP="008267F9">
      <w:r>
        <w:rPr>
          <w:rFonts w:hint="eastAsia"/>
        </w:rPr>
        <w:t>使用专用机螺钉将读卡器固定在暗装预埋盒上，固定应牢固可靠，使面板端正，紧贴墙面，四周无缝隙，见下图所示。</w:t>
      </w:r>
    </w:p>
    <w:p w14:paraId="58C274D8" w14:textId="2B19DEC3" w:rsidR="008267F9" w:rsidRDefault="008267F9" w:rsidP="008267F9">
      <w:r>
        <w:t xml:space="preserve"> </w:t>
      </w:r>
      <w:r w:rsidRPr="00E56DFC">
        <w:rPr>
          <w:noProof/>
        </w:rPr>
        <w:drawing>
          <wp:inline distT="0" distB="0" distL="0" distR="0" wp14:anchorId="1A83A68D" wp14:editId="47991C2E">
            <wp:extent cx="5278755" cy="2515235"/>
            <wp:effectExtent l="0" t="0" r="762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6"/>
                    <a:stretch>
                      <a:fillRect/>
                    </a:stretch>
                  </pic:blipFill>
                  <pic:spPr>
                    <a:xfrm>
                      <a:off x="0" y="0"/>
                      <a:ext cx="5278755" cy="2515235"/>
                    </a:xfrm>
                    <a:prstGeom prst="rect">
                      <a:avLst/>
                    </a:prstGeom>
                  </pic:spPr>
                </pic:pic>
              </a:graphicData>
            </a:graphic>
          </wp:inline>
        </w:drawing>
      </w:r>
    </w:p>
    <w:p w14:paraId="37095C29" w14:textId="51F09A6B" w:rsidR="008267F9" w:rsidRDefault="008267F9" w:rsidP="00856CE9">
      <w:pPr>
        <w:pStyle w:val="5"/>
      </w:pPr>
      <w:r>
        <w:rPr>
          <w:rFonts w:hint="eastAsia"/>
        </w:rPr>
        <w:t>设备接线、调试</w:t>
      </w:r>
    </w:p>
    <w:p w14:paraId="7D2154A0" w14:textId="77777777" w:rsidR="008267F9" w:rsidRDefault="008267F9" w:rsidP="008267F9">
      <w:r>
        <w:rPr>
          <w:rFonts w:hint="eastAsia"/>
        </w:rPr>
        <w:t>接线前，将已布放的线缆再次进行对地及线间绝缘摇测，合格后按照设备接线图进行设备端接。</w:t>
      </w:r>
    </w:p>
    <w:p w14:paraId="02B88620" w14:textId="77777777" w:rsidR="008267F9" w:rsidRDefault="008267F9" w:rsidP="008267F9">
      <w:r>
        <w:rPr>
          <w:rFonts w:hint="eastAsia"/>
        </w:rPr>
        <w:t>门禁控制主机采用专用接头与线缆进行连接，</w:t>
      </w:r>
      <w:proofErr w:type="gramStart"/>
      <w:r>
        <w:rPr>
          <w:rFonts w:hint="eastAsia"/>
        </w:rPr>
        <w:t>且压接</w:t>
      </w:r>
      <w:proofErr w:type="gramEnd"/>
      <w:r>
        <w:rPr>
          <w:rFonts w:hint="eastAsia"/>
        </w:rPr>
        <w:t>牢固。设备及电缆屏蔽</w:t>
      </w:r>
      <w:proofErr w:type="gramStart"/>
      <w:r>
        <w:rPr>
          <w:rFonts w:hint="eastAsia"/>
        </w:rPr>
        <w:t>层应压接好</w:t>
      </w:r>
      <w:proofErr w:type="gramEnd"/>
      <w:r>
        <w:rPr>
          <w:rFonts w:hint="eastAsia"/>
        </w:rPr>
        <w:t>保护地线，接地电阻值不应大于</w:t>
      </w:r>
      <w:r>
        <w:rPr>
          <w:rFonts w:hint="eastAsia"/>
        </w:rPr>
        <w:t>1</w:t>
      </w:r>
      <w:r>
        <w:rPr>
          <w:rFonts w:hint="eastAsia"/>
        </w:rPr>
        <w:t>Ω。</w:t>
      </w:r>
    </w:p>
    <w:p w14:paraId="7BFE20CF" w14:textId="77777777" w:rsidR="008267F9" w:rsidRDefault="008267F9" w:rsidP="008267F9">
      <w:r>
        <w:rPr>
          <w:rFonts w:hint="eastAsia"/>
        </w:rPr>
        <w:t>按照设计图纸及产品说明书，连接系统打印机、</w:t>
      </w:r>
      <w:r>
        <w:rPr>
          <w:rFonts w:hint="eastAsia"/>
        </w:rPr>
        <w:t>UPS</w:t>
      </w:r>
      <w:r>
        <w:rPr>
          <w:rFonts w:hint="eastAsia"/>
        </w:rPr>
        <w:t>电源等外围设备。</w:t>
      </w:r>
    </w:p>
    <w:p w14:paraId="61692B19" w14:textId="5F3DA554" w:rsidR="008267F9" w:rsidRPr="008267F9" w:rsidRDefault="008267F9" w:rsidP="008267F9">
      <w:r>
        <w:rPr>
          <w:rFonts w:hint="eastAsia"/>
        </w:rPr>
        <w:lastRenderedPageBreak/>
        <w:t>在系统管理主机上安装门禁系统管理软件，并进行初始化设置。</w:t>
      </w:r>
    </w:p>
    <w:p w14:paraId="5C72266B" w14:textId="0F334AD4" w:rsidR="00476562" w:rsidRDefault="00476562" w:rsidP="00245419">
      <w:pPr>
        <w:pStyle w:val="4"/>
      </w:pPr>
      <w:r>
        <w:rPr>
          <w:rFonts w:hint="eastAsia"/>
        </w:rPr>
        <w:t>停车管理系统</w:t>
      </w:r>
      <w:r>
        <w:rPr>
          <w:rFonts w:hint="eastAsia"/>
        </w:rPr>
        <w:t xml:space="preserve"> </w:t>
      </w:r>
    </w:p>
    <w:p w14:paraId="659C055B" w14:textId="442B65A7" w:rsidR="00856CE9" w:rsidRDefault="00856CE9" w:rsidP="00856CE9">
      <w:pPr>
        <w:pStyle w:val="5"/>
      </w:pPr>
      <w:r>
        <w:rPr>
          <w:rFonts w:hint="eastAsia"/>
        </w:rPr>
        <w:t>布管（布槽）的技术要求</w:t>
      </w:r>
    </w:p>
    <w:p w14:paraId="2D864F53" w14:textId="77777777" w:rsidR="00856CE9" w:rsidRDefault="00856CE9" w:rsidP="00CA6F30">
      <w:pPr>
        <w:jc w:val="both"/>
      </w:pPr>
      <w:r>
        <w:rPr>
          <w:rFonts w:hint="eastAsia"/>
        </w:rPr>
        <w:t>线管（线槽）布线有明线和暗线两种，明线</w:t>
      </w:r>
      <w:proofErr w:type="gramStart"/>
      <w:r>
        <w:rPr>
          <w:rFonts w:hint="eastAsia"/>
        </w:rPr>
        <w:t>管要求横</w:t>
      </w:r>
      <w:proofErr w:type="gramEnd"/>
      <w:r>
        <w:rPr>
          <w:rFonts w:hint="eastAsia"/>
        </w:rPr>
        <w:t>平竖直、整齐美观。</w:t>
      </w:r>
      <w:proofErr w:type="gramStart"/>
      <w:r>
        <w:rPr>
          <w:rFonts w:hint="eastAsia"/>
        </w:rPr>
        <w:t>暗线管要求</w:t>
      </w:r>
      <w:proofErr w:type="gramEnd"/>
      <w:r>
        <w:rPr>
          <w:rFonts w:hint="eastAsia"/>
        </w:rPr>
        <w:t>管路短、畅通、弯头少；</w:t>
      </w:r>
    </w:p>
    <w:p w14:paraId="149DDFC6" w14:textId="77777777" w:rsidR="00856CE9" w:rsidRDefault="00856CE9" w:rsidP="00CA6F30">
      <w:pPr>
        <w:jc w:val="both"/>
      </w:pPr>
      <w:r>
        <w:rPr>
          <w:rFonts w:hint="eastAsia"/>
        </w:rPr>
        <w:t>遵循路线最短、不破坏原有强电、不破坏防水原则；</w:t>
      </w:r>
    </w:p>
    <w:p w14:paraId="079E6063" w14:textId="77777777" w:rsidR="00856CE9" w:rsidRDefault="00856CE9" w:rsidP="00CA6F30">
      <w:pPr>
        <w:jc w:val="both"/>
      </w:pPr>
      <w:r>
        <w:rPr>
          <w:rFonts w:hint="eastAsia"/>
        </w:rPr>
        <w:t>所有线管必须布设成直线；</w:t>
      </w:r>
    </w:p>
    <w:p w14:paraId="61E464F1" w14:textId="77777777" w:rsidR="00856CE9" w:rsidRDefault="00856CE9" w:rsidP="00CA6F30">
      <w:pPr>
        <w:jc w:val="both"/>
      </w:pPr>
      <w:r>
        <w:rPr>
          <w:rFonts w:hint="eastAsia"/>
        </w:rPr>
        <w:t>线管定位间距：</w:t>
      </w:r>
      <w:proofErr w:type="gramStart"/>
      <w:r>
        <w:rPr>
          <w:rFonts w:hint="eastAsia"/>
        </w:rPr>
        <w:t>使用管夹定位</w:t>
      </w:r>
      <w:proofErr w:type="gramEnd"/>
      <w:r>
        <w:rPr>
          <w:rFonts w:hint="eastAsia"/>
        </w:rPr>
        <w:t>，铁管必须小于</w:t>
      </w:r>
      <w:r>
        <w:rPr>
          <w:rFonts w:hint="eastAsia"/>
        </w:rPr>
        <w:t>1.5</w:t>
      </w:r>
      <w:r>
        <w:rPr>
          <w:rFonts w:hint="eastAsia"/>
        </w:rPr>
        <w:t>米，</w:t>
      </w:r>
      <w:r>
        <w:rPr>
          <w:rFonts w:hint="eastAsia"/>
        </w:rPr>
        <w:t>PVC</w:t>
      </w:r>
      <w:r>
        <w:rPr>
          <w:rFonts w:hint="eastAsia"/>
        </w:rPr>
        <w:t>管小于</w:t>
      </w:r>
      <w:r>
        <w:rPr>
          <w:rFonts w:hint="eastAsia"/>
        </w:rPr>
        <w:t>1.2</w:t>
      </w:r>
      <w:r>
        <w:rPr>
          <w:rFonts w:hint="eastAsia"/>
        </w:rPr>
        <w:t>米；</w:t>
      </w:r>
    </w:p>
    <w:p w14:paraId="12016D7C" w14:textId="77777777" w:rsidR="00856CE9" w:rsidRDefault="00856CE9" w:rsidP="00CA6F30">
      <w:pPr>
        <w:jc w:val="both"/>
      </w:pPr>
      <w:r>
        <w:rPr>
          <w:rFonts w:hint="eastAsia"/>
        </w:rPr>
        <w:t>线管每隔</w:t>
      </w:r>
      <w:r>
        <w:rPr>
          <w:rFonts w:hint="eastAsia"/>
        </w:rPr>
        <w:t>10</w:t>
      </w:r>
      <w:r>
        <w:rPr>
          <w:rFonts w:hint="eastAsia"/>
        </w:rPr>
        <w:t>米，需做</w:t>
      </w:r>
      <w:r>
        <w:rPr>
          <w:rFonts w:hint="eastAsia"/>
        </w:rPr>
        <w:t>60cm*60cm</w:t>
      </w:r>
      <w:r>
        <w:rPr>
          <w:rFonts w:hint="eastAsia"/>
        </w:rPr>
        <w:t>的手井；</w:t>
      </w:r>
    </w:p>
    <w:p w14:paraId="5BD1F228" w14:textId="77777777" w:rsidR="00856CE9" w:rsidRDefault="00856CE9" w:rsidP="00CA6F30">
      <w:pPr>
        <w:jc w:val="both"/>
      </w:pPr>
      <w:r>
        <w:rPr>
          <w:rFonts w:hint="eastAsia"/>
        </w:rPr>
        <w:t>电源线用</w:t>
      </w:r>
      <w:r>
        <w:rPr>
          <w:rFonts w:hint="eastAsia"/>
        </w:rPr>
        <w:t>PVC</w:t>
      </w:r>
      <w:r>
        <w:rPr>
          <w:rFonts w:hint="eastAsia"/>
        </w:rPr>
        <w:t>管时，与信号线的管间距不小于</w:t>
      </w:r>
      <w:r>
        <w:rPr>
          <w:rFonts w:hint="eastAsia"/>
        </w:rPr>
        <w:t>15CM</w:t>
      </w:r>
      <w:r>
        <w:rPr>
          <w:rFonts w:hint="eastAsia"/>
        </w:rPr>
        <w:t>，用铁管时，与信号线间距可缩小至</w:t>
      </w:r>
      <w:r>
        <w:rPr>
          <w:rFonts w:hint="eastAsia"/>
        </w:rPr>
        <w:t>10CM</w:t>
      </w:r>
      <w:r>
        <w:rPr>
          <w:rFonts w:hint="eastAsia"/>
        </w:rPr>
        <w:t>；</w:t>
      </w:r>
    </w:p>
    <w:p w14:paraId="2043C6A5" w14:textId="77777777" w:rsidR="00856CE9" w:rsidRDefault="00856CE9" w:rsidP="00CA6F30">
      <w:pPr>
        <w:jc w:val="both"/>
      </w:pPr>
      <w:r>
        <w:rPr>
          <w:rFonts w:hint="eastAsia"/>
        </w:rPr>
        <w:t>没有安全岛情况下，线管埋在地下时，水泥路面距离地面不得小于</w:t>
      </w:r>
      <w:r>
        <w:rPr>
          <w:rFonts w:hint="eastAsia"/>
        </w:rPr>
        <w:t>20CM</w:t>
      </w:r>
      <w:r>
        <w:rPr>
          <w:rFonts w:hint="eastAsia"/>
        </w:rPr>
        <w:t>，花圃路面距离地面不得小于</w:t>
      </w:r>
      <w:r>
        <w:rPr>
          <w:rFonts w:hint="eastAsia"/>
        </w:rPr>
        <w:t>50CM</w:t>
      </w:r>
      <w:r>
        <w:rPr>
          <w:rFonts w:hint="eastAsia"/>
        </w:rPr>
        <w:t>；</w:t>
      </w:r>
    </w:p>
    <w:p w14:paraId="632860CF" w14:textId="77777777" w:rsidR="00856CE9" w:rsidRDefault="00856CE9" w:rsidP="00CA6F30">
      <w:pPr>
        <w:jc w:val="both"/>
      </w:pPr>
      <w:r>
        <w:rPr>
          <w:rFonts w:hint="eastAsia"/>
        </w:rPr>
        <w:t>安全岛情况下，线管埋设在安全岛上，需要在岛上开</w:t>
      </w:r>
      <w:r>
        <w:rPr>
          <w:rFonts w:hint="eastAsia"/>
        </w:rPr>
        <w:t>5-8CM</w:t>
      </w:r>
      <w:r>
        <w:rPr>
          <w:rFonts w:hint="eastAsia"/>
        </w:rPr>
        <w:t>深的线槽；</w:t>
      </w:r>
    </w:p>
    <w:p w14:paraId="1F16E03C" w14:textId="77777777" w:rsidR="00856CE9" w:rsidRDefault="00856CE9" w:rsidP="00CA6F30">
      <w:pPr>
        <w:jc w:val="both"/>
      </w:pPr>
      <w:r>
        <w:rPr>
          <w:rFonts w:hint="eastAsia"/>
        </w:rPr>
        <w:t>线管需埋在泥沙路里时，需要使用镀锌钢管；</w:t>
      </w:r>
    </w:p>
    <w:p w14:paraId="4BA51B03" w14:textId="77777777" w:rsidR="00856CE9" w:rsidRDefault="00856CE9" w:rsidP="00CA6F30">
      <w:pPr>
        <w:jc w:val="both"/>
      </w:pPr>
      <w:r>
        <w:rPr>
          <w:rFonts w:hint="eastAsia"/>
        </w:rPr>
        <w:t>管的弯管半径应大于</w:t>
      </w:r>
      <w:r>
        <w:rPr>
          <w:rFonts w:hint="eastAsia"/>
        </w:rPr>
        <w:t>10CM</w:t>
      </w:r>
      <w:r>
        <w:rPr>
          <w:rFonts w:hint="eastAsia"/>
        </w:rPr>
        <w:t>；</w:t>
      </w:r>
    </w:p>
    <w:p w14:paraId="180A2B4B" w14:textId="77777777" w:rsidR="00856CE9" w:rsidRDefault="00856CE9" w:rsidP="00CA6F30">
      <w:pPr>
        <w:jc w:val="both"/>
      </w:pPr>
      <w:r>
        <w:rPr>
          <w:rFonts w:hint="eastAsia"/>
        </w:rPr>
        <w:t>为保障穿线方便，在拐弯处最好不要用弯头，而采用弯管器来弯管；</w:t>
      </w:r>
    </w:p>
    <w:p w14:paraId="592B909F" w14:textId="77777777" w:rsidR="00856CE9" w:rsidRDefault="00856CE9" w:rsidP="00CA6F30">
      <w:pPr>
        <w:jc w:val="both"/>
      </w:pPr>
      <w:r>
        <w:rPr>
          <w:rFonts w:hint="eastAsia"/>
        </w:rPr>
        <w:t>封槽后的地面不得高于所在平面，应与原平面相平。</w:t>
      </w:r>
    </w:p>
    <w:p w14:paraId="7757FC53" w14:textId="4FE7896A" w:rsidR="00856CE9" w:rsidRDefault="00856CE9" w:rsidP="00856CE9">
      <w:pPr>
        <w:pStyle w:val="5"/>
      </w:pPr>
      <w:r>
        <w:rPr>
          <w:rFonts w:hint="eastAsia"/>
        </w:rPr>
        <w:t>布线的技术要求</w:t>
      </w:r>
    </w:p>
    <w:p w14:paraId="0577F0D2" w14:textId="77777777" w:rsidR="00856CE9" w:rsidRDefault="00856CE9" w:rsidP="00CA6F30">
      <w:pPr>
        <w:jc w:val="both"/>
      </w:pPr>
      <w:r>
        <w:rPr>
          <w:rFonts w:hint="eastAsia"/>
        </w:rPr>
        <w:t>所有的线都需穿线管，切记不可布设裸线；</w:t>
      </w:r>
    </w:p>
    <w:p w14:paraId="655E54B8" w14:textId="77777777" w:rsidR="00856CE9" w:rsidRDefault="00856CE9" w:rsidP="00CA6F30">
      <w:pPr>
        <w:jc w:val="both"/>
      </w:pPr>
      <w:r>
        <w:rPr>
          <w:rFonts w:hint="eastAsia"/>
        </w:rPr>
        <w:t>通讯线、网线等中间不能有接头；</w:t>
      </w:r>
    </w:p>
    <w:p w14:paraId="6EE50C07" w14:textId="77777777" w:rsidR="00856CE9" w:rsidRDefault="00856CE9" w:rsidP="00CA6F30">
      <w:pPr>
        <w:jc w:val="both"/>
      </w:pPr>
      <w:r>
        <w:rPr>
          <w:rFonts w:hint="eastAsia"/>
        </w:rPr>
        <w:t>所有线必须布到位，并预留有足够的长度（</w:t>
      </w:r>
      <w:r>
        <w:rPr>
          <w:rFonts w:hint="eastAsia"/>
        </w:rPr>
        <w:t>1.5m-2.0m</w:t>
      </w:r>
      <w:r>
        <w:rPr>
          <w:rFonts w:hint="eastAsia"/>
        </w:rPr>
        <w:t>）；</w:t>
      </w:r>
    </w:p>
    <w:p w14:paraId="640B6C0A" w14:textId="77777777" w:rsidR="00856CE9" w:rsidRDefault="00856CE9" w:rsidP="00CA6F30">
      <w:pPr>
        <w:jc w:val="both"/>
      </w:pPr>
      <w:r>
        <w:rPr>
          <w:rFonts w:hint="eastAsia"/>
        </w:rPr>
        <w:t>所有走线必须明确标识，用中文标记，并保证导通；</w:t>
      </w:r>
    </w:p>
    <w:p w14:paraId="253CB372" w14:textId="77777777" w:rsidR="00856CE9" w:rsidRDefault="00856CE9" w:rsidP="00CA6F30">
      <w:pPr>
        <w:jc w:val="both"/>
      </w:pPr>
      <w:r>
        <w:rPr>
          <w:rFonts w:hint="eastAsia"/>
        </w:rPr>
        <w:t>当线路附近有强电磁场干扰时，线管必须使用金属管并埋入地下。</w:t>
      </w:r>
      <w:proofErr w:type="gramStart"/>
      <w:r>
        <w:rPr>
          <w:rFonts w:hint="eastAsia"/>
        </w:rPr>
        <w:t>当必须</w:t>
      </w:r>
      <w:proofErr w:type="gramEnd"/>
      <w:r>
        <w:rPr>
          <w:rFonts w:hint="eastAsia"/>
        </w:rPr>
        <w:t>架空敷设时，应采取防干扰措施。</w:t>
      </w:r>
    </w:p>
    <w:p w14:paraId="24BCE0E7" w14:textId="77777777" w:rsidR="00856CE9" w:rsidRDefault="00856CE9" w:rsidP="00CA6F30">
      <w:pPr>
        <w:jc w:val="both"/>
      </w:pPr>
      <w:r>
        <w:rPr>
          <w:rFonts w:hint="eastAsia"/>
        </w:rPr>
        <w:t>通讯线和电力线平行或交叉敷设时，其间距不得小于</w:t>
      </w:r>
      <w:r>
        <w:rPr>
          <w:rFonts w:hint="eastAsia"/>
        </w:rPr>
        <w:t>0.3m</w:t>
      </w:r>
      <w:r>
        <w:rPr>
          <w:rFonts w:hint="eastAsia"/>
        </w:rPr>
        <w:t>。</w:t>
      </w:r>
      <w:r>
        <w:rPr>
          <w:rFonts w:hint="eastAsia"/>
        </w:rPr>
        <w:t xml:space="preserve"> </w:t>
      </w:r>
    </w:p>
    <w:p w14:paraId="7D0CB224" w14:textId="008F87DF" w:rsidR="00856CE9" w:rsidRDefault="00856CE9" w:rsidP="00856CE9">
      <w:pPr>
        <w:pStyle w:val="5"/>
      </w:pPr>
      <w:r>
        <w:rPr>
          <w:rFonts w:hint="eastAsia"/>
        </w:rPr>
        <w:lastRenderedPageBreak/>
        <w:t>设备安装布局</w:t>
      </w:r>
    </w:p>
    <w:p w14:paraId="6B1B0011" w14:textId="77777777" w:rsidR="00856CE9" w:rsidRDefault="00856CE9" w:rsidP="00CA6F30">
      <w:pPr>
        <w:jc w:val="both"/>
      </w:pPr>
      <w:r>
        <w:rPr>
          <w:rFonts w:hint="eastAsia"/>
        </w:rPr>
        <w:t>根据路面实际情况进行相应停车场布局方案设计，设计时要考虑路面的长度、路面的宽度，要保证车辆的最小转弯半径，斜坡坡度问题，以及路面杂物情况。设计方案可参考以下为常用的几种方案：</w:t>
      </w:r>
    </w:p>
    <w:p w14:paraId="05DE8916" w14:textId="448A24B9" w:rsidR="00856CE9" w:rsidRDefault="00856CE9" w:rsidP="00CA6F30">
      <w:pPr>
        <w:jc w:val="both"/>
      </w:pPr>
      <w:r>
        <w:rPr>
          <w:rFonts w:hint="eastAsia"/>
        </w:rPr>
        <w:t>采用出入口视频一体机，在出入口视频一体机完成车牌识别，行人人脸抓拍方案（可选）、车牌识别</w:t>
      </w:r>
      <w:proofErr w:type="gramStart"/>
      <w:r>
        <w:rPr>
          <w:rFonts w:hint="eastAsia"/>
        </w:rPr>
        <w:t>控制道</w:t>
      </w:r>
      <w:proofErr w:type="gramEnd"/>
      <w:r>
        <w:rPr>
          <w:rFonts w:hint="eastAsia"/>
        </w:rPr>
        <w:t>闸方案，如下图：</w:t>
      </w:r>
    </w:p>
    <w:p w14:paraId="02AF9B49" w14:textId="5CD7A076" w:rsidR="00602DE7" w:rsidRDefault="00602DE7" w:rsidP="00856CE9">
      <w:r w:rsidRPr="00E56DFC">
        <w:rPr>
          <w:rFonts w:cs="楷体"/>
        </w:rPr>
        <w:object w:dxaOrig="9168" w:dyaOrig="10176" w14:anchorId="25E4FD56">
          <v:shape id="_x0000_i1027" type="#_x0000_t75" style="width:418.2pt;height:464.25pt" o:ole="">
            <v:imagedata r:id="rId27" o:title=""/>
          </v:shape>
          <o:OLEObject Type="Embed" ProgID="Visio.Drawing.15" ShapeID="_x0000_i1027" DrawAspect="Content" ObjectID="_1716133237" r:id="rId28"/>
        </w:object>
      </w:r>
    </w:p>
    <w:p w14:paraId="453DBCAD" w14:textId="4B3ACFF8" w:rsidR="00856CE9" w:rsidRDefault="00856CE9" w:rsidP="00856CE9">
      <w:r>
        <w:rPr>
          <w:rFonts w:hint="eastAsia"/>
        </w:rPr>
        <w:t xml:space="preserve"> </w:t>
      </w:r>
      <w:r>
        <w:rPr>
          <w:rFonts w:hint="eastAsia"/>
        </w:rPr>
        <w:t>视频一体机、远距离读卡器模式</w:t>
      </w:r>
    </w:p>
    <w:p w14:paraId="2A49319D" w14:textId="28A8C34A" w:rsidR="00602DE7" w:rsidRDefault="00602DE7" w:rsidP="00856CE9">
      <w:r w:rsidRPr="00E56DFC">
        <w:rPr>
          <w:rFonts w:cs="楷体"/>
        </w:rPr>
        <w:object w:dxaOrig="9168" w:dyaOrig="12276" w14:anchorId="550129AD">
          <v:shape id="_x0000_i1028" type="#_x0000_t75" style="width:413pt;height:552.4pt" o:ole="">
            <v:imagedata r:id="rId29" o:title=""/>
          </v:shape>
          <o:OLEObject Type="Embed" ProgID="Visio.Drawing.15" ShapeID="_x0000_i1028" DrawAspect="Content" ObjectID="_1716133238" r:id="rId30"/>
        </w:object>
      </w:r>
    </w:p>
    <w:p w14:paraId="6C7C0EB7" w14:textId="1835B563" w:rsidR="00856CE9" w:rsidRDefault="00856CE9" w:rsidP="00856CE9">
      <w:r>
        <w:rPr>
          <w:rFonts w:hint="eastAsia"/>
        </w:rPr>
        <w:t xml:space="preserve"> </w:t>
      </w:r>
      <w:r>
        <w:rPr>
          <w:rFonts w:hint="eastAsia"/>
        </w:rPr>
        <w:t>视频一体机、无远距离读卡器模式</w:t>
      </w:r>
    </w:p>
    <w:p w14:paraId="5F7C560E" w14:textId="155189A7" w:rsidR="00602DE7" w:rsidRDefault="00602DE7" w:rsidP="00856CE9">
      <w:r w:rsidRPr="00E56DFC">
        <w:rPr>
          <w:rFonts w:cs="楷体"/>
        </w:rPr>
        <w:object w:dxaOrig="9168" w:dyaOrig="12276" w14:anchorId="3FFE2EAD">
          <v:shape id="_x0000_i1029" type="#_x0000_t75" style="width:413pt;height:552.4pt" o:ole="">
            <v:imagedata r:id="rId29" o:title=""/>
          </v:shape>
          <o:OLEObject Type="Embed" ProgID="Visio.Drawing.15" ShapeID="_x0000_i1029" DrawAspect="Content" ObjectID="_1716133239" r:id="rId31"/>
        </w:object>
      </w:r>
    </w:p>
    <w:p w14:paraId="6E4D6276" w14:textId="1D5C19C1" w:rsidR="00856CE9" w:rsidRDefault="00856CE9" w:rsidP="00856CE9">
      <w:pPr>
        <w:pStyle w:val="5"/>
      </w:pPr>
      <w:r>
        <w:rPr>
          <w:rFonts w:hint="eastAsia"/>
        </w:rPr>
        <w:t>施工实施方法</w:t>
      </w:r>
    </w:p>
    <w:p w14:paraId="29C73CEF" w14:textId="77777777" w:rsidR="00856CE9" w:rsidRDefault="00856CE9" w:rsidP="00CA6F30">
      <w:pPr>
        <w:jc w:val="both"/>
      </w:pPr>
      <w:r>
        <w:rPr>
          <w:rFonts w:hint="eastAsia"/>
        </w:rPr>
        <w:t>（</w:t>
      </w:r>
      <w:r>
        <w:rPr>
          <w:rFonts w:hint="eastAsia"/>
        </w:rPr>
        <w:t>1</w:t>
      </w:r>
      <w:r>
        <w:rPr>
          <w:rFonts w:hint="eastAsia"/>
        </w:rPr>
        <w:t>）浇筑安全岛或者设备基础时，首先需要确认路面情况：</w:t>
      </w:r>
    </w:p>
    <w:p w14:paraId="5B795E3C" w14:textId="77777777" w:rsidR="00856CE9" w:rsidRDefault="00856CE9" w:rsidP="00CA6F30">
      <w:pPr>
        <w:jc w:val="both"/>
      </w:pPr>
      <w:r>
        <w:rPr>
          <w:rFonts w:hint="eastAsia"/>
        </w:rPr>
        <w:t>如果是沥青路面，先需将沥青地面挖开，露出底下坚固的路基。</w:t>
      </w:r>
    </w:p>
    <w:p w14:paraId="5A211397" w14:textId="77777777" w:rsidR="00856CE9" w:rsidRDefault="00856CE9" w:rsidP="00CA6F30">
      <w:pPr>
        <w:jc w:val="both"/>
      </w:pPr>
      <w:r>
        <w:rPr>
          <w:rFonts w:hint="eastAsia"/>
        </w:rPr>
        <w:t>如果是水泥地面或者水泥毛坯地面，则只需根据设计的安全岛大小打下数量不等的膨胀螺栓，再准备支模；</w:t>
      </w:r>
    </w:p>
    <w:p w14:paraId="41F961FF" w14:textId="77777777" w:rsidR="00856CE9" w:rsidRDefault="00856CE9" w:rsidP="00CA6F30">
      <w:pPr>
        <w:jc w:val="both"/>
      </w:pPr>
      <w:r>
        <w:rPr>
          <w:rFonts w:hint="eastAsia"/>
        </w:rPr>
        <w:lastRenderedPageBreak/>
        <w:t>如果是绿化带路面，则许挖开绿化带，挖下去至少</w:t>
      </w:r>
      <w:r>
        <w:rPr>
          <w:rFonts w:hint="eastAsia"/>
        </w:rPr>
        <w:t>500mm</w:t>
      </w:r>
      <w:r>
        <w:rPr>
          <w:rFonts w:hint="eastAsia"/>
        </w:rPr>
        <w:t>深度，再浇筑设备基础或者安全岛；</w:t>
      </w:r>
    </w:p>
    <w:p w14:paraId="17313AD2" w14:textId="77777777" w:rsidR="00856CE9" w:rsidRDefault="00856CE9" w:rsidP="00CA6F30">
      <w:pPr>
        <w:jc w:val="both"/>
      </w:pPr>
      <w:r>
        <w:rPr>
          <w:rFonts w:hint="eastAsia"/>
        </w:rPr>
        <w:t>如果是砖砌地面则需要先掀开砖块，再按照绿化带的浇筑方法进行施工。</w:t>
      </w:r>
    </w:p>
    <w:p w14:paraId="56AA5331" w14:textId="77777777" w:rsidR="00856CE9" w:rsidRDefault="00856CE9" w:rsidP="00CA6F30">
      <w:pPr>
        <w:jc w:val="both"/>
      </w:pPr>
      <w:r>
        <w:rPr>
          <w:rFonts w:hint="eastAsia"/>
        </w:rPr>
        <w:t>（</w:t>
      </w:r>
      <w:r>
        <w:rPr>
          <w:rFonts w:hint="eastAsia"/>
        </w:rPr>
        <w:t>2</w:t>
      </w:r>
      <w:r>
        <w:rPr>
          <w:rFonts w:hint="eastAsia"/>
        </w:rPr>
        <w:t>）支模情况</w:t>
      </w:r>
    </w:p>
    <w:p w14:paraId="5F4674E3" w14:textId="77777777" w:rsidR="00856CE9" w:rsidRDefault="00856CE9" w:rsidP="00CA6F30">
      <w:pPr>
        <w:jc w:val="both"/>
      </w:pPr>
      <w:r>
        <w:rPr>
          <w:rFonts w:hint="eastAsia"/>
        </w:rPr>
        <w:t>根据设计的安全岛或者设备基础制模，制作外围模具，搭好模具框架</w:t>
      </w:r>
      <w:r>
        <w:rPr>
          <w:rFonts w:hint="eastAsia"/>
        </w:rPr>
        <w:t xml:space="preserve"> </w:t>
      </w:r>
      <w:r>
        <w:rPr>
          <w:rFonts w:hint="eastAsia"/>
        </w:rPr>
        <w:t>。</w:t>
      </w:r>
    </w:p>
    <w:p w14:paraId="2CFF0C7F" w14:textId="77777777" w:rsidR="00856CE9" w:rsidRDefault="00856CE9" w:rsidP="00CA6F30">
      <w:pPr>
        <w:jc w:val="both"/>
      </w:pPr>
      <w:r>
        <w:rPr>
          <w:rFonts w:hint="eastAsia"/>
        </w:rPr>
        <w:t>制作模模具，主要是岛头形状。将按设计尺寸要求弯好的镀锌钢管或</w:t>
      </w:r>
      <w:r>
        <w:rPr>
          <w:rFonts w:hint="eastAsia"/>
        </w:rPr>
        <w:t>PVC</w:t>
      </w:r>
      <w:r>
        <w:rPr>
          <w:rFonts w:hint="eastAsia"/>
        </w:rPr>
        <w:t>管扎堆捆好，放置在模具中，管道出口位置符合方案设计位置要求。</w:t>
      </w:r>
    </w:p>
    <w:p w14:paraId="4F8F2A6B" w14:textId="77777777" w:rsidR="00856CE9" w:rsidRDefault="00856CE9" w:rsidP="00CA6F30">
      <w:pPr>
        <w:jc w:val="both"/>
      </w:pPr>
      <w:r>
        <w:rPr>
          <w:rFonts w:hint="eastAsia"/>
        </w:rPr>
        <w:t>（</w:t>
      </w:r>
      <w:r>
        <w:rPr>
          <w:rFonts w:hint="eastAsia"/>
        </w:rPr>
        <w:t>3</w:t>
      </w:r>
      <w:r>
        <w:rPr>
          <w:rFonts w:hint="eastAsia"/>
        </w:rPr>
        <w:t>）设备岛浇铸</w:t>
      </w:r>
    </w:p>
    <w:p w14:paraId="425B333F" w14:textId="77777777" w:rsidR="00856CE9" w:rsidRDefault="00856CE9" w:rsidP="00CA6F30">
      <w:pPr>
        <w:jc w:val="both"/>
      </w:pPr>
      <w:r>
        <w:rPr>
          <w:rFonts w:hint="eastAsia"/>
        </w:rPr>
        <w:t>支</w:t>
      </w:r>
      <w:proofErr w:type="gramStart"/>
      <w:r>
        <w:rPr>
          <w:rFonts w:hint="eastAsia"/>
        </w:rPr>
        <w:t>模完成</w:t>
      </w:r>
      <w:proofErr w:type="gramEnd"/>
      <w:r>
        <w:rPr>
          <w:rFonts w:hint="eastAsia"/>
        </w:rPr>
        <w:t>后，用不低于</w:t>
      </w:r>
      <w:r>
        <w:rPr>
          <w:rFonts w:hint="eastAsia"/>
        </w:rPr>
        <w:t>C25</w:t>
      </w:r>
      <w:r>
        <w:rPr>
          <w:rFonts w:hint="eastAsia"/>
        </w:rPr>
        <w:t>号混泥土浇铸（混泥土坍落度需适中，不能流动太大），浇铸过程如下：</w:t>
      </w:r>
    </w:p>
    <w:p w14:paraId="3FC9D2B3" w14:textId="77777777" w:rsidR="00856CE9" w:rsidRDefault="00856CE9" w:rsidP="00CA6F30">
      <w:pPr>
        <w:jc w:val="both"/>
      </w:pPr>
      <w:r>
        <w:rPr>
          <w:rFonts w:hint="eastAsia"/>
        </w:rPr>
        <w:t>先从两侧</w:t>
      </w:r>
      <w:proofErr w:type="gramStart"/>
      <w:r>
        <w:rPr>
          <w:rFonts w:hint="eastAsia"/>
        </w:rPr>
        <w:t>模位置</w:t>
      </w:r>
      <w:proofErr w:type="gramEnd"/>
      <w:r>
        <w:rPr>
          <w:rFonts w:hint="eastAsia"/>
        </w:rPr>
        <w:t>浇筑，使得</w:t>
      </w:r>
      <w:proofErr w:type="gramStart"/>
      <w:r>
        <w:rPr>
          <w:rFonts w:hint="eastAsia"/>
        </w:rPr>
        <w:t>模固定</w:t>
      </w:r>
      <w:proofErr w:type="gramEnd"/>
      <w:r>
        <w:rPr>
          <w:rFonts w:hint="eastAsia"/>
        </w:rPr>
        <w:t>成型；</w:t>
      </w:r>
    </w:p>
    <w:p w14:paraId="3CA4FC90" w14:textId="77777777" w:rsidR="00856CE9" w:rsidRDefault="00856CE9" w:rsidP="00CA6F30">
      <w:pPr>
        <w:jc w:val="both"/>
      </w:pPr>
      <w:r>
        <w:rPr>
          <w:rFonts w:hint="eastAsia"/>
        </w:rPr>
        <w:t>遵循一个方向原则，从下到上浇筑层次分明，从前到后浇筑层次分明；</w:t>
      </w:r>
    </w:p>
    <w:p w14:paraId="2079EA7E" w14:textId="77777777" w:rsidR="00856CE9" w:rsidRDefault="00856CE9" w:rsidP="00CA6F30">
      <w:pPr>
        <w:jc w:val="both"/>
      </w:pPr>
      <w:r>
        <w:rPr>
          <w:rFonts w:hint="eastAsia"/>
        </w:rPr>
        <w:t>遵循一次浇筑完成原则，浇筑时间不能太长，亦不能间断。防止混泥土结层，导致整个设备</w:t>
      </w:r>
      <w:proofErr w:type="gramStart"/>
      <w:r>
        <w:rPr>
          <w:rFonts w:hint="eastAsia"/>
        </w:rPr>
        <w:t>岛结构</w:t>
      </w:r>
      <w:proofErr w:type="gramEnd"/>
      <w:r>
        <w:rPr>
          <w:rFonts w:hint="eastAsia"/>
        </w:rPr>
        <w:t>不能形成一个统一的整体；</w:t>
      </w:r>
    </w:p>
    <w:p w14:paraId="0025B6E0" w14:textId="77777777" w:rsidR="00856CE9" w:rsidRDefault="00856CE9" w:rsidP="00CA6F30">
      <w:pPr>
        <w:jc w:val="both"/>
      </w:pPr>
      <w:r>
        <w:rPr>
          <w:rFonts w:hint="eastAsia"/>
        </w:rPr>
        <w:t>遵循浇筑过程中及时清理原则，由于有些混泥土是直接现场制作，很有可能其中掺有一些杂质，需要及时清理，另外由于浇筑时，会集中于一点灌注，需及时将其拨弄平整；</w:t>
      </w:r>
    </w:p>
    <w:p w14:paraId="41E54D59" w14:textId="77777777" w:rsidR="00856CE9" w:rsidRDefault="00856CE9" w:rsidP="00CA6F30">
      <w:pPr>
        <w:jc w:val="both"/>
      </w:pPr>
      <w:proofErr w:type="gramStart"/>
      <w:r>
        <w:rPr>
          <w:rFonts w:hint="eastAsia"/>
        </w:rPr>
        <w:t>遵循边</w:t>
      </w:r>
      <w:proofErr w:type="gramEnd"/>
      <w:r>
        <w:rPr>
          <w:rFonts w:hint="eastAsia"/>
        </w:rPr>
        <w:t>浇筑，边震动原则，浇筑一定量后需要用振动棒震动混凝土，保证混凝土均匀，凝固后无蜂窝状空隙；</w:t>
      </w:r>
    </w:p>
    <w:p w14:paraId="14D51BFD" w14:textId="77777777" w:rsidR="00856CE9" w:rsidRDefault="00856CE9" w:rsidP="00CA6F30">
      <w:pPr>
        <w:jc w:val="both"/>
      </w:pPr>
      <w:r>
        <w:rPr>
          <w:rFonts w:hint="eastAsia"/>
        </w:rPr>
        <w:t>浇铸完成后，要保证岛面水平平整；</w:t>
      </w:r>
    </w:p>
    <w:p w14:paraId="4E9F73CE" w14:textId="77777777" w:rsidR="00856CE9" w:rsidRDefault="00856CE9" w:rsidP="00CA6F30">
      <w:pPr>
        <w:jc w:val="both"/>
      </w:pPr>
      <w:r>
        <w:rPr>
          <w:rFonts w:hint="eastAsia"/>
        </w:rPr>
        <w:t>保养周期：浇铸完成后，如果是高温晴天则静置</w:t>
      </w:r>
      <w:r>
        <w:rPr>
          <w:rFonts w:hint="eastAsia"/>
        </w:rPr>
        <w:t>7</w:t>
      </w:r>
      <w:r>
        <w:rPr>
          <w:rFonts w:hint="eastAsia"/>
        </w:rPr>
        <w:t>天即可；如果遇风雨天，或者风雪天需将岛面用雨布盖住静置</w:t>
      </w:r>
      <w:r>
        <w:rPr>
          <w:rFonts w:hint="eastAsia"/>
        </w:rPr>
        <w:t>10</w:t>
      </w:r>
      <w:r>
        <w:rPr>
          <w:rFonts w:hint="eastAsia"/>
        </w:rPr>
        <w:t>天。</w:t>
      </w:r>
    </w:p>
    <w:p w14:paraId="562A76D5" w14:textId="77777777" w:rsidR="00856CE9" w:rsidRDefault="00856CE9" w:rsidP="00CA6F30">
      <w:pPr>
        <w:jc w:val="both"/>
      </w:pPr>
      <w:r>
        <w:rPr>
          <w:rFonts w:hint="eastAsia"/>
        </w:rPr>
        <w:t>（</w:t>
      </w:r>
      <w:r>
        <w:rPr>
          <w:rFonts w:hint="eastAsia"/>
        </w:rPr>
        <w:t>4</w:t>
      </w:r>
      <w:r>
        <w:rPr>
          <w:rFonts w:hint="eastAsia"/>
        </w:rPr>
        <w:t>）</w:t>
      </w:r>
      <w:proofErr w:type="gramStart"/>
      <w:r>
        <w:rPr>
          <w:rFonts w:hint="eastAsia"/>
        </w:rPr>
        <w:t>地感线圈</w:t>
      </w:r>
      <w:proofErr w:type="gramEnd"/>
    </w:p>
    <w:p w14:paraId="361DB0C8" w14:textId="77777777" w:rsidR="00856CE9" w:rsidRDefault="00856CE9" w:rsidP="00CA6F30">
      <w:pPr>
        <w:jc w:val="both"/>
      </w:pPr>
      <w:proofErr w:type="gramStart"/>
      <w:r>
        <w:rPr>
          <w:rFonts w:hint="eastAsia"/>
        </w:rPr>
        <w:t>地感线圈</w:t>
      </w:r>
      <w:proofErr w:type="gramEnd"/>
      <w:r>
        <w:rPr>
          <w:rFonts w:hint="eastAsia"/>
        </w:rPr>
        <w:t>的尺寸随路面宽度的不同而有所不同，具体要求如下：</w:t>
      </w:r>
    </w:p>
    <w:p w14:paraId="2C13B59C" w14:textId="77777777" w:rsidR="00856CE9" w:rsidRDefault="00856CE9" w:rsidP="00CA6F30">
      <w:pPr>
        <w:jc w:val="both"/>
      </w:pPr>
      <w:r>
        <w:rPr>
          <w:rFonts w:hint="eastAsia"/>
        </w:rPr>
        <w:t>线圈两边距离路面或者设备到边缘为</w:t>
      </w:r>
      <w:r>
        <w:rPr>
          <w:rFonts w:hint="eastAsia"/>
        </w:rPr>
        <w:t>0.6-0.8</w:t>
      </w:r>
      <w:r>
        <w:rPr>
          <w:rFonts w:hint="eastAsia"/>
        </w:rPr>
        <w:t>米；</w:t>
      </w:r>
    </w:p>
    <w:p w14:paraId="0B2AEA0E" w14:textId="77777777" w:rsidR="00856CE9" w:rsidRDefault="00856CE9" w:rsidP="00CA6F30">
      <w:pPr>
        <w:jc w:val="both"/>
      </w:pPr>
      <w:r>
        <w:rPr>
          <w:rFonts w:hint="eastAsia"/>
        </w:rPr>
        <w:t>线圈宽度为路宽减掉</w:t>
      </w:r>
      <w:r>
        <w:rPr>
          <w:rFonts w:hint="eastAsia"/>
        </w:rPr>
        <w:t>1.2-1.6</w:t>
      </w:r>
      <w:r>
        <w:rPr>
          <w:rFonts w:hint="eastAsia"/>
        </w:rPr>
        <w:t>米，一般线圈宽度</w:t>
      </w:r>
      <w:r>
        <w:rPr>
          <w:rFonts w:hint="eastAsia"/>
        </w:rPr>
        <w:t>2-2.5</w:t>
      </w:r>
      <w:r>
        <w:rPr>
          <w:rFonts w:hint="eastAsia"/>
        </w:rPr>
        <w:t>米；</w:t>
      </w:r>
    </w:p>
    <w:p w14:paraId="0861E066" w14:textId="77777777" w:rsidR="00856CE9" w:rsidRDefault="00856CE9" w:rsidP="00CA6F30">
      <w:pPr>
        <w:jc w:val="both"/>
      </w:pPr>
      <w:r>
        <w:rPr>
          <w:rFonts w:hint="eastAsia"/>
        </w:rPr>
        <w:t>线圈宽度为</w:t>
      </w:r>
      <w:r>
        <w:rPr>
          <w:rFonts w:hint="eastAsia"/>
        </w:rPr>
        <w:t>0.6-1</w:t>
      </w:r>
      <w:r>
        <w:rPr>
          <w:rFonts w:hint="eastAsia"/>
        </w:rPr>
        <w:t>米；</w:t>
      </w:r>
    </w:p>
    <w:p w14:paraId="2DEA5D35" w14:textId="77777777" w:rsidR="00856CE9" w:rsidRDefault="00856CE9" w:rsidP="00CA6F30">
      <w:pPr>
        <w:jc w:val="both"/>
      </w:pPr>
      <w:r>
        <w:rPr>
          <w:rFonts w:hint="eastAsia"/>
        </w:rPr>
        <w:t>相邻两线圈之前的水平距离为</w:t>
      </w:r>
      <w:r>
        <w:rPr>
          <w:rFonts w:hint="eastAsia"/>
        </w:rPr>
        <w:t>1.3</w:t>
      </w:r>
      <w:r>
        <w:rPr>
          <w:rFonts w:hint="eastAsia"/>
        </w:rPr>
        <w:t>米</w:t>
      </w:r>
      <w:r>
        <w:rPr>
          <w:rFonts w:hint="eastAsia"/>
        </w:rPr>
        <w:t>;</w:t>
      </w:r>
    </w:p>
    <w:p w14:paraId="13067DEB" w14:textId="77777777" w:rsidR="00856CE9" w:rsidRDefault="00856CE9" w:rsidP="00CA6F30">
      <w:pPr>
        <w:jc w:val="both"/>
      </w:pPr>
      <w:r>
        <w:rPr>
          <w:rFonts w:hint="eastAsia"/>
        </w:rPr>
        <w:t>防砸线圈采用</w:t>
      </w:r>
      <w:r>
        <w:rPr>
          <w:rFonts w:hint="eastAsia"/>
        </w:rPr>
        <w:t>3-7</w:t>
      </w:r>
      <w:r>
        <w:rPr>
          <w:rFonts w:hint="eastAsia"/>
        </w:rPr>
        <w:t>模式架设</w:t>
      </w:r>
      <w:r>
        <w:rPr>
          <w:rFonts w:hint="eastAsia"/>
        </w:rPr>
        <w:t>,3/10</w:t>
      </w:r>
      <w:r>
        <w:rPr>
          <w:rFonts w:hint="eastAsia"/>
        </w:rPr>
        <w:t>的线圈在栏杆（车头方向），</w:t>
      </w:r>
      <w:r>
        <w:rPr>
          <w:rFonts w:hint="eastAsia"/>
        </w:rPr>
        <w:t>7/10</w:t>
      </w:r>
      <w:r>
        <w:rPr>
          <w:rFonts w:hint="eastAsia"/>
        </w:rPr>
        <w:t>的线圈在栏杆外。</w:t>
      </w:r>
    </w:p>
    <w:p w14:paraId="7B1954AB" w14:textId="77777777" w:rsidR="00856CE9" w:rsidRDefault="00856CE9" w:rsidP="00CA6F30">
      <w:pPr>
        <w:jc w:val="both"/>
      </w:pPr>
      <w:r>
        <w:rPr>
          <w:rFonts w:hint="eastAsia"/>
        </w:rPr>
        <w:t>制作方法及步骤：</w:t>
      </w:r>
    </w:p>
    <w:p w14:paraId="15D21C16" w14:textId="77777777" w:rsidR="00856CE9" w:rsidRDefault="00856CE9" w:rsidP="00CA6F30">
      <w:pPr>
        <w:jc w:val="both"/>
      </w:pPr>
      <w:r>
        <w:rPr>
          <w:rFonts w:hint="eastAsia"/>
        </w:rPr>
        <w:t>根据路面情况及产品方案在路面上画好地感线圈尺寸的线条，用路面切割机按线条切</w:t>
      </w:r>
      <w:r>
        <w:rPr>
          <w:rFonts w:hint="eastAsia"/>
        </w:rPr>
        <w:lastRenderedPageBreak/>
        <w:t>割线圈槽；</w:t>
      </w:r>
    </w:p>
    <w:p w14:paraId="388C2420" w14:textId="77777777" w:rsidR="00856CE9" w:rsidRDefault="00856CE9" w:rsidP="00CA6F30">
      <w:pPr>
        <w:jc w:val="both"/>
      </w:pPr>
      <w:r>
        <w:rPr>
          <w:rFonts w:hint="eastAsia"/>
        </w:rPr>
        <w:t>转角处切割</w:t>
      </w:r>
      <w:r>
        <w:rPr>
          <w:rFonts w:hint="eastAsia"/>
        </w:rPr>
        <w:t>15</w:t>
      </w:r>
      <w:r>
        <w:rPr>
          <w:rFonts w:hint="eastAsia"/>
        </w:rPr>
        <w:t>厘米×</w:t>
      </w:r>
      <w:r>
        <w:rPr>
          <w:rFonts w:hint="eastAsia"/>
        </w:rPr>
        <w:t>15</w:t>
      </w:r>
      <w:r>
        <w:rPr>
          <w:rFonts w:hint="eastAsia"/>
        </w:rPr>
        <w:t>厘米的倒角，防止坚硬的混凝土直角割伤线圈；</w:t>
      </w:r>
      <w:r>
        <w:rPr>
          <w:rFonts w:hint="eastAsia"/>
        </w:rPr>
        <w:t xml:space="preserve"> </w:t>
      </w:r>
    </w:p>
    <w:p w14:paraId="7352B8F0" w14:textId="77777777" w:rsidR="00856CE9" w:rsidRDefault="00856CE9" w:rsidP="00CA6F30">
      <w:pPr>
        <w:jc w:val="both"/>
      </w:pPr>
      <w:r>
        <w:rPr>
          <w:rFonts w:hint="eastAsia"/>
        </w:rPr>
        <w:t>开槽后要对</w:t>
      </w:r>
      <w:proofErr w:type="gramStart"/>
      <w:r>
        <w:rPr>
          <w:rFonts w:hint="eastAsia"/>
        </w:rPr>
        <w:t>槽进行</w:t>
      </w:r>
      <w:proofErr w:type="gramEnd"/>
      <w:r>
        <w:rPr>
          <w:rFonts w:hint="eastAsia"/>
        </w:rPr>
        <w:t>清理，</w:t>
      </w:r>
      <w:proofErr w:type="gramStart"/>
      <w:r>
        <w:rPr>
          <w:rFonts w:hint="eastAsia"/>
        </w:rPr>
        <w:t>使槽无硬</w:t>
      </w:r>
      <w:proofErr w:type="gramEnd"/>
      <w:r>
        <w:rPr>
          <w:rFonts w:hint="eastAsia"/>
        </w:rPr>
        <w:t>渣，槽底平整，必须用水枪吹槽，将槽中泥浆冲洗干净，然后用空压机吹槽，将槽的水吹干；</w:t>
      </w:r>
    </w:p>
    <w:p w14:paraId="478DBCCF" w14:textId="77777777" w:rsidR="00856CE9" w:rsidRDefault="00856CE9" w:rsidP="00CA6F30">
      <w:pPr>
        <w:jc w:val="both"/>
      </w:pPr>
      <w:r>
        <w:rPr>
          <w:rFonts w:hint="eastAsia"/>
        </w:rPr>
        <w:t>用耐高温导线</w:t>
      </w:r>
      <w:r>
        <w:rPr>
          <w:rFonts w:hint="eastAsia"/>
        </w:rPr>
        <w:t>FVN49/0.26</w:t>
      </w:r>
      <w:r>
        <w:rPr>
          <w:rFonts w:hint="eastAsia"/>
        </w:rPr>
        <w:t>绕切割槽顺时针方向绕</w:t>
      </w:r>
      <w:r>
        <w:rPr>
          <w:rFonts w:hint="eastAsia"/>
        </w:rPr>
        <w:t>5-6</w:t>
      </w:r>
      <w:r>
        <w:rPr>
          <w:rFonts w:hint="eastAsia"/>
        </w:rPr>
        <w:t>圈，放入槽中的线圈线应按自然状态松弛放线，不能有应力，而且要一匝</w:t>
      </w:r>
      <w:proofErr w:type="gramStart"/>
      <w:r>
        <w:rPr>
          <w:rFonts w:hint="eastAsia"/>
        </w:rPr>
        <w:t>一</w:t>
      </w:r>
      <w:proofErr w:type="gramEnd"/>
      <w:r>
        <w:rPr>
          <w:rFonts w:hint="eastAsia"/>
        </w:rPr>
        <w:t>匝地压紧至槽底；</w:t>
      </w:r>
      <w:r>
        <w:rPr>
          <w:rFonts w:hint="eastAsia"/>
        </w:rPr>
        <w:t xml:space="preserve"> </w:t>
      </w:r>
    </w:p>
    <w:p w14:paraId="23912126" w14:textId="60BCFEEE" w:rsidR="00856CE9" w:rsidRDefault="00856CE9" w:rsidP="00856CE9">
      <w:r>
        <w:t xml:space="preserve"> </w:t>
      </w:r>
      <w:r w:rsidR="00602DE7" w:rsidRPr="00E56DFC">
        <w:object w:dxaOrig="8190" w:dyaOrig="3384" w14:anchorId="3A33652B">
          <v:shape id="_x0000_i1030" type="#_x0000_t75" style="width:410.1pt;height:168.2pt" o:ole="">
            <v:imagedata r:id="rId32" o:title=""/>
          </v:shape>
          <o:OLEObject Type="Embed" ProgID="Visio.Drawing.11" ShapeID="_x0000_i1030" DrawAspect="Content" ObjectID="_1716133240" r:id="rId33"/>
        </w:object>
      </w:r>
    </w:p>
    <w:p w14:paraId="11B18161" w14:textId="77777777" w:rsidR="00856CE9" w:rsidRDefault="00856CE9" w:rsidP="00CA6F30">
      <w:pPr>
        <w:jc w:val="both"/>
      </w:pPr>
      <w:r>
        <w:rPr>
          <w:rFonts w:hint="eastAsia"/>
        </w:rPr>
        <w:t>线圈的引线按顺时针</w:t>
      </w:r>
      <w:proofErr w:type="gramStart"/>
      <w:r>
        <w:rPr>
          <w:rFonts w:hint="eastAsia"/>
        </w:rPr>
        <w:t>方向双</w:t>
      </w:r>
      <w:proofErr w:type="gramEnd"/>
      <w:r>
        <w:rPr>
          <w:rFonts w:hint="eastAsia"/>
        </w:rPr>
        <w:t>绞（每米大于</w:t>
      </w:r>
      <w:r>
        <w:rPr>
          <w:rFonts w:hint="eastAsia"/>
        </w:rPr>
        <w:t>20</w:t>
      </w:r>
      <w:r>
        <w:rPr>
          <w:rFonts w:hint="eastAsia"/>
        </w:rPr>
        <w:t>周）如图</w:t>
      </w:r>
      <w:r>
        <w:rPr>
          <w:rFonts w:hint="eastAsia"/>
        </w:rPr>
        <w:t>5-14</w:t>
      </w:r>
      <w:r>
        <w:rPr>
          <w:rFonts w:hint="eastAsia"/>
        </w:rPr>
        <w:t>，放入引线槽中，在安全岛或路边</w:t>
      </w:r>
      <w:proofErr w:type="gramStart"/>
      <w:r>
        <w:rPr>
          <w:rFonts w:hint="eastAsia"/>
        </w:rPr>
        <w:t>的手井出线</w:t>
      </w:r>
      <w:proofErr w:type="gramEnd"/>
      <w:r>
        <w:rPr>
          <w:rFonts w:hint="eastAsia"/>
        </w:rPr>
        <w:t>时留</w:t>
      </w:r>
      <w:r>
        <w:rPr>
          <w:rFonts w:hint="eastAsia"/>
        </w:rPr>
        <w:t>1.5</w:t>
      </w:r>
      <w:r>
        <w:rPr>
          <w:rFonts w:hint="eastAsia"/>
        </w:rPr>
        <w:t>米长的线头；</w:t>
      </w:r>
    </w:p>
    <w:p w14:paraId="61BD2028" w14:textId="5F86F2DC" w:rsidR="00856CE9" w:rsidRDefault="00856CE9" w:rsidP="00856CE9">
      <w:r>
        <w:t xml:space="preserve"> </w:t>
      </w:r>
      <w:r w:rsidR="00602DE7" w:rsidRPr="00E56DFC">
        <w:rPr>
          <w:rFonts w:hint="eastAsia"/>
          <w:noProof/>
        </w:rPr>
        <w:drawing>
          <wp:inline distT="0" distB="0" distL="0" distR="0" wp14:anchorId="571FBC0F" wp14:editId="777E78FE">
            <wp:extent cx="4564380" cy="1974850"/>
            <wp:effectExtent l="0" t="0" r="7620" b="6350"/>
            <wp:docPr id="141" name="图片 141" descr="双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双绞"/>
                    <pic:cNvPicPr>
                      <a:picLocks noChangeAspect="1" noChangeArrowheads="1"/>
                    </pic:cNvPicPr>
                  </pic:nvPicPr>
                  <pic:blipFill>
                    <a:blip r:embed="rId34">
                      <a:extLst>
                        <a:ext uri="{28A0092B-C50C-407E-A947-70E740481C1C}">
                          <a14:useLocalDpi xmlns:a14="http://schemas.microsoft.com/office/drawing/2010/main" val="0"/>
                        </a:ext>
                      </a:extLst>
                    </a:blip>
                    <a:srcRect l="3476" r="3587" b="6160"/>
                    <a:stretch>
                      <a:fillRect/>
                    </a:stretch>
                  </pic:blipFill>
                  <pic:spPr>
                    <a:xfrm>
                      <a:off x="0" y="0"/>
                      <a:ext cx="4564380" cy="1974850"/>
                    </a:xfrm>
                    <a:prstGeom prst="rect">
                      <a:avLst/>
                    </a:prstGeom>
                    <a:noFill/>
                    <a:ln>
                      <a:noFill/>
                    </a:ln>
                  </pic:spPr>
                </pic:pic>
              </a:graphicData>
            </a:graphic>
          </wp:inline>
        </w:drawing>
      </w:r>
    </w:p>
    <w:p w14:paraId="2F878808" w14:textId="77777777" w:rsidR="00856CE9" w:rsidRDefault="00856CE9" w:rsidP="00CA6F30">
      <w:pPr>
        <w:jc w:val="both"/>
      </w:pPr>
      <w:r>
        <w:rPr>
          <w:rFonts w:hint="eastAsia"/>
        </w:rPr>
        <w:t>浇灌沥青或环氧树脂前，用万用表测量制作好的线圈电感量，电感量要求在</w:t>
      </w:r>
      <w:r>
        <w:rPr>
          <w:rFonts w:hint="eastAsia"/>
        </w:rPr>
        <w:t>120uh-300uh</w:t>
      </w:r>
      <w:r>
        <w:rPr>
          <w:rFonts w:hint="eastAsia"/>
        </w:rPr>
        <w:t>之间；</w:t>
      </w:r>
    </w:p>
    <w:p w14:paraId="7D7A6B27" w14:textId="77777777" w:rsidR="00856CE9" w:rsidRDefault="00856CE9" w:rsidP="00CA6F30">
      <w:pPr>
        <w:jc w:val="both"/>
      </w:pPr>
      <w:r>
        <w:rPr>
          <w:rFonts w:hint="eastAsia"/>
        </w:rPr>
        <w:t>浇灌覆盖线槽，可以采用环氧树脂加固化剂方案、用硬质沥青浇灌方案。</w:t>
      </w:r>
    </w:p>
    <w:p w14:paraId="5C6DA59C" w14:textId="77777777" w:rsidR="00856CE9" w:rsidRDefault="00856CE9" w:rsidP="00CA6F30">
      <w:pPr>
        <w:jc w:val="both"/>
      </w:pPr>
      <w:r>
        <w:rPr>
          <w:rFonts w:hint="eastAsia"/>
        </w:rPr>
        <w:t>硬质沥青浇灌方案，首先将硬质沥青烧开，然后沿槽浇灌烧开的沥青，沥青冷却后，沿路面并将多余的沥青铲除，以保证路面干净；</w:t>
      </w:r>
    </w:p>
    <w:p w14:paraId="757747FB" w14:textId="77777777" w:rsidR="00856CE9" w:rsidRDefault="00856CE9" w:rsidP="00CA6F30">
      <w:pPr>
        <w:jc w:val="both"/>
      </w:pPr>
      <w:r>
        <w:rPr>
          <w:rFonts w:hint="eastAsia"/>
        </w:rPr>
        <w:t>环氧树脂浇灌方案，首先按照环氧树脂和固化剂的比例混合拌匀环氧树脂，搅拌均匀后在线圈线槽的一角浇灌环氧树脂（线槽出口需要堵牢），环氧树脂沿线槽流动，直至整</w:t>
      </w:r>
      <w:r>
        <w:rPr>
          <w:rFonts w:hint="eastAsia"/>
        </w:rPr>
        <w:lastRenderedPageBreak/>
        <w:t>个线槽环氧树脂漫延到和路面齐平即可，在环氧树脂没有固化前，做好保护工作，防止车辆驶过或抛洒物落到线槽，环氧树脂完全固化后施工完毕；</w:t>
      </w:r>
    </w:p>
    <w:p w14:paraId="7C11611D" w14:textId="77777777" w:rsidR="00856CE9" w:rsidRDefault="00856CE9" w:rsidP="00CA6F30">
      <w:pPr>
        <w:jc w:val="both"/>
      </w:pPr>
      <w:r>
        <w:rPr>
          <w:rFonts w:hint="eastAsia"/>
        </w:rPr>
        <w:t>线圈施工完毕后，需要静止</w:t>
      </w:r>
      <w:r>
        <w:rPr>
          <w:rFonts w:hint="eastAsia"/>
        </w:rPr>
        <w:t>1</w:t>
      </w:r>
      <w:r>
        <w:rPr>
          <w:rFonts w:hint="eastAsia"/>
        </w:rPr>
        <w:t>天，以确保沥青等材料干燥凝固。</w:t>
      </w:r>
    </w:p>
    <w:p w14:paraId="41C79C55" w14:textId="77777777" w:rsidR="00856CE9" w:rsidRDefault="00856CE9" w:rsidP="00CA6F30">
      <w:pPr>
        <w:jc w:val="both"/>
      </w:pPr>
      <w:r>
        <w:rPr>
          <w:rFonts w:hint="eastAsia"/>
        </w:rPr>
        <w:t>（</w:t>
      </w:r>
      <w:r>
        <w:rPr>
          <w:rFonts w:hint="eastAsia"/>
        </w:rPr>
        <w:t>5</w:t>
      </w:r>
      <w:r>
        <w:rPr>
          <w:rFonts w:hint="eastAsia"/>
        </w:rPr>
        <w:t>）立杆安装</w:t>
      </w:r>
    </w:p>
    <w:p w14:paraId="21C53A07" w14:textId="77777777" w:rsidR="00856CE9" w:rsidRDefault="00856CE9" w:rsidP="00CA6F30">
      <w:pPr>
        <w:jc w:val="both"/>
      </w:pPr>
      <w:r>
        <w:rPr>
          <w:rFonts w:hint="eastAsia"/>
        </w:rPr>
        <w:t>立柱安装一般有直接膨胀螺栓固定和预制基础</w:t>
      </w:r>
      <w:proofErr w:type="gramStart"/>
      <w:r>
        <w:rPr>
          <w:rFonts w:hint="eastAsia"/>
        </w:rPr>
        <w:t>件固定</w:t>
      </w:r>
      <w:proofErr w:type="gramEnd"/>
      <w:r>
        <w:rPr>
          <w:rFonts w:hint="eastAsia"/>
        </w:rPr>
        <w:t>两种方式，我们建议采用膨胀螺栓固定方式，安装方便，根据实际情况直接安装即可。具体安装步骤如下：</w:t>
      </w:r>
    </w:p>
    <w:p w14:paraId="264FED85" w14:textId="77777777" w:rsidR="00856CE9" w:rsidRDefault="00856CE9" w:rsidP="00CA6F30">
      <w:pPr>
        <w:jc w:val="both"/>
      </w:pPr>
      <w:r>
        <w:rPr>
          <w:rFonts w:hint="eastAsia"/>
        </w:rPr>
        <w:t>根据设计图纸和产品方案，确定立杆安装的距离和位置，在立杆安装基础（安全岛）上标注好立杆底盘的安装孔位；</w:t>
      </w:r>
    </w:p>
    <w:p w14:paraId="6357CC06" w14:textId="77777777" w:rsidR="00856CE9" w:rsidRDefault="00856CE9" w:rsidP="00CA6F30">
      <w:pPr>
        <w:jc w:val="both"/>
      </w:pPr>
      <w:r>
        <w:rPr>
          <w:rFonts w:hint="eastAsia"/>
        </w:rPr>
        <w:t>根据配套立杆安装孔的尺寸，选择合适的冲击钻头，一般</w:t>
      </w:r>
      <w:r>
        <w:rPr>
          <w:rFonts w:hint="eastAsia"/>
        </w:rPr>
        <w:t>12</w:t>
      </w:r>
      <w:r>
        <w:rPr>
          <w:rFonts w:hint="eastAsia"/>
        </w:rPr>
        <w:t>的膨胀螺栓用</w:t>
      </w:r>
      <w:r>
        <w:rPr>
          <w:rFonts w:hint="eastAsia"/>
        </w:rPr>
        <w:t>16</w:t>
      </w:r>
      <w:r>
        <w:rPr>
          <w:rFonts w:hint="eastAsia"/>
        </w:rPr>
        <w:t>钻头；</w:t>
      </w:r>
    </w:p>
    <w:p w14:paraId="3A3AF1AC" w14:textId="77777777" w:rsidR="00856CE9" w:rsidRDefault="00856CE9" w:rsidP="00CA6F30">
      <w:pPr>
        <w:jc w:val="both"/>
      </w:pPr>
      <w:r>
        <w:rPr>
          <w:rFonts w:hint="eastAsia"/>
        </w:rPr>
        <w:t>在标注好的位置打孔；</w:t>
      </w:r>
    </w:p>
    <w:p w14:paraId="0256381E" w14:textId="77777777" w:rsidR="00856CE9" w:rsidRDefault="00856CE9" w:rsidP="00CA6F30">
      <w:pPr>
        <w:jc w:val="both"/>
      </w:pPr>
      <w:r>
        <w:rPr>
          <w:rFonts w:hint="eastAsia"/>
        </w:rPr>
        <w:t>将膨胀螺丝打入孔并拧紧使之不晃动，而后将螺母和垫片取下；</w:t>
      </w:r>
    </w:p>
    <w:p w14:paraId="40B38834" w14:textId="77777777" w:rsidR="00856CE9" w:rsidRDefault="00856CE9" w:rsidP="00CA6F30">
      <w:pPr>
        <w:jc w:val="both"/>
      </w:pPr>
      <w:r>
        <w:rPr>
          <w:rFonts w:hint="eastAsia"/>
        </w:rPr>
        <w:t>放上立杆，对齐安装螺丝；</w:t>
      </w:r>
    </w:p>
    <w:p w14:paraId="427CFA4D" w14:textId="77777777" w:rsidR="00856CE9" w:rsidRDefault="00856CE9" w:rsidP="00CA6F30">
      <w:pPr>
        <w:jc w:val="both"/>
      </w:pPr>
      <w:r>
        <w:rPr>
          <w:rFonts w:hint="eastAsia"/>
        </w:rPr>
        <w:t>放上垫片紧固螺帽即可。</w:t>
      </w:r>
    </w:p>
    <w:p w14:paraId="4F9B2A6C" w14:textId="4CFF2669" w:rsidR="00856CE9" w:rsidRDefault="00856CE9" w:rsidP="00856CE9">
      <w:r>
        <w:t xml:space="preserve"> </w:t>
      </w:r>
      <w:r w:rsidR="00602DE7" w:rsidRPr="00E56DFC">
        <w:rPr>
          <w:rFonts w:hint="eastAsia"/>
          <w:noProof/>
        </w:rPr>
        <w:drawing>
          <wp:inline distT="0" distB="0" distL="0" distR="0" wp14:anchorId="73716DDF" wp14:editId="6190FB25">
            <wp:extent cx="4806315" cy="2216785"/>
            <wp:effectExtent l="0" t="0" r="3810" b="2540"/>
            <wp:docPr id="140" name="图片 140" descr="F:\新建文件夹\出入口工程资料\新建文件夹\IMG_20120829_15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F:\新建文件夹\出入口工程资料\新建文件夹\IMG_20120829_15023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06315" cy="2216785"/>
                    </a:xfrm>
                    <a:prstGeom prst="rect">
                      <a:avLst/>
                    </a:prstGeom>
                    <a:noFill/>
                    <a:ln>
                      <a:noFill/>
                    </a:ln>
                  </pic:spPr>
                </pic:pic>
              </a:graphicData>
            </a:graphic>
          </wp:inline>
        </w:drawing>
      </w:r>
    </w:p>
    <w:p w14:paraId="0EB751E5" w14:textId="77777777" w:rsidR="00856CE9" w:rsidRDefault="00856CE9" w:rsidP="00CA6F30">
      <w:pPr>
        <w:jc w:val="both"/>
      </w:pPr>
      <w:r>
        <w:rPr>
          <w:rFonts w:hint="eastAsia"/>
        </w:rPr>
        <w:t>（</w:t>
      </w:r>
      <w:r>
        <w:rPr>
          <w:rFonts w:hint="eastAsia"/>
        </w:rPr>
        <w:t>6</w:t>
      </w:r>
      <w:r>
        <w:rPr>
          <w:rFonts w:hint="eastAsia"/>
        </w:rPr>
        <w:t>）安装抓拍单元</w:t>
      </w:r>
    </w:p>
    <w:p w14:paraId="29CD7DCF" w14:textId="77777777" w:rsidR="00856CE9" w:rsidRDefault="00856CE9" w:rsidP="00CA6F30">
      <w:pPr>
        <w:jc w:val="both"/>
      </w:pPr>
      <w:r>
        <w:rPr>
          <w:rFonts w:hint="eastAsia"/>
        </w:rPr>
        <w:t>抓拍单元安装于立杆顶部，抓拍单元的安装分为三个组件安装。分别是防护罩、万向节、抱箍。其中防护罩安装主要是</w:t>
      </w:r>
      <w:proofErr w:type="gramStart"/>
      <w:r>
        <w:rPr>
          <w:rFonts w:hint="eastAsia"/>
        </w:rPr>
        <w:t>遮阳罩与防护罩</w:t>
      </w:r>
      <w:proofErr w:type="gramEnd"/>
      <w:r>
        <w:rPr>
          <w:rFonts w:hint="eastAsia"/>
        </w:rPr>
        <w:t>主体的安装，抱</w:t>
      </w:r>
      <w:proofErr w:type="gramStart"/>
      <w:r>
        <w:rPr>
          <w:rFonts w:hint="eastAsia"/>
        </w:rPr>
        <w:t>箍用于</w:t>
      </w:r>
      <w:proofErr w:type="gramEnd"/>
      <w:r>
        <w:rPr>
          <w:rFonts w:hint="eastAsia"/>
        </w:rPr>
        <w:t>固定安装位置，万向节用于连接防护罩</w:t>
      </w:r>
    </w:p>
    <w:p w14:paraId="4B6029D7" w14:textId="77777777" w:rsidR="00856CE9" w:rsidRDefault="00856CE9" w:rsidP="00CA6F30">
      <w:pPr>
        <w:jc w:val="both"/>
      </w:pPr>
      <w:r>
        <w:rPr>
          <w:rFonts w:hint="eastAsia"/>
        </w:rPr>
        <w:t>遮阳罩安装说明及示意图</w:t>
      </w:r>
    </w:p>
    <w:p w14:paraId="43320D6C" w14:textId="77777777" w:rsidR="00856CE9" w:rsidRDefault="00856CE9" w:rsidP="00CA6F30">
      <w:pPr>
        <w:jc w:val="both"/>
      </w:pPr>
      <w:r>
        <w:rPr>
          <w:rFonts w:hint="eastAsia"/>
        </w:rPr>
        <w:t>从抓拍单元配件包中找出螺钉、垫柱、四氟垫、垫圈等；</w:t>
      </w:r>
    </w:p>
    <w:p w14:paraId="7239CCC9" w14:textId="77777777" w:rsidR="00856CE9" w:rsidRDefault="00856CE9" w:rsidP="00CA6F30">
      <w:pPr>
        <w:jc w:val="both"/>
      </w:pPr>
      <w:r>
        <w:rPr>
          <w:rFonts w:hint="eastAsia"/>
        </w:rPr>
        <w:t>将</w:t>
      </w:r>
      <w:proofErr w:type="gramStart"/>
      <w:r>
        <w:rPr>
          <w:rFonts w:hint="eastAsia"/>
        </w:rPr>
        <w:t>垫柱固定</w:t>
      </w:r>
      <w:proofErr w:type="gramEnd"/>
      <w:r>
        <w:rPr>
          <w:rFonts w:hint="eastAsia"/>
        </w:rPr>
        <w:t>在护罩上盖上；</w:t>
      </w:r>
    </w:p>
    <w:p w14:paraId="2E723215" w14:textId="77777777" w:rsidR="00856CE9" w:rsidRDefault="00856CE9" w:rsidP="00CA6F30">
      <w:pPr>
        <w:jc w:val="both"/>
      </w:pPr>
      <w:r>
        <w:rPr>
          <w:rFonts w:hint="eastAsia"/>
        </w:rPr>
        <w:t>将遮阳</w:t>
      </w:r>
      <w:proofErr w:type="gramStart"/>
      <w:r>
        <w:rPr>
          <w:rFonts w:hint="eastAsia"/>
        </w:rPr>
        <w:t>罩孔对准垫柱中心</w:t>
      </w:r>
      <w:proofErr w:type="gramEnd"/>
      <w:r>
        <w:rPr>
          <w:rFonts w:hint="eastAsia"/>
        </w:rPr>
        <w:t>孔，用螺钉将遮阳</w:t>
      </w:r>
      <w:proofErr w:type="gramStart"/>
      <w:r>
        <w:rPr>
          <w:rFonts w:hint="eastAsia"/>
        </w:rPr>
        <w:t>罩固定</w:t>
      </w:r>
      <w:proofErr w:type="gramEnd"/>
      <w:r>
        <w:rPr>
          <w:rFonts w:hint="eastAsia"/>
        </w:rPr>
        <w:t>牢固，安装示意图如图所示，安装好后效果图如下图所示。</w:t>
      </w:r>
    </w:p>
    <w:p w14:paraId="6DF81B3B" w14:textId="3441D3DE" w:rsidR="00856CE9" w:rsidRDefault="00856CE9" w:rsidP="00856CE9">
      <w:r>
        <w:lastRenderedPageBreak/>
        <w:t xml:space="preserve">  </w:t>
      </w:r>
      <w:r w:rsidR="00602DE7" w:rsidRPr="00E56DFC">
        <w:rPr>
          <w:rFonts w:hint="eastAsia"/>
          <w:noProof/>
          <w:kern w:val="0"/>
        </w:rPr>
        <w:drawing>
          <wp:inline distT="0" distB="0" distL="0" distR="0" wp14:anchorId="7BEF71B3" wp14:editId="2BE9D72A">
            <wp:extent cx="2926080" cy="892175"/>
            <wp:effectExtent l="0" t="0" r="7620" b="3175"/>
            <wp:docPr id="139" name="图片 139" descr="4F_CU(MTF5GSTL@4Q@)R7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4F_CU(MTF5GSTL@4Q@)R7Z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926080" cy="892175"/>
                    </a:xfrm>
                    <a:prstGeom prst="rect">
                      <a:avLst/>
                    </a:prstGeom>
                    <a:noFill/>
                    <a:ln>
                      <a:noFill/>
                    </a:ln>
                  </pic:spPr>
                </pic:pic>
              </a:graphicData>
            </a:graphic>
          </wp:inline>
        </w:drawing>
      </w:r>
      <w:r w:rsidR="00602DE7" w:rsidRPr="00E56DFC">
        <w:rPr>
          <w:rFonts w:hint="eastAsia"/>
          <w:noProof/>
        </w:rPr>
        <w:drawing>
          <wp:inline distT="0" distB="0" distL="0" distR="0" wp14:anchorId="5C69AFAF" wp14:editId="5D85A3B7">
            <wp:extent cx="2296795" cy="929005"/>
            <wp:effectExtent l="0" t="0" r="8255" b="4445"/>
            <wp:docPr id="138" name="图片 138" descr="Y4800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Y4800_b"/>
                    <pic:cNvPicPr>
                      <a:picLocks noChangeAspect="1" noChangeArrowheads="1"/>
                    </pic:cNvPicPr>
                  </pic:nvPicPr>
                  <pic:blipFill>
                    <a:blip r:embed="rId37">
                      <a:extLst>
                        <a:ext uri="{28A0092B-C50C-407E-A947-70E740481C1C}">
                          <a14:useLocalDpi xmlns:a14="http://schemas.microsoft.com/office/drawing/2010/main" val="0"/>
                        </a:ext>
                      </a:extLst>
                    </a:blip>
                    <a:srcRect t="27068" b="24060"/>
                    <a:stretch>
                      <a:fillRect/>
                    </a:stretch>
                  </pic:blipFill>
                  <pic:spPr>
                    <a:xfrm>
                      <a:off x="0" y="0"/>
                      <a:ext cx="2296795" cy="929005"/>
                    </a:xfrm>
                    <a:prstGeom prst="rect">
                      <a:avLst/>
                    </a:prstGeom>
                    <a:noFill/>
                    <a:ln>
                      <a:noFill/>
                    </a:ln>
                  </pic:spPr>
                </pic:pic>
              </a:graphicData>
            </a:graphic>
          </wp:inline>
        </w:drawing>
      </w:r>
    </w:p>
    <w:p w14:paraId="62398AD6" w14:textId="77777777" w:rsidR="00856CE9" w:rsidRDefault="00856CE9" w:rsidP="00856CE9">
      <w:r>
        <w:rPr>
          <w:rFonts w:hint="eastAsia"/>
        </w:rPr>
        <w:t>万向节安装说明</w:t>
      </w:r>
    </w:p>
    <w:p w14:paraId="54901CDE" w14:textId="77777777" w:rsidR="00856CE9" w:rsidRDefault="00856CE9" w:rsidP="00856CE9">
      <w:r>
        <w:rPr>
          <w:rFonts w:hint="eastAsia"/>
        </w:rPr>
        <w:t>首先将防护罩与万向节连接好，如图所示，防护罩底部有</w:t>
      </w:r>
      <w:r>
        <w:rPr>
          <w:rFonts w:hint="eastAsia"/>
        </w:rPr>
        <w:t>2</w:t>
      </w:r>
      <w:r>
        <w:rPr>
          <w:rFonts w:hint="eastAsia"/>
        </w:rPr>
        <w:t>个螺孔：</w:t>
      </w:r>
    </w:p>
    <w:p w14:paraId="37B0446B" w14:textId="166CC479" w:rsidR="00856CE9" w:rsidRDefault="00856CE9" w:rsidP="00856CE9">
      <w:r>
        <w:t xml:space="preserve">  </w:t>
      </w:r>
      <w:r w:rsidR="00602DE7" w:rsidRPr="00E56DFC">
        <w:rPr>
          <w:rFonts w:hint="eastAsia"/>
          <w:noProof/>
        </w:rPr>
        <w:drawing>
          <wp:inline distT="0" distB="0" distL="0" distR="0" wp14:anchorId="079DFAE7" wp14:editId="52AF220B">
            <wp:extent cx="2582545" cy="862965"/>
            <wp:effectExtent l="0" t="0" r="8255" b="3810"/>
            <wp:docPr id="137" name="图片 137" descr="Y4800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Y4800_p1"/>
                    <pic:cNvPicPr>
                      <a:picLocks noChangeAspect="1" noChangeArrowheads="1"/>
                    </pic:cNvPicPr>
                  </pic:nvPicPr>
                  <pic:blipFill>
                    <a:blip r:embed="rId38">
                      <a:extLst>
                        <a:ext uri="{28A0092B-C50C-407E-A947-70E740481C1C}">
                          <a14:useLocalDpi xmlns:a14="http://schemas.microsoft.com/office/drawing/2010/main" val="0"/>
                        </a:ext>
                      </a:extLst>
                    </a:blip>
                    <a:srcRect l="2083" t="37158" r="3819" b="23497"/>
                    <a:stretch>
                      <a:fillRect/>
                    </a:stretch>
                  </pic:blipFill>
                  <pic:spPr>
                    <a:xfrm>
                      <a:off x="0" y="0"/>
                      <a:ext cx="2582545" cy="862965"/>
                    </a:xfrm>
                    <a:prstGeom prst="rect">
                      <a:avLst/>
                    </a:prstGeom>
                    <a:noFill/>
                    <a:ln>
                      <a:noFill/>
                    </a:ln>
                  </pic:spPr>
                </pic:pic>
              </a:graphicData>
            </a:graphic>
          </wp:inline>
        </w:drawing>
      </w:r>
      <w:r w:rsidR="00602DE7" w:rsidRPr="00E56DFC">
        <w:rPr>
          <w:rFonts w:hint="eastAsia"/>
          <w:noProof/>
        </w:rPr>
        <w:drawing>
          <wp:inline distT="0" distB="0" distL="0" distR="0" wp14:anchorId="65BA05C2" wp14:editId="2C7BDF56">
            <wp:extent cx="1104900" cy="914400"/>
            <wp:effectExtent l="0" t="0" r="0" b="0"/>
            <wp:docPr id="136" name="图片 136" descr="WS2790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WS2790_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104900" cy="914400"/>
                    </a:xfrm>
                    <a:prstGeom prst="rect">
                      <a:avLst/>
                    </a:prstGeom>
                    <a:noFill/>
                    <a:ln>
                      <a:noFill/>
                    </a:ln>
                  </pic:spPr>
                </pic:pic>
              </a:graphicData>
            </a:graphic>
          </wp:inline>
        </w:drawing>
      </w:r>
    </w:p>
    <w:p w14:paraId="003D9990" w14:textId="77777777" w:rsidR="00856CE9" w:rsidRDefault="00856CE9" w:rsidP="00CA6F30">
      <w:pPr>
        <w:jc w:val="both"/>
      </w:pPr>
      <w:r>
        <w:rPr>
          <w:rFonts w:hint="eastAsia"/>
        </w:rPr>
        <w:t>万向节分为上下两面，其中下面为与防护罩对应的两个螺孔。安装时，</w:t>
      </w:r>
      <w:proofErr w:type="gramStart"/>
      <w:r>
        <w:rPr>
          <w:rFonts w:hint="eastAsia"/>
        </w:rPr>
        <w:t>将此螺孔</w:t>
      </w:r>
      <w:proofErr w:type="gramEnd"/>
      <w:r>
        <w:rPr>
          <w:rFonts w:hint="eastAsia"/>
        </w:rPr>
        <w:t>与防护罩螺孔对准，使用配件包中的六角螺丝固定即可完成防护罩与万向节的安装。同样的方法，用配件包中的螺丝固定万向节另一面与立杆顶部。安装效果如图所示</w:t>
      </w:r>
    </w:p>
    <w:p w14:paraId="5638D0E0" w14:textId="407BF9CE" w:rsidR="00856CE9" w:rsidRDefault="00856CE9" w:rsidP="00856CE9">
      <w:r>
        <w:t xml:space="preserve"> </w:t>
      </w:r>
      <w:r w:rsidR="00602DE7" w:rsidRPr="00E56DFC">
        <w:rPr>
          <w:rFonts w:hint="eastAsia"/>
          <w:noProof/>
        </w:rPr>
        <w:drawing>
          <wp:inline distT="0" distB="0" distL="0" distR="0" wp14:anchorId="6F2B2FB2" wp14:editId="66D1B407">
            <wp:extent cx="3848100" cy="30575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48100" cy="3057525"/>
                    </a:xfrm>
                    <a:prstGeom prst="rect">
                      <a:avLst/>
                    </a:prstGeom>
                    <a:noFill/>
                    <a:ln>
                      <a:noFill/>
                    </a:ln>
                  </pic:spPr>
                </pic:pic>
              </a:graphicData>
            </a:graphic>
          </wp:inline>
        </w:drawing>
      </w:r>
    </w:p>
    <w:p w14:paraId="5CB1F79E" w14:textId="77777777" w:rsidR="00856CE9" w:rsidRDefault="00856CE9" w:rsidP="00CA6F30">
      <w:pPr>
        <w:jc w:val="both"/>
      </w:pPr>
      <w:r>
        <w:rPr>
          <w:rFonts w:hint="eastAsia"/>
        </w:rPr>
        <w:t>（</w:t>
      </w:r>
      <w:r>
        <w:rPr>
          <w:rFonts w:hint="eastAsia"/>
        </w:rPr>
        <w:t>7</w:t>
      </w:r>
      <w:r>
        <w:rPr>
          <w:rFonts w:hint="eastAsia"/>
        </w:rPr>
        <w:t>）安装视频补光灯</w:t>
      </w:r>
    </w:p>
    <w:p w14:paraId="3275533F" w14:textId="77777777" w:rsidR="00856CE9" w:rsidRDefault="00856CE9" w:rsidP="00CA6F30">
      <w:pPr>
        <w:jc w:val="both"/>
      </w:pPr>
      <w:r>
        <w:rPr>
          <w:rFonts w:hint="eastAsia"/>
        </w:rPr>
        <w:t>按设备布局</w:t>
      </w:r>
      <w:proofErr w:type="gramStart"/>
      <w:r>
        <w:rPr>
          <w:rFonts w:hint="eastAsia"/>
        </w:rPr>
        <w:t>图要求</w:t>
      </w:r>
      <w:proofErr w:type="gramEnd"/>
      <w:r>
        <w:rPr>
          <w:rFonts w:hint="eastAsia"/>
        </w:rPr>
        <w:t>安装补光灯。使用万向节或抱</w:t>
      </w:r>
      <w:proofErr w:type="gramStart"/>
      <w:r>
        <w:rPr>
          <w:rFonts w:hint="eastAsia"/>
        </w:rPr>
        <w:t>箍固定</w:t>
      </w:r>
      <w:proofErr w:type="gramEnd"/>
      <w:r>
        <w:rPr>
          <w:rFonts w:hint="eastAsia"/>
        </w:rPr>
        <w:t>补光灯，用不锈钢螺母固定，在固定之前先上下左右调整灯的角度。</w:t>
      </w:r>
    </w:p>
    <w:p w14:paraId="5A077279" w14:textId="77777777" w:rsidR="00856CE9" w:rsidRDefault="00856CE9" w:rsidP="00CA6F30">
      <w:pPr>
        <w:jc w:val="both"/>
      </w:pPr>
      <w:r>
        <w:rPr>
          <w:rFonts w:hint="eastAsia"/>
        </w:rPr>
        <w:t>补光灯的安装位置根据产品方案或设计方案是与抓拍单元安装于同一立杆</w:t>
      </w:r>
      <w:proofErr w:type="gramStart"/>
      <w:r>
        <w:rPr>
          <w:rFonts w:hint="eastAsia"/>
        </w:rPr>
        <w:t>或是分杆安装</w:t>
      </w:r>
      <w:proofErr w:type="gramEnd"/>
      <w:r>
        <w:rPr>
          <w:rFonts w:hint="eastAsia"/>
        </w:rPr>
        <w:t>，</w:t>
      </w:r>
      <w:proofErr w:type="gramStart"/>
      <w:r>
        <w:rPr>
          <w:rFonts w:hint="eastAsia"/>
        </w:rPr>
        <w:t>同杆安装</w:t>
      </w:r>
      <w:proofErr w:type="gramEnd"/>
      <w:r>
        <w:rPr>
          <w:rFonts w:hint="eastAsia"/>
        </w:rPr>
        <w:t>补光灯安装于立杆的底部，</w:t>
      </w:r>
      <w:proofErr w:type="gramStart"/>
      <w:r>
        <w:rPr>
          <w:rFonts w:hint="eastAsia"/>
        </w:rPr>
        <w:t>分杆安装</w:t>
      </w:r>
      <w:proofErr w:type="gramEnd"/>
      <w:r>
        <w:rPr>
          <w:rFonts w:hint="eastAsia"/>
        </w:rPr>
        <w:t>于配套的立杆上。基本方式如图所示：</w:t>
      </w:r>
    </w:p>
    <w:p w14:paraId="6ABF7CF2" w14:textId="07C517A1" w:rsidR="00856CE9" w:rsidRDefault="00856CE9" w:rsidP="00602DE7">
      <w:pPr>
        <w:ind w:firstLineChars="1000" w:firstLine="2400"/>
      </w:pPr>
      <w:r>
        <w:lastRenderedPageBreak/>
        <w:t xml:space="preserve"> </w:t>
      </w:r>
      <w:r w:rsidR="00602DE7" w:rsidRPr="00E56DFC">
        <w:rPr>
          <w:rFonts w:hint="eastAsia"/>
          <w:noProof/>
        </w:rPr>
        <w:drawing>
          <wp:inline distT="0" distB="0" distL="0" distR="0" wp14:anchorId="2F283C14" wp14:editId="359594C5">
            <wp:extent cx="2289810" cy="2552700"/>
            <wp:effectExtent l="0" t="0" r="571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289810" cy="2552700"/>
                    </a:xfrm>
                    <a:prstGeom prst="rect">
                      <a:avLst/>
                    </a:prstGeom>
                    <a:noFill/>
                    <a:ln>
                      <a:noFill/>
                    </a:ln>
                  </pic:spPr>
                </pic:pic>
              </a:graphicData>
            </a:graphic>
          </wp:inline>
        </w:drawing>
      </w:r>
    </w:p>
    <w:p w14:paraId="4F294CD2" w14:textId="77777777" w:rsidR="00856CE9" w:rsidRDefault="00856CE9" w:rsidP="00CA6F30">
      <w:pPr>
        <w:jc w:val="both"/>
      </w:pPr>
      <w:r>
        <w:rPr>
          <w:rFonts w:hint="eastAsia"/>
        </w:rPr>
        <w:t>（</w:t>
      </w:r>
      <w:r>
        <w:rPr>
          <w:rFonts w:hint="eastAsia"/>
        </w:rPr>
        <w:t>8</w:t>
      </w:r>
      <w:r>
        <w:rPr>
          <w:rFonts w:hint="eastAsia"/>
        </w:rPr>
        <w:t>）自动挡车器和控制机安装要求</w:t>
      </w:r>
    </w:p>
    <w:p w14:paraId="7E74E642" w14:textId="77777777" w:rsidR="00856CE9" w:rsidRDefault="00856CE9" w:rsidP="00CA6F30">
      <w:pPr>
        <w:jc w:val="both"/>
      </w:pPr>
      <w:r>
        <w:rPr>
          <w:rFonts w:hint="eastAsia"/>
        </w:rPr>
        <w:t>出入口控制机、自动挡车器的机身应垂直于水平面，其最大倾斜度不大于</w:t>
      </w:r>
      <w:r>
        <w:rPr>
          <w:rFonts w:hint="eastAsia"/>
        </w:rPr>
        <w:t>1</w:t>
      </w:r>
      <w:r>
        <w:rPr>
          <w:rFonts w:hint="eastAsia"/>
        </w:rPr>
        <w:t>°，安装处，</w:t>
      </w:r>
      <w:proofErr w:type="gramStart"/>
      <w:r>
        <w:rPr>
          <w:rFonts w:hint="eastAsia"/>
        </w:rPr>
        <w:t>建议加砌水泥</w:t>
      </w:r>
      <w:proofErr w:type="gramEnd"/>
      <w:r>
        <w:rPr>
          <w:rFonts w:hint="eastAsia"/>
        </w:rPr>
        <w:t>台或水泥基础</w:t>
      </w:r>
      <w:r>
        <w:rPr>
          <w:rFonts w:hint="eastAsia"/>
        </w:rPr>
        <w:t>,</w:t>
      </w:r>
      <w:r>
        <w:rPr>
          <w:rFonts w:hint="eastAsia"/>
        </w:rPr>
        <w:t>基础尺寸为</w:t>
      </w:r>
      <w:r>
        <w:rPr>
          <w:rFonts w:hint="eastAsia"/>
        </w:rPr>
        <w:t>400mm*400mm*400mm</w:t>
      </w:r>
      <w:r>
        <w:rPr>
          <w:rFonts w:hint="eastAsia"/>
        </w:rPr>
        <w:t>；</w:t>
      </w:r>
    </w:p>
    <w:p w14:paraId="65B2673D" w14:textId="77777777" w:rsidR="00856CE9" w:rsidRDefault="00856CE9" w:rsidP="00CA6F30">
      <w:pPr>
        <w:jc w:val="both"/>
      </w:pPr>
      <w:r>
        <w:rPr>
          <w:rFonts w:hint="eastAsia"/>
        </w:rPr>
        <w:t>自动挡车器杆应垂直于行车方向，其垂直度误差不得超过</w:t>
      </w:r>
      <w:r>
        <w:rPr>
          <w:rFonts w:hint="eastAsia"/>
        </w:rPr>
        <w:t>1</w:t>
      </w:r>
      <w:r>
        <w:rPr>
          <w:rFonts w:hint="eastAsia"/>
        </w:rPr>
        <w:t>°；</w:t>
      </w:r>
    </w:p>
    <w:p w14:paraId="082F7358" w14:textId="77777777" w:rsidR="00856CE9" w:rsidRDefault="00856CE9" w:rsidP="00CA6F30">
      <w:pPr>
        <w:jc w:val="both"/>
      </w:pPr>
      <w:r>
        <w:rPr>
          <w:rFonts w:hint="eastAsia"/>
        </w:rPr>
        <w:t>出入口控制机或自动挡车器，不应安装在低洼地带，以防积水对设备造成的不良影响或导致设备不能正常工作；</w:t>
      </w:r>
    </w:p>
    <w:p w14:paraId="1F68A4D4" w14:textId="77777777" w:rsidR="00856CE9" w:rsidRDefault="00856CE9" w:rsidP="00CA6F30">
      <w:pPr>
        <w:jc w:val="both"/>
      </w:pPr>
      <w:r>
        <w:rPr>
          <w:rFonts w:hint="eastAsia"/>
        </w:rPr>
        <w:t>所有设备的固定应牢靠，不得出现松动或摇摆现象；</w:t>
      </w:r>
    </w:p>
    <w:p w14:paraId="0C8812CA" w14:textId="77777777" w:rsidR="00856CE9" w:rsidRDefault="00856CE9" w:rsidP="00CA6F30">
      <w:pPr>
        <w:jc w:val="both"/>
      </w:pPr>
      <w:r>
        <w:rPr>
          <w:rFonts w:hint="eastAsia"/>
        </w:rPr>
        <w:t>出入口控制机与控制室管理计算机间的布线距离应小于</w:t>
      </w:r>
      <w:r>
        <w:rPr>
          <w:rFonts w:hint="eastAsia"/>
        </w:rPr>
        <w:t>70</w:t>
      </w:r>
      <w:r>
        <w:rPr>
          <w:rFonts w:hint="eastAsia"/>
        </w:rPr>
        <w:t>米，当大于该距离时则应采用光纤传输模式；</w:t>
      </w:r>
    </w:p>
    <w:p w14:paraId="5B458495" w14:textId="77777777" w:rsidR="00856CE9" w:rsidRDefault="00856CE9" w:rsidP="00CA6F30">
      <w:pPr>
        <w:jc w:val="both"/>
      </w:pPr>
      <w:r>
        <w:rPr>
          <w:rFonts w:hint="eastAsia"/>
        </w:rPr>
        <w:t>固定时，需要使用</w:t>
      </w:r>
      <w:r>
        <w:rPr>
          <w:rFonts w:hint="eastAsia"/>
        </w:rPr>
        <w:t>20</w:t>
      </w:r>
      <w:r>
        <w:rPr>
          <w:rFonts w:hint="eastAsia"/>
        </w:rPr>
        <w:t>号的砖头进行开孔，并使用</w:t>
      </w:r>
      <w:r>
        <w:rPr>
          <w:rFonts w:hint="eastAsia"/>
        </w:rPr>
        <w:t>16</w:t>
      </w:r>
      <w:r>
        <w:rPr>
          <w:rFonts w:hint="eastAsia"/>
        </w:rPr>
        <w:t>号的螺栓进行固定</w:t>
      </w:r>
    </w:p>
    <w:p w14:paraId="14FC209F" w14:textId="129CBE2C" w:rsidR="00856CE9" w:rsidRDefault="00856CE9" w:rsidP="00856CE9">
      <w:r>
        <w:t xml:space="preserve"> </w:t>
      </w:r>
      <w:r w:rsidR="00602DE7" w:rsidRPr="00E56DFC">
        <w:rPr>
          <w:rFonts w:hint="eastAsia"/>
          <w:noProof/>
        </w:rPr>
        <w:drawing>
          <wp:inline distT="0" distB="0" distL="0" distR="0" wp14:anchorId="676DD7A6" wp14:editId="7BF6F835">
            <wp:extent cx="2377440" cy="1799590"/>
            <wp:effectExtent l="0" t="0" r="3810" b="635"/>
            <wp:docPr id="128" name="图片 128" descr="C:\Users\shilinyong.HIK\Desktop\20140812_142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shilinyong.HIK\Desktop\20140812_14220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77440" cy="1799590"/>
                    </a:xfrm>
                    <a:prstGeom prst="rect">
                      <a:avLst/>
                    </a:prstGeom>
                    <a:noFill/>
                    <a:ln>
                      <a:noFill/>
                    </a:ln>
                  </pic:spPr>
                </pic:pic>
              </a:graphicData>
            </a:graphic>
          </wp:inline>
        </w:drawing>
      </w:r>
      <w:r w:rsidR="00602DE7" w:rsidRPr="00E56DFC">
        <w:rPr>
          <w:rFonts w:hint="eastAsia"/>
          <w:noProof/>
        </w:rPr>
        <w:drawing>
          <wp:inline distT="0" distB="0" distL="0" distR="0" wp14:anchorId="22384AF2" wp14:editId="649FD8CA">
            <wp:extent cx="2713990" cy="1799590"/>
            <wp:effectExtent l="0" t="0" r="635" b="635"/>
            <wp:docPr id="127" name="图片 127" descr="C:\Users\shilinyong.HIK\Desktop\20140812_142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shilinyong.HIK\Desktop\20140812_14294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713990" cy="1799590"/>
                    </a:xfrm>
                    <a:prstGeom prst="rect">
                      <a:avLst/>
                    </a:prstGeom>
                    <a:noFill/>
                    <a:ln>
                      <a:noFill/>
                    </a:ln>
                  </pic:spPr>
                </pic:pic>
              </a:graphicData>
            </a:graphic>
          </wp:inline>
        </w:drawing>
      </w:r>
    </w:p>
    <w:p w14:paraId="277C3B18" w14:textId="0185B74F" w:rsidR="00856CE9" w:rsidRDefault="00856CE9" w:rsidP="00856CE9">
      <w:r>
        <w:lastRenderedPageBreak/>
        <w:t xml:space="preserve"> </w:t>
      </w:r>
      <w:r w:rsidR="00602DE7" w:rsidRPr="00E56DFC">
        <w:rPr>
          <w:rFonts w:hint="eastAsia"/>
          <w:noProof/>
        </w:rPr>
        <w:drawing>
          <wp:inline distT="0" distB="0" distL="0" distR="0" wp14:anchorId="4B6A6A65" wp14:editId="4C807ADC">
            <wp:extent cx="2406650" cy="1843405"/>
            <wp:effectExtent l="0" t="0" r="3175" b="4445"/>
            <wp:docPr id="126" name="图片 126" descr="C:\Users\shilinyong\Desktop\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shilinyong\Desktop\1\3\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406650" cy="1843405"/>
                    </a:xfrm>
                    <a:prstGeom prst="rect">
                      <a:avLst/>
                    </a:prstGeom>
                    <a:noFill/>
                    <a:ln>
                      <a:noFill/>
                    </a:ln>
                  </pic:spPr>
                </pic:pic>
              </a:graphicData>
            </a:graphic>
          </wp:inline>
        </w:drawing>
      </w:r>
      <w:r w:rsidR="00602DE7" w:rsidRPr="00E56DFC">
        <w:rPr>
          <w:rFonts w:hint="eastAsia"/>
          <w:noProof/>
          <w:sz w:val="21"/>
          <w:szCs w:val="20"/>
        </w:rPr>
        <w:drawing>
          <wp:inline distT="0" distB="0" distL="0" distR="0" wp14:anchorId="01D60B67" wp14:editId="0B800D49">
            <wp:extent cx="2406650" cy="1843405"/>
            <wp:effectExtent l="0" t="0" r="3175" b="4445"/>
            <wp:docPr id="125" name="图片 125" descr="C:\Users\shilinyong\Desktop\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shilinyong\Desktop\1\3\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406650" cy="1843405"/>
                    </a:xfrm>
                    <a:prstGeom prst="rect">
                      <a:avLst/>
                    </a:prstGeom>
                    <a:noFill/>
                    <a:ln>
                      <a:noFill/>
                    </a:ln>
                  </pic:spPr>
                </pic:pic>
              </a:graphicData>
            </a:graphic>
          </wp:inline>
        </w:drawing>
      </w:r>
    </w:p>
    <w:p w14:paraId="3DCA50FA" w14:textId="5C73EC30" w:rsidR="00856CE9" w:rsidRPr="00856CE9" w:rsidRDefault="00602DE7" w:rsidP="00856CE9">
      <w:r w:rsidRPr="00E56DFC">
        <w:rPr>
          <w:rFonts w:hint="eastAsia"/>
          <w:noProof/>
        </w:rPr>
        <w:drawing>
          <wp:inline distT="0" distB="0" distL="0" distR="0" wp14:anchorId="6638E58C" wp14:editId="2FCB0C38">
            <wp:extent cx="5278755" cy="1243965"/>
            <wp:effectExtent l="0" t="0" r="762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8755" cy="1243965"/>
                    </a:xfrm>
                    <a:prstGeom prst="rect">
                      <a:avLst/>
                    </a:prstGeom>
                    <a:noFill/>
                    <a:ln>
                      <a:noFill/>
                    </a:ln>
                  </pic:spPr>
                </pic:pic>
              </a:graphicData>
            </a:graphic>
          </wp:inline>
        </w:drawing>
      </w:r>
    </w:p>
    <w:p w14:paraId="2238B61B" w14:textId="5AF325AF" w:rsidR="00476562" w:rsidRDefault="00476562" w:rsidP="00245419">
      <w:pPr>
        <w:pStyle w:val="4"/>
      </w:pPr>
      <w:r>
        <w:rPr>
          <w:rFonts w:hint="eastAsia"/>
        </w:rPr>
        <w:t>公共广播系统</w:t>
      </w:r>
      <w:r>
        <w:rPr>
          <w:rFonts w:hint="eastAsia"/>
        </w:rPr>
        <w:t xml:space="preserve"> </w:t>
      </w:r>
    </w:p>
    <w:p w14:paraId="69174F3F" w14:textId="5D208382" w:rsidR="00DA03BC" w:rsidRDefault="00DA03BC" w:rsidP="00DA03BC">
      <w:r>
        <w:rPr>
          <w:rFonts w:hint="eastAsia"/>
        </w:rPr>
        <w:t>本工程广播系统采用多线制系统，广播的机柜设在消防控制中心内，在地下车库、公共活动区等处设扬声器，火灾</w:t>
      </w:r>
      <w:proofErr w:type="gramStart"/>
      <w:r>
        <w:rPr>
          <w:rFonts w:hint="eastAsia"/>
        </w:rPr>
        <w:t>时强切至</w:t>
      </w:r>
      <w:proofErr w:type="gramEnd"/>
      <w:r>
        <w:rPr>
          <w:rFonts w:hint="eastAsia"/>
        </w:rPr>
        <w:t>火灾事故广播状态。</w:t>
      </w:r>
    </w:p>
    <w:p w14:paraId="3E48104F" w14:textId="77777777" w:rsidR="00DA03BC" w:rsidRDefault="00DA03BC" w:rsidP="00DA03BC">
      <w:r>
        <w:rPr>
          <w:rFonts w:hint="eastAsia"/>
        </w:rPr>
        <w:t>本工程的广播系统组成为：广播及控制末端、传输线路、节目调制前端、功率放大输出单元。</w:t>
      </w:r>
    </w:p>
    <w:p w14:paraId="6DA67A2B" w14:textId="3F5F5B99" w:rsidR="00DA03BC" w:rsidRDefault="00DA03BC" w:rsidP="00DA03BC">
      <w:pPr>
        <w:ind w:firstLine="360"/>
      </w:pPr>
      <w:r w:rsidRPr="00E56DFC">
        <w:rPr>
          <w:rFonts w:hint="eastAsia"/>
          <w:noProof/>
          <w:sz w:val="18"/>
          <w:szCs w:val="18"/>
        </w:rPr>
        <mc:AlternateContent>
          <mc:Choice Requires="wpg">
            <w:drawing>
              <wp:anchor distT="0" distB="0" distL="114300" distR="114300" simplePos="0" relativeHeight="251659264" behindDoc="0" locked="0" layoutInCell="1" allowOverlap="1" wp14:anchorId="08716A5F" wp14:editId="1D886D6C">
                <wp:simplePos x="0" y="0"/>
                <wp:positionH relativeFrom="column">
                  <wp:posOffset>357809</wp:posOffset>
                </wp:positionH>
                <wp:positionV relativeFrom="paragraph">
                  <wp:posOffset>285088</wp:posOffset>
                </wp:positionV>
                <wp:extent cx="5143500" cy="297180"/>
                <wp:effectExtent l="4445" t="4445" r="5080" b="12700"/>
                <wp:wrapNone/>
                <wp:docPr id="110" name="组合 110"/>
                <wp:cNvGraphicFramePr/>
                <a:graphic xmlns:a="http://schemas.openxmlformats.org/drawingml/2006/main">
                  <a:graphicData uri="http://schemas.microsoft.com/office/word/2010/wordprocessingGroup">
                    <wpg:wgp>
                      <wpg:cNvGrpSpPr/>
                      <wpg:grpSpPr>
                        <a:xfrm>
                          <a:off x="0" y="0"/>
                          <a:ext cx="5143500" cy="297180"/>
                          <a:chOff x="1980" y="4872"/>
                          <a:chExt cx="8100" cy="468"/>
                        </a:xfrm>
                      </wpg:grpSpPr>
                      <wps:wsp>
                        <wps:cNvPr id="111" name="Text Box 3"/>
                        <wps:cNvSpPr txBox="1">
                          <a:spLocks noChangeArrowheads="1"/>
                        </wps:cNvSpPr>
                        <wps:spPr bwMode="auto">
                          <a:xfrm>
                            <a:off x="1980" y="4872"/>
                            <a:ext cx="1440" cy="468"/>
                          </a:xfrm>
                          <a:prstGeom prst="rect">
                            <a:avLst/>
                          </a:prstGeom>
                          <a:solidFill>
                            <a:srgbClr val="FFFFFF"/>
                          </a:solidFill>
                          <a:ln w="9525">
                            <a:solidFill>
                              <a:srgbClr val="000000"/>
                            </a:solidFill>
                            <a:miter lim="800000"/>
                          </a:ln>
                        </wps:spPr>
                        <wps:txbx>
                          <w:txbxContent>
                            <w:p w14:paraId="3A5D56F5" w14:textId="77777777" w:rsidR="00B825B8" w:rsidRDefault="00B825B8" w:rsidP="00DA03BC">
                              <w:pPr>
                                <w:ind w:firstLineChars="0" w:firstLine="0"/>
                                <w:rPr>
                                  <w:sz w:val="21"/>
                                </w:rPr>
                              </w:pPr>
                              <w:r>
                                <w:rPr>
                                  <w:rFonts w:hint="eastAsia"/>
                                  <w:sz w:val="21"/>
                                </w:rPr>
                                <w:t>线缆敷设</w:t>
                              </w:r>
                            </w:p>
                          </w:txbxContent>
                        </wps:txbx>
                        <wps:bodyPr rot="0" vert="horz" wrap="square" lIns="91440" tIns="45720" rIns="91440" bIns="45720" anchor="t" anchorCtr="0" upright="1">
                          <a:noAutofit/>
                        </wps:bodyPr>
                      </wps:wsp>
                      <wps:wsp>
                        <wps:cNvPr id="112" name="Text Box 4"/>
                        <wps:cNvSpPr txBox="1">
                          <a:spLocks noChangeArrowheads="1"/>
                        </wps:cNvSpPr>
                        <wps:spPr bwMode="auto">
                          <a:xfrm>
                            <a:off x="3960" y="4872"/>
                            <a:ext cx="1800" cy="468"/>
                          </a:xfrm>
                          <a:prstGeom prst="rect">
                            <a:avLst/>
                          </a:prstGeom>
                          <a:solidFill>
                            <a:srgbClr val="FFFFFF"/>
                          </a:solidFill>
                          <a:ln w="9525">
                            <a:solidFill>
                              <a:srgbClr val="000000"/>
                            </a:solidFill>
                            <a:miter lim="800000"/>
                          </a:ln>
                        </wps:spPr>
                        <wps:txbx>
                          <w:txbxContent>
                            <w:p w14:paraId="29DDCD45" w14:textId="77777777" w:rsidR="00B825B8" w:rsidRPr="004E2E6D" w:rsidRDefault="00B825B8" w:rsidP="00DA03BC">
                              <w:pPr>
                                <w:spacing w:line="240" w:lineRule="auto"/>
                                <w:ind w:firstLineChars="0" w:firstLine="0"/>
                                <w:rPr>
                                  <w:sz w:val="21"/>
                                </w:rPr>
                              </w:pPr>
                              <w:r w:rsidRPr="004E2E6D">
                                <w:rPr>
                                  <w:rFonts w:hint="eastAsia"/>
                                  <w:sz w:val="21"/>
                                </w:rPr>
                                <w:t>广播末端安装</w:t>
                              </w:r>
                            </w:p>
                          </w:txbxContent>
                        </wps:txbx>
                        <wps:bodyPr rot="0" vert="horz" wrap="square" lIns="91440" tIns="45720" rIns="91440" bIns="45720" anchor="t" anchorCtr="0" upright="1">
                          <a:noAutofit/>
                        </wps:bodyPr>
                      </wps:wsp>
                      <wps:wsp>
                        <wps:cNvPr id="113" name="Text Box 5"/>
                        <wps:cNvSpPr txBox="1">
                          <a:spLocks noChangeArrowheads="1"/>
                        </wps:cNvSpPr>
                        <wps:spPr bwMode="auto">
                          <a:xfrm>
                            <a:off x="6300" y="4872"/>
                            <a:ext cx="1800" cy="468"/>
                          </a:xfrm>
                          <a:prstGeom prst="rect">
                            <a:avLst/>
                          </a:prstGeom>
                          <a:solidFill>
                            <a:srgbClr val="FFFFFF"/>
                          </a:solidFill>
                          <a:ln w="9525">
                            <a:solidFill>
                              <a:srgbClr val="000000"/>
                            </a:solidFill>
                            <a:miter lim="800000"/>
                          </a:ln>
                        </wps:spPr>
                        <wps:txbx>
                          <w:txbxContent>
                            <w:p w14:paraId="3D18A8DB" w14:textId="77777777" w:rsidR="00B825B8" w:rsidRPr="004E2E6D" w:rsidRDefault="00B825B8" w:rsidP="00DA03BC">
                              <w:pPr>
                                <w:spacing w:line="240" w:lineRule="auto"/>
                                <w:ind w:firstLineChars="0" w:firstLine="0"/>
                                <w:rPr>
                                  <w:sz w:val="21"/>
                                </w:rPr>
                              </w:pPr>
                              <w:r>
                                <w:rPr>
                                  <w:rFonts w:hint="eastAsia"/>
                                  <w:sz w:val="21"/>
                                </w:rPr>
                                <w:t>机房设备</w:t>
                              </w:r>
                              <w:r w:rsidRPr="004E2E6D">
                                <w:rPr>
                                  <w:rFonts w:hint="eastAsia"/>
                                  <w:sz w:val="21"/>
                                </w:rPr>
                                <w:t>安装</w:t>
                              </w:r>
                            </w:p>
                          </w:txbxContent>
                        </wps:txbx>
                        <wps:bodyPr rot="0" vert="horz" wrap="square" lIns="91440" tIns="45720" rIns="91440" bIns="45720" anchor="t" anchorCtr="0" upright="1">
                          <a:noAutofit/>
                        </wps:bodyPr>
                      </wps:wsp>
                      <wps:wsp>
                        <wps:cNvPr id="114" name="Text Box 6"/>
                        <wps:cNvSpPr txBox="1">
                          <a:spLocks noChangeArrowheads="1"/>
                        </wps:cNvSpPr>
                        <wps:spPr bwMode="auto">
                          <a:xfrm>
                            <a:off x="8640" y="4872"/>
                            <a:ext cx="1440" cy="468"/>
                          </a:xfrm>
                          <a:prstGeom prst="rect">
                            <a:avLst/>
                          </a:prstGeom>
                          <a:solidFill>
                            <a:srgbClr val="FFFFFF"/>
                          </a:solidFill>
                          <a:ln w="9525">
                            <a:solidFill>
                              <a:srgbClr val="000000"/>
                            </a:solidFill>
                            <a:miter lim="800000"/>
                          </a:ln>
                        </wps:spPr>
                        <wps:txbx>
                          <w:txbxContent>
                            <w:p w14:paraId="7612BCC3" w14:textId="77777777" w:rsidR="00B825B8" w:rsidRDefault="00B825B8" w:rsidP="00DA03BC">
                              <w:pPr>
                                <w:ind w:firstLineChars="0" w:firstLine="0"/>
                                <w:rPr>
                                  <w:sz w:val="21"/>
                                </w:rPr>
                              </w:pPr>
                              <w:r>
                                <w:rPr>
                                  <w:rFonts w:hint="eastAsia"/>
                                  <w:sz w:val="21"/>
                                </w:rPr>
                                <w:t>系统调试</w:t>
                              </w:r>
                            </w:p>
                          </w:txbxContent>
                        </wps:txbx>
                        <wps:bodyPr rot="0" vert="horz" wrap="square" lIns="91440" tIns="45720" rIns="91440" bIns="45720" anchor="t" anchorCtr="0" upright="1">
                          <a:noAutofit/>
                        </wps:bodyPr>
                      </wps:wsp>
                      <wps:wsp>
                        <wps:cNvPr id="115" name="Line 7"/>
                        <wps:cNvCnPr/>
                        <wps:spPr bwMode="auto">
                          <a:xfrm>
                            <a:off x="3420" y="5079"/>
                            <a:ext cx="540" cy="0"/>
                          </a:xfrm>
                          <a:prstGeom prst="line">
                            <a:avLst/>
                          </a:prstGeom>
                          <a:noFill/>
                          <a:ln w="9525">
                            <a:solidFill>
                              <a:srgbClr val="000000"/>
                            </a:solidFill>
                            <a:round/>
                            <a:tailEnd type="triangle" w="med" len="med"/>
                          </a:ln>
                        </wps:spPr>
                        <wps:bodyPr/>
                      </wps:wsp>
                      <wps:wsp>
                        <wps:cNvPr id="116" name="Line 8"/>
                        <wps:cNvCnPr/>
                        <wps:spPr bwMode="auto">
                          <a:xfrm>
                            <a:off x="5760" y="5079"/>
                            <a:ext cx="540" cy="0"/>
                          </a:xfrm>
                          <a:prstGeom prst="line">
                            <a:avLst/>
                          </a:prstGeom>
                          <a:noFill/>
                          <a:ln w="9525">
                            <a:solidFill>
                              <a:srgbClr val="000000"/>
                            </a:solidFill>
                            <a:round/>
                            <a:tailEnd type="triangle" w="med" len="med"/>
                          </a:ln>
                        </wps:spPr>
                        <wps:bodyPr/>
                      </wps:wsp>
                      <wps:wsp>
                        <wps:cNvPr id="117" name="Line 9"/>
                        <wps:cNvCnPr/>
                        <wps:spPr bwMode="auto">
                          <a:xfrm>
                            <a:off x="8100" y="5079"/>
                            <a:ext cx="540" cy="0"/>
                          </a:xfrm>
                          <a:prstGeom prst="line">
                            <a:avLst/>
                          </a:prstGeom>
                          <a:noFill/>
                          <a:ln w="9525">
                            <a:solidFill>
                              <a:srgbClr val="000000"/>
                            </a:solidFill>
                            <a:round/>
                            <a:tailEnd type="triangle" w="med" len="med"/>
                          </a:ln>
                        </wps:spPr>
                        <wps:bodyPr/>
                      </wps:wsp>
                    </wpg:wgp>
                  </a:graphicData>
                </a:graphic>
              </wp:anchor>
            </w:drawing>
          </mc:Choice>
          <mc:Fallback>
            <w:pict>
              <v:group id="组合 110" o:spid="_x0000_s1037" style="position:absolute;left:0;text-align:left;margin-left:28.15pt;margin-top:22.45pt;width:405pt;height:23.4pt;z-index:251659264;mso-position-horizontal-relative:text;mso-position-vertical-relative:text" coordorigin="1980,4872" coordsize="810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">
                <v:shape id="Text Box 3" o:spid="_x0000_s1038" type="#_x0000_t202" style="position:absolute;left:1980;top:4872;width:14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UPYMMA&#10;AADcAAAADwAAAGRycy9kb3ducmV2LnhtbERPTWvCQBC9F/oflhF6KbpJFbWpq5RCRW9WRa9DdkyC&#10;2dl0dxvjv3cFobd5vM+ZLTpTi5acrywrSAcJCOLc6ooLBfvdd38KwgdkjbVlUnAlD4v589MMM20v&#10;/EPtNhQihrDPUEEZQpNJ6fOSDPqBbYgjd7LOYIjQFVI7vMRwU8u3JBlLgxXHhhIb+iopP2//jILp&#10;aNUe/Xq4OeTjU/0eXift8tcp9dLrPj9ABOrCv/jhXuk4P03h/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UPYMMAAADcAAAADwAAAAAAAAAAAAAAAACYAgAAZHJzL2Rv&#10;d25yZXYueG1sUEsFBgAAAAAEAAQA9QAAAIgDAAAAAA==&#10;">
                  <v:textbox>
                    <w:txbxContent>
                      <w:p w14:paraId="3A5D56F5" w14:textId="77777777" w:rsidR="00B825B8" w:rsidRDefault="00B825B8" w:rsidP="00DA03BC">
                        <w:pPr>
                          <w:ind w:firstLineChars="0" w:firstLine="0"/>
                          <w:rPr>
                            <w:sz w:val="21"/>
                          </w:rPr>
                        </w:pPr>
                        <w:r>
                          <w:rPr>
                            <w:rFonts w:hint="eastAsia"/>
                            <w:sz w:val="21"/>
                          </w:rPr>
                          <w:t>线缆敷设</w:t>
                        </w:r>
                      </w:p>
                    </w:txbxContent>
                  </v:textbox>
                </v:shape>
                <v:shape id="Text Box 4" o:spid="_x0000_s1039" type="#_x0000_t202" style="position:absolute;left:3960;top:4872;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RF8QA&#10;AADcAAAADwAAAGRycy9kb3ducmV2LnhtbERPS2vCQBC+F/wPywi9FN34wEeajZSCYm+tFb0O2TEJ&#10;zc6mu2tM/323IPQ2H99zsk1vGtGR87VlBZNxAoK4sLrmUsHxcztagfABWWNjmRT8kIdNPnjIMNX2&#10;xh/UHUIpYgj7FBVUIbSplL6oyKAf25Y4chfrDIYIXSm1w1sMN42cJslCGqw5NlTY0mtFxdfhahSs&#10;5vvu7N9m76dicWnW4WnZ7b6dUo/D/uUZRKA+/Ivv7r2O8ydT+HsmX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XkRfEAAAA3AAAAA8AAAAAAAAAAAAAAAAAmAIAAGRycy9k&#10;b3ducmV2LnhtbFBLBQYAAAAABAAEAPUAAACJAwAAAAA=&#10;">
                  <v:textbox>
                    <w:txbxContent>
                      <w:p w14:paraId="29DDCD45" w14:textId="77777777" w:rsidR="00B825B8" w:rsidRPr="004E2E6D" w:rsidRDefault="00B825B8" w:rsidP="00DA03BC">
                        <w:pPr>
                          <w:spacing w:line="240" w:lineRule="auto"/>
                          <w:ind w:firstLineChars="0" w:firstLine="0"/>
                          <w:rPr>
                            <w:sz w:val="21"/>
                          </w:rPr>
                        </w:pPr>
                        <w:r w:rsidRPr="004E2E6D">
                          <w:rPr>
                            <w:rFonts w:hint="eastAsia"/>
                            <w:sz w:val="21"/>
                          </w:rPr>
                          <w:t>广播末端安装</w:t>
                        </w:r>
                      </w:p>
                    </w:txbxContent>
                  </v:textbox>
                </v:shape>
                <v:shape id="Text Box 5" o:spid="_x0000_s1040" type="#_x0000_t202" style="position:absolute;left:6300;top:4872;width:18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s0jMQA&#10;AADcAAAADwAAAGRycy9kb3ducmV2LnhtbERPS2vCQBC+F/oflil4KbrxgY80GylCi721VvQ6ZMck&#10;NDub7q4x/nu3IPQ2H99zsnVvGtGR87VlBeNRAoK4sLrmUsH++224BOEDssbGMim4kod1/viQYart&#10;hb+o24VSxBD2KSqoQmhTKX1RkUE/si1x5E7WGQwRulJqh5cYbho5SZK5NFhzbKiwpU1Fxc/ubBQs&#10;Z9vu6D+mn4difmpW4XnRvf86pQZP/esLiEB9+Bff3Vsd54+n8PdMv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bNIzEAAAA3AAAAA8AAAAAAAAAAAAAAAAAmAIAAGRycy9k&#10;b3ducmV2LnhtbFBLBQYAAAAABAAEAPUAAACJAwAAAAA=&#10;">
                  <v:textbox>
                    <w:txbxContent>
                      <w:p w14:paraId="3D18A8DB" w14:textId="77777777" w:rsidR="00B825B8" w:rsidRPr="004E2E6D" w:rsidRDefault="00B825B8" w:rsidP="00DA03BC">
                        <w:pPr>
                          <w:spacing w:line="240" w:lineRule="auto"/>
                          <w:ind w:firstLineChars="0" w:firstLine="0"/>
                          <w:rPr>
                            <w:sz w:val="21"/>
                          </w:rPr>
                        </w:pPr>
                        <w:r>
                          <w:rPr>
                            <w:rFonts w:hint="eastAsia"/>
                            <w:sz w:val="21"/>
                          </w:rPr>
                          <w:t>机房设备</w:t>
                        </w:r>
                        <w:r w:rsidRPr="004E2E6D">
                          <w:rPr>
                            <w:rFonts w:hint="eastAsia"/>
                            <w:sz w:val="21"/>
                          </w:rPr>
                          <w:t>安装</w:t>
                        </w:r>
                      </w:p>
                    </w:txbxContent>
                  </v:textbox>
                </v:shape>
                <v:shape id="Text Box 6" o:spid="_x0000_s1041" type="#_x0000_t202" style="position:absolute;left:8640;top:4872;width:14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14:paraId="7612BCC3" w14:textId="77777777" w:rsidR="00B825B8" w:rsidRDefault="00B825B8" w:rsidP="00DA03BC">
                        <w:pPr>
                          <w:ind w:firstLineChars="0" w:firstLine="0"/>
                          <w:rPr>
                            <w:sz w:val="21"/>
                          </w:rPr>
                        </w:pPr>
                        <w:r>
                          <w:rPr>
                            <w:rFonts w:hint="eastAsia"/>
                            <w:sz w:val="21"/>
                          </w:rPr>
                          <w:t>系统调试</w:t>
                        </w:r>
                      </w:p>
                    </w:txbxContent>
                  </v:textbox>
                </v:shape>
                <v:line id="Line 7" o:spid="_x0000_s1042" style="position:absolute;visibility:visible;mso-wrap-style:square" from="3420,5079" to="3960,5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lD8IAAADcAAAADwAAAGRycy9kb3ducmV2LnhtbERP32vCMBB+H/g/hBP2NtMK6uyMIhZh&#10;D9tAHXu+NWdTbC6liTX7781gsLf7+H7eahNtKwbqfeNYQT7JQBBXTjdcK/g87Z+eQfiArLF1TAp+&#10;yMNmPXpYYaHdjQ80HEMtUgj7AhWYELpCSl8ZsugnriNO3Nn1FkOCfS11j7cUbls5zbK5tNhwajDY&#10;0c5QdTlerYKFKQ9yIcu300c5NPkyvsev76VSj+O4fQERKIZ/8Z/7Vaf5+Qx+n0kX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2/lD8IAAADcAAAADwAAAAAAAAAAAAAA&#10;AAChAgAAZHJzL2Rvd25yZXYueG1sUEsFBgAAAAAEAAQA+QAAAJADAAAAAA==&#10;">
                  <v:stroke endarrow="block"/>
                </v:line>
                <v:line id="Line 8" o:spid="_x0000_s1043" style="position:absolute;visibility:visible;mso-wrap-style:square" from="5760,5079" to="6300,5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17eMMAAADcAAAADwAAAGRycy9kb3ducmV2LnhtbERPyWrDMBC9B/IPYgK9JbJ7yOJGCSGm&#10;0EMbiFN6nlpTy9QaGUt11L+vCoHc5vHW2e6j7cRIg28dK8gXGQji2umWGwXvl+f5GoQPyBo7x6Tg&#10;lzzsd9PJFgvtrnymsQqNSCHsC1RgQugLKX1tyKJfuJ44cV9usBgSHBqpB7ymcNvJxyxbSostpwaD&#10;PR0N1d/Vj1WwMuVZrmT5ejmVY5tv4lv8+Nwo9TCLhycQgWK4i2/uF53m50v4fyZdIH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e3jDAAAA3AAAAA8AAAAAAAAAAAAA&#10;AAAAoQIAAGRycy9kb3ducmV2LnhtbFBLBQYAAAAABAAEAPkAAACRAwAAAAA=&#10;">
                  <v:stroke endarrow="block"/>
                </v:line>
                <v:line id="Line 9" o:spid="_x0000_s1044" style="position:absolute;visibility:visible;mso-wrap-style:square" from="8100,5079" to="8640,5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He48MAAADcAAAADwAAAGRycy9kb3ducmV2LnhtbERPyWrDMBC9B/oPYgq9JbJ7qBMnSig1&#10;gR7aQhZ6nloTy9QaGUtxlL+PCoXc5vHWWW2i7cRIg28dK8hnGQji2umWGwXHw3Y6B+EDssbOMSm4&#10;kofN+mGywlK7C+9o3IdGpBD2JSowIfSllL42ZNHPXE+cuJMbLIYEh0bqAS8p3HbyOctepMWWU4PB&#10;nt4M1b/7s1VQmGonC1l9HL6qsc0X8TN+/yyUenqMr0sQgWK4i//d7zrNzwv4eyZd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x3uPDAAAA3AAAAA8AAAAAAAAAAAAA&#10;AAAAoQIAAGRycy9kb3ducmV2LnhtbFBLBQYAAAAABAAEAPkAAACRAwAAAAA=&#10;">
                  <v:stroke endarrow="block"/>
                </v:line>
              </v:group>
            </w:pict>
          </mc:Fallback>
        </mc:AlternateContent>
      </w:r>
      <w:r>
        <w:rPr>
          <w:rFonts w:hint="eastAsia"/>
        </w:rPr>
        <w:t>广播系统施工流程：</w:t>
      </w:r>
    </w:p>
    <w:p w14:paraId="26A9AACD" w14:textId="3F5F5B99" w:rsidR="00DA03BC" w:rsidRDefault="00DA03BC" w:rsidP="00DA03BC">
      <w:r>
        <w:t xml:space="preserve"> </w:t>
      </w:r>
    </w:p>
    <w:p w14:paraId="6043CCEE" w14:textId="77777777" w:rsidR="00DA03BC" w:rsidRDefault="00DA03BC" w:rsidP="00DA03BC">
      <w:pPr>
        <w:ind w:firstLineChars="0" w:firstLine="0"/>
      </w:pPr>
    </w:p>
    <w:p w14:paraId="2419ACE4" w14:textId="77777777" w:rsidR="00DA03BC" w:rsidRDefault="00DA03BC" w:rsidP="00DA03BC">
      <w:r>
        <w:rPr>
          <w:rFonts w:hint="eastAsia"/>
        </w:rPr>
        <w:t>（</w:t>
      </w:r>
      <w:r>
        <w:rPr>
          <w:rFonts w:hint="eastAsia"/>
        </w:rPr>
        <w:t>1</w:t>
      </w:r>
      <w:r>
        <w:rPr>
          <w:rFonts w:hint="eastAsia"/>
        </w:rPr>
        <w:t>）线缆敷设</w:t>
      </w:r>
    </w:p>
    <w:p w14:paraId="080A65EC" w14:textId="77777777" w:rsidR="00DA03BC" w:rsidRDefault="00DA03BC" w:rsidP="00DA03BC">
      <w:r>
        <w:rPr>
          <w:rFonts w:hint="eastAsia"/>
        </w:rPr>
        <w:t>广播系统线路沿弱电线槽或钢管敷设，线缆类型如下：</w:t>
      </w:r>
    </w:p>
    <w:p w14:paraId="11F4BFF7" w14:textId="77777777" w:rsidR="00DA03BC" w:rsidRDefault="00DA03BC" w:rsidP="00DA03BC">
      <w:r>
        <w:rPr>
          <w:rFonts w:hint="eastAsia"/>
        </w:rPr>
        <w:t>背景音乐、紧急广播线紧急广播信号线：</w:t>
      </w:r>
      <w:r>
        <w:rPr>
          <w:rFonts w:hint="eastAsia"/>
        </w:rPr>
        <w:t>NHRVB-2</w:t>
      </w:r>
      <w:r>
        <w:rPr>
          <w:rFonts w:hint="eastAsia"/>
        </w:rPr>
        <w:t>×</w:t>
      </w:r>
      <w:r>
        <w:rPr>
          <w:rFonts w:hint="eastAsia"/>
        </w:rPr>
        <w:t>1.5</w:t>
      </w:r>
    </w:p>
    <w:p w14:paraId="7575272A" w14:textId="77777777" w:rsidR="00DA03BC" w:rsidRDefault="00DA03BC" w:rsidP="00DA03BC">
      <w:r>
        <w:rPr>
          <w:rFonts w:hint="eastAsia"/>
        </w:rPr>
        <w:t>线缆在土建及精装修作业基本完成以后方可施工，敷设时，中间不能有接头，如若必须有接头，必须置于线槽内，并在竣工图中做好记录，以便日后维护。</w:t>
      </w:r>
    </w:p>
    <w:p w14:paraId="2A6C7E8E" w14:textId="77777777" w:rsidR="00DA03BC" w:rsidRDefault="00DA03BC" w:rsidP="00DA03BC">
      <w:r>
        <w:rPr>
          <w:rFonts w:hint="eastAsia"/>
        </w:rPr>
        <w:t>（</w:t>
      </w:r>
      <w:r>
        <w:rPr>
          <w:rFonts w:hint="eastAsia"/>
        </w:rPr>
        <w:t>2</w:t>
      </w:r>
      <w:r>
        <w:rPr>
          <w:rFonts w:hint="eastAsia"/>
        </w:rPr>
        <w:t>）广播末端安装</w:t>
      </w:r>
    </w:p>
    <w:p w14:paraId="1F3FD0A6" w14:textId="77777777" w:rsidR="00DA03BC" w:rsidRDefault="00DA03BC" w:rsidP="00DA03BC">
      <w:r>
        <w:rPr>
          <w:rFonts w:hint="eastAsia"/>
        </w:rPr>
        <w:t>广播末端安装包括广播扬声器安装和广播控制器安装。</w:t>
      </w:r>
    </w:p>
    <w:p w14:paraId="6E343995" w14:textId="77777777" w:rsidR="00DA03BC" w:rsidRDefault="00DA03BC" w:rsidP="00DA03BC">
      <w:r>
        <w:rPr>
          <w:rFonts w:hint="eastAsia"/>
        </w:rPr>
        <w:t>扬声器分为吸顶式和壁挂式两种，安装示意图如下：</w:t>
      </w:r>
    </w:p>
    <w:p w14:paraId="6491FBB1" w14:textId="01AAFE01" w:rsidR="00DA03BC" w:rsidRDefault="00DA03BC" w:rsidP="00DA03BC">
      <w:r>
        <w:lastRenderedPageBreak/>
        <w:t xml:space="preserve"> </w:t>
      </w:r>
      <w:r>
        <w:rPr>
          <w:noProof/>
        </w:rPr>
        <w:drawing>
          <wp:inline distT="0" distB="0" distL="0" distR="0" wp14:anchorId="17DF29CF" wp14:editId="67539B94">
            <wp:extent cx="5410200" cy="2609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200" cy="2609850"/>
                    </a:xfrm>
                    <a:prstGeom prst="rect">
                      <a:avLst/>
                    </a:prstGeom>
                  </pic:spPr>
                </pic:pic>
              </a:graphicData>
            </a:graphic>
          </wp:inline>
        </w:drawing>
      </w:r>
    </w:p>
    <w:p w14:paraId="4F71AB2A" w14:textId="1D4AA793" w:rsidR="00DA03BC" w:rsidRDefault="00DA03BC" w:rsidP="00DA03BC">
      <w:pPr>
        <w:ind w:firstLineChars="700" w:firstLine="1680"/>
      </w:pPr>
      <w:r>
        <w:t xml:space="preserve"> </w:t>
      </w:r>
      <w:r>
        <w:rPr>
          <w:noProof/>
        </w:rPr>
        <w:drawing>
          <wp:inline distT="0" distB="0" distL="0" distR="0" wp14:anchorId="540B7C5B" wp14:editId="57AE939C">
            <wp:extent cx="3476625" cy="36861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6625" cy="3686175"/>
                    </a:xfrm>
                    <a:prstGeom prst="rect">
                      <a:avLst/>
                    </a:prstGeom>
                  </pic:spPr>
                </pic:pic>
              </a:graphicData>
            </a:graphic>
          </wp:inline>
        </w:drawing>
      </w:r>
    </w:p>
    <w:p w14:paraId="3CF97F8B" w14:textId="56C03962" w:rsidR="00DA03BC" w:rsidRPr="00DA03BC" w:rsidRDefault="00DA03BC" w:rsidP="00DA03BC">
      <w:r>
        <w:rPr>
          <w:rFonts w:hint="eastAsia"/>
        </w:rPr>
        <w:t>广播控制器安装与开关插座灯具安装同期进行，安装高度为距地</w:t>
      </w:r>
      <w:r>
        <w:rPr>
          <w:rFonts w:hint="eastAsia"/>
        </w:rPr>
        <w:t>1.4</w:t>
      </w:r>
      <w:r>
        <w:rPr>
          <w:rFonts w:hint="eastAsia"/>
        </w:rPr>
        <w:t>米。</w:t>
      </w:r>
    </w:p>
    <w:p w14:paraId="480940FD" w14:textId="0E6F146F" w:rsidR="00635CF2" w:rsidRDefault="00476562" w:rsidP="00635CF2">
      <w:pPr>
        <w:pStyle w:val="4"/>
      </w:pPr>
      <w:r>
        <w:rPr>
          <w:rFonts w:hint="eastAsia"/>
        </w:rPr>
        <w:t>出入口管理系统</w:t>
      </w:r>
    </w:p>
    <w:p w14:paraId="566FAC75" w14:textId="1BF7B896" w:rsidR="007F248C" w:rsidRDefault="007F248C" w:rsidP="007F248C">
      <w:pPr>
        <w:jc w:val="both"/>
      </w:pPr>
      <w:r>
        <w:rPr>
          <w:rFonts w:hint="eastAsia"/>
        </w:rPr>
        <w:t>出入口控制系统是采用现代电子设备与软件信息技术，在出入口对人或物的进，出，进行放行，拒绝</w:t>
      </w:r>
      <w:r w:rsidR="00F11420">
        <w:rPr>
          <w:rFonts w:hint="eastAsia"/>
        </w:rPr>
        <w:t>，</w:t>
      </w:r>
      <w:r>
        <w:rPr>
          <w:rFonts w:hint="eastAsia"/>
        </w:rPr>
        <w:t>记录和报警等操作的控制系统。系统同时对出入人员编号，出入时间，出入门编号等情况进行登录与存储，从而成为确保区域的安全，实现智能化管理的有效措施。</w:t>
      </w:r>
    </w:p>
    <w:p w14:paraId="51D35F44" w14:textId="151EACF2" w:rsidR="007F248C" w:rsidRPr="007F248C" w:rsidRDefault="007F248C" w:rsidP="007F248C">
      <w:pPr>
        <w:jc w:val="both"/>
      </w:pPr>
      <w:r>
        <w:rPr>
          <w:rFonts w:hint="eastAsia"/>
        </w:rPr>
        <w:t>该系统为停车管理系统后端的延伸，该部分无具体施工内容，但需要积极配合平台厂</w:t>
      </w:r>
      <w:r>
        <w:rPr>
          <w:rFonts w:hint="eastAsia"/>
        </w:rPr>
        <w:lastRenderedPageBreak/>
        <w:t>家进行各系统对接之间的开通调试工作，保障系统平台正常对接，操作运行流畅，功能使用正常。</w:t>
      </w:r>
    </w:p>
    <w:p w14:paraId="786571E6" w14:textId="4E462BC8" w:rsidR="00476562" w:rsidRDefault="00476562" w:rsidP="00245419">
      <w:pPr>
        <w:pStyle w:val="4"/>
        <w:rPr>
          <w:highlight w:val="yellow"/>
        </w:rPr>
      </w:pPr>
      <w:r w:rsidRPr="002A26CC">
        <w:rPr>
          <w:rFonts w:hint="eastAsia"/>
          <w:highlight w:val="yellow"/>
        </w:rPr>
        <w:t>电子巡更系统</w:t>
      </w:r>
      <w:r w:rsidRPr="002A26CC">
        <w:rPr>
          <w:rFonts w:hint="eastAsia"/>
          <w:highlight w:val="yellow"/>
        </w:rPr>
        <w:t xml:space="preserve"> </w:t>
      </w:r>
    </w:p>
    <w:p w14:paraId="70FCACAB" w14:textId="77777777" w:rsidR="00F34835" w:rsidRDefault="00F34835" w:rsidP="00F34835">
      <w:pPr>
        <w:pStyle w:val="5"/>
      </w:pPr>
      <w:r>
        <w:rPr>
          <w:rFonts w:hint="eastAsia"/>
        </w:rPr>
        <w:t>施工准备</w:t>
      </w:r>
    </w:p>
    <w:p w14:paraId="287913A2" w14:textId="01CF8F05" w:rsidR="00F34835" w:rsidRDefault="00F34835" w:rsidP="00F34835">
      <w:pPr>
        <w:pStyle w:val="6"/>
      </w:pPr>
      <w:r>
        <w:rPr>
          <w:rFonts w:hint="eastAsia"/>
        </w:rPr>
        <w:t>材料</w:t>
      </w:r>
    </w:p>
    <w:p w14:paraId="4FDCF598" w14:textId="2C1E0812" w:rsidR="00F34835" w:rsidRDefault="00F34835" w:rsidP="001223F4">
      <w:pPr>
        <w:pStyle w:val="af9"/>
        <w:numPr>
          <w:ilvl w:val="0"/>
          <w:numId w:val="32"/>
        </w:numPr>
        <w:ind w:firstLineChars="0"/>
        <w:jc w:val="both"/>
      </w:pPr>
      <w:r>
        <w:rPr>
          <w:rFonts w:hint="eastAsia"/>
        </w:rPr>
        <w:t>机房设备：主要包括系统主机、充电器、计算机（内置管理软件）、打印机、不间断电源等。</w:t>
      </w:r>
    </w:p>
    <w:p w14:paraId="6AC6B397" w14:textId="49128BD9" w:rsidR="00F34835" w:rsidRDefault="00F34835" w:rsidP="001223F4">
      <w:pPr>
        <w:pStyle w:val="af9"/>
        <w:numPr>
          <w:ilvl w:val="0"/>
          <w:numId w:val="32"/>
        </w:numPr>
        <w:ind w:firstLineChars="0"/>
        <w:jc w:val="both"/>
      </w:pPr>
      <w:r>
        <w:rPr>
          <w:rFonts w:hint="eastAsia"/>
        </w:rPr>
        <w:t>传输部分（在线式系统）：包括分线箱、电线电缆等。</w:t>
      </w:r>
    </w:p>
    <w:p w14:paraId="63E48CDB" w14:textId="678BED54" w:rsidR="00F34835" w:rsidRDefault="00F34835" w:rsidP="001223F4">
      <w:pPr>
        <w:pStyle w:val="af9"/>
        <w:numPr>
          <w:ilvl w:val="0"/>
          <w:numId w:val="32"/>
        </w:numPr>
        <w:ind w:firstLineChars="0"/>
        <w:jc w:val="both"/>
      </w:pPr>
      <w:r>
        <w:rPr>
          <w:rFonts w:hint="eastAsia"/>
        </w:rPr>
        <w:t>终端设备：主要包括巡更点、巡更棒、数据采集器等设备。</w:t>
      </w:r>
    </w:p>
    <w:p w14:paraId="78178249" w14:textId="048A0FFC" w:rsidR="00F34835" w:rsidRDefault="00F34835" w:rsidP="001223F4">
      <w:pPr>
        <w:pStyle w:val="af9"/>
        <w:numPr>
          <w:ilvl w:val="0"/>
          <w:numId w:val="32"/>
        </w:numPr>
        <w:ind w:firstLineChars="0"/>
        <w:jc w:val="both"/>
      </w:pPr>
      <w:r>
        <w:rPr>
          <w:rFonts w:hint="eastAsia"/>
        </w:rPr>
        <w:t>上述设备材料应根据设计要求选型，必须附有产品合格证、质检报告、安装及使用说明书等。并经国家</w:t>
      </w:r>
      <w:r>
        <w:rPr>
          <w:rFonts w:hint="eastAsia"/>
        </w:rPr>
        <w:t xml:space="preserve"> 3C </w:t>
      </w:r>
      <w:r>
        <w:rPr>
          <w:rFonts w:hint="eastAsia"/>
        </w:rPr>
        <w:t>认证，具有</w:t>
      </w:r>
      <w:r>
        <w:rPr>
          <w:rFonts w:hint="eastAsia"/>
        </w:rPr>
        <w:t xml:space="preserve"> 3C </w:t>
      </w:r>
      <w:r>
        <w:rPr>
          <w:rFonts w:hint="eastAsia"/>
        </w:rPr>
        <w:t>认证标识。如果是进口产品，则需提供进口商品商检证明。设备安装前应根据使用说明书进行全部检查方可安装。</w:t>
      </w:r>
    </w:p>
    <w:p w14:paraId="38EE2900" w14:textId="3F93F078" w:rsidR="00F34835" w:rsidRDefault="00F34835" w:rsidP="001223F4">
      <w:pPr>
        <w:pStyle w:val="af9"/>
        <w:numPr>
          <w:ilvl w:val="0"/>
          <w:numId w:val="32"/>
        </w:numPr>
        <w:ind w:firstLineChars="0"/>
        <w:jc w:val="both"/>
      </w:pPr>
      <w:r>
        <w:rPr>
          <w:rFonts w:hint="eastAsia"/>
        </w:rPr>
        <w:t>其它材料：塑料胀管、机螺丝、平垫、弹簧垫圈、接线端子、钻头。</w:t>
      </w:r>
    </w:p>
    <w:p w14:paraId="23A7AFDB" w14:textId="297CEEBB" w:rsidR="00F34835" w:rsidRDefault="00F34835" w:rsidP="00F34835">
      <w:pPr>
        <w:pStyle w:val="6"/>
      </w:pPr>
      <w:r>
        <w:rPr>
          <w:rFonts w:hint="eastAsia"/>
        </w:rPr>
        <w:t>机具设备</w:t>
      </w:r>
    </w:p>
    <w:p w14:paraId="731229A4" w14:textId="38DF4C2F" w:rsidR="00F34835" w:rsidRDefault="00F34835" w:rsidP="001223F4">
      <w:pPr>
        <w:pStyle w:val="af9"/>
        <w:numPr>
          <w:ilvl w:val="0"/>
          <w:numId w:val="31"/>
        </w:numPr>
        <w:ind w:firstLineChars="0"/>
        <w:jc w:val="both"/>
      </w:pPr>
      <w:r>
        <w:rPr>
          <w:rFonts w:hint="eastAsia"/>
        </w:rPr>
        <w:t>手电钻、冲击钻、梯子、水平尺、拉线、线坠。</w:t>
      </w:r>
    </w:p>
    <w:p w14:paraId="1AD4648D" w14:textId="697A6F27" w:rsidR="00F34835" w:rsidRDefault="00F34835" w:rsidP="001223F4">
      <w:pPr>
        <w:pStyle w:val="af9"/>
        <w:numPr>
          <w:ilvl w:val="0"/>
          <w:numId w:val="31"/>
        </w:numPr>
        <w:ind w:firstLineChars="0"/>
        <w:jc w:val="both"/>
      </w:pPr>
      <w:r>
        <w:rPr>
          <w:rFonts w:hint="eastAsia"/>
        </w:rPr>
        <w:t>克丝钳子、剥线钳、电工刀、电烙铁、一字改锥、十字改锥、尖嘴钳、</w:t>
      </w:r>
      <w:proofErr w:type="gramStart"/>
      <w:r>
        <w:rPr>
          <w:rFonts w:hint="eastAsia"/>
        </w:rPr>
        <w:t>偏口钳</w:t>
      </w:r>
      <w:proofErr w:type="gramEnd"/>
      <w:r>
        <w:rPr>
          <w:rFonts w:hint="eastAsia"/>
        </w:rPr>
        <w:t>。</w:t>
      </w:r>
    </w:p>
    <w:p w14:paraId="61224552" w14:textId="19072155" w:rsidR="00F34835" w:rsidRDefault="00F34835" w:rsidP="00F34835">
      <w:pPr>
        <w:pStyle w:val="6"/>
      </w:pPr>
      <w:r>
        <w:rPr>
          <w:rFonts w:hint="eastAsia"/>
        </w:rPr>
        <w:t>作业条件</w:t>
      </w:r>
    </w:p>
    <w:p w14:paraId="7ACA3B4B" w14:textId="41967E83" w:rsidR="00F34835" w:rsidRDefault="00F34835" w:rsidP="001223F4">
      <w:pPr>
        <w:pStyle w:val="af9"/>
        <w:numPr>
          <w:ilvl w:val="0"/>
          <w:numId w:val="33"/>
        </w:numPr>
        <w:ind w:firstLineChars="0"/>
        <w:jc w:val="both"/>
      </w:pPr>
      <w:r>
        <w:rPr>
          <w:rFonts w:hint="eastAsia"/>
        </w:rPr>
        <w:t>机房内土建</w:t>
      </w:r>
      <w:proofErr w:type="gramStart"/>
      <w:r>
        <w:rPr>
          <w:rFonts w:hint="eastAsia"/>
        </w:rPr>
        <w:t>工程应内装修</w:t>
      </w:r>
      <w:proofErr w:type="gramEnd"/>
      <w:r>
        <w:rPr>
          <w:rFonts w:hint="eastAsia"/>
        </w:rPr>
        <w:t>完毕，门、窗、门锁装配齐全完整。</w:t>
      </w:r>
    </w:p>
    <w:p w14:paraId="470C8CA1" w14:textId="668E5148" w:rsidR="00F34835" w:rsidRDefault="00F34835" w:rsidP="001223F4">
      <w:pPr>
        <w:pStyle w:val="af9"/>
        <w:numPr>
          <w:ilvl w:val="0"/>
          <w:numId w:val="33"/>
        </w:numPr>
        <w:ind w:firstLineChars="0"/>
        <w:jc w:val="both"/>
      </w:pPr>
      <w:r>
        <w:rPr>
          <w:rFonts w:hint="eastAsia"/>
        </w:rPr>
        <w:t>机房内、弱电竖井、建筑内其他公共部分及外围的布线线缆沟、槽、管、箱、</w:t>
      </w:r>
      <w:proofErr w:type="gramStart"/>
      <w:r>
        <w:rPr>
          <w:rFonts w:hint="eastAsia"/>
        </w:rPr>
        <w:t>盒施工</w:t>
      </w:r>
      <w:proofErr w:type="gramEnd"/>
      <w:r>
        <w:rPr>
          <w:rFonts w:hint="eastAsia"/>
        </w:rPr>
        <w:t>完毕。各预留孔洞、预埋件的位置，线管的管径、管路的敷设位置等均应符合设计施工要求。</w:t>
      </w:r>
    </w:p>
    <w:p w14:paraId="477BCCA9" w14:textId="668EE0E3" w:rsidR="00F34835" w:rsidRDefault="00F34835" w:rsidP="00F34835">
      <w:pPr>
        <w:pStyle w:val="5"/>
        <w:tabs>
          <w:tab w:val="clear" w:pos="1440"/>
        </w:tabs>
      </w:pPr>
      <w:r>
        <w:rPr>
          <w:rFonts w:hint="eastAsia"/>
        </w:rPr>
        <w:t>操作工艺</w:t>
      </w:r>
    </w:p>
    <w:p w14:paraId="736756DE" w14:textId="7CD134CF" w:rsidR="00F34835" w:rsidRDefault="00F34835" w:rsidP="00F34835">
      <w:pPr>
        <w:pStyle w:val="6"/>
      </w:pPr>
      <w:r>
        <w:rPr>
          <w:rFonts w:hint="eastAsia"/>
        </w:rPr>
        <w:t>工艺流程</w:t>
      </w:r>
    </w:p>
    <w:p w14:paraId="68D1A115" w14:textId="4041DFD3" w:rsidR="00F34835" w:rsidRPr="00F34835" w:rsidRDefault="00F34835" w:rsidP="00F34835">
      <w:pPr>
        <w:pStyle w:val="7"/>
      </w:pPr>
      <w:r w:rsidRPr="00F34835">
        <w:rPr>
          <w:rFonts w:hint="eastAsia"/>
        </w:rPr>
        <w:t>终端设备安装</w:t>
      </w:r>
    </w:p>
    <w:p w14:paraId="4D1D8EAD" w14:textId="3A348981" w:rsidR="00F34835" w:rsidRDefault="00F34835" w:rsidP="001223F4">
      <w:pPr>
        <w:pStyle w:val="af9"/>
        <w:numPr>
          <w:ilvl w:val="0"/>
          <w:numId w:val="30"/>
        </w:numPr>
        <w:ind w:firstLineChars="0"/>
        <w:jc w:val="both"/>
      </w:pPr>
      <w:r>
        <w:rPr>
          <w:rFonts w:hint="eastAsia"/>
        </w:rPr>
        <w:t>安装前应按图纸核对巡更点的位置及数量，并读取巡更点的</w:t>
      </w:r>
      <w:r>
        <w:rPr>
          <w:rFonts w:hint="eastAsia"/>
        </w:rPr>
        <w:t>ID?</w:t>
      </w:r>
      <w:r>
        <w:rPr>
          <w:rFonts w:hint="eastAsia"/>
        </w:rPr>
        <w:t>码。</w:t>
      </w:r>
    </w:p>
    <w:p w14:paraId="093E6287" w14:textId="705EAE91" w:rsidR="00F34835" w:rsidRDefault="00F34835" w:rsidP="001223F4">
      <w:pPr>
        <w:pStyle w:val="af9"/>
        <w:numPr>
          <w:ilvl w:val="0"/>
          <w:numId w:val="30"/>
        </w:numPr>
        <w:ind w:firstLineChars="0"/>
        <w:jc w:val="both"/>
      </w:pPr>
      <w:r>
        <w:rPr>
          <w:rFonts w:hint="eastAsia"/>
        </w:rPr>
        <w:lastRenderedPageBreak/>
        <w:t>巡更点的安装高度应符合设计或产品说明书的要求，如无特殊说明一般安装高度为。对于离线式系统，巡更点应安装于巡更棒便于读取的位置。</w:t>
      </w:r>
    </w:p>
    <w:p w14:paraId="3723EEA6" w14:textId="3D08B0FE" w:rsidR="00F34835" w:rsidRDefault="00F34835" w:rsidP="001223F4">
      <w:pPr>
        <w:pStyle w:val="af9"/>
        <w:numPr>
          <w:ilvl w:val="0"/>
          <w:numId w:val="30"/>
        </w:numPr>
        <w:ind w:firstLineChars="0"/>
        <w:jc w:val="both"/>
      </w:pPr>
      <w:r>
        <w:rPr>
          <w:rFonts w:hint="eastAsia"/>
        </w:rPr>
        <w:t>对于离线式巡更点，安放时可以用钢钉、固定胶、或直接埋于水泥墙（感应型巡更点），埋入深度应小于</w:t>
      </w:r>
      <w:r>
        <w:rPr>
          <w:rFonts w:hint="eastAsia"/>
        </w:rPr>
        <w:t xml:space="preserve"> 5cm</w:t>
      </w:r>
      <w:r>
        <w:rPr>
          <w:rFonts w:hint="eastAsia"/>
        </w:rPr>
        <w:t>，巡更点的安装应与安装位置的表面平行。感应型巡更点的读取距离一般在</w:t>
      </w:r>
      <w:r>
        <w:rPr>
          <w:rFonts w:hint="eastAsia"/>
        </w:rPr>
        <w:t>10-25cm?</w:t>
      </w:r>
      <w:r>
        <w:rPr>
          <w:rFonts w:hint="eastAsia"/>
        </w:rPr>
        <w:t>之间，只要巡更棒能接近即可。</w:t>
      </w:r>
    </w:p>
    <w:p w14:paraId="788730BD" w14:textId="11B61398" w:rsidR="00F34835" w:rsidRDefault="00F34835" w:rsidP="001223F4">
      <w:pPr>
        <w:pStyle w:val="af9"/>
        <w:numPr>
          <w:ilvl w:val="0"/>
          <w:numId w:val="30"/>
        </w:numPr>
        <w:ind w:firstLineChars="0"/>
        <w:jc w:val="both"/>
      </w:pPr>
      <w:r>
        <w:rPr>
          <w:rFonts w:hint="eastAsia"/>
        </w:rPr>
        <w:t>安装巡更点的同时，应记录每个巡更点所对应的安装地点，所有的安装点应与系统管理</w:t>
      </w:r>
    </w:p>
    <w:p w14:paraId="7565CC13" w14:textId="77777777" w:rsidR="00F34835" w:rsidRDefault="00F34835" w:rsidP="001223F4">
      <w:pPr>
        <w:pStyle w:val="af9"/>
        <w:numPr>
          <w:ilvl w:val="0"/>
          <w:numId w:val="30"/>
        </w:numPr>
        <w:ind w:firstLineChars="0"/>
        <w:jc w:val="both"/>
      </w:pPr>
      <w:r>
        <w:rPr>
          <w:rFonts w:hint="eastAsia"/>
        </w:rPr>
        <w:t>主机的巡更点设置相对应。</w:t>
      </w:r>
    </w:p>
    <w:p w14:paraId="5D52FA33" w14:textId="117AC2E3" w:rsidR="00F34835" w:rsidRPr="00F34835" w:rsidRDefault="00F34835" w:rsidP="00F34835">
      <w:pPr>
        <w:pStyle w:val="7"/>
      </w:pPr>
      <w:r w:rsidRPr="00F34835">
        <w:rPr>
          <w:rFonts w:hint="eastAsia"/>
        </w:rPr>
        <w:t>机房设备安装</w:t>
      </w:r>
    </w:p>
    <w:p w14:paraId="0BC7EE83" w14:textId="4B78074F" w:rsidR="00F34835" w:rsidRDefault="00F34835" w:rsidP="001223F4">
      <w:pPr>
        <w:pStyle w:val="af9"/>
        <w:numPr>
          <w:ilvl w:val="0"/>
          <w:numId w:val="27"/>
        </w:numPr>
        <w:ind w:firstLineChars="0"/>
        <w:jc w:val="both"/>
      </w:pPr>
      <w:r>
        <w:rPr>
          <w:rFonts w:hint="eastAsia"/>
        </w:rPr>
        <w:t>设备在安装前应进行检验，设备外形尺寸、设备内主板及接线端口的型号、规格符合设计规定，备品备件齐全。</w:t>
      </w:r>
    </w:p>
    <w:p w14:paraId="1015D4CF" w14:textId="4CFAA3FB" w:rsidR="00F34835" w:rsidRDefault="00F34835" w:rsidP="001223F4">
      <w:pPr>
        <w:pStyle w:val="af9"/>
        <w:numPr>
          <w:ilvl w:val="0"/>
          <w:numId w:val="27"/>
        </w:numPr>
        <w:ind w:firstLineChars="0"/>
        <w:jc w:val="both"/>
      </w:pPr>
      <w:r>
        <w:rPr>
          <w:rFonts w:hint="eastAsia"/>
        </w:rPr>
        <w:t>按照图纸连接巡更系统主机、计算机、</w:t>
      </w:r>
      <w:r>
        <w:rPr>
          <w:rFonts w:hint="eastAsia"/>
        </w:rPr>
        <w:t>UPS</w:t>
      </w:r>
      <w:r>
        <w:rPr>
          <w:rFonts w:hint="eastAsia"/>
        </w:rPr>
        <w:t>、打印机、充电</w:t>
      </w:r>
      <w:proofErr w:type="gramStart"/>
      <w:r>
        <w:rPr>
          <w:rFonts w:hint="eastAsia"/>
        </w:rPr>
        <w:t>座等</w:t>
      </w:r>
      <w:proofErr w:type="gramEnd"/>
      <w:r>
        <w:rPr>
          <w:rFonts w:hint="eastAsia"/>
        </w:rPr>
        <w:t>设备</w:t>
      </w:r>
      <w:r w:rsidR="009D66EC">
        <w:rPr>
          <w:rFonts w:hint="eastAsia"/>
        </w:rPr>
        <w:t>。</w:t>
      </w:r>
    </w:p>
    <w:p w14:paraId="644D5001" w14:textId="4AECC328" w:rsidR="00F34835" w:rsidRDefault="00F34835" w:rsidP="001223F4">
      <w:pPr>
        <w:pStyle w:val="af9"/>
        <w:numPr>
          <w:ilvl w:val="0"/>
          <w:numId w:val="27"/>
        </w:numPr>
        <w:ind w:firstLineChars="0"/>
        <w:jc w:val="both"/>
      </w:pPr>
      <w:r>
        <w:rPr>
          <w:rFonts w:hint="eastAsia"/>
        </w:rPr>
        <w:t>设备安装应牢固、紧密，紧固件应做防锈处理。</w:t>
      </w:r>
    </w:p>
    <w:p w14:paraId="0503354C" w14:textId="0E5E18DE" w:rsidR="00F34835" w:rsidRDefault="00F34835" w:rsidP="001223F4">
      <w:pPr>
        <w:pStyle w:val="af9"/>
        <w:numPr>
          <w:ilvl w:val="0"/>
          <w:numId w:val="27"/>
        </w:numPr>
        <w:ind w:firstLineChars="0"/>
        <w:jc w:val="both"/>
      </w:pPr>
      <w:r>
        <w:rPr>
          <w:rFonts w:hint="eastAsia"/>
        </w:rPr>
        <w:t>安装的设备应按图纸或产品说明书要求接地，其接地电阻应符合设计要求。</w:t>
      </w:r>
    </w:p>
    <w:p w14:paraId="67204C8B" w14:textId="32E8219B" w:rsidR="00F34835" w:rsidRDefault="00F34835" w:rsidP="001223F4">
      <w:pPr>
        <w:pStyle w:val="af9"/>
        <w:numPr>
          <w:ilvl w:val="0"/>
          <w:numId w:val="27"/>
        </w:numPr>
        <w:ind w:firstLineChars="0"/>
        <w:jc w:val="both"/>
      </w:pPr>
      <w:r>
        <w:rPr>
          <w:rFonts w:hint="eastAsia"/>
        </w:rPr>
        <w:t>安装系统软件的计算机硬件配置不应低于软件对计算机硬件的要求。</w:t>
      </w:r>
    </w:p>
    <w:p w14:paraId="5D256994" w14:textId="5FCF687B" w:rsidR="00F34835" w:rsidRDefault="00F34835" w:rsidP="001223F4">
      <w:pPr>
        <w:pStyle w:val="af9"/>
        <w:numPr>
          <w:ilvl w:val="0"/>
          <w:numId w:val="27"/>
        </w:numPr>
        <w:ind w:firstLineChars="0"/>
        <w:jc w:val="both"/>
      </w:pPr>
      <w:r>
        <w:rPr>
          <w:rFonts w:hint="eastAsia"/>
        </w:rPr>
        <w:t>安装系统软件的计算机操作系统应符合系统软件的要求。</w:t>
      </w:r>
    </w:p>
    <w:p w14:paraId="7F5040FB" w14:textId="17B0418C" w:rsidR="00F34835" w:rsidRDefault="00F34835" w:rsidP="001223F4">
      <w:pPr>
        <w:pStyle w:val="af9"/>
        <w:numPr>
          <w:ilvl w:val="0"/>
          <w:numId w:val="27"/>
        </w:numPr>
        <w:ind w:firstLineChars="0"/>
        <w:jc w:val="both"/>
      </w:pPr>
      <w:r>
        <w:rPr>
          <w:rFonts w:hint="eastAsia"/>
        </w:rPr>
        <w:t>按照软件安装说明书和帮助安装软件。</w:t>
      </w:r>
    </w:p>
    <w:p w14:paraId="44D9E4CE" w14:textId="41B35427" w:rsidR="00F34835" w:rsidRDefault="00F34835" w:rsidP="00F34835">
      <w:pPr>
        <w:pStyle w:val="7"/>
      </w:pPr>
      <w:r>
        <w:rPr>
          <w:rFonts w:hint="eastAsia"/>
        </w:rPr>
        <w:t>系统调试</w:t>
      </w:r>
    </w:p>
    <w:p w14:paraId="762B83FB" w14:textId="4550A413" w:rsidR="00F34835" w:rsidRDefault="00F34835" w:rsidP="001223F4">
      <w:pPr>
        <w:pStyle w:val="af9"/>
        <w:numPr>
          <w:ilvl w:val="0"/>
          <w:numId w:val="28"/>
        </w:numPr>
        <w:ind w:firstLineChars="0"/>
        <w:jc w:val="both"/>
      </w:pPr>
      <w:r>
        <w:rPr>
          <w:rFonts w:hint="eastAsia"/>
        </w:rPr>
        <w:t>运行巡更系统管理软件，进行初始化设置。</w:t>
      </w:r>
    </w:p>
    <w:p w14:paraId="7E732985" w14:textId="3A616446" w:rsidR="00F34835" w:rsidRDefault="00F34835" w:rsidP="001223F4">
      <w:pPr>
        <w:pStyle w:val="af9"/>
        <w:numPr>
          <w:ilvl w:val="0"/>
          <w:numId w:val="28"/>
        </w:numPr>
        <w:ind w:firstLineChars="0"/>
        <w:jc w:val="both"/>
      </w:pPr>
      <w:r>
        <w:rPr>
          <w:rFonts w:hint="eastAsia"/>
        </w:rPr>
        <w:t>按照图纸对巡更点进行读取操作，确认巡更棒读取数据正常有效。</w:t>
      </w:r>
    </w:p>
    <w:p w14:paraId="3AF68B46" w14:textId="50E38201" w:rsidR="00F34835" w:rsidRDefault="00F34835" w:rsidP="001223F4">
      <w:pPr>
        <w:pStyle w:val="af9"/>
        <w:numPr>
          <w:ilvl w:val="0"/>
          <w:numId w:val="28"/>
        </w:numPr>
        <w:ind w:firstLineChars="0"/>
        <w:jc w:val="both"/>
      </w:pPr>
      <w:r>
        <w:rPr>
          <w:rFonts w:hint="eastAsia"/>
        </w:rPr>
        <w:t>在巡更系统主机上测试对巡更棒读取的数据进行读入、数据查询、修改、打印、删除等操作，对系统软件进行调试。</w:t>
      </w:r>
    </w:p>
    <w:p w14:paraId="1F49DFC9" w14:textId="5CC80E0A" w:rsidR="00F34835" w:rsidRDefault="00F34835" w:rsidP="00F34835">
      <w:pPr>
        <w:pStyle w:val="5"/>
        <w:tabs>
          <w:tab w:val="clear" w:pos="1440"/>
        </w:tabs>
      </w:pPr>
      <w:r>
        <w:rPr>
          <w:rFonts w:hint="eastAsia"/>
        </w:rPr>
        <w:t>成品保护</w:t>
      </w:r>
    </w:p>
    <w:p w14:paraId="701AF650" w14:textId="26717176" w:rsidR="00F34835" w:rsidRDefault="00F34835" w:rsidP="001223F4">
      <w:pPr>
        <w:pStyle w:val="af9"/>
        <w:numPr>
          <w:ilvl w:val="0"/>
          <w:numId w:val="29"/>
        </w:numPr>
        <w:ind w:firstLineChars="0"/>
        <w:jc w:val="both"/>
      </w:pPr>
      <w:r>
        <w:rPr>
          <w:rFonts w:hint="eastAsia"/>
        </w:rPr>
        <w:t>设备进入现场后应码放整齐、稳固。并要注意防潮，搬运时应轻拿轻放，以免损坏设备。</w:t>
      </w:r>
    </w:p>
    <w:p w14:paraId="5568422A" w14:textId="6AED2355" w:rsidR="00F34835" w:rsidRDefault="00F34835" w:rsidP="001223F4">
      <w:pPr>
        <w:pStyle w:val="af9"/>
        <w:numPr>
          <w:ilvl w:val="0"/>
          <w:numId w:val="29"/>
        </w:numPr>
        <w:ind w:firstLineChars="0"/>
        <w:jc w:val="both"/>
      </w:pPr>
      <w:r>
        <w:rPr>
          <w:rFonts w:hint="eastAsia"/>
        </w:rPr>
        <w:t>系统设备安装完毕后应妥善保管钥匙，以防设备丢失、损坏。</w:t>
      </w:r>
    </w:p>
    <w:p w14:paraId="1BBF1CB4" w14:textId="00D79EA0" w:rsidR="00F34835" w:rsidRDefault="00F34835" w:rsidP="001223F4">
      <w:pPr>
        <w:pStyle w:val="af9"/>
        <w:numPr>
          <w:ilvl w:val="0"/>
          <w:numId w:val="29"/>
        </w:numPr>
        <w:ind w:firstLineChars="0"/>
        <w:jc w:val="both"/>
      </w:pPr>
      <w:r>
        <w:rPr>
          <w:rFonts w:hint="eastAsia"/>
        </w:rPr>
        <w:t>对系统的巡更点应采取必要的保护措施，防止其损坏。</w:t>
      </w:r>
    </w:p>
    <w:p w14:paraId="0DBCD7E5" w14:textId="3AE0CA92" w:rsidR="00F34835" w:rsidRDefault="00F34835" w:rsidP="00F34835">
      <w:pPr>
        <w:pStyle w:val="5"/>
        <w:tabs>
          <w:tab w:val="clear" w:pos="1440"/>
        </w:tabs>
      </w:pPr>
      <w:r>
        <w:rPr>
          <w:rFonts w:hint="eastAsia"/>
        </w:rPr>
        <w:lastRenderedPageBreak/>
        <w:t>质量问题</w:t>
      </w:r>
    </w:p>
    <w:p w14:paraId="20B33001" w14:textId="13FA3533" w:rsidR="00F34835" w:rsidRDefault="00F34835" w:rsidP="001223F4">
      <w:pPr>
        <w:pStyle w:val="af9"/>
        <w:numPr>
          <w:ilvl w:val="0"/>
          <w:numId w:val="34"/>
        </w:numPr>
        <w:ind w:firstLineChars="0"/>
        <w:jc w:val="both"/>
      </w:pPr>
      <w:r>
        <w:rPr>
          <w:rFonts w:hint="eastAsia"/>
        </w:rPr>
        <w:t>质量问题：接线错误。</w:t>
      </w:r>
    </w:p>
    <w:p w14:paraId="1545589A" w14:textId="77777777" w:rsidR="00F34835" w:rsidRDefault="00F34835" w:rsidP="001223F4">
      <w:pPr>
        <w:pStyle w:val="af9"/>
        <w:numPr>
          <w:ilvl w:val="0"/>
          <w:numId w:val="34"/>
        </w:numPr>
        <w:ind w:firstLineChars="0"/>
        <w:jc w:val="both"/>
      </w:pPr>
      <w:r>
        <w:rPr>
          <w:rFonts w:hint="eastAsia"/>
        </w:rPr>
        <w:t>防治措施：计算机、系统主机、巡更点的接线应严格按照图纸进行。</w:t>
      </w:r>
    </w:p>
    <w:p w14:paraId="2064D54D" w14:textId="352628DB" w:rsidR="00F34835" w:rsidRDefault="00F34835" w:rsidP="001223F4">
      <w:pPr>
        <w:pStyle w:val="af9"/>
        <w:numPr>
          <w:ilvl w:val="0"/>
          <w:numId w:val="34"/>
        </w:numPr>
        <w:ind w:firstLineChars="0"/>
        <w:jc w:val="both"/>
      </w:pPr>
      <w:r>
        <w:rPr>
          <w:rFonts w:hint="eastAsia"/>
        </w:rPr>
        <w:t>质量问题：通讯不正常。</w:t>
      </w:r>
    </w:p>
    <w:p w14:paraId="750A893F" w14:textId="56BD3EFC" w:rsidR="00F34835" w:rsidRPr="00F34835" w:rsidRDefault="00F34835" w:rsidP="001223F4">
      <w:pPr>
        <w:pStyle w:val="af9"/>
        <w:numPr>
          <w:ilvl w:val="0"/>
          <w:numId w:val="34"/>
        </w:numPr>
        <w:ind w:firstLineChars="0"/>
        <w:jc w:val="both"/>
      </w:pPr>
      <w:r>
        <w:rPr>
          <w:rFonts w:hint="eastAsia"/>
        </w:rPr>
        <w:t>防治措施：严格检查系统接地阻值是否符合要求，接线是否压接牢固，消除或</w:t>
      </w:r>
      <w:proofErr w:type="gramStart"/>
      <w:r>
        <w:rPr>
          <w:rFonts w:hint="eastAsia"/>
        </w:rPr>
        <w:t>屏蔽备及连线</w:t>
      </w:r>
      <w:proofErr w:type="gramEnd"/>
      <w:r>
        <w:rPr>
          <w:rFonts w:hint="eastAsia"/>
        </w:rPr>
        <w:t>附近的干扰源。</w:t>
      </w:r>
    </w:p>
    <w:p w14:paraId="66CF6DD4" w14:textId="7AA0335D" w:rsidR="00476562" w:rsidRDefault="00476562" w:rsidP="00245419">
      <w:pPr>
        <w:pStyle w:val="4"/>
      </w:pPr>
      <w:r>
        <w:rPr>
          <w:rFonts w:hint="eastAsia"/>
        </w:rPr>
        <w:t>智能化机房</w:t>
      </w:r>
    </w:p>
    <w:p w14:paraId="1FCD3E8D" w14:textId="2C152E10" w:rsidR="00635CF2" w:rsidRDefault="00635CF2" w:rsidP="00635CF2">
      <w:pPr>
        <w:pStyle w:val="5"/>
      </w:pPr>
      <w:r>
        <w:rPr>
          <w:rFonts w:hint="eastAsia"/>
        </w:rPr>
        <w:t>机房装修</w:t>
      </w:r>
    </w:p>
    <w:p w14:paraId="1FE56318" w14:textId="4DC86E91" w:rsidR="00635CF2" w:rsidRDefault="00635CF2" w:rsidP="00635CF2">
      <w:pPr>
        <w:pStyle w:val="6"/>
      </w:pPr>
      <w:r>
        <w:rPr>
          <w:rFonts w:hint="eastAsia"/>
        </w:rPr>
        <w:t>吊顶工程</w:t>
      </w:r>
    </w:p>
    <w:p w14:paraId="3E174837" w14:textId="77777777" w:rsidR="00635CF2" w:rsidRDefault="00635CF2" w:rsidP="002A26CC">
      <w:pPr>
        <w:jc w:val="both"/>
      </w:pPr>
      <w:r>
        <w:rPr>
          <w:rFonts w:hint="eastAsia"/>
        </w:rPr>
        <w:t>吊顶选用</w:t>
      </w:r>
      <w:r>
        <w:rPr>
          <w:rFonts w:hint="eastAsia"/>
        </w:rPr>
        <w:t>600X600*0.8</w:t>
      </w:r>
      <w:r>
        <w:rPr>
          <w:rFonts w:hint="eastAsia"/>
        </w:rPr>
        <w:t>铝合金微孔方板吊顶，顶棚内作净化处理，在所有吊顶内上层均刷防尘漆三遍做洁净处理，可起到提高机房洁净度作用。材料设计要求：</w:t>
      </w:r>
    </w:p>
    <w:p w14:paraId="1E3A3E2C" w14:textId="77777777" w:rsidR="00635CF2" w:rsidRDefault="00635CF2" w:rsidP="002A26CC">
      <w:pPr>
        <w:jc w:val="both"/>
      </w:pPr>
      <w:r>
        <w:rPr>
          <w:rFonts w:hint="eastAsia"/>
        </w:rPr>
        <w:t>天花机械强度高，</w:t>
      </w:r>
      <w:proofErr w:type="gramStart"/>
      <w:r>
        <w:rPr>
          <w:rFonts w:hint="eastAsia"/>
        </w:rPr>
        <w:t>不</w:t>
      </w:r>
      <w:proofErr w:type="gramEnd"/>
      <w:r>
        <w:rPr>
          <w:rFonts w:hint="eastAsia"/>
        </w:rPr>
        <w:t>受潮，不变形，不起尘，容易清洁，且有吸音效果，色调柔和、不产生弦光，符合《</w:t>
      </w:r>
      <w:r>
        <w:rPr>
          <w:rFonts w:hint="eastAsia"/>
        </w:rPr>
        <w:t>GB50174-93</w:t>
      </w:r>
      <w:r>
        <w:rPr>
          <w:rFonts w:hint="eastAsia"/>
        </w:rPr>
        <w:t>》规范要求及《</w:t>
      </w:r>
      <w:r>
        <w:rPr>
          <w:rFonts w:hint="eastAsia"/>
        </w:rPr>
        <w:t>GB50222-95</w:t>
      </w:r>
      <w:r>
        <w:rPr>
          <w:rFonts w:hint="eastAsia"/>
        </w:rPr>
        <w:t>》的防火要求。铝塑板选择与扣板相和谐的色调。</w:t>
      </w:r>
    </w:p>
    <w:p w14:paraId="3B6FEFCF" w14:textId="77777777" w:rsidR="00635CF2" w:rsidRPr="00635CF2" w:rsidRDefault="00635CF2" w:rsidP="00635CF2">
      <w:pPr>
        <w:ind w:firstLine="482"/>
        <w:rPr>
          <w:b/>
          <w:bCs/>
        </w:rPr>
      </w:pPr>
      <w:r w:rsidRPr="00635CF2">
        <w:rPr>
          <w:rFonts w:hint="eastAsia"/>
          <w:b/>
          <w:bCs/>
        </w:rPr>
        <w:t>隔音</w:t>
      </w:r>
    </w:p>
    <w:p w14:paraId="504F9929" w14:textId="77777777" w:rsidR="00635CF2" w:rsidRDefault="00635CF2" w:rsidP="00635CF2">
      <w:r>
        <w:rPr>
          <w:rFonts w:hint="eastAsia"/>
        </w:rPr>
        <w:t>微孔面板均有准确的隔音性能，可根据具体要求选择填充物，达到所需的隔音级别。</w:t>
      </w:r>
    </w:p>
    <w:p w14:paraId="18B3A63E" w14:textId="77777777" w:rsidR="00635CF2" w:rsidRPr="00635CF2" w:rsidRDefault="00635CF2" w:rsidP="00635CF2">
      <w:pPr>
        <w:ind w:firstLine="482"/>
        <w:rPr>
          <w:b/>
          <w:bCs/>
        </w:rPr>
      </w:pPr>
      <w:r w:rsidRPr="00635CF2">
        <w:rPr>
          <w:rFonts w:hint="eastAsia"/>
          <w:b/>
          <w:bCs/>
        </w:rPr>
        <w:t>防火</w:t>
      </w:r>
    </w:p>
    <w:p w14:paraId="3EFD6507" w14:textId="77777777" w:rsidR="00635CF2" w:rsidRDefault="00635CF2" w:rsidP="00635CF2">
      <w:r>
        <w:rPr>
          <w:rFonts w:hint="eastAsia"/>
        </w:rPr>
        <w:t>需经严格测试表明，天花板</w:t>
      </w:r>
      <w:proofErr w:type="gramStart"/>
      <w:r>
        <w:rPr>
          <w:rFonts w:hint="eastAsia"/>
        </w:rPr>
        <w:t>不</w:t>
      </w:r>
      <w:proofErr w:type="gramEnd"/>
      <w:r>
        <w:rPr>
          <w:rFonts w:hint="eastAsia"/>
        </w:rPr>
        <w:t>易燃，能够有效地阻止火势的传播。</w:t>
      </w:r>
    </w:p>
    <w:p w14:paraId="1A19827B" w14:textId="77777777" w:rsidR="00635CF2" w:rsidRPr="00635CF2" w:rsidRDefault="00635CF2" w:rsidP="00635CF2">
      <w:pPr>
        <w:ind w:firstLine="482"/>
        <w:rPr>
          <w:b/>
          <w:bCs/>
        </w:rPr>
      </w:pPr>
      <w:r w:rsidRPr="00635CF2">
        <w:rPr>
          <w:rFonts w:hint="eastAsia"/>
          <w:b/>
          <w:bCs/>
        </w:rPr>
        <w:t>耐用性</w:t>
      </w:r>
    </w:p>
    <w:p w14:paraId="5FAF605B" w14:textId="77777777" w:rsidR="00635CF2" w:rsidRDefault="00635CF2" w:rsidP="00635CF2">
      <w:r>
        <w:rPr>
          <w:rFonts w:hint="eastAsia"/>
        </w:rPr>
        <w:t>产品使用寿命可确保达到</w:t>
      </w:r>
      <w:r>
        <w:rPr>
          <w:rFonts w:hint="eastAsia"/>
        </w:rPr>
        <w:t>25</w:t>
      </w:r>
      <w:r>
        <w:rPr>
          <w:rFonts w:hint="eastAsia"/>
        </w:rPr>
        <w:t>年。</w:t>
      </w:r>
    </w:p>
    <w:p w14:paraId="66105B52" w14:textId="77777777" w:rsidR="00635CF2" w:rsidRDefault="00635CF2" w:rsidP="00635CF2">
      <w:pPr>
        <w:ind w:firstLine="482"/>
      </w:pPr>
      <w:r w:rsidRPr="00635CF2">
        <w:rPr>
          <w:rFonts w:hint="eastAsia"/>
          <w:b/>
          <w:bCs/>
        </w:rPr>
        <w:t>吊顶的安装大样方法见下图说明</w:t>
      </w:r>
      <w:r>
        <w:rPr>
          <w:rFonts w:hint="eastAsia"/>
        </w:rPr>
        <w:t>：</w:t>
      </w:r>
    </w:p>
    <w:p w14:paraId="1C8C57F2" w14:textId="31CFA265" w:rsidR="00635CF2" w:rsidRDefault="00635CF2" w:rsidP="002A26CC">
      <w:pPr>
        <w:ind w:firstLineChars="300" w:firstLine="720"/>
      </w:pPr>
      <w:r>
        <w:t xml:space="preserve"> </w:t>
      </w:r>
      <w:r w:rsidRPr="00E56DFC">
        <w:rPr>
          <w:b/>
          <w:noProof/>
        </w:rPr>
        <w:drawing>
          <wp:inline distT="0" distB="0" distL="114300" distR="114300" wp14:anchorId="14F0779D" wp14:editId="3F5F7D19">
            <wp:extent cx="4847102" cy="2002231"/>
            <wp:effectExtent l="0" t="0" r="0" b="0"/>
            <wp:docPr id="31" name="图片 1"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未标题-1"/>
                    <pic:cNvPicPr>
                      <a:picLocks noChangeAspect="1"/>
                    </pic:cNvPicPr>
                  </pic:nvPicPr>
                  <pic:blipFill>
                    <a:blip r:embed="rId49"/>
                    <a:stretch>
                      <a:fillRect/>
                    </a:stretch>
                  </pic:blipFill>
                  <pic:spPr>
                    <a:xfrm>
                      <a:off x="0" y="0"/>
                      <a:ext cx="4857909" cy="2006695"/>
                    </a:xfrm>
                    <a:prstGeom prst="rect">
                      <a:avLst/>
                    </a:prstGeom>
                    <a:noFill/>
                    <a:ln>
                      <a:noFill/>
                    </a:ln>
                  </pic:spPr>
                </pic:pic>
              </a:graphicData>
            </a:graphic>
          </wp:inline>
        </w:drawing>
      </w:r>
    </w:p>
    <w:p w14:paraId="0595BDA8" w14:textId="3561DD39" w:rsidR="00635CF2" w:rsidRDefault="00635CF2" w:rsidP="00635CF2">
      <w:r w:rsidRPr="00E56DFC">
        <w:rPr>
          <w:noProof/>
        </w:rPr>
        <w:lastRenderedPageBreak/>
        <w:drawing>
          <wp:inline distT="0" distB="0" distL="114300" distR="114300" wp14:anchorId="0670AC0D" wp14:editId="2B85281F">
            <wp:extent cx="5602605" cy="5529580"/>
            <wp:effectExtent l="0" t="0" r="7620" b="4445"/>
            <wp:docPr id="25" name="图片 2" descr="未标题-1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未标题-1副本"/>
                    <pic:cNvPicPr>
                      <a:picLocks noChangeAspect="1"/>
                    </pic:cNvPicPr>
                  </pic:nvPicPr>
                  <pic:blipFill>
                    <a:blip r:embed="rId50"/>
                    <a:srcRect l="2037" t="2509" r="2206" b="2625"/>
                    <a:stretch>
                      <a:fillRect/>
                    </a:stretch>
                  </pic:blipFill>
                  <pic:spPr>
                    <a:xfrm>
                      <a:off x="0" y="0"/>
                      <a:ext cx="5602605" cy="5529580"/>
                    </a:xfrm>
                    <a:prstGeom prst="rect">
                      <a:avLst/>
                    </a:prstGeom>
                    <a:noFill/>
                    <a:ln>
                      <a:noFill/>
                    </a:ln>
                  </pic:spPr>
                </pic:pic>
              </a:graphicData>
            </a:graphic>
          </wp:inline>
        </w:drawing>
      </w:r>
    </w:p>
    <w:p w14:paraId="4F169BC1" w14:textId="77777777" w:rsidR="00635CF2" w:rsidRDefault="00635CF2" w:rsidP="00635CF2">
      <w:r>
        <w:t xml:space="preserve"> </w:t>
      </w:r>
    </w:p>
    <w:p w14:paraId="316227D6" w14:textId="77777777" w:rsidR="00635CF2" w:rsidRDefault="00635CF2" w:rsidP="00635CF2">
      <w:pPr>
        <w:ind w:firstLine="482"/>
      </w:pPr>
      <w:proofErr w:type="gramStart"/>
      <w:r w:rsidRPr="00635CF2">
        <w:rPr>
          <w:rFonts w:hint="eastAsia"/>
          <w:b/>
          <w:bCs/>
        </w:rPr>
        <w:t>铝塑板包梁与</w:t>
      </w:r>
      <w:proofErr w:type="gramEnd"/>
      <w:r w:rsidRPr="00635CF2">
        <w:rPr>
          <w:rFonts w:hint="eastAsia"/>
          <w:b/>
          <w:bCs/>
        </w:rPr>
        <w:t>铝扣板吊顶的衔接如下图</w:t>
      </w:r>
      <w:r>
        <w:rPr>
          <w:rFonts w:hint="eastAsia"/>
        </w:rPr>
        <w:t>：</w:t>
      </w:r>
    </w:p>
    <w:p w14:paraId="1D9F05BA" w14:textId="6A0BA392" w:rsidR="00635CF2" w:rsidRDefault="00635CF2" w:rsidP="00635CF2">
      <w:r>
        <w:t xml:space="preserve"> </w:t>
      </w:r>
      <w:r>
        <w:rPr>
          <w:noProof/>
        </w:rPr>
        <w:drawing>
          <wp:inline distT="0" distB="0" distL="0" distR="0" wp14:anchorId="5B8F0A27" wp14:editId="0F75BA3B">
            <wp:extent cx="4850296" cy="2247394"/>
            <wp:effectExtent l="0" t="0" r="762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6739" cy="2250379"/>
                    </a:xfrm>
                    <a:prstGeom prst="rect">
                      <a:avLst/>
                    </a:prstGeom>
                  </pic:spPr>
                </pic:pic>
              </a:graphicData>
            </a:graphic>
          </wp:inline>
        </w:drawing>
      </w:r>
    </w:p>
    <w:p w14:paraId="78AB60E5" w14:textId="52D967F0" w:rsidR="00635CF2" w:rsidRDefault="00635CF2" w:rsidP="00635CF2">
      <w:pPr>
        <w:pStyle w:val="6"/>
      </w:pPr>
      <w:r>
        <w:rPr>
          <w:rFonts w:hint="eastAsia"/>
        </w:rPr>
        <w:lastRenderedPageBreak/>
        <w:t>地面工程</w:t>
      </w:r>
    </w:p>
    <w:p w14:paraId="61B13776" w14:textId="77777777" w:rsidR="00635CF2" w:rsidRDefault="00635CF2" w:rsidP="00635CF2">
      <w:r>
        <w:rPr>
          <w:rFonts w:hint="eastAsia"/>
        </w:rPr>
        <w:t>机房区域铺设防静电地板，缓冲区铺设优质地砖。</w:t>
      </w:r>
    </w:p>
    <w:p w14:paraId="66A996E3" w14:textId="77777777" w:rsidR="00635CF2" w:rsidRDefault="00635CF2" w:rsidP="00635CF2">
      <w:r>
        <w:rPr>
          <w:rFonts w:hint="eastAsia"/>
        </w:rPr>
        <w:t>机房静电地板敷设高度为</w:t>
      </w:r>
      <w:r>
        <w:rPr>
          <w:rFonts w:hint="eastAsia"/>
        </w:rPr>
        <w:t>0.30</w:t>
      </w:r>
      <w:r>
        <w:rPr>
          <w:rFonts w:hint="eastAsia"/>
        </w:rPr>
        <w:t>米，活动地板安装过程中，地板与墙面交界处，活动地板需精确切割下料；切割</w:t>
      </w:r>
      <w:proofErr w:type="gramStart"/>
      <w:r>
        <w:rPr>
          <w:rFonts w:hint="eastAsia"/>
        </w:rPr>
        <w:t>边需封胶处理</w:t>
      </w:r>
      <w:proofErr w:type="gramEnd"/>
      <w:r>
        <w:rPr>
          <w:rFonts w:hint="eastAsia"/>
        </w:rPr>
        <w:t>后安装。地板安装后，用不锈钢板踢脚板压边装饰。不锈钢板踢脚板与彩钢板、玻璃隔墙互相衬托，协调一致。</w:t>
      </w:r>
    </w:p>
    <w:p w14:paraId="130E6752" w14:textId="77777777" w:rsidR="00635CF2" w:rsidRDefault="00635CF2" w:rsidP="00635CF2">
      <w:r>
        <w:rPr>
          <w:rFonts w:hint="eastAsia"/>
        </w:rPr>
        <w:t>楼板地面必须符合土建规范要求的平整度。地面抹灰应达到高级抹灰的水平。而且地面需要进行防尘和保温处理。通常在地板下的墙面、柱面、地面均刷涂防尘漆三遍。全部水泥面均经刷漆处理，达到不起尘的作用，从而保证机房的空气洁净不受影响。</w:t>
      </w:r>
    </w:p>
    <w:p w14:paraId="2A9E7B00" w14:textId="77777777" w:rsidR="00635CF2" w:rsidRDefault="00635CF2" w:rsidP="00635CF2">
      <w:r>
        <w:rPr>
          <w:rFonts w:hint="eastAsia"/>
        </w:rPr>
        <w:t>活动地板是灵活的，当其中的某一部分需要改变，如增加新的机柜，其扩展极其方便。如需调整地板高度可任意调整。</w:t>
      </w:r>
    </w:p>
    <w:p w14:paraId="1CE16A0C" w14:textId="77777777" w:rsidR="00635CF2" w:rsidRDefault="00635CF2" w:rsidP="00635CF2">
      <w:r>
        <w:rPr>
          <w:rFonts w:hint="eastAsia"/>
        </w:rPr>
        <w:t>活动地板安装一定要做到非常严密，表面平整。这取决于两个方面。一是活动地板本身的精度，二是安装工艺和质量。安装的活动地板，给人以高档、豪华的印象。</w:t>
      </w:r>
    </w:p>
    <w:p w14:paraId="0EAE06EF" w14:textId="77777777" w:rsidR="00635CF2" w:rsidRDefault="00635CF2" w:rsidP="00635CF2">
      <w:r>
        <w:rPr>
          <w:rFonts w:hint="eastAsia"/>
        </w:rPr>
        <w:t>地板系统的确可以承受较高压力的碾压。在高压力下有较好的持续性。这是因为地板本身承载能力大和板面的硬度高和稳定性好。</w:t>
      </w:r>
    </w:p>
    <w:p w14:paraId="454CB79F" w14:textId="77777777" w:rsidR="00635CF2" w:rsidRDefault="00635CF2" w:rsidP="00635CF2">
      <w:r>
        <w:rPr>
          <w:rFonts w:hint="eastAsia"/>
        </w:rPr>
        <w:t>活动地板主要由两部分组成。</w:t>
      </w:r>
      <w:r>
        <w:rPr>
          <w:rFonts w:hint="eastAsia"/>
        </w:rPr>
        <w:t>A</w:t>
      </w:r>
      <w:r>
        <w:rPr>
          <w:rFonts w:hint="eastAsia"/>
        </w:rPr>
        <w:t>）抗静电活动地板板面；</w:t>
      </w:r>
      <w:r>
        <w:rPr>
          <w:rFonts w:hint="eastAsia"/>
        </w:rPr>
        <w:t>B</w:t>
      </w:r>
      <w:r>
        <w:rPr>
          <w:rFonts w:hint="eastAsia"/>
        </w:rPr>
        <w:t>）地板支承系统，主要为横梁支角（</w:t>
      </w:r>
      <w:proofErr w:type="gramStart"/>
      <w:r>
        <w:rPr>
          <w:rFonts w:hint="eastAsia"/>
        </w:rPr>
        <w:t>支角分成</w:t>
      </w:r>
      <w:proofErr w:type="gramEnd"/>
      <w:r>
        <w:rPr>
          <w:rFonts w:hint="eastAsia"/>
        </w:rPr>
        <w:t>上、下托，螺杆可以调节，以调整地板面水平）。地板规格主要为</w:t>
      </w:r>
      <w:r>
        <w:rPr>
          <w:rFonts w:hint="eastAsia"/>
        </w:rPr>
        <w:t>600*600*35</w:t>
      </w:r>
      <w:r>
        <w:rPr>
          <w:rFonts w:hint="eastAsia"/>
        </w:rPr>
        <w:t>毫米。</w:t>
      </w:r>
    </w:p>
    <w:p w14:paraId="2B2D1C77" w14:textId="77777777" w:rsidR="00635CF2" w:rsidRDefault="00635CF2" w:rsidP="00635CF2">
      <w:r>
        <w:rPr>
          <w:rFonts w:hint="eastAsia"/>
        </w:rPr>
        <w:t>活动地板是易于更换的。用</w:t>
      </w:r>
      <w:proofErr w:type="gramStart"/>
      <w:r>
        <w:rPr>
          <w:rFonts w:hint="eastAsia"/>
        </w:rPr>
        <w:t>吸板器</w:t>
      </w:r>
      <w:proofErr w:type="gramEnd"/>
      <w:r>
        <w:rPr>
          <w:rFonts w:hint="eastAsia"/>
        </w:rPr>
        <w:t>可以取下任何一块地板。地板下面的管线及设备的维护保养及修理是极其方便的。活动地板具有极高的灵活性。当其中的某一部分需要改变，如增加新的机柜，其扩展极其方便。如需调整地板高度可任意调整。</w:t>
      </w:r>
    </w:p>
    <w:p w14:paraId="7CA9C291" w14:textId="77777777" w:rsidR="00635CF2" w:rsidRDefault="00635CF2" w:rsidP="00635CF2">
      <w:r>
        <w:rPr>
          <w:rFonts w:hint="eastAsia"/>
        </w:rPr>
        <w:t>活动地板具有牢固性，稳定性和紧密性。调整过程中不会有响动和摇摆，也没有噪音</w:t>
      </w:r>
      <w:r>
        <w:rPr>
          <w:rFonts w:hint="eastAsia"/>
        </w:rPr>
        <w:t>,</w:t>
      </w:r>
      <w:r>
        <w:rPr>
          <w:rFonts w:hint="eastAsia"/>
        </w:rPr>
        <w:t>从整体性</w:t>
      </w:r>
      <w:r>
        <w:rPr>
          <w:rFonts w:hint="eastAsia"/>
        </w:rPr>
        <w:t>,</w:t>
      </w:r>
      <w:r>
        <w:rPr>
          <w:rFonts w:hint="eastAsia"/>
        </w:rPr>
        <w:t>美观性</w:t>
      </w:r>
      <w:r>
        <w:rPr>
          <w:rFonts w:hint="eastAsia"/>
        </w:rPr>
        <w:t>,</w:t>
      </w:r>
      <w:r>
        <w:rPr>
          <w:rFonts w:hint="eastAsia"/>
        </w:rPr>
        <w:t>根据招标文件的要求和推荐品牌中，我方采用华通抗静电地板。</w:t>
      </w:r>
    </w:p>
    <w:p w14:paraId="179A1D81" w14:textId="77777777" w:rsidR="00635CF2" w:rsidRDefault="00635CF2" w:rsidP="00635CF2">
      <w:r>
        <w:rPr>
          <w:rFonts w:hint="eastAsia"/>
        </w:rPr>
        <w:t>（</w:t>
      </w:r>
      <w:r>
        <w:rPr>
          <w:rFonts w:hint="eastAsia"/>
        </w:rPr>
        <w:t>1</w:t>
      </w:r>
      <w:r>
        <w:rPr>
          <w:rFonts w:hint="eastAsia"/>
        </w:rPr>
        <w:t>）施工工艺流程：</w:t>
      </w:r>
    </w:p>
    <w:p w14:paraId="0E6A95D7" w14:textId="505197D0" w:rsidR="00635CF2" w:rsidRDefault="004A68AB" w:rsidP="004A68AB">
      <w:pPr>
        <w:ind w:firstLineChars="0" w:firstLine="0"/>
      </w:pPr>
      <w:r>
        <w:rPr>
          <w:noProof/>
        </w:rPr>
        <w:drawing>
          <wp:inline distT="0" distB="0" distL="0" distR="0" wp14:anchorId="79B58B5B" wp14:editId="5418A3D2">
            <wp:extent cx="5925820" cy="12172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5820" cy="1217295"/>
                    </a:xfrm>
                    <a:prstGeom prst="rect">
                      <a:avLst/>
                    </a:prstGeom>
                  </pic:spPr>
                </pic:pic>
              </a:graphicData>
            </a:graphic>
          </wp:inline>
        </w:drawing>
      </w:r>
    </w:p>
    <w:p w14:paraId="2A030085" w14:textId="77777777" w:rsidR="00635CF2" w:rsidRDefault="00635CF2" w:rsidP="00635CF2">
      <w:r>
        <w:rPr>
          <w:rFonts w:hint="eastAsia"/>
        </w:rPr>
        <w:t>（</w:t>
      </w:r>
      <w:r>
        <w:rPr>
          <w:rFonts w:hint="eastAsia"/>
        </w:rPr>
        <w:t>2</w:t>
      </w:r>
      <w:r>
        <w:rPr>
          <w:rFonts w:hint="eastAsia"/>
        </w:rPr>
        <w:t>）主要施工技术措施</w:t>
      </w:r>
    </w:p>
    <w:p w14:paraId="5037B69F" w14:textId="77777777" w:rsidR="00635CF2" w:rsidRDefault="00635CF2" w:rsidP="00635CF2">
      <w:r>
        <w:rPr>
          <w:rFonts w:hint="eastAsia"/>
        </w:rPr>
        <w:t>①放线：在需要铺设地板的区域，按地板的排列图和轴线放出地面分格线。</w:t>
      </w:r>
    </w:p>
    <w:p w14:paraId="0465D678" w14:textId="0F9ECA8E" w:rsidR="00635CF2" w:rsidRDefault="00635CF2" w:rsidP="004A68AB">
      <w:pPr>
        <w:ind w:firstLineChars="500" w:firstLine="1200"/>
      </w:pPr>
      <w:r>
        <w:lastRenderedPageBreak/>
        <w:t xml:space="preserve"> </w:t>
      </w:r>
      <w:r w:rsidR="004A68AB">
        <w:rPr>
          <w:noProof/>
        </w:rPr>
        <w:drawing>
          <wp:inline distT="0" distB="0" distL="0" distR="0" wp14:anchorId="59CD6F0B" wp14:editId="3929E172">
            <wp:extent cx="3581400" cy="19716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1400" cy="1971675"/>
                    </a:xfrm>
                    <a:prstGeom prst="rect">
                      <a:avLst/>
                    </a:prstGeom>
                  </pic:spPr>
                </pic:pic>
              </a:graphicData>
            </a:graphic>
          </wp:inline>
        </w:drawing>
      </w:r>
    </w:p>
    <w:p w14:paraId="51E171DD" w14:textId="77777777" w:rsidR="00635CF2" w:rsidRDefault="00635CF2" w:rsidP="00635CF2">
      <w:r>
        <w:rPr>
          <w:rFonts w:hint="eastAsia"/>
        </w:rPr>
        <w:t>②基层修补：将分格</w:t>
      </w:r>
      <w:proofErr w:type="gramStart"/>
      <w:r>
        <w:rPr>
          <w:rFonts w:hint="eastAsia"/>
        </w:rPr>
        <w:t>线支叉位置即底</w:t>
      </w:r>
      <w:proofErr w:type="gramEnd"/>
      <w:r>
        <w:rPr>
          <w:rFonts w:hint="eastAsia"/>
        </w:rPr>
        <w:t>脚安装处的缺陷修补完好，再用吸尘器将表面</w:t>
      </w:r>
      <w:proofErr w:type="gramStart"/>
      <w:r>
        <w:rPr>
          <w:rFonts w:hint="eastAsia"/>
        </w:rPr>
        <w:t>浮物清吸干净</w:t>
      </w:r>
      <w:proofErr w:type="gramEnd"/>
      <w:r>
        <w:rPr>
          <w:rFonts w:hint="eastAsia"/>
        </w:rPr>
        <w:t>。</w:t>
      </w:r>
    </w:p>
    <w:p w14:paraId="50DA14EF" w14:textId="77777777" w:rsidR="00635CF2" w:rsidRDefault="00635CF2" w:rsidP="00635CF2">
      <w:r>
        <w:rPr>
          <w:rFonts w:hint="eastAsia"/>
        </w:rPr>
        <w:t>③安装支承脚：在十字线交叉处将膨胀螺栓埋入。</w:t>
      </w:r>
    </w:p>
    <w:p w14:paraId="5961F302" w14:textId="2EA1F600" w:rsidR="00635CF2" w:rsidRDefault="00635CF2" w:rsidP="00635CF2">
      <w:r>
        <w:t xml:space="preserve"> </w:t>
      </w:r>
      <w:r w:rsidR="004A68AB" w:rsidRPr="00E56DFC">
        <w:rPr>
          <w:noProof/>
        </w:rPr>
        <w:drawing>
          <wp:inline distT="0" distB="0" distL="0" distR="0" wp14:anchorId="16672689" wp14:editId="0E3E02A8">
            <wp:extent cx="5257800" cy="34194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5257800" cy="3419475"/>
                    </a:xfrm>
                    <a:prstGeom prst="rect">
                      <a:avLst/>
                    </a:prstGeom>
                  </pic:spPr>
                </pic:pic>
              </a:graphicData>
            </a:graphic>
          </wp:inline>
        </w:drawing>
      </w:r>
    </w:p>
    <w:p w14:paraId="1DB479EE" w14:textId="77777777" w:rsidR="00635CF2" w:rsidRDefault="00635CF2" w:rsidP="00635CF2">
      <w:r>
        <w:rPr>
          <w:rFonts w:hint="eastAsia"/>
        </w:rPr>
        <w:t>④调平：按室内的水平高度调整地板标高，用水平仪再</w:t>
      </w:r>
      <w:proofErr w:type="gramStart"/>
      <w:r>
        <w:rPr>
          <w:rFonts w:hint="eastAsia"/>
        </w:rPr>
        <w:t>整体超</w:t>
      </w:r>
      <w:proofErr w:type="gramEnd"/>
      <w:r>
        <w:rPr>
          <w:rFonts w:hint="eastAsia"/>
        </w:rPr>
        <w:t>平一次。支座与基层之间的空隙应灌注环氧树脂，应连接牢固。亦可按照设计要求的方法固定。</w:t>
      </w:r>
    </w:p>
    <w:p w14:paraId="2FB67003" w14:textId="77777777" w:rsidR="00635CF2" w:rsidRDefault="00635CF2" w:rsidP="00635CF2">
      <w:r>
        <w:rPr>
          <w:rFonts w:hint="eastAsia"/>
        </w:rPr>
        <w:t>⑤安装面板：根据房间的具体情况选择铺设方向。当无设备或留洞但规模不相符时，宜由外向里铺。当有设备或留洞时，应综合考虑选定方向和顺序。先在横梁上铺设缓冲胶条，并用乳胶液与横梁粘合。保证四周接触平整、严密、不得采用加垫的方法。</w:t>
      </w:r>
    </w:p>
    <w:p w14:paraId="04F3E0AF" w14:textId="77777777" w:rsidR="00635CF2" w:rsidRDefault="00635CF2" w:rsidP="00635CF2">
      <w:r>
        <w:rPr>
          <w:rFonts w:hint="eastAsia"/>
        </w:rPr>
        <w:t>⑥清理保护，铺设完成后，用吸尘器全面清理，对污染部位用稀料，酒精清洗干净，并涂擦地面腊，完成后表面覆盖塑料布防护。立醒目标示“架空地板施工完毕注意保护”。</w:t>
      </w:r>
    </w:p>
    <w:p w14:paraId="1AFF58E4" w14:textId="6C551E23" w:rsidR="00635CF2" w:rsidRDefault="00635CF2" w:rsidP="004A68AB">
      <w:pPr>
        <w:pStyle w:val="6"/>
      </w:pPr>
      <w:r>
        <w:rPr>
          <w:rFonts w:hint="eastAsia"/>
        </w:rPr>
        <w:lastRenderedPageBreak/>
        <w:t>墙面工程</w:t>
      </w:r>
    </w:p>
    <w:p w14:paraId="5101E8F6" w14:textId="77777777" w:rsidR="00635CF2" w:rsidRDefault="00635CF2" w:rsidP="00635CF2">
      <w:r>
        <w:rPr>
          <w:rFonts w:hint="eastAsia"/>
        </w:rPr>
        <w:t>机房中吊顶、地板材质都比较好，价格也高。墙面采用彩钢板，所见到的墙体表面相似，均为金属漆面。</w:t>
      </w:r>
    </w:p>
    <w:p w14:paraId="5152FFCE" w14:textId="77777777" w:rsidR="00635CF2" w:rsidRDefault="00635CF2" w:rsidP="00635CF2">
      <w:r>
        <w:rPr>
          <w:rFonts w:hint="eastAsia"/>
        </w:rPr>
        <w:t>金属复合壁板是由彩色钢板（</w:t>
      </w:r>
      <w:r>
        <w:rPr>
          <w:rFonts w:hint="eastAsia"/>
        </w:rPr>
        <w:t>0.7</w:t>
      </w:r>
      <w:r>
        <w:rPr>
          <w:rFonts w:hint="eastAsia"/>
        </w:rPr>
        <w:t>毫米）做好</w:t>
      </w:r>
      <w:r>
        <w:rPr>
          <w:rFonts w:hint="eastAsia"/>
        </w:rPr>
        <w:t>50</w:t>
      </w:r>
      <w:r>
        <w:rPr>
          <w:rFonts w:hint="eastAsia"/>
        </w:rPr>
        <w:t>毫米厚的箱型凹凸的板材。其内部垂直粘贴</w:t>
      </w:r>
      <w:r>
        <w:rPr>
          <w:rFonts w:hint="eastAsia"/>
        </w:rPr>
        <w:t>50</w:t>
      </w:r>
      <w:r>
        <w:rPr>
          <w:rFonts w:hint="eastAsia"/>
        </w:rPr>
        <w:t>毫米的保温材料。板材在生产线上加工，工艺先进，尺寸精确。安装时，在顶上和地面先安装马槽，然后依次把壁板推入后固定。其表面为钢板漆面，安装后接口缝隙小于</w:t>
      </w:r>
      <w:r>
        <w:rPr>
          <w:rFonts w:hint="eastAsia"/>
        </w:rPr>
        <w:t>1</w:t>
      </w:r>
      <w:r>
        <w:rPr>
          <w:rFonts w:hint="eastAsia"/>
        </w:rPr>
        <w:t>毫米，美观、整齐，缝隙均匀。该壁板又常常用在洁净室，隔音、保温、密封效果好。该墙体有配套的金属壁板门，精致、美观。</w:t>
      </w:r>
    </w:p>
    <w:p w14:paraId="782C64E3" w14:textId="77777777" w:rsidR="00635CF2" w:rsidRDefault="00635CF2" w:rsidP="00635CF2">
      <w:r>
        <w:rPr>
          <w:rFonts w:hint="eastAsia"/>
        </w:rPr>
        <w:t>墙面均装饰双面彩钢板，板厚</w:t>
      </w:r>
      <w:r>
        <w:rPr>
          <w:rFonts w:hint="eastAsia"/>
        </w:rPr>
        <w:t>50MM</w:t>
      </w:r>
      <w:r>
        <w:rPr>
          <w:rFonts w:hint="eastAsia"/>
        </w:rPr>
        <w:t>，使机房整体协调、美观，以达到保温、屏蔽防电磁干扰达到一定的防电磁屏蔽、美观、提高洁净度效果。</w:t>
      </w:r>
    </w:p>
    <w:p w14:paraId="5A275D9C" w14:textId="77777777" w:rsidR="00635CF2" w:rsidRDefault="00635CF2" w:rsidP="00635CF2">
      <w:r>
        <w:rPr>
          <w:rFonts w:hint="eastAsia"/>
        </w:rPr>
        <w:t>操作室、值班室，</w:t>
      </w:r>
      <w:r>
        <w:rPr>
          <w:rFonts w:hint="eastAsia"/>
        </w:rPr>
        <w:t>UPS</w:t>
      </w:r>
      <w:r>
        <w:rPr>
          <w:rFonts w:hint="eastAsia"/>
        </w:rPr>
        <w:t>电源室，缓冲区涂刷白色乳胶漆。</w:t>
      </w:r>
    </w:p>
    <w:p w14:paraId="333F2155" w14:textId="77777777" w:rsidR="00635CF2" w:rsidRDefault="00635CF2" w:rsidP="00635CF2">
      <w:r>
        <w:rPr>
          <w:rFonts w:hint="eastAsia"/>
        </w:rPr>
        <w:t>（</w:t>
      </w:r>
      <w:r>
        <w:rPr>
          <w:rFonts w:hint="eastAsia"/>
        </w:rPr>
        <w:t>1</w:t>
      </w:r>
      <w:r>
        <w:rPr>
          <w:rFonts w:hint="eastAsia"/>
        </w:rPr>
        <w:t>）机房墙板施工步骤</w:t>
      </w:r>
    </w:p>
    <w:p w14:paraId="17EE96CB" w14:textId="77777777" w:rsidR="00635CF2" w:rsidRDefault="00635CF2" w:rsidP="00635CF2">
      <w:r>
        <w:rPr>
          <w:rFonts w:hint="eastAsia"/>
        </w:rPr>
        <w:t>1</w:t>
      </w:r>
      <w:r>
        <w:rPr>
          <w:rFonts w:hint="eastAsia"/>
        </w:rPr>
        <w:t>）机房墙板在安装过程中，均应使用专用工具，施工人员应在施工前检查工具是否完备齐全，具体需要检查的内容工作是</w:t>
      </w:r>
      <w:proofErr w:type="gramStart"/>
      <w:r>
        <w:rPr>
          <w:rFonts w:hint="eastAsia"/>
        </w:rPr>
        <w:t>主材料</w:t>
      </w:r>
      <w:proofErr w:type="gramEnd"/>
      <w:r>
        <w:rPr>
          <w:rFonts w:hint="eastAsia"/>
        </w:rPr>
        <w:t>和配件是否齐全不缺并且是否</w:t>
      </w:r>
      <w:proofErr w:type="gramStart"/>
      <w:r>
        <w:rPr>
          <w:rFonts w:hint="eastAsia"/>
        </w:rPr>
        <w:t>完好可</w:t>
      </w:r>
      <w:proofErr w:type="gramEnd"/>
      <w:r>
        <w:rPr>
          <w:rFonts w:hint="eastAsia"/>
        </w:rPr>
        <w:t>使用，对专用测量工具应定制并且经</w:t>
      </w:r>
      <w:proofErr w:type="gramStart"/>
      <w:r>
        <w:rPr>
          <w:rFonts w:hint="eastAsia"/>
        </w:rPr>
        <w:t>检制定</w:t>
      </w:r>
      <w:proofErr w:type="gramEnd"/>
      <w:r>
        <w:rPr>
          <w:rFonts w:hint="eastAsia"/>
        </w:rPr>
        <w:t>好，如果未达到使用要求则应及时更换和维修。</w:t>
      </w:r>
    </w:p>
    <w:p w14:paraId="371BA637" w14:textId="77777777" w:rsidR="00635CF2" w:rsidRDefault="00635CF2" w:rsidP="00635CF2">
      <w:r>
        <w:rPr>
          <w:rFonts w:hint="eastAsia"/>
        </w:rPr>
        <w:t>（</w:t>
      </w:r>
      <w:r>
        <w:rPr>
          <w:rFonts w:hint="eastAsia"/>
        </w:rPr>
        <w:t>2</w:t>
      </w:r>
      <w:r>
        <w:rPr>
          <w:rFonts w:hint="eastAsia"/>
        </w:rPr>
        <w:t>）明确施工范围，检查地坪墙基础等相关项目是否符合设计施工图中的相关条件、墙体安装要求和防火防尘技术等是否符合使用条件和相关规定。需要参照的以下几个方面：</w:t>
      </w:r>
    </w:p>
    <w:p w14:paraId="3AC455DC" w14:textId="77777777" w:rsidR="00635CF2" w:rsidRDefault="00635CF2" w:rsidP="00635CF2">
      <w:r>
        <w:rPr>
          <w:rFonts w:hint="eastAsia"/>
        </w:rPr>
        <w:t>1</w:t>
      </w:r>
      <w:r>
        <w:rPr>
          <w:rFonts w:hint="eastAsia"/>
        </w:rPr>
        <w:t>）墙面、作业面与轴线之间的距离；</w:t>
      </w:r>
    </w:p>
    <w:p w14:paraId="191EB683" w14:textId="77777777" w:rsidR="00635CF2" w:rsidRDefault="00635CF2" w:rsidP="00635CF2">
      <w:r>
        <w:rPr>
          <w:rFonts w:hint="eastAsia"/>
        </w:rPr>
        <w:t>2</w:t>
      </w:r>
      <w:r>
        <w:rPr>
          <w:rFonts w:hint="eastAsia"/>
        </w:rPr>
        <w:t>）对照参考面找出控制点的间距与位置，注意通视性；</w:t>
      </w:r>
    </w:p>
    <w:p w14:paraId="4A4C6E0C" w14:textId="77777777" w:rsidR="00635CF2" w:rsidRDefault="00635CF2" w:rsidP="00635CF2">
      <w:r>
        <w:rPr>
          <w:rFonts w:hint="eastAsia"/>
        </w:rPr>
        <w:t>3</w:t>
      </w:r>
      <w:r>
        <w:rPr>
          <w:rFonts w:hint="eastAsia"/>
        </w:rPr>
        <w:t>）对照参考面找出安装角的间距；</w:t>
      </w:r>
    </w:p>
    <w:p w14:paraId="71268D83" w14:textId="77777777" w:rsidR="00635CF2" w:rsidRDefault="00635CF2" w:rsidP="00635CF2">
      <w:r>
        <w:rPr>
          <w:rFonts w:hint="eastAsia"/>
        </w:rPr>
        <w:t>4</w:t>
      </w:r>
      <w:r>
        <w:rPr>
          <w:rFonts w:hint="eastAsia"/>
        </w:rPr>
        <w:t>）与控制标高之间的水平差；</w:t>
      </w:r>
    </w:p>
    <w:p w14:paraId="6F0FBB8B" w14:textId="77777777" w:rsidR="00635CF2" w:rsidRDefault="00635CF2" w:rsidP="00635CF2">
      <w:r>
        <w:rPr>
          <w:rFonts w:hint="eastAsia"/>
        </w:rPr>
        <w:t>5</w:t>
      </w:r>
      <w:r>
        <w:rPr>
          <w:rFonts w:hint="eastAsia"/>
        </w:rPr>
        <w:t>）与建筑物竖向的间距及与各楼层的间距。</w:t>
      </w:r>
    </w:p>
    <w:p w14:paraId="499AC57F" w14:textId="77777777" w:rsidR="00635CF2" w:rsidRDefault="00635CF2" w:rsidP="00635CF2">
      <w:r>
        <w:rPr>
          <w:rFonts w:hint="eastAsia"/>
        </w:rPr>
        <w:t>（</w:t>
      </w:r>
      <w:r>
        <w:rPr>
          <w:rFonts w:hint="eastAsia"/>
        </w:rPr>
        <w:t>3</w:t>
      </w:r>
      <w:r>
        <w:rPr>
          <w:rFonts w:hint="eastAsia"/>
        </w:rPr>
        <w:t>）放样：依图面及现场实测尺寸进行放样（隔墙中心线）以两收边中心线与地面的交点弹出地</w:t>
      </w:r>
      <w:proofErr w:type="gramStart"/>
      <w:r>
        <w:rPr>
          <w:rFonts w:hint="eastAsia"/>
        </w:rPr>
        <w:t>轨</w:t>
      </w:r>
      <w:proofErr w:type="gramEnd"/>
      <w:r>
        <w:rPr>
          <w:rFonts w:hint="eastAsia"/>
        </w:rPr>
        <w:t>中心线。应保证这四条线处在一个垂直面内，以保证以后安装之墙面的垂直。</w:t>
      </w:r>
    </w:p>
    <w:p w14:paraId="3AFD28AA" w14:textId="3BA3F157" w:rsidR="00635CF2" w:rsidRDefault="00635CF2" w:rsidP="004A68AB">
      <w:r>
        <w:rPr>
          <w:rFonts w:hint="eastAsia"/>
        </w:rPr>
        <w:t>（</w:t>
      </w:r>
      <w:r>
        <w:rPr>
          <w:rFonts w:hint="eastAsia"/>
        </w:rPr>
        <w:t>4</w:t>
      </w:r>
      <w:r>
        <w:rPr>
          <w:rFonts w:hint="eastAsia"/>
        </w:rPr>
        <w:t>）天轨：安装要整齐，接口处须补强修齐，每隔</w:t>
      </w:r>
      <w:r>
        <w:rPr>
          <w:rFonts w:hint="eastAsia"/>
        </w:rPr>
        <w:t>500mm</w:t>
      </w:r>
      <w:r>
        <w:rPr>
          <w:rFonts w:hint="eastAsia"/>
        </w:rPr>
        <w:t>—</w:t>
      </w:r>
      <w:r>
        <w:rPr>
          <w:rFonts w:hint="eastAsia"/>
        </w:rPr>
        <w:t>600mm</w:t>
      </w:r>
      <w:proofErr w:type="gramStart"/>
      <w:r>
        <w:rPr>
          <w:rFonts w:hint="eastAsia"/>
        </w:rPr>
        <w:t>击钉或</w:t>
      </w:r>
      <w:proofErr w:type="gramEnd"/>
      <w:r>
        <w:rPr>
          <w:rFonts w:hint="eastAsia"/>
        </w:rPr>
        <w:t>螺丝固定于水泥天花板。</w:t>
      </w:r>
    </w:p>
    <w:p w14:paraId="1D0DD4DB" w14:textId="77777777" w:rsidR="00635CF2" w:rsidRDefault="00635CF2" w:rsidP="00635CF2">
      <w:proofErr w:type="gramStart"/>
      <w:r>
        <w:rPr>
          <w:rFonts w:hint="eastAsia"/>
        </w:rPr>
        <w:t>弧形天轨</w:t>
      </w:r>
      <w:proofErr w:type="gramEnd"/>
      <w:r>
        <w:rPr>
          <w:rFonts w:hint="eastAsia"/>
        </w:rPr>
        <w:t xml:space="preserve">                                    </w:t>
      </w:r>
      <w:r>
        <w:rPr>
          <w:rFonts w:hint="eastAsia"/>
        </w:rPr>
        <w:t>自</w:t>
      </w:r>
      <w:proofErr w:type="gramStart"/>
      <w:r>
        <w:rPr>
          <w:rFonts w:hint="eastAsia"/>
        </w:rPr>
        <w:t>折天轨</w:t>
      </w:r>
      <w:proofErr w:type="gramEnd"/>
    </w:p>
    <w:p w14:paraId="36AB99E5" w14:textId="746FB304" w:rsidR="00635CF2" w:rsidRDefault="004A68AB" w:rsidP="00635CF2">
      <w:r w:rsidRPr="00E56DFC">
        <w:rPr>
          <w:noProof/>
        </w:rPr>
        <w:lastRenderedPageBreak/>
        <w:drawing>
          <wp:inline distT="0" distB="0" distL="0" distR="0" wp14:anchorId="7C33A7FF" wp14:editId="7FC97B0E">
            <wp:extent cx="5200153" cy="3953395"/>
            <wp:effectExtent l="0" t="0" r="63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627" cy="3968200"/>
                    </a:xfrm>
                    <a:prstGeom prst="rect">
                      <a:avLst/>
                    </a:prstGeom>
                  </pic:spPr>
                </pic:pic>
              </a:graphicData>
            </a:graphic>
          </wp:inline>
        </w:drawing>
      </w:r>
    </w:p>
    <w:p w14:paraId="703BB2D7" w14:textId="77777777" w:rsidR="00635CF2" w:rsidRDefault="00635CF2" w:rsidP="00635CF2">
      <w:r>
        <w:t> </w:t>
      </w:r>
    </w:p>
    <w:p w14:paraId="3D48DB57" w14:textId="77777777" w:rsidR="00635CF2" w:rsidRDefault="00635CF2" w:rsidP="00635CF2">
      <w:r>
        <w:rPr>
          <w:rFonts w:hint="eastAsia"/>
        </w:rPr>
        <w:t>（</w:t>
      </w:r>
      <w:r>
        <w:rPr>
          <w:rFonts w:hint="eastAsia"/>
        </w:rPr>
        <w:t>5</w:t>
      </w:r>
      <w:r>
        <w:rPr>
          <w:rFonts w:hint="eastAsia"/>
        </w:rPr>
        <w:t>）地轨：安装地轨时要先把门的安装位置预留，尚需注意地差问题。如地面高低差太多，</w:t>
      </w:r>
      <w:proofErr w:type="gramStart"/>
      <w:r>
        <w:rPr>
          <w:rFonts w:hint="eastAsia"/>
        </w:rPr>
        <w:t>须整平使</w:t>
      </w:r>
      <w:proofErr w:type="gramEnd"/>
      <w:r>
        <w:rPr>
          <w:rFonts w:hint="eastAsia"/>
        </w:rPr>
        <w:t>其落差减少，不影响调整水平，每隔</w:t>
      </w:r>
      <w:r>
        <w:rPr>
          <w:rFonts w:hint="eastAsia"/>
        </w:rPr>
        <w:t>600mm</w:t>
      </w:r>
      <w:r>
        <w:rPr>
          <w:rFonts w:hint="eastAsia"/>
        </w:rPr>
        <w:t>以击打或螺丝固定地坪上，如果地缝太大以</w:t>
      </w:r>
      <w:proofErr w:type="gramStart"/>
      <w:r>
        <w:rPr>
          <w:rFonts w:hint="eastAsia"/>
        </w:rPr>
        <w:t>填缝剂补满</w:t>
      </w:r>
      <w:proofErr w:type="gramEnd"/>
      <w:r>
        <w:rPr>
          <w:rFonts w:hint="eastAsia"/>
        </w:rPr>
        <w:t>。</w:t>
      </w:r>
    </w:p>
    <w:p w14:paraId="2F136E8D" w14:textId="77777777" w:rsidR="00635CF2" w:rsidRDefault="00635CF2" w:rsidP="00635CF2">
      <w:r>
        <w:rPr>
          <w:rFonts w:hint="eastAsia"/>
        </w:rPr>
        <w:t>弧形地轨</w:t>
      </w:r>
      <w:r>
        <w:rPr>
          <w:rFonts w:hint="eastAsia"/>
        </w:rPr>
        <w:t xml:space="preserve">                             </w:t>
      </w:r>
      <w:r>
        <w:rPr>
          <w:rFonts w:hint="eastAsia"/>
        </w:rPr>
        <w:t>地轨</w:t>
      </w:r>
    </w:p>
    <w:p w14:paraId="1784D7D0" w14:textId="57E21462" w:rsidR="00635CF2" w:rsidRDefault="004A68AB" w:rsidP="00635CF2">
      <w:r>
        <w:rPr>
          <w:noProof/>
        </w:rPr>
        <w:lastRenderedPageBreak/>
        <w:drawing>
          <wp:inline distT="0" distB="0" distL="0" distR="0" wp14:anchorId="2068AECF" wp14:editId="6B06F903">
            <wp:extent cx="2402958" cy="44647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413747" cy="4484823"/>
                    </a:xfrm>
                    <a:prstGeom prst="rect">
                      <a:avLst/>
                    </a:prstGeom>
                    <a:noFill/>
                    <a:ln>
                      <a:noFill/>
                    </a:ln>
                    <a:effectLst/>
                  </pic:spPr>
                </pic:pic>
              </a:graphicData>
            </a:graphic>
          </wp:inline>
        </w:drawing>
      </w:r>
      <w:r w:rsidRPr="00E56DFC">
        <w:rPr>
          <w:noProof/>
        </w:rPr>
        <w:drawing>
          <wp:inline distT="0" distB="0" distL="0" distR="0" wp14:anchorId="1734C98C" wp14:editId="5F24C072">
            <wp:extent cx="2251710" cy="4189730"/>
            <wp:effectExtent l="0" t="0" r="5715"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251710" cy="4189730"/>
                    </a:xfrm>
                    <a:prstGeom prst="rect">
                      <a:avLst/>
                    </a:prstGeom>
                    <a:noFill/>
                    <a:ln>
                      <a:noFill/>
                    </a:ln>
                    <a:effectLst/>
                  </pic:spPr>
                </pic:pic>
              </a:graphicData>
            </a:graphic>
          </wp:inline>
        </w:drawing>
      </w:r>
    </w:p>
    <w:p w14:paraId="5E581011" w14:textId="77777777" w:rsidR="00635CF2" w:rsidRDefault="00635CF2" w:rsidP="00635CF2"/>
    <w:p w14:paraId="736D3D48" w14:textId="77777777" w:rsidR="00635CF2" w:rsidRDefault="00635CF2" w:rsidP="00635CF2">
      <w:r>
        <w:rPr>
          <w:rFonts w:hint="eastAsia"/>
        </w:rPr>
        <w:t>（</w:t>
      </w:r>
      <w:r>
        <w:rPr>
          <w:rFonts w:hint="eastAsia"/>
        </w:rPr>
        <w:t>6</w:t>
      </w:r>
      <w:r>
        <w:rPr>
          <w:rFonts w:hint="eastAsia"/>
        </w:rPr>
        <w:t>）收边：根据实际测量值切割收边，切割后边缘修齐。力求整齐一致，连接处要求无缝隙。</w:t>
      </w:r>
      <w:proofErr w:type="gramStart"/>
      <w:r>
        <w:rPr>
          <w:rFonts w:hint="eastAsia"/>
        </w:rPr>
        <w:t>与天轨及</w:t>
      </w:r>
      <w:proofErr w:type="gramEnd"/>
      <w:r>
        <w:rPr>
          <w:rFonts w:hint="eastAsia"/>
        </w:rPr>
        <w:t>踢脚板接口</w:t>
      </w:r>
      <w:proofErr w:type="gramStart"/>
      <w:r>
        <w:rPr>
          <w:rFonts w:hint="eastAsia"/>
        </w:rPr>
        <w:t>处尤其</w:t>
      </w:r>
      <w:proofErr w:type="gramEnd"/>
      <w:r>
        <w:rPr>
          <w:rFonts w:hint="eastAsia"/>
        </w:rPr>
        <w:t>注意，更要做到无缝隙。</w:t>
      </w:r>
    </w:p>
    <w:p w14:paraId="40D4DC95" w14:textId="4F543B41" w:rsidR="00635CF2" w:rsidRDefault="00635CF2" w:rsidP="00635CF2">
      <w:proofErr w:type="gramStart"/>
      <w:r>
        <w:rPr>
          <w:rFonts w:hint="eastAsia"/>
        </w:rPr>
        <w:t>阳角收边</w:t>
      </w:r>
      <w:proofErr w:type="gramEnd"/>
      <w:r>
        <w:rPr>
          <w:rFonts w:hint="eastAsia"/>
        </w:rPr>
        <w:t xml:space="preserve">                 25</w:t>
      </w:r>
      <w:proofErr w:type="gramStart"/>
      <w:r>
        <w:rPr>
          <w:rFonts w:hint="eastAsia"/>
        </w:rPr>
        <w:t>铝阳角件</w:t>
      </w:r>
      <w:proofErr w:type="gramEnd"/>
      <w:r>
        <w:rPr>
          <w:rFonts w:hint="eastAsia"/>
        </w:rPr>
        <w:t xml:space="preserve">               </w:t>
      </w:r>
      <w:proofErr w:type="gramStart"/>
      <w:r>
        <w:rPr>
          <w:rFonts w:hint="eastAsia"/>
        </w:rPr>
        <w:t>阴角收边</w:t>
      </w:r>
      <w:proofErr w:type="gramEnd"/>
      <w:r>
        <w:rPr>
          <w:rFonts w:hint="eastAsia"/>
        </w:rPr>
        <w:t xml:space="preserve">   </w:t>
      </w:r>
    </w:p>
    <w:p w14:paraId="6D720B78" w14:textId="40DD1DEE" w:rsidR="00670D44" w:rsidRDefault="00670D44" w:rsidP="00635CF2">
      <w:r>
        <w:rPr>
          <w:noProof/>
        </w:rPr>
        <w:drawing>
          <wp:inline distT="0" distB="0" distL="0" distR="0" wp14:anchorId="7DD1FB2A" wp14:editId="30FC43F0">
            <wp:extent cx="5096786" cy="1386706"/>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0542" cy="1393169"/>
                    </a:xfrm>
                    <a:prstGeom prst="rect">
                      <a:avLst/>
                    </a:prstGeom>
                  </pic:spPr>
                </pic:pic>
              </a:graphicData>
            </a:graphic>
          </wp:inline>
        </w:drawing>
      </w:r>
    </w:p>
    <w:p w14:paraId="6418F8B3" w14:textId="77777777" w:rsidR="00670D44" w:rsidRDefault="00670D44" w:rsidP="00635CF2"/>
    <w:p w14:paraId="411F097C" w14:textId="77777777" w:rsidR="00635CF2" w:rsidRDefault="00635CF2" w:rsidP="00635CF2">
      <w:r>
        <w:rPr>
          <w:rFonts w:hint="eastAsia"/>
        </w:rPr>
        <w:t>25</w:t>
      </w:r>
      <w:r>
        <w:rPr>
          <w:rFonts w:hint="eastAsia"/>
        </w:rPr>
        <w:t>铝直角转角剖面图</w:t>
      </w:r>
      <w:r>
        <w:rPr>
          <w:rFonts w:hint="eastAsia"/>
        </w:rPr>
        <w:t xml:space="preserve">                            </w:t>
      </w:r>
      <w:r>
        <w:rPr>
          <w:rFonts w:hint="eastAsia"/>
        </w:rPr>
        <w:t>自折直角转剖面图</w:t>
      </w:r>
    </w:p>
    <w:p w14:paraId="5EBBAD37" w14:textId="5E8B7A0B" w:rsidR="00635CF2" w:rsidRDefault="00670D44" w:rsidP="00635CF2">
      <w:r>
        <w:rPr>
          <w:noProof/>
        </w:rPr>
        <w:lastRenderedPageBreak/>
        <w:drawing>
          <wp:inline distT="0" distB="0" distL="0" distR="0" wp14:anchorId="06972E80" wp14:editId="70DF87DD">
            <wp:extent cx="2514600" cy="223551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518937" cy="2239369"/>
                    </a:xfrm>
                    <a:prstGeom prst="rect">
                      <a:avLst/>
                    </a:prstGeom>
                    <a:noFill/>
                    <a:ln>
                      <a:noFill/>
                    </a:ln>
                    <a:effectLst/>
                  </pic:spPr>
                </pic:pic>
              </a:graphicData>
            </a:graphic>
          </wp:inline>
        </w:drawing>
      </w:r>
      <w:r>
        <w:rPr>
          <w:noProof/>
        </w:rPr>
        <w:drawing>
          <wp:inline distT="0" distB="0" distL="0" distR="0" wp14:anchorId="27D5D44F" wp14:editId="513EAC25">
            <wp:extent cx="2627482" cy="2286000"/>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633753" cy="2291456"/>
                    </a:xfrm>
                    <a:prstGeom prst="rect">
                      <a:avLst/>
                    </a:prstGeom>
                    <a:noFill/>
                    <a:ln>
                      <a:noFill/>
                    </a:ln>
                    <a:effectLst/>
                  </pic:spPr>
                </pic:pic>
              </a:graphicData>
            </a:graphic>
          </wp:inline>
        </w:drawing>
      </w:r>
    </w:p>
    <w:p w14:paraId="60F108A5" w14:textId="77777777" w:rsidR="00635CF2" w:rsidRDefault="00635CF2" w:rsidP="00635CF2">
      <w:proofErr w:type="gramStart"/>
      <w:r>
        <w:rPr>
          <w:rFonts w:hint="eastAsia"/>
        </w:rPr>
        <w:t>阳角收边</w:t>
      </w:r>
      <w:proofErr w:type="gramEnd"/>
      <w:r>
        <w:rPr>
          <w:rFonts w:hint="eastAsia"/>
        </w:rPr>
        <w:t>剖面图</w:t>
      </w:r>
      <w:r>
        <w:rPr>
          <w:rFonts w:hint="eastAsia"/>
        </w:rPr>
        <w:t xml:space="preserve">                              </w:t>
      </w:r>
      <w:proofErr w:type="gramStart"/>
      <w:r>
        <w:rPr>
          <w:rFonts w:hint="eastAsia"/>
        </w:rPr>
        <w:t>阴角收边</w:t>
      </w:r>
      <w:proofErr w:type="gramEnd"/>
      <w:r>
        <w:rPr>
          <w:rFonts w:hint="eastAsia"/>
        </w:rPr>
        <w:t>剖面图</w:t>
      </w:r>
    </w:p>
    <w:p w14:paraId="16F234FE" w14:textId="635892F4" w:rsidR="00635CF2" w:rsidRDefault="00670D44" w:rsidP="00670D44">
      <w:r>
        <w:rPr>
          <w:noProof/>
        </w:rPr>
        <w:drawing>
          <wp:inline distT="0" distB="0" distL="0" distR="0" wp14:anchorId="11F03768" wp14:editId="478A5DA8">
            <wp:extent cx="2901950" cy="2415621"/>
            <wp:effectExtent l="0" t="0" r="0" b="381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921231" cy="2431671"/>
                    </a:xfrm>
                    <a:prstGeom prst="rect">
                      <a:avLst/>
                    </a:prstGeom>
                    <a:noFill/>
                    <a:ln>
                      <a:noFill/>
                    </a:ln>
                    <a:effectLst/>
                  </pic:spPr>
                </pic:pic>
              </a:graphicData>
            </a:graphic>
          </wp:inline>
        </w:drawing>
      </w:r>
      <w:r>
        <w:rPr>
          <w:noProof/>
        </w:rPr>
        <w:drawing>
          <wp:inline distT="0" distB="0" distL="0" distR="0" wp14:anchorId="6AD906D0" wp14:editId="22E73D38">
            <wp:extent cx="2568356" cy="236220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573089" cy="2366553"/>
                    </a:xfrm>
                    <a:prstGeom prst="rect">
                      <a:avLst/>
                    </a:prstGeom>
                    <a:noFill/>
                    <a:ln>
                      <a:noFill/>
                    </a:ln>
                    <a:effectLst/>
                  </pic:spPr>
                </pic:pic>
              </a:graphicData>
            </a:graphic>
          </wp:inline>
        </w:drawing>
      </w:r>
    </w:p>
    <w:p w14:paraId="64E7A02E" w14:textId="77777777" w:rsidR="00635CF2" w:rsidRDefault="00635CF2" w:rsidP="00635CF2">
      <w:r>
        <w:rPr>
          <w:rFonts w:hint="eastAsia"/>
        </w:rPr>
        <w:t>（</w:t>
      </w:r>
      <w:r>
        <w:rPr>
          <w:rFonts w:hint="eastAsia"/>
        </w:rPr>
        <w:t>7</w:t>
      </w:r>
      <w:r>
        <w:rPr>
          <w:rFonts w:hint="eastAsia"/>
        </w:rPr>
        <w:t>）竖向龙骨：每隔</w:t>
      </w:r>
      <w:r>
        <w:rPr>
          <w:rFonts w:hint="eastAsia"/>
        </w:rPr>
        <w:t>49cm</w:t>
      </w:r>
      <w:r>
        <w:rPr>
          <w:rFonts w:hint="eastAsia"/>
        </w:rPr>
        <w:t>置一支竖向龙骨（为隔板尺寸的一半）</w:t>
      </w:r>
      <w:r>
        <w:rPr>
          <w:rFonts w:hint="eastAsia"/>
        </w:rPr>
        <w:t>,</w:t>
      </w:r>
      <w:r>
        <w:rPr>
          <w:rFonts w:hint="eastAsia"/>
        </w:rPr>
        <w:t>门框两侧立柱上下完全固定，</w:t>
      </w:r>
      <w:proofErr w:type="gramStart"/>
      <w:r>
        <w:rPr>
          <w:rFonts w:hint="eastAsia"/>
        </w:rPr>
        <w:t>不致于</w:t>
      </w:r>
      <w:proofErr w:type="gramEnd"/>
      <w:r>
        <w:rPr>
          <w:rFonts w:hint="eastAsia"/>
        </w:rPr>
        <w:t>摇晃，反方向增加一支竖向龙骨，门扇宽度超过</w:t>
      </w:r>
      <w:r>
        <w:rPr>
          <w:rFonts w:hint="eastAsia"/>
        </w:rPr>
        <w:t>90cm</w:t>
      </w:r>
      <w:r>
        <w:rPr>
          <w:rFonts w:hint="eastAsia"/>
        </w:rPr>
        <w:t>以上，门框上横立柱必须加强固定，必要时以焊接固定之。</w:t>
      </w:r>
    </w:p>
    <w:p w14:paraId="24F8EF7C" w14:textId="77777777" w:rsidR="00635CF2" w:rsidRDefault="00635CF2" w:rsidP="00635CF2">
      <w:r>
        <w:rPr>
          <w:rFonts w:hint="eastAsia"/>
        </w:rPr>
        <w:t>（</w:t>
      </w:r>
      <w:r>
        <w:rPr>
          <w:rFonts w:hint="eastAsia"/>
        </w:rPr>
        <w:t>8</w:t>
      </w:r>
      <w:r>
        <w:rPr>
          <w:rFonts w:hint="eastAsia"/>
        </w:rPr>
        <w:t>）横向穿心龙骨：增高超过</w:t>
      </w:r>
      <w:r>
        <w:rPr>
          <w:rFonts w:hint="eastAsia"/>
        </w:rPr>
        <w:t>3</w:t>
      </w:r>
      <w:r>
        <w:rPr>
          <w:rFonts w:hint="eastAsia"/>
        </w:rPr>
        <w:t>米以上，以垂直方向</w:t>
      </w:r>
      <w:r>
        <w:rPr>
          <w:rFonts w:hint="eastAsia"/>
        </w:rPr>
        <w:t>1.2</w:t>
      </w:r>
      <w:r>
        <w:rPr>
          <w:rFonts w:hint="eastAsia"/>
        </w:rPr>
        <w:t>米置一支，当连两支衔接处必须重叠，重叠长度不得少于</w:t>
      </w:r>
      <w:r>
        <w:rPr>
          <w:rFonts w:hint="eastAsia"/>
        </w:rPr>
        <w:t>10cm</w:t>
      </w:r>
      <w:r>
        <w:rPr>
          <w:rFonts w:hint="eastAsia"/>
        </w:rPr>
        <w:t>。</w:t>
      </w:r>
    </w:p>
    <w:p w14:paraId="7D083BAA" w14:textId="31FC352A" w:rsidR="00635CF2" w:rsidRDefault="00635CF2" w:rsidP="00670D44">
      <w:pPr>
        <w:ind w:firstLineChars="400" w:firstLine="960"/>
      </w:pPr>
      <w:r>
        <w:t xml:space="preserve"> </w:t>
      </w:r>
      <w:r w:rsidR="00670D44" w:rsidRPr="00E56DFC">
        <w:rPr>
          <w:noProof/>
        </w:rPr>
        <w:drawing>
          <wp:inline distT="0" distB="0" distL="0" distR="0" wp14:anchorId="33904B0C" wp14:editId="419BED71">
            <wp:extent cx="3943350" cy="2190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951634" cy="2195882"/>
                    </a:xfrm>
                    <a:prstGeom prst="rect">
                      <a:avLst/>
                    </a:prstGeom>
                    <a:noFill/>
                    <a:ln>
                      <a:noFill/>
                    </a:ln>
                    <a:effectLst/>
                  </pic:spPr>
                </pic:pic>
              </a:graphicData>
            </a:graphic>
          </wp:inline>
        </w:drawing>
      </w:r>
    </w:p>
    <w:p w14:paraId="3FE5DDDF" w14:textId="77777777" w:rsidR="00635CF2" w:rsidRDefault="00635CF2" w:rsidP="00635CF2">
      <w:r>
        <w:rPr>
          <w:rFonts w:hint="eastAsia"/>
        </w:rPr>
        <w:lastRenderedPageBreak/>
        <w:t>（</w:t>
      </w:r>
      <w:r>
        <w:rPr>
          <w:rFonts w:hint="eastAsia"/>
        </w:rPr>
        <w:t>9</w:t>
      </w:r>
      <w:r>
        <w:rPr>
          <w:rFonts w:hint="eastAsia"/>
        </w:rPr>
        <w:t>）墙板：由一侧开始安装彩钢板，依次安装，相连板间距</w:t>
      </w:r>
      <w:r>
        <w:rPr>
          <w:rFonts w:hint="eastAsia"/>
        </w:rPr>
        <w:t>12mm</w:t>
      </w:r>
      <w:r>
        <w:rPr>
          <w:rFonts w:hint="eastAsia"/>
        </w:rPr>
        <w:t>。隔板之间采用宽度</w:t>
      </w:r>
      <w:r>
        <w:rPr>
          <w:rFonts w:hint="eastAsia"/>
        </w:rPr>
        <w:t>12mm</w:t>
      </w:r>
      <w:r>
        <w:rPr>
          <w:rFonts w:hint="eastAsia"/>
        </w:rPr>
        <w:t>压条，标准单元墙板均可互换。</w:t>
      </w:r>
    </w:p>
    <w:p w14:paraId="707D8A40" w14:textId="77777777" w:rsidR="00635CF2" w:rsidRDefault="00635CF2" w:rsidP="00670D44">
      <w:pPr>
        <w:ind w:firstLineChars="1100" w:firstLine="2640"/>
      </w:pPr>
      <w:r>
        <w:rPr>
          <w:rFonts w:hint="eastAsia"/>
        </w:rPr>
        <w:t>U</w:t>
      </w:r>
      <w:r>
        <w:rPr>
          <w:rFonts w:hint="eastAsia"/>
        </w:rPr>
        <w:t>型压条连接墙板剖面图</w:t>
      </w:r>
    </w:p>
    <w:p w14:paraId="1B2DBC14" w14:textId="5526F729" w:rsidR="00635CF2" w:rsidRDefault="00635CF2" w:rsidP="00670D44">
      <w:pPr>
        <w:ind w:firstLineChars="1100" w:firstLine="2640"/>
      </w:pPr>
      <w:r>
        <w:t xml:space="preserve"> </w:t>
      </w:r>
      <w:r w:rsidR="00670D44" w:rsidRPr="00E56DFC">
        <w:rPr>
          <w:noProof/>
        </w:rPr>
        <w:drawing>
          <wp:inline distT="0" distB="0" distL="0" distR="0" wp14:anchorId="52E4B9CF" wp14:editId="2BB912D7">
            <wp:extent cx="1619333" cy="1460575"/>
            <wp:effectExtent l="0" t="0" r="0" b="6350"/>
            <wp:docPr id="8256" name="图片 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9333" cy="1460575"/>
                    </a:xfrm>
                    <a:prstGeom prst="rect">
                      <a:avLst/>
                    </a:prstGeom>
                  </pic:spPr>
                </pic:pic>
              </a:graphicData>
            </a:graphic>
          </wp:inline>
        </w:drawing>
      </w:r>
    </w:p>
    <w:p w14:paraId="44950470" w14:textId="77777777" w:rsidR="00635CF2" w:rsidRDefault="00635CF2" w:rsidP="00635CF2">
      <w:r>
        <w:rPr>
          <w:rFonts w:hint="eastAsia"/>
        </w:rPr>
        <w:t>（</w:t>
      </w:r>
      <w:r>
        <w:rPr>
          <w:rFonts w:hint="eastAsia"/>
        </w:rPr>
        <w:t>10</w:t>
      </w:r>
      <w:r>
        <w:rPr>
          <w:rFonts w:hint="eastAsia"/>
        </w:rPr>
        <w:t>）</w:t>
      </w:r>
      <w:proofErr w:type="gramStart"/>
      <w:r>
        <w:rPr>
          <w:rFonts w:hint="eastAsia"/>
        </w:rPr>
        <w:t>包柱处理</w:t>
      </w:r>
      <w:proofErr w:type="gramEnd"/>
    </w:p>
    <w:p w14:paraId="23D806DE" w14:textId="3DFCF802" w:rsidR="00635CF2" w:rsidRDefault="00635CF2" w:rsidP="00670D44">
      <w:pPr>
        <w:ind w:firstLineChars="700" w:firstLine="1680"/>
      </w:pPr>
      <w:r>
        <w:rPr>
          <w:rFonts w:hint="eastAsia"/>
        </w:rPr>
        <w:t>三面包柱</w:t>
      </w:r>
      <w:r>
        <w:rPr>
          <w:rFonts w:hint="eastAsia"/>
        </w:rPr>
        <w:t xml:space="preserve">1                      </w:t>
      </w:r>
      <w:r w:rsidR="00670D44">
        <w:t xml:space="preserve"> </w:t>
      </w:r>
      <w:r>
        <w:rPr>
          <w:rFonts w:hint="eastAsia"/>
        </w:rPr>
        <w:t>三面包柱</w:t>
      </w:r>
      <w:r>
        <w:rPr>
          <w:rFonts w:hint="eastAsia"/>
        </w:rPr>
        <w:t>2</w:t>
      </w:r>
    </w:p>
    <w:p w14:paraId="318C45BF" w14:textId="1D4A6B5B" w:rsidR="00635CF2" w:rsidRDefault="00670D44" w:rsidP="00635CF2">
      <w:r>
        <w:rPr>
          <w:noProof/>
        </w:rPr>
        <w:drawing>
          <wp:inline distT="0" distB="0" distL="0" distR="0" wp14:anchorId="2057D27F" wp14:editId="643315DF">
            <wp:extent cx="2374900" cy="1978660"/>
            <wp:effectExtent l="0" t="0" r="635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374900" cy="1978660"/>
                    </a:xfrm>
                    <a:prstGeom prst="rect">
                      <a:avLst/>
                    </a:prstGeom>
                    <a:noFill/>
                    <a:ln>
                      <a:noFill/>
                    </a:ln>
                    <a:effectLst/>
                  </pic:spPr>
                </pic:pic>
              </a:graphicData>
            </a:graphic>
          </wp:inline>
        </w:drawing>
      </w:r>
      <w:r>
        <w:rPr>
          <w:noProof/>
        </w:rPr>
        <w:drawing>
          <wp:inline distT="0" distB="0" distL="0" distR="0" wp14:anchorId="4B05396E" wp14:editId="227913B8">
            <wp:extent cx="2313305" cy="1856105"/>
            <wp:effectExtent l="0" t="0" r="127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313305" cy="1856105"/>
                    </a:xfrm>
                    <a:prstGeom prst="rect">
                      <a:avLst/>
                    </a:prstGeom>
                    <a:noFill/>
                    <a:ln>
                      <a:noFill/>
                    </a:ln>
                    <a:effectLst/>
                  </pic:spPr>
                </pic:pic>
              </a:graphicData>
            </a:graphic>
          </wp:inline>
        </w:drawing>
      </w:r>
    </w:p>
    <w:p w14:paraId="6D5C74B8" w14:textId="77777777" w:rsidR="00635CF2" w:rsidRDefault="00635CF2" w:rsidP="00635CF2">
      <w:r>
        <w:t> </w:t>
      </w:r>
    </w:p>
    <w:p w14:paraId="0EF6A9DD" w14:textId="4183AC83" w:rsidR="00635CF2" w:rsidRDefault="00635CF2" w:rsidP="00670D44">
      <w:pPr>
        <w:ind w:firstLineChars="700" w:firstLine="1680"/>
      </w:pPr>
      <w:r>
        <w:rPr>
          <w:rFonts w:hint="eastAsia"/>
        </w:rPr>
        <w:t>四面包柱</w:t>
      </w:r>
      <w:r>
        <w:rPr>
          <w:rFonts w:hint="eastAsia"/>
        </w:rPr>
        <w:t xml:space="preserve">1                       </w:t>
      </w:r>
      <w:r>
        <w:rPr>
          <w:rFonts w:hint="eastAsia"/>
        </w:rPr>
        <w:t>四面包柱</w:t>
      </w:r>
      <w:r>
        <w:rPr>
          <w:rFonts w:hint="eastAsia"/>
        </w:rPr>
        <w:t>2</w:t>
      </w:r>
    </w:p>
    <w:p w14:paraId="2403B37A" w14:textId="737DEF2F" w:rsidR="00635CF2" w:rsidRDefault="00670D44" w:rsidP="00670D44">
      <w:r>
        <w:rPr>
          <w:noProof/>
        </w:rPr>
        <w:drawing>
          <wp:inline distT="0" distB="0" distL="0" distR="0" wp14:anchorId="440863E3" wp14:editId="10ECCB0B">
            <wp:extent cx="1808480" cy="1931035"/>
            <wp:effectExtent l="0" t="0" r="127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808480" cy="1931035"/>
                    </a:xfrm>
                    <a:prstGeom prst="rect">
                      <a:avLst/>
                    </a:prstGeom>
                    <a:noFill/>
                    <a:ln>
                      <a:noFill/>
                    </a:ln>
                    <a:effectLst/>
                  </pic:spPr>
                </pic:pic>
              </a:graphicData>
            </a:graphic>
          </wp:inline>
        </w:drawing>
      </w:r>
      <w:r>
        <w:rPr>
          <w:rFonts w:hint="eastAsia"/>
        </w:rPr>
        <w:t xml:space="preserve"> </w:t>
      </w:r>
      <w:r>
        <w:t xml:space="preserve">        </w:t>
      </w:r>
      <w:r>
        <w:rPr>
          <w:noProof/>
        </w:rPr>
        <w:drawing>
          <wp:inline distT="0" distB="0" distL="0" distR="0" wp14:anchorId="1FE58408" wp14:editId="4306F8E1">
            <wp:extent cx="1869440" cy="1856105"/>
            <wp:effectExtent l="0" t="0" r="698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869440" cy="1856105"/>
                    </a:xfrm>
                    <a:prstGeom prst="rect">
                      <a:avLst/>
                    </a:prstGeom>
                    <a:noFill/>
                    <a:ln>
                      <a:noFill/>
                    </a:ln>
                    <a:effectLst/>
                  </pic:spPr>
                </pic:pic>
              </a:graphicData>
            </a:graphic>
          </wp:inline>
        </w:drawing>
      </w:r>
    </w:p>
    <w:p w14:paraId="3D0927A9" w14:textId="77777777" w:rsidR="00635CF2" w:rsidRDefault="00635CF2" w:rsidP="00635CF2">
      <w:r>
        <w:rPr>
          <w:rFonts w:hint="eastAsia"/>
        </w:rPr>
        <w:t>（</w:t>
      </w:r>
      <w:r>
        <w:rPr>
          <w:rFonts w:hint="eastAsia"/>
        </w:rPr>
        <w:t>11</w:t>
      </w:r>
      <w:r>
        <w:rPr>
          <w:rFonts w:hint="eastAsia"/>
        </w:rPr>
        <w:t>）安装结束收尾：</w:t>
      </w:r>
    </w:p>
    <w:p w14:paraId="23435E28" w14:textId="77777777" w:rsidR="00635CF2" w:rsidRDefault="00635CF2" w:rsidP="00635CF2">
      <w:r>
        <w:rPr>
          <w:rFonts w:hint="eastAsia"/>
        </w:rPr>
        <w:t>机房金属夹芯板幕墙安装后，从上到下逐层将墙板表面的保护胶纸撕掉，同时逐层同步拆架。</w:t>
      </w:r>
      <w:proofErr w:type="gramStart"/>
      <w:r>
        <w:rPr>
          <w:rFonts w:hint="eastAsia"/>
        </w:rPr>
        <w:t>拆架时</w:t>
      </w:r>
      <w:proofErr w:type="gramEnd"/>
      <w:r>
        <w:rPr>
          <w:rFonts w:hint="eastAsia"/>
        </w:rPr>
        <w:t>应注意保护墙板，不要碰伤、划伤，最后完成整个幕墙工程的施工。施工中给幕墙及幕墙构件等表面装饰造成影响的粘附物等应立即清除。幕墙工程安装完成后，</w:t>
      </w:r>
      <w:r>
        <w:rPr>
          <w:rFonts w:hint="eastAsia"/>
        </w:rPr>
        <w:lastRenderedPageBreak/>
        <w:t>应制定从上到下的清扫方案，防止表面装饰发生异常。清洗墙板的中性清洁剂应经过检验，证明对墙板表面涂层确无腐蚀作用。中性清洁剂清洗后应及时用清水洗干净。</w:t>
      </w:r>
    </w:p>
    <w:p w14:paraId="6A7FDD40" w14:textId="3BD6556C" w:rsidR="00635CF2" w:rsidRDefault="00635CF2" w:rsidP="00670D44">
      <w:pPr>
        <w:pStyle w:val="6"/>
      </w:pPr>
      <w:r>
        <w:rPr>
          <w:rFonts w:hint="eastAsia"/>
        </w:rPr>
        <w:t>隔墙工程</w:t>
      </w:r>
    </w:p>
    <w:p w14:paraId="4657CD58" w14:textId="77777777" w:rsidR="00635CF2" w:rsidRDefault="00635CF2" w:rsidP="00635CF2">
      <w:r>
        <w:rPr>
          <w:rFonts w:hint="eastAsia"/>
        </w:rPr>
        <w:t>机房的隔墙推荐采用</w:t>
      </w:r>
      <w:r>
        <w:rPr>
          <w:rFonts w:hint="eastAsia"/>
        </w:rPr>
        <w:t>12MM</w:t>
      </w:r>
      <w:r>
        <w:rPr>
          <w:rFonts w:hint="eastAsia"/>
        </w:rPr>
        <w:t>钢化玻璃隔墙，采用玻璃隔墙，安全、牢固、壮观气派，透视和隔音效果极好，衬托了机房宏观形象。玻璃隔墙的优点确立了它在机房中的地位。</w:t>
      </w:r>
    </w:p>
    <w:p w14:paraId="316D94CB" w14:textId="77777777" w:rsidR="00635CF2" w:rsidRDefault="00635CF2" w:rsidP="00635CF2">
      <w:r>
        <w:rPr>
          <w:rFonts w:hint="eastAsia"/>
        </w:rPr>
        <w:t>施工过程中对隔断墙的装饰面应采取保护措施。</w:t>
      </w:r>
    </w:p>
    <w:p w14:paraId="53F1F1D5" w14:textId="77777777" w:rsidR="00635CF2" w:rsidRDefault="00635CF2" w:rsidP="00635CF2">
      <w:r>
        <w:rPr>
          <w:rFonts w:hint="eastAsia"/>
        </w:rPr>
        <w:t>具体设计如下：</w:t>
      </w:r>
    </w:p>
    <w:p w14:paraId="03D75A2A" w14:textId="77777777" w:rsidR="00635CF2" w:rsidRPr="00670D44" w:rsidRDefault="00635CF2" w:rsidP="00635CF2">
      <w:pPr>
        <w:ind w:firstLine="482"/>
        <w:rPr>
          <w:b/>
          <w:bCs/>
        </w:rPr>
      </w:pPr>
      <w:r w:rsidRPr="00670D44">
        <w:rPr>
          <w:rFonts w:hint="eastAsia"/>
          <w:b/>
          <w:bCs/>
        </w:rPr>
        <w:t>玻璃隔断</w:t>
      </w:r>
    </w:p>
    <w:p w14:paraId="77AAB24E" w14:textId="77777777" w:rsidR="00635CF2" w:rsidRDefault="00635CF2" w:rsidP="00635CF2">
      <w:r>
        <w:rPr>
          <w:rFonts w:hint="eastAsia"/>
        </w:rPr>
        <w:t>（</w:t>
      </w:r>
      <w:r>
        <w:rPr>
          <w:rFonts w:hint="eastAsia"/>
        </w:rPr>
        <w:t>1</w:t>
      </w:r>
      <w:r>
        <w:rPr>
          <w:rFonts w:hint="eastAsia"/>
        </w:rPr>
        <w:t>）主机房区、监控室、缓冲换鞋区之间的隔断采用不锈钢包框钢化玻璃隔断。</w:t>
      </w:r>
    </w:p>
    <w:p w14:paraId="6A874B40" w14:textId="77777777" w:rsidR="00635CF2" w:rsidRDefault="00635CF2" w:rsidP="00635CF2">
      <w:r>
        <w:rPr>
          <w:rFonts w:hint="eastAsia"/>
        </w:rPr>
        <w:t>（</w:t>
      </w:r>
      <w:r>
        <w:rPr>
          <w:rFonts w:hint="eastAsia"/>
        </w:rPr>
        <w:t>2</w:t>
      </w:r>
      <w:r>
        <w:rPr>
          <w:rFonts w:hint="eastAsia"/>
        </w:rPr>
        <w:t>）钢化玻璃隔断采用</w:t>
      </w:r>
      <w:r>
        <w:rPr>
          <w:rFonts w:hint="eastAsia"/>
        </w:rPr>
        <w:t>12mm</w:t>
      </w:r>
      <w:r>
        <w:rPr>
          <w:rFonts w:hint="eastAsia"/>
        </w:rPr>
        <w:t>厚玻璃，玻璃周边采用白色玻璃胶固定和修饰。</w:t>
      </w:r>
    </w:p>
    <w:p w14:paraId="635ECC43" w14:textId="77777777" w:rsidR="00635CF2" w:rsidRDefault="00635CF2" w:rsidP="00635CF2">
      <w:r>
        <w:rPr>
          <w:rFonts w:hint="eastAsia"/>
        </w:rPr>
        <w:t>（</w:t>
      </w:r>
      <w:r>
        <w:rPr>
          <w:rFonts w:hint="eastAsia"/>
        </w:rPr>
        <w:t>3</w:t>
      </w:r>
      <w:r>
        <w:rPr>
          <w:rFonts w:hint="eastAsia"/>
        </w:rPr>
        <w:t>）隔断角钢架，按现场尺寸下料，制作安装，焊接牢固，采用φ</w:t>
      </w:r>
      <w:r>
        <w:rPr>
          <w:rFonts w:hint="eastAsia"/>
        </w:rPr>
        <w:t>8</w:t>
      </w:r>
      <w:r>
        <w:rPr>
          <w:rFonts w:hint="eastAsia"/>
        </w:rPr>
        <w:t>×</w:t>
      </w:r>
      <w:r>
        <w:rPr>
          <w:rFonts w:hint="eastAsia"/>
        </w:rPr>
        <w:t>80</w:t>
      </w:r>
      <w:r>
        <w:rPr>
          <w:rFonts w:hint="eastAsia"/>
        </w:rPr>
        <w:t>金属膨胀</w:t>
      </w:r>
      <w:proofErr w:type="gramStart"/>
      <w:r>
        <w:rPr>
          <w:rFonts w:hint="eastAsia"/>
        </w:rPr>
        <w:t>镙栓</w:t>
      </w:r>
      <w:proofErr w:type="gramEnd"/>
      <w:r>
        <w:rPr>
          <w:rFonts w:hint="eastAsia"/>
        </w:rPr>
        <w:t>固定，校正水平、垂直后，表面刷防锈漆。</w:t>
      </w:r>
    </w:p>
    <w:p w14:paraId="46CF0367" w14:textId="77777777" w:rsidR="00635CF2" w:rsidRDefault="00635CF2" w:rsidP="00635CF2">
      <w:r>
        <w:rPr>
          <w:rFonts w:hint="eastAsia"/>
        </w:rPr>
        <w:t>（</w:t>
      </w:r>
      <w:r>
        <w:rPr>
          <w:rFonts w:hint="eastAsia"/>
        </w:rPr>
        <w:t>4</w:t>
      </w:r>
      <w:r>
        <w:rPr>
          <w:rFonts w:hint="eastAsia"/>
        </w:rPr>
        <w:t>）角钢钢架上部间隔</w:t>
      </w:r>
      <w:r>
        <w:rPr>
          <w:rFonts w:hint="eastAsia"/>
        </w:rPr>
        <w:t>1200</w:t>
      </w:r>
      <w:r>
        <w:rPr>
          <w:rFonts w:hint="eastAsia"/>
        </w:rPr>
        <w:t>－</w:t>
      </w:r>
      <w:r>
        <w:rPr>
          <w:rFonts w:hint="eastAsia"/>
        </w:rPr>
        <w:t>1500mm</w:t>
      </w:r>
      <w:r>
        <w:rPr>
          <w:rFonts w:hint="eastAsia"/>
        </w:rPr>
        <w:t>采用</w:t>
      </w:r>
      <w:proofErr w:type="gramStart"/>
      <w:r>
        <w:rPr>
          <w:rFonts w:hint="eastAsia"/>
        </w:rPr>
        <w:t>25</w:t>
      </w:r>
      <w:r>
        <w:rPr>
          <w:rFonts w:hint="eastAsia"/>
        </w:rPr>
        <w:t>×</w:t>
      </w:r>
      <w:r>
        <w:rPr>
          <w:rFonts w:hint="eastAsia"/>
        </w:rPr>
        <w:t>25</w:t>
      </w:r>
      <w:r>
        <w:rPr>
          <w:rFonts w:hint="eastAsia"/>
        </w:rPr>
        <w:t>×</w:t>
      </w:r>
      <w:proofErr w:type="gramEnd"/>
      <w:r>
        <w:rPr>
          <w:rFonts w:hint="eastAsia"/>
        </w:rPr>
        <w:t>2.5</w:t>
      </w:r>
      <w:r>
        <w:rPr>
          <w:rFonts w:hint="eastAsia"/>
        </w:rPr>
        <w:t>角钢斜拉支撑，φ</w:t>
      </w:r>
      <w:r>
        <w:rPr>
          <w:rFonts w:hint="eastAsia"/>
        </w:rPr>
        <w:t>8</w:t>
      </w:r>
      <w:r>
        <w:rPr>
          <w:rFonts w:hint="eastAsia"/>
        </w:rPr>
        <w:t>×</w:t>
      </w:r>
      <w:r>
        <w:rPr>
          <w:rFonts w:hint="eastAsia"/>
        </w:rPr>
        <w:t>80</w:t>
      </w:r>
      <w:r>
        <w:rPr>
          <w:rFonts w:hint="eastAsia"/>
        </w:rPr>
        <w:t>金属膨胀</w:t>
      </w:r>
      <w:proofErr w:type="gramStart"/>
      <w:r>
        <w:rPr>
          <w:rFonts w:hint="eastAsia"/>
        </w:rPr>
        <w:t>镙栓</w:t>
      </w:r>
      <w:proofErr w:type="gramEnd"/>
      <w:r>
        <w:rPr>
          <w:rFonts w:hint="eastAsia"/>
        </w:rPr>
        <w:t>固定。角钢钢架下间隔</w:t>
      </w:r>
      <w:r>
        <w:rPr>
          <w:rFonts w:hint="eastAsia"/>
        </w:rPr>
        <w:t>1200</w:t>
      </w:r>
      <w:r>
        <w:rPr>
          <w:rFonts w:hint="eastAsia"/>
        </w:rPr>
        <w:t>至</w:t>
      </w:r>
      <w:r>
        <w:rPr>
          <w:rFonts w:hint="eastAsia"/>
        </w:rPr>
        <w:t>1500mm</w:t>
      </w:r>
      <w:r>
        <w:rPr>
          <w:rFonts w:hint="eastAsia"/>
        </w:rPr>
        <w:t>，采用</w:t>
      </w:r>
      <w:proofErr w:type="gramStart"/>
      <w:r>
        <w:rPr>
          <w:rFonts w:hint="eastAsia"/>
        </w:rPr>
        <w:t>25</w:t>
      </w:r>
      <w:r>
        <w:rPr>
          <w:rFonts w:hint="eastAsia"/>
        </w:rPr>
        <w:t>×</w:t>
      </w:r>
      <w:r>
        <w:rPr>
          <w:rFonts w:hint="eastAsia"/>
        </w:rPr>
        <w:t>25</w:t>
      </w:r>
      <w:r>
        <w:rPr>
          <w:rFonts w:hint="eastAsia"/>
        </w:rPr>
        <w:t>×</w:t>
      </w:r>
      <w:proofErr w:type="gramEnd"/>
      <w:r>
        <w:rPr>
          <w:rFonts w:hint="eastAsia"/>
        </w:rPr>
        <w:t>2.5</w:t>
      </w:r>
      <w:r>
        <w:rPr>
          <w:rFonts w:hint="eastAsia"/>
        </w:rPr>
        <w:t>角钢斜拉支撑，φ</w:t>
      </w:r>
      <w:r>
        <w:rPr>
          <w:rFonts w:hint="eastAsia"/>
        </w:rPr>
        <w:t>8</w:t>
      </w:r>
      <w:r>
        <w:rPr>
          <w:rFonts w:hint="eastAsia"/>
        </w:rPr>
        <w:t>×</w:t>
      </w:r>
      <w:r>
        <w:rPr>
          <w:rFonts w:hint="eastAsia"/>
        </w:rPr>
        <w:t>80</w:t>
      </w:r>
      <w:r>
        <w:rPr>
          <w:rFonts w:hint="eastAsia"/>
        </w:rPr>
        <w:t>金属膨胀</w:t>
      </w:r>
      <w:proofErr w:type="gramStart"/>
      <w:r>
        <w:rPr>
          <w:rFonts w:hint="eastAsia"/>
        </w:rPr>
        <w:t>镙栓</w:t>
      </w:r>
      <w:proofErr w:type="gramEnd"/>
      <w:r>
        <w:rPr>
          <w:rFonts w:hint="eastAsia"/>
        </w:rPr>
        <w:t>固定。</w:t>
      </w:r>
    </w:p>
    <w:p w14:paraId="0EC250D3" w14:textId="77777777" w:rsidR="00635CF2" w:rsidRDefault="00635CF2" w:rsidP="00635CF2">
      <w:r>
        <w:rPr>
          <w:rFonts w:hint="eastAsia"/>
        </w:rPr>
        <w:t>（</w:t>
      </w:r>
      <w:r>
        <w:rPr>
          <w:rFonts w:hint="eastAsia"/>
        </w:rPr>
        <w:t>5</w:t>
      </w:r>
      <w:r>
        <w:rPr>
          <w:rFonts w:hint="eastAsia"/>
        </w:rPr>
        <w:t>）脚线内衬板采用</w:t>
      </w:r>
      <w:r>
        <w:rPr>
          <w:rFonts w:hint="eastAsia"/>
        </w:rPr>
        <w:t>15mm</w:t>
      </w:r>
      <w:r>
        <w:rPr>
          <w:rFonts w:hint="eastAsia"/>
        </w:rPr>
        <w:t>厚木芯板，采用沉头φ</w:t>
      </w:r>
      <w:r>
        <w:rPr>
          <w:rFonts w:hint="eastAsia"/>
        </w:rPr>
        <w:t>4</w:t>
      </w:r>
      <w:r>
        <w:rPr>
          <w:rFonts w:hint="eastAsia"/>
        </w:rPr>
        <w:t>×</w:t>
      </w:r>
      <w:r>
        <w:rPr>
          <w:rFonts w:hint="eastAsia"/>
        </w:rPr>
        <w:t>20</w:t>
      </w:r>
      <w:r>
        <w:rPr>
          <w:rFonts w:hint="eastAsia"/>
        </w:rPr>
        <w:t>自攻</w:t>
      </w:r>
      <w:proofErr w:type="gramStart"/>
      <w:r>
        <w:rPr>
          <w:rFonts w:hint="eastAsia"/>
        </w:rPr>
        <w:t>镙</w:t>
      </w:r>
      <w:proofErr w:type="gramEnd"/>
      <w:r>
        <w:rPr>
          <w:rFonts w:hint="eastAsia"/>
        </w:rPr>
        <w:t>钉固定。</w:t>
      </w:r>
    </w:p>
    <w:p w14:paraId="4FA3704A" w14:textId="77777777" w:rsidR="00635CF2" w:rsidRDefault="00635CF2" w:rsidP="00635CF2">
      <w:r>
        <w:rPr>
          <w:rFonts w:hint="eastAsia"/>
        </w:rPr>
        <w:t>（</w:t>
      </w:r>
      <w:r>
        <w:rPr>
          <w:rFonts w:hint="eastAsia"/>
        </w:rPr>
        <w:t>6</w:t>
      </w:r>
      <w:r>
        <w:rPr>
          <w:rFonts w:hint="eastAsia"/>
        </w:rPr>
        <w:t>）玻璃隔断具体位置</w:t>
      </w:r>
      <w:proofErr w:type="gramStart"/>
      <w:r>
        <w:rPr>
          <w:rFonts w:hint="eastAsia"/>
        </w:rPr>
        <w:t>见施工</w:t>
      </w:r>
      <w:proofErr w:type="gramEnd"/>
      <w:r>
        <w:rPr>
          <w:rFonts w:hint="eastAsia"/>
        </w:rPr>
        <w:t>图纸，具体尺寸以施工现场为准。</w:t>
      </w:r>
    </w:p>
    <w:p w14:paraId="4C17A538" w14:textId="77777777" w:rsidR="00635CF2" w:rsidRDefault="00635CF2" w:rsidP="00635CF2">
      <w:r>
        <w:rPr>
          <w:rFonts w:hint="eastAsia"/>
        </w:rPr>
        <w:t>（</w:t>
      </w:r>
      <w:r>
        <w:rPr>
          <w:rFonts w:hint="eastAsia"/>
        </w:rPr>
        <w:t>8</w:t>
      </w:r>
      <w:r>
        <w:rPr>
          <w:rFonts w:hint="eastAsia"/>
        </w:rPr>
        <w:t>）玻璃隔断材料质地优良，透明度高，具有隔音、美观等优良性能。</w:t>
      </w:r>
    </w:p>
    <w:p w14:paraId="422A231F" w14:textId="56EC7FC6" w:rsidR="00635CF2" w:rsidRDefault="00635CF2" w:rsidP="00670D44">
      <w:pPr>
        <w:ind w:firstLineChars="700" w:firstLine="1680"/>
      </w:pPr>
      <w:r>
        <w:t xml:space="preserve">  </w:t>
      </w:r>
      <w:r w:rsidR="00670D44" w:rsidRPr="00E56DFC">
        <w:rPr>
          <w:noProof/>
          <w:sz w:val="21"/>
        </w:rPr>
        <w:drawing>
          <wp:inline distT="0" distB="0" distL="0" distR="0" wp14:anchorId="392C4A21" wp14:editId="6A9DDCDF">
            <wp:extent cx="1294697" cy="1717482"/>
            <wp:effectExtent l="0" t="0" r="1270" b="0"/>
            <wp:docPr id="20" name="图片 2" descr="20071131749287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20071131749287054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298469" cy="1722485"/>
                    </a:xfrm>
                    <a:prstGeom prst="rect">
                      <a:avLst/>
                    </a:prstGeom>
                    <a:noFill/>
                    <a:ln>
                      <a:noFill/>
                    </a:ln>
                  </pic:spPr>
                </pic:pic>
              </a:graphicData>
            </a:graphic>
          </wp:inline>
        </w:drawing>
      </w:r>
      <w:r w:rsidR="00670D44" w:rsidRPr="00E56DFC">
        <w:rPr>
          <w:noProof/>
        </w:rPr>
        <w:drawing>
          <wp:inline distT="0" distB="0" distL="0" distR="0" wp14:anchorId="49EEC3BE" wp14:editId="0288B132">
            <wp:extent cx="2011680" cy="1786513"/>
            <wp:effectExtent l="0" t="0" r="0" b="4445"/>
            <wp:docPr id="76" name="图片 76" descr="防火玻璃隔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防火玻璃隔断"/>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014999" cy="1789460"/>
                    </a:xfrm>
                    <a:prstGeom prst="rect">
                      <a:avLst/>
                    </a:prstGeom>
                    <a:noFill/>
                    <a:ln>
                      <a:noFill/>
                    </a:ln>
                  </pic:spPr>
                </pic:pic>
              </a:graphicData>
            </a:graphic>
          </wp:inline>
        </w:drawing>
      </w:r>
    </w:p>
    <w:p w14:paraId="65922491" w14:textId="5CCD5A01" w:rsidR="00635CF2" w:rsidRDefault="00635CF2" w:rsidP="00670D44">
      <w:pPr>
        <w:pStyle w:val="6"/>
      </w:pPr>
      <w:r>
        <w:rPr>
          <w:rFonts w:hint="eastAsia"/>
        </w:rPr>
        <w:t>门窗工程</w:t>
      </w:r>
    </w:p>
    <w:p w14:paraId="3291B361" w14:textId="77777777" w:rsidR="00635CF2" w:rsidRDefault="00635CF2" w:rsidP="00635CF2">
      <w:r>
        <w:rPr>
          <w:rFonts w:hint="eastAsia"/>
        </w:rPr>
        <w:t>主机房区域窗户全部封闭，并进行防水处理。机房入口门采用钢质防盗双开门（</w:t>
      </w:r>
      <w:proofErr w:type="gramStart"/>
      <w:r>
        <w:rPr>
          <w:rFonts w:hint="eastAsia"/>
        </w:rPr>
        <w:t>供设备</w:t>
      </w:r>
      <w:proofErr w:type="gramEnd"/>
      <w:r>
        <w:rPr>
          <w:rFonts w:hint="eastAsia"/>
        </w:rPr>
        <w:t>进入），缓冲区入口</w:t>
      </w:r>
      <w:proofErr w:type="gramStart"/>
      <w:r>
        <w:rPr>
          <w:rFonts w:hint="eastAsia"/>
        </w:rPr>
        <w:t>操采用</w:t>
      </w:r>
      <w:proofErr w:type="gramEnd"/>
      <w:r>
        <w:rPr>
          <w:rFonts w:hint="eastAsia"/>
        </w:rPr>
        <w:t>钢质防火防盗单开门，缓冲区进入操作室、主机房采用单开玻璃门。</w:t>
      </w:r>
    </w:p>
    <w:p w14:paraId="1A9B6EE0" w14:textId="4D697DCA" w:rsidR="00635CF2" w:rsidRDefault="00635CF2" w:rsidP="00B82C7D">
      <w:pPr>
        <w:pStyle w:val="6"/>
      </w:pPr>
      <w:r>
        <w:rPr>
          <w:rFonts w:hint="eastAsia"/>
        </w:rPr>
        <w:lastRenderedPageBreak/>
        <w:t>地板楼面、墙面保温处理</w:t>
      </w:r>
    </w:p>
    <w:p w14:paraId="57F94AA9" w14:textId="77777777" w:rsidR="00635CF2" w:rsidRDefault="00635CF2" w:rsidP="00635CF2">
      <w:r>
        <w:rPr>
          <w:rFonts w:hint="eastAsia"/>
        </w:rPr>
        <w:t>机房的冬季保温、夏季隔热</w:t>
      </w:r>
      <w:proofErr w:type="gramStart"/>
      <w:r>
        <w:rPr>
          <w:rFonts w:hint="eastAsia"/>
        </w:rPr>
        <w:t>以及防结露</w:t>
      </w:r>
      <w:proofErr w:type="gramEnd"/>
      <w:r>
        <w:rPr>
          <w:rFonts w:hint="eastAsia"/>
        </w:rPr>
        <w:t>等技术问题是机房设计工作中的重要方面。尤其是夏季室外温度很高，同时计算机运行时又会释放出大量的热，一旦机房受潮，会造成送入机房的风含湿量增大，给计算机设备内的各种电器元件和线缆有较大的危害。要使机房保持所要求的温度和湿度来保证计算机机房设备的正常运行，就要靠机房内的空调设备。为了节约能源，更主要的是为了防止机房下层天面的结露而给相邻部门的工作造成影响，这就需要对主机房内地面采取保温隔热措施。</w:t>
      </w:r>
    </w:p>
    <w:p w14:paraId="11B21395" w14:textId="77777777" w:rsidR="00635CF2" w:rsidRDefault="00635CF2" w:rsidP="00635CF2">
      <w:r>
        <w:rPr>
          <w:rFonts w:hint="eastAsia"/>
        </w:rPr>
        <w:t>根据以上分析，电子机房内表面的结露应按其起因而采取相应的措施来增强内表面的隔热保温效果。</w:t>
      </w:r>
    </w:p>
    <w:p w14:paraId="77A5FAF7" w14:textId="77777777" w:rsidR="00635CF2" w:rsidRDefault="00635CF2" w:rsidP="00635CF2">
      <w:r>
        <w:rPr>
          <w:rFonts w:hint="eastAsia"/>
        </w:rPr>
        <w:t>对于本机房工程的结构和特点，采用在主机房精密空调送风区域的楼面采用铺设带防水面保温棉板来提高楼</w:t>
      </w:r>
      <w:proofErr w:type="gramStart"/>
      <w:r>
        <w:rPr>
          <w:rFonts w:hint="eastAsia"/>
        </w:rPr>
        <w:t>面的热功功能</w:t>
      </w:r>
      <w:proofErr w:type="gramEnd"/>
      <w:r>
        <w:rPr>
          <w:rFonts w:hint="eastAsia"/>
        </w:rPr>
        <w:t>。铺设</w:t>
      </w:r>
      <w:r>
        <w:rPr>
          <w:rFonts w:hint="eastAsia"/>
        </w:rPr>
        <w:t>20mm</w:t>
      </w:r>
      <w:proofErr w:type="gramStart"/>
      <w:r>
        <w:rPr>
          <w:rFonts w:hint="eastAsia"/>
        </w:rPr>
        <w:t>厚带防水</w:t>
      </w:r>
      <w:proofErr w:type="gramEnd"/>
      <w:r>
        <w:rPr>
          <w:rFonts w:hint="eastAsia"/>
        </w:rPr>
        <w:t>、阻燃材料的</w:t>
      </w:r>
      <w:r>
        <w:rPr>
          <w:rFonts w:hint="eastAsia"/>
        </w:rPr>
        <w:t>PEF</w:t>
      </w:r>
      <w:r>
        <w:rPr>
          <w:rFonts w:hint="eastAsia"/>
        </w:rPr>
        <w:t>保温棉板，在铺设保温</w:t>
      </w:r>
      <w:proofErr w:type="gramStart"/>
      <w:r>
        <w:rPr>
          <w:rFonts w:hint="eastAsia"/>
        </w:rPr>
        <w:t>棉之前</w:t>
      </w:r>
      <w:proofErr w:type="gramEnd"/>
      <w:r>
        <w:rPr>
          <w:rFonts w:hint="eastAsia"/>
        </w:rPr>
        <w:t>先将地面用水泥沙浆找平，清理</w:t>
      </w:r>
      <w:proofErr w:type="gramStart"/>
      <w:r>
        <w:rPr>
          <w:rFonts w:hint="eastAsia"/>
        </w:rPr>
        <w:t>干净及</w:t>
      </w:r>
      <w:proofErr w:type="gramEnd"/>
      <w:r>
        <w:rPr>
          <w:rFonts w:hint="eastAsia"/>
        </w:rPr>
        <w:t>除尘</w:t>
      </w:r>
      <w:r>
        <w:rPr>
          <w:rFonts w:hint="eastAsia"/>
        </w:rPr>
        <w:t>,</w:t>
      </w:r>
      <w:r>
        <w:rPr>
          <w:rFonts w:hint="eastAsia"/>
        </w:rPr>
        <w:t>并涂刷防尘漆。</w:t>
      </w:r>
    </w:p>
    <w:p w14:paraId="3599CCA5" w14:textId="6C93406E" w:rsidR="00635CF2" w:rsidRDefault="00635CF2" w:rsidP="00B82C7D">
      <w:pPr>
        <w:pStyle w:val="5"/>
      </w:pPr>
      <w:r>
        <w:rPr>
          <w:rFonts w:hint="eastAsia"/>
        </w:rPr>
        <w:t>防雷接地及静电防护</w:t>
      </w:r>
    </w:p>
    <w:p w14:paraId="684C939B" w14:textId="77777777" w:rsidR="00635CF2" w:rsidRDefault="00635CF2" w:rsidP="00635CF2">
      <w:r>
        <w:rPr>
          <w:rFonts w:hint="eastAsia"/>
        </w:rPr>
        <w:t>（</w:t>
      </w:r>
      <w:r>
        <w:rPr>
          <w:rFonts w:hint="eastAsia"/>
        </w:rPr>
        <w:t>1</w:t>
      </w:r>
      <w:r>
        <w:rPr>
          <w:rFonts w:hint="eastAsia"/>
        </w:rPr>
        <w:t>）工艺流程：</w:t>
      </w:r>
    </w:p>
    <w:p w14:paraId="5CC78DF4" w14:textId="77777777" w:rsidR="00635CF2" w:rsidRDefault="00635CF2" w:rsidP="00635CF2">
      <w:r>
        <w:rPr>
          <w:rFonts w:hint="eastAsia"/>
        </w:rPr>
        <w:t>等电位均压带→汇流排施工→大楼接地体电阻测试→接地体制作→电源防雷器安装→信号防雷器安装→分项验收。</w:t>
      </w:r>
      <w:r>
        <w:rPr>
          <w:rFonts w:hint="eastAsia"/>
        </w:rPr>
        <w:t xml:space="preserve"> </w:t>
      </w:r>
    </w:p>
    <w:p w14:paraId="6E9DB203" w14:textId="77777777" w:rsidR="00635CF2" w:rsidRDefault="00635CF2" w:rsidP="00635CF2">
      <w:r>
        <w:rPr>
          <w:rFonts w:hint="eastAsia"/>
        </w:rPr>
        <w:t>（</w:t>
      </w:r>
      <w:r>
        <w:rPr>
          <w:rFonts w:hint="eastAsia"/>
        </w:rPr>
        <w:t>2</w:t>
      </w:r>
      <w:r>
        <w:rPr>
          <w:rFonts w:hint="eastAsia"/>
        </w:rPr>
        <w:t>）等电位均压带制作</w:t>
      </w:r>
    </w:p>
    <w:p w14:paraId="32C31E44" w14:textId="77777777" w:rsidR="00635CF2" w:rsidRDefault="00635CF2" w:rsidP="00635CF2">
      <w:r>
        <w:rPr>
          <w:rFonts w:hint="eastAsia"/>
        </w:rPr>
        <w:t>主机房和</w:t>
      </w:r>
      <w:proofErr w:type="gramStart"/>
      <w:r>
        <w:rPr>
          <w:rFonts w:hint="eastAsia"/>
        </w:rPr>
        <w:t>辅助区</w:t>
      </w:r>
      <w:proofErr w:type="gramEnd"/>
      <w:r>
        <w:rPr>
          <w:rFonts w:hint="eastAsia"/>
        </w:rPr>
        <w:t>的地板或地面应有静电泄放措施和接地构造，防静电地板、地面的表面电阻或</w:t>
      </w:r>
      <w:proofErr w:type="gramStart"/>
      <w:r>
        <w:rPr>
          <w:rFonts w:hint="eastAsia"/>
        </w:rPr>
        <w:t>体积电</w:t>
      </w:r>
      <w:proofErr w:type="gramEnd"/>
      <w:r>
        <w:rPr>
          <w:rFonts w:hint="eastAsia"/>
        </w:rPr>
        <w:t>阻值应为</w:t>
      </w:r>
      <w:r>
        <w:rPr>
          <w:rFonts w:hint="eastAsia"/>
        </w:rPr>
        <w:t>2.5</w:t>
      </w:r>
      <w:r>
        <w:rPr>
          <w:rFonts w:hint="eastAsia"/>
        </w:rPr>
        <w:t>×</w:t>
      </w:r>
      <w:r>
        <w:rPr>
          <w:rFonts w:hint="eastAsia"/>
        </w:rPr>
        <w:t>104~1.0</w:t>
      </w:r>
      <w:r>
        <w:rPr>
          <w:rFonts w:hint="eastAsia"/>
        </w:rPr>
        <w:t>×</w:t>
      </w:r>
      <w:r>
        <w:rPr>
          <w:rFonts w:hint="eastAsia"/>
        </w:rPr>
        <w:t>109</w:t>
      </w:r>
      <w:r>
        <w:rPr>
          <w:rFonts w:hint="eastAsia"/>
        </w:rPr>
        <w:t>Ω，且应具有防火、环保、耐污耐磨性能。</w:t>
      </w:r>
    </w:p>
    <w:p w14:paraId="026CF63E" w14:textId="77777777" w:rsidR="00635CF2" w:rsidRDefault="00635CF2" w:rsidP="00635CF2">
      <w:r>
        <w:rPr>
          <w:rFonts w:hint="eastAsia"/>
        </w:rPr>
        <w:t>等电位联结网格应采用截面积不小于</w:t>
      </w:r>
      <w:r>
        <w:rPr>
          <w:rFonts w:hint="eastAsia"/>
        </w:rPr>
        <w:t>25mm2</w:t>
      </w:r>
      <w:r>
        <w:rPr>
          <w:rFonts w:hint="eastAsia"/>
        </w:rPr>
        <w:t>的铜带或裸铜线，并应在防静电活动地板下构成边长为</w:t>
      </w:r>
      <w:r>
        <w:rPr>
          <w:rFonts w:hint="eastAsia"/>
        </w:rPr>
        <w:t>0.6~3m</w:t>
      </w:r>
      <w:r>
        <w:rPr>
          <w:rFonts w:hint="eastAsia"/>
        </w:rPr>
        <w:t>的矩形网格。铜排之间连接采用钻孔，螺丝拧紧，要求更高的采用氧焊焊接。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115"/>
        <w:gridCol w:w="2059"/>
      </w:tblGrid>
      <w:tr w:rsidR="00B82C7D" w:rsidRPr="00E56DFC" w14:paraId="072D713A" w14:textId="77777777" w:rsidTr="00186414">
        <w:tc>
          <w:tcPr>
            <w:tcW w:w="6374" w:type="dxa"/>
            <w:vAlign w:val="center"/>
          </w:tcPr>
          <w:p w14:paraId="0BB33C51" w14:textId="77777777" w:rsidR="00B82C7D" w:rsidRPr="00E56DFC" w:rsidRDefault="00B82C7D" w:rsidP="00B82C7D">
            <w:pPr>
              <w:pStyle w:val="aa"/>
            </w:pPr>
            <w:r w:rsidRPr="00E56DFC">
              <w:t>名称</w:t>
            </w:r>
          </w:p>
        </w:tc>
        <w:tc>
          <w:tcPr>
            <w:tcW w:w="1115" w:type="dxa"/>
            <w:vAlign w:val="center"/>
          </w:tcPr>
          <w:p w14:paraId="761DB4BB" w14:textId="77777777" w:rsidR="00B82C7D" w:rsidRPr="00E56DFC" w:rsidRDefault="00B82C7D" w:rsidP="00B82C7D">
            <w:pPr>
              <w:pStyle w:val="aa"/>
            </w:pPr>
            <w:r w:rsidRPr="00E56DFC">
              <w:t>材料</w:t>
            </w:r>
          </w:p>
        </w:tc>
        <w:tc>
          <w:tcPr>
            <w:tcW w:w="0" w:type="auto"/>
            <w:vAlign w:val="center"/>
          </w:tcPr>
          <w:p w14:paraId="6CAB6ACF" w14:textId="77777777" w:rsidR="00B82C7D" w:rsidRPr="00E56DFC" w:rsidRDefault="00B82C7D" w:rsidP="00B82C7D">
            <w:pPr>
              <w:pStyle w:val="aa"/>
            </w:pPr>
            <w:r w:rsidRPr="00E56DFC">
              <w:t>最小截面积（</w:t>
            </w:r>
            <w:r w:rsidRPr="00E56DFC">
              <w:t>m</w:t>
            </w:r>
            <w:r w:rsidRPr="00E56DFC">
              <w:rPr>
                <w:rFonts w:hint="eastAsia"/>
              </w:rPr>
              <w:t>m2</w:t>
            </w:r>
            <w:r w:rsidRPr="00E56DFC">
              <w:t>）</w:t>
            </w:r>
          </w:p>
        </w:tc>
      </w:tr>
      <w:tr w:rsidR="00B82C7D" w:rsidRPr="00E56DFC" w14:paraId="6FB35582" w14:textId="77777777" w:rsidTr="00186414">
        <w:tc>
          <w:tcPr>
            <w:tcW w:w="6374" w:type="dxa"/>
            <w:vAlign w:val="center"/>
          </w:tcPr>
          <w:p w14:paraId="755D7271" w14:textId="77777777" w:rsidR="00B82C7D" w:rsidRPr="00E56DFC" w:rsidRDefault="00B82C7D" w:rsidP="00B82C7D">
            <w:pPr>
              <w:pStyle w:val="aa"/>
            </w:pPr>
            <w:r w:rsidRPr="00E56DFC">
              <w:t>等电位联结带</w:t>
            </w:r>
          </w:p>
        </w:tc>
        <w:tc>
          <w:tcPr>
            <w:tcW w:w="1115" w:type="dxa"/>
            <w:vAlign w:val="center"/>
          </w:tcPr>
          <w:p w14:paraId="1CFC57FB" w14:textId="77777777" w:rsidR="00B82C7D" w:rsidRPr="00E56DFC" w:rsidRDefault="00B82C7D" w:rsidP="00B82C7D">
            <w:pPr>
              <w:pStyle w:val="aa"/>
            </w:pPr>
            <w:r w:rsidRPr="00E56DFC">
              <w:t>铜</w:t>
            </w:r>
          </w:p>
        </w:tc>
        <w:tc>
          <w:tcPr>
            <w:tcW w:w="0" w:type="auto"/>
            <w:vAlign w:val="center"/>
          </w:tcPr>
          <w:p w14:paraId="17C806A3" w14:textId="77777777" w:rsidR="00B82C7D" w:rsidRPr="00E56DFC" w:rsidRDefault="00B82C7D" w:rsidP="00B82C7D">
            <w:pPr>
              <w:pStyle w:val="aa"/>
            </w:pPr>
            <w:r w:rsidRPr="00E56DFC">
              <w:t>50</w:t>
            </w:r>
          </w:p>
        </w:tc>
      </w:tr>
      <w:tr w:rsidR="00B82C7D" w:rsidRPr="00E56DFC" w14:paraId="0673BCAD" w14:textId="77777777" w:rsidTr="00186414">
        <w:tc>
          <w:tcPr>
            <w:tcW w:w="6374" w:type="dxa"/>
            <w:vAlign w:val="center"/>
          </w:tcPr>
          <w:p w14:paraId="4DE44234" w14:textId="77777777" w:rsidR="00B82C7D" w:rsidRPr="00E56DFC" w:rsidRDefault="00B82C7D" w:rsidP="00B82C7D">
            <w:pPr>
              <w:pStyle w:val="aa"/>
            </w:pPr>
            <w:r w:rsidRPr="00E56DFC">
              <w:t>利用建筑内的钢筋做接地线</w:t>
            </w:r>
          </w:p>
        </w:tc>
        <w:tc>
          <w:tcPr>
            <w:tcW w:w="1115" w:type="dxa"/>
            <w:vAlign w:val="center"/>
          </w:tcPr>
          <w:p w14:paraId="48CCA6F9" w14:textId="77777777" w:rsidR="00B82C7D" w:rsidRPr="00E56DFC" w:rsidRDefault="00B82C7D" w:rsidP="00B82C7D">
            <w:pPr>
              <w:pStyle w:val="aa"/>
            </w:pPr>
            <w:r w:rsidRPr="00E56DFC">
              <w:t>铁</w:t>
            </w:r>
          </w:p>
        </w:tc>
        <w:tc>
          <w:tcPr>
            <w:tcW w:w="0" w:type="auto"/>
            <w:vAlign w:val="center"/>
          </w:tcPr>
          <w:p w14:paraId="6E2E6F61" w14:textId="77777777" w:rsidR="00B82C7D" w:rsidRPr="00E56DFC" w:rsidRDefault="00B82C7D" w:rsidP="00B82C7D">
            <w:pPr>
              <w:pStyle w:val="aa"/>
            </w:pPr>
            <w:r w:rsidRPr="00E56DFC">
              <w:t>50</w:t>
            </w:r>
          </w:p>
        </w:tc>
      </w:tr>
      <w:tr w:rsidR="00B82C7D" w:rsidRPr="00E56DFC" w14:paraId="6A2459C6" w14:textId="77777777" w:rsidTr="00186414">
        <w:tc>
          <w:tcPr>
            <w:tcW w:w="6374" w:type="dxa"/>
            <w:vAlign w:val="center"/>
          </w:tcPr>
          <w:p w14:paraId="2119E3A2" w14:textId="77777777" w:rsidR="00B82C7D" w:rsidRPr="00E56DFC" w:rsidRDefault="00B82C7D" w:rsidP="00B82C7D">
            <w:pPr>
              <w:pStyle w:val="aa"/>
            </w:pPr>
            <w:r w:rsidRPr="00E56DFC">
              <w:t>单独设置的接地线</w:t>
            </w:r>
          </w:p>
        </w:tc>
        <w:tc>
          <w:tcPr>
            <w:tcW w:w="1115" w:type="dxa"/>
            <w:vAlign w:val="center"/>
          </w:tcPr>
          <w:p w14:paraId="793E8CD3" w14:textId="77777777" w:rsidR="00B82C7D" w:rsidRPr="00E56DFC" w:rsidRDefault="00B82C7D" w:rsidP="00B82C7D">
            <w:pPr>
              <w:pStyle w:val="aa"/>
            </w:pPr>
            <w:r w:rsidRPr="00E56DFC">
              <w:t>铜</w:t>
            </w:r>
          </w:p>
        </w:tc>
        <w:tc>
          <w:tcPr>
            <w:tcW w:w="0" w:type="auto"/>
            <w:vAlign w:val="center"/>
          </w:tcPr>
          <w:p w14:paraId="6FAD65B9" w14:textId="77777777" w:rsidR="00B82C7D" w:rsidRPr="00E56DFC" w:rsidRDefault="00B82C7D" w:rsidP="00B82C7D">
            <w:pPr>
              <w:pStyle w:val="aa"/>
            </w:pPr>
            <w:r w:rsidRPr="00E56DFC">
              <w:t>25</w:t>
            </w:r>
          </w:p>
        </w:tc>
      </w:tr>
      <w:tr w:rsidR="00B82C7D" w:rsidRPr="00E56DFC" w14:paraId="0C50F9B6" w14:textId="77777777" w:rsidTr="00186414">
        <w:tc>
          <w:tcPr>
            <w:tcW w:w="6374" w:type="dxa"/>
            <w:vAlign w:val="center"/>
          </w:tcPr>
          <w:p w14:paraId="0F94EC9B" w14:textId="77777777" w:rsidR="00B82C7D" w:rsidRPr="00E56DFC" w:rsidRDefault="00B82C7D" w:rsidP="00B82C7D">
            <w:pPr>
              <w:pStyle w:val="aa"/>
            </w:pPr>
            <w:r w:rsidRPr="00E56DFC">
              <w:t>等电位联结导体（从等电位联结带至接地汇集排或至其他等电位联结带；各接地汇集排之间）</w:t>
            </w:r>
          </w:p>
        </w:tc>
        <w:tc>
          <w:tcPr>
            <w:tcW w:w="1115" w:type="dxa"/>
            <w:vAlign w:val="center"/>
          </w:tcPr>
          <w:p w14:paraId="5F45AA75" w14:textId="77777777" w:rsidR="00B82C7D" w:rsidRPr="00E56DFC" w:rsidRDefault="00B82C7D" w:rsidP="00B82C7D">
            <w:pPr>
              <w:pStyle w:val="aa"/>
            </w:pPr>
            <w:r w:rsidRPr="00E56DFC">
              <w:t>铜</w:t>
            </w:r>
          </w:p>
        </w:tc>
        <w:tc>
          <w:tcPr>
            <w:tcW w:w="0" w:type="auto"/>
            <w:vAlign w:val="center"/>
          </w:tcPr>
          <w:p w14:paraId="0EA93488" w14:textId="77777777" w:rsidR="00B82C7D" w:rsidRPr="00E56DFC" w:rsidRDefault="00B82C7D" w:rsidP="00B82C7D">
            <w:pPr>
              <w:pStyle w:val="aa"/>
            </w:pPr>
            <w:r w:rsidRPr="00E56DFC">
              <w:t>16</w:t>
            </w:r>
          </w:p>
        </w:tc>
      </w:tr>
      <w:tr w:rsidR="00B82C7D" w:rsidRPr="00E56DFC" w14:paraId="48BBAE44" w14:textId="77777777" w:rsidTr="00186414">
        <w:tc>
          <w:tcPr>
            <w:tcW w:w="6374" w:type="dxa"/>
            <w:tcBorders>
              <w:bottom w:val="single" w:sz="4" w:space="0" w:color="auto"/>
            </w:tcBorders>
            <w:vAlign w:val="center"/>
          </w:tcPr>
          <w:p w14:paraId="1988665A" w14:textId="77777777" w:rsidR="00B82C7D" w:rsidRPr="00E56DFC" w:rsidRDefault="00B82C7D" w:rsidP="00B82C7D">
            <w:pPr>
              <w:pStyle w:val="aa"/>
            </w:pPr>
            <w:r w:rsidRPr="00E56DFC">
              <w:t>等电位联结导体（从机房内各金属装置至等电位联结带或接地汇集排；从机柜至等电位联结网格）</w:t>
            </w:r>
          </w:p>
        </w:tc>
        <w:tc>
          <w:tcPr>
            <w:tcW w:w="1115" w:type="dxa"/>
            <w:tcBorders>
              <w:bottom w:val="single" w:sz="4" w:space="0" w:color="auto"/>
            </w:tcBorders>
            <w:vAlign w:val="center"/>
          </w:tcPr>
          <w:p w14:paraId="20CB5D1E" w14:textId="77777777" w:rsidR="00B82C7D" w:rsidRPr="00E56DFC" w:rsidRDefault="00B82C7D" w:rsidP="00B82C7D">
            <w:pPr>
              <w:pStyle w:val="aa"/>
            </w:pPr>
            <w:r w:rsidRPr="00E56DFC">
              <w:t>铜</w:t>
            </w:r>
          </w:p>
        </w:tc>
        <w:tc>
          <w:tcPr>
            <w:tcW w:w="0" w:type="auto"/>
            <w:tcBorders>
              <w:bottom w:val="single" w:sz="4" w:space="0" w:color="auto"/>
            </w:tcBorders>
            <w:vAlign w:val="center"/>
          </w:tcPr>
          <w:p w14:paraId="34C01A3F" w14:textId="77777777" w:rsidR="00B82C7D" w:rsidRPr="00E56DFC" w:rsidRDefault="00B82C7D" w:rsidP="00B82C7D">
            <w:pPr>
              <w:pStyle w:val="aa"/>
            </w:pPr>
            <w:r w:rsidRPr="00E56DFC">
              <w:t>6</w:t>
            </w:r>
          </w:p>
        </w:tc>
      </w:tr>
    </w:tbl>
    <w:p w14:paraId="6F246A3E" w14:textId="77777777" w:rsidR="00635CF2" w:rsidRDefault="00635CF2" w:rsidP="00635CF2"/>
    <w:p w14:paraId="630CC8C1" w14:textId="77777777" w:rsidR="00635CF2" w:rsidRDefault="00635CF2" w:rsidP="00635CF2">
      <w:r>
        <w:rPr>
          <w:rFonts w:hint="eastAsia"/>
        </w:rPr>
        <w:t>每台电子信息设备（机柜）应采用两根不同长度的等电位联结导体就近与等电位联结</w:t>
      </w:r>
      <w:r>
        <w:rPr>
          <w:rFonts w:hint="eastAsia"/>
        </w:rPr>
        <w:lastRenderedPageBreak/>
        <w:t>网格连接。机房四个角的静电地板</w:t>
      </w:r>
      <w:proofErr w:type="gramStart"/>
      <w:r>
        <w:rPr>
          <w:rFonts w:hint="eastAsia"/>
        </w:rPr>
        <w:t>支撑架应采用</w:t>
      </w:r>
      <w:proofErr w:type="gramEnd"/>
      <w:r>
        <w:rPr>
          <w:rFonts w:hint="eastAsia"/>
        </w:rPr>
        <w:t>不小于</w:t>
      </w:r>
      <w:r>
        <w:rPr>
          <w:rFonts w:hint="eastAsia"/>
        </w:rPr>
        <w:t>6 mm</w:t>
      </w:r>
      <w:r>
        <w:rPr>
          <w:rFonts w:hint="eastAsia"/>
        </w:rPr>
        <w:t>²的铜芯线连接到均压环上。</w:t>
      </w:r>
    </w:p>
    <w:p w14:paraId="7C7E743E" w14:textId="77777777" w:rsidR="00635CF2" w:rsidRDefault="00635CF2" w:rsidP="00635CF2">
      <w:r>
        <w:rPr>
          <w:rFonts w:hint="eastAsia"/>
        </w:rPr>
        <w:t>等电位连接带应与地绝缘悬浮安装。</w:t>
      </w:r>
    </w:p>
    <w:p w14:paraId="1A3E7074" w14:textId="77777777" w:rsidR="00635CF2" w:rsidRDefault="00635CF2" w:rsidP="00635CF2">
      <w:r>
        <w:rPr>
          <w:rFonts w:hint="eastAsia"/>
        </w:rPr>
        <w:t>接地引线与接地极相连之前，宜安装接地连接箱，作为接地阻值的测试点。</w:t>
      </w:r>
    </w:p>
    <w:p w14:paraId="686CC46A" w14:textId="77777777" w:rsidR="00635CF2" w:rsidRDefault="00635CF2" w:rsidP="00635CF2">
      <w:r>
        <w:rPr>
          <w:rFonts w:hint="eastAsia"/>
        </w:rPr>
        <w:t>等电位联结带、接地线和等电位联结导体的材料和最小截面积</w:t>
      </w:r>
    </w:p>
    <w:p w14:paraId="2FB81224" w14:textId="5BAD2AC6" w:rsidR="00635CF2" w:rsidRDefault="00635CF2" w:rsidP="00B82C7D">
      <w:pPr>
        <w:ind w:firstLineChars="1300" w:firstLine="3120"/>
      </w:pPr>
      <w:r>
        <w:t xml:space="preserve"> </w:t>
      </w:r>
      <w:r w:rsidR="00B82C7D" w:rsidRPr="00E56DFC">
        <w:rPr>
          <w:noProof/>
        </w:rPr>
        <w:drawing>
          <wp:inline distT="0" distB="0" distL="0" distR="0" wp14:anchorId="1D4EE18C" wp14:editId="762F75BF">
            <wp:extent cx="1509132" cy="2641933"/>
            <wp:effectExtent l="0" t="0" r="0" b="6350"/>
            <wp:docPr id="586" name="图片 586" descr="北川公安局接地系统-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北川公安局接地系统-Model.jpg"/>
                    <pic:cNvPicPr>
                      <a:picLocks noChangeAspect="1" noChangeArrowheads="1"/>
                    </pic:cNvPicPr>
                  </pic:nvPicPr>
                  <pic:blipFill>
                    <a:blip r:embed="rId71" cstate="print">
                      <a:extLst>
                        <a:ext uri="{28A0092B-C50C-407E-A947-70E740481C1C}">
                          <a14:useLocalDpi xmlns:a14="http://schemas.microsoft.com/office/drawing/2010/main" val="0"/>
                        </a:ext>
                      </a:extLst>
                    </a:blip>
                    <a:srcRect l="19534" r="19391"/>
                    <a:stretch>
                      <a:fillRect/>
                    </a:stretch>
                  </pic:blipFill>
                  <pic:spPr>
                    <a:xfrm>
                      <a:off x="0" y="0"/>
                      <a:ext cx="1514771" cy="2651805"/>
                    </a:xfrm>
                    <a:prstGeom prst="rect">
                      <a:avLst/>
                    </a:prstGeom>
                    <a:noFill/>
                    <a:ln>
                      <a:noFill/>
                    </a:ln>
                  </pic:spPr>
                </pic:pic>
              </a:graphicData>
            </a:graphic>
          </wp:inline>
        </w:drawing>
      </w:r>
    </w:p>
    <w:p w14:paraId="439CBDAE" w14:textId="77777777" w:rsidR="00635CF2" w:rsidRDefault="00635CF2" w:rsidP="00635CF2">
      <w:r>
        <w:rPr>
          <w:rFonts w:hint="eastAsia"/>
        </w:rPr>
        <w:t>（</w:t>
      </w:r>
      <w:r>
        <w:rPr>
          <w:rFonts w:hint="eastAsia"/>
        </w:rPr>
        <w:t>3</w:t>
      </w:r>
      <w:r>
        <w:rPr>
          <w:rFonts w:hint="eastAsia"/>
        </w:rPr>
        <w:t>）汇流排施工</w:t>
      </w:r>
    </w:p>
    <w:p w14:paraId="6F258470" w14:textId="77777777" w:rsidR="00635CF2" w:rsidRDefault="00635CF2" w:rsidP="00635CF2">
      <w:r>
        <w:rPr>
          <w:rFonts w:hint="eastAsia"/>
        </w:rPr>
        <w:t>在机房设置两块汇流排，规格为</w:t>
      </w:r>
      <w:r>
        <w:rPr>
          <w:rFonts w:hint="eastAsia"/>
        </w:rPr>
        <w:t>80</w:t>
      </w:r>
      <w:r>
        <w:rPr>
          <w:rFonts w:hint="eastAsia"/>
        </w:rPr>
        <w:t>×</w:t>
      </w:r>
      <w:r>
        <w:rPr>
          <w:rFonts w:hint="eastAsia"/>
        </w:rPr>
        <w:t>8mm</w:t>
      </w:r>
      <w:r>
        <w:rPr>
          <w:rFonts w:hint="eastAsia"/>
        </w:rPr>
        <w:t>铜板（两块铜板焊接），长</w:t>
      </w:r>
      <w:r>
        <w:rPr>
          <w:rFonts w:hint="eastAsia"/>
        </w:rPr>
        <w:t>20-30</w:t>
      </w:r>
      <w:r>
        <w:rPr>
          <w:rFonts w:hint="eastAsia"/>
        </w:rPr>
        <w:t>厘米，把汇流排与等电位均压带连接。通过等电位联结导体将等电位联结带就近与接地汇流排、各类金属管道、金属线槽、建筑物金属结构等进行连接。</w:t>
      </w:r>
    </w:p>
    <w:p w14:paraId="0D56C0CA" w14:textId="05CEE7C3" w:rsidR="00635CF2" w:rsidRDefault="00635CF2" w:rsidP="00B82C7D">
      <w:pPr>
        <w:ind w:firstLineChars="1000" w:firstLine="2400"/>
      </w:pPr>
      <w:r>
        <w:t xml:space="preserve"> </w:t>
      </w:r>
      <w:r w:rsidR="00B82C7D" w:rsidRPr="00E56DFC">
        <w:rPr>
          <w:rFonts w:hint="eastAsia"/>
          <w:bCs/>
          <w:noProof/>
          <w:sz w:val="30"/>
        </w:rPr>
        <w:drawing>
          <wp:inline distT="0" distB="0" distL="0" distR="0" wp14:anchorId="6D9DC8ED" wp14:editId="593228ED">
            <wp:extent cx="2305050" cy="207645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305050" cy="2076450"/>
                    </a:xfrm>
                    <a:prstGeom prst="rect">
                      <a:avLst/>
                    </a:prstGeom>
                    <a:noFill/>
                    <a:ln>
                      <a:noFill/>
                    </a:ln>
                  </pic:spPr>
                </pic:pic>
              </a:graphicData>
            </a:graphic>
          </wp:inline>
        </w:drawing>
      </w:r>
    </w:p>
    <w:p w14:paraId="542EC1D9" w14:textId="77777777" w:rsidR="00635CF2" w:rsidRDefault="00635CF2" w:rsidP="00635CF2">
      <w:r>
        <w:rPr>
          <w:rFonts w:hint="eastAsia"/>
        </w:rPr>
        <w:t>防静电地板与汇流排之间的连接：防静电地板的其地板支架与其相近的汇流排通过</w:t>
      </w:r>
      <w:r>
        <w:rPr>
          <w:rFonts w:hint="eastAsia"/>
        </w:rPr>
        <w:t>6mm2</w:t>
      </w:r>
      <w:r>
        <w:rPr>
          <w:rFonts w:hint="eastAsia"/>
        </w:rPr>
        <w:t>接地线</w:t>
      </w:r>
      <w:proofErr w:type="gramStart"/>
      <w:r>
        <w:rPr>
          <w:rFonts w:hint="eastAsia"/>
        </w:rPr>
        <w:t>缆</w:t>
      </w:r>
      <w:proofErr w:type="gramEnd"/>
      <w:r>
        <w:rPr>
          <w:rFonts w:hint="eastAsia"/>
        </w:rPr>
        <w:t>进行连接。</w:t>
      </w:r>
    </w:p>
    <w:p w14:paraId="20CF9214" w14:textId="52C7C524" w:rsidR="00635CF2" w:rsidRDefault="00635CF2" w:rsidP="00B82C7D">
      <w:pPr>
        <w:ind w:firstLineChars="600" w:firstLine="1440"/>
      </w:pPr>
      <w:r>
        <w:lastRenderedPageBreak/>
        <w:t xml:space="preserve"> </w:t>
      </w:r>
      <w:r w:rsidR="00B82C7D" w:rsidRPr="00E56DFC">
        <w:rPr>
          <w:rFonts w:cs="Arial" w:hint="eastAsia"/>
          <w:noProof/>
        </w:rPr>
        <w:drawing>
          <wp:inline distT="0" distB="0" distL="0" distR="0" wp14:anchorId="54E2E69F" wp14:editId="1FB634DC">
            <wp:extent cx="3876675" cy="2419350"/>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76675" cy="2419350"/>
                    </a:xfrm>
                    <a:prstGeom prst="rect">
                      <a:avLst/>
                    </a:prstGeom>
                    <a:noFill/>
                    <a:ln>
                      <a:noFill/>
                    </a:ln>
                  </pic:spPr>
                </pic:pic>
              </a:graphicData>
            </a:graphic>
          </wp:inline>
        </w:drawing>
      </w:r>
    </w:p>
    <w:p w14:paraId="5623C07D" w14:textId="77777777" w:rsidR="00635CF2" w:rsidRDefault="00635CF2" w:rsidP="00635CF2">
      <w:r>
        <w:rPr>
          <w:rFonts w:hint="eastAsia"/>
        </w:rPr>
        <w:t>（</w:t>
      </w:r>
      <w:r>
        <w:rPr>
          <w:rFonts w:hint="eastAsia"/>
        </w:rPr>
        <w:t>3</w:t>
      </w:r>
      <w:r>
        <w:rPr>
          <w:rFonts w:hint="eastAsia"/>
        </w:rPr>
        <w:t>）大楼接地体电阻测试</w:t>
      </w:r>
    </w:p>
    <w:p w14:paraId="349C503B" w14:textId="77777777" w:rsidR="00635CF2" w:rsidRDefault="00635CF2" w:rsidP="00635CF2">
      <w:r>
        <w:rPr>
          <w:rFonts w:hint="eastAsia"/>
        </w:rPr>
        <w:t>测试步骤：</w:t>
      </w:r>
    </w:p>
    <w:p w14:paraId="6BBEB296" w14:textId="77777777" w:rsidR="00635CF2" w:rsidRDefault="00635CF2" w:rsidP="00635CF2">
      <w:r>
        <w:rPr>
          <w:rFonts w:hint="eastAsia"/>
        </w:rPr>
        <w:t>检查仪表，确保仪表连线与接地极</w:t>
      </w:r>
      <w:r>
        <w:rPr>
          <w:rFonts w:hint="eastAsia"/>
        </w:rPr>
        <w:t>E</w:t>
      </w:r>
      <w:r>
        <w:rPr>
          <w:rFonts w:hint="eastAsia"/>
        </w:rPr>
        <w:t>ˊ、电位探棒</w:t>
      </w:r>
      <w:r>
        <w:rPr>
          <w:rFonts w:hint="eastAsia"/>
        </w:rPr>
        <w:t>P</w:t>
      </w:r>
      <w:r>
        <w:rPr>
          <w:rFonts w:hint="eastAsia"/>
        </w:rPr>
        <w:t>ˊ和电流探棒</w:t>
      </w:r>
      <w:r>
        <w:rPr>
          <w:rFonts w:hint="eastAsia"/>
        </w:rPr>
        <w:t>C</w:t>
      </w:r>
      <w:r>
        <w:rPr>
          <w:rFonts w:hint="eastAsia"/>
        </w:rPr>
        <w:t>ˊ应牢固接触。</w:t>
      </w:r>
    </w:p>
    <w:p w14:paraId="0DD60574" w14:textId="77777777" w:rsidR="00635CF2" w:rsidRDefault="00635CF2" w:rsidP="00635CF2">
      <w:r>
        <w:rPr>
          <w:rFonts w:hint="eastAsia"/>
        </w:rPr>
        <w:t>仪表放置水平后，调整检流计的机械零位，归零。</w:t>
      </w:r>
    </w:p>
    <w:p w14:paraId="669BE86A" w14:textId="77777777" w:rsidR="00635CF2" w:rsidRDefault="00635CF2" w:rsidP="00635CF2">
      <w:r>
        <w:rPr>
          <w:rFonts w:hint="eastAsia"/>
        </w:rPr>
        <w:t>将“倍率开关”置于最大倍率，逐渐加快摇柄转速，使其达到</w:t>
      </w:r>
      <w:r>
        <w:rPr>
          <w:rFonts w:hint="eastAsia"/>
        </w:rPr>
        <w:t>150r/min</w:t>
      </w:r>
      <w:r>
        <w:rPr>
          <w:rFonts w:hint="eastAsia"/>
        </w:rPr>
        <w:t>。当检流计指针向某一方向偏转时，旋动刻度盘，使检流计指针恢复到“</w:t>
      </w:r>
      <w:r>
        <w:rPr>
          <w:rFonts w:hint="eastAsia"/>
        </w:rPr>
        <w:t>0</w:t>
      </w:r>
      <w:r>
        <w:rPr>
          <w:rFonts w:hint="eastAsia"/>
        </w:rPr>
        <w:t>”点。此时刻度盘上读数乘上倍率档即为被测电阻值。</w:t>
      </w:r>
    </w:p>
    <w:p w14:paraId="063009F8" w14:textId="77777777" w:rsidR="00635CF2" w:rsidRDefault="00635CF2" w:rsidP="00635CF2">
      <w:r>
        <w:rPr>
          <w:rFonts w:hint="eastAsia"/>
        </w:rPr>
        <w:t>如果刻度盘读数小于</w:t>
      </w:r>
      <w:r>
        <w:rPr>
          <w:rFonts w:hint="eastAsia"/>
        </w:rPr>
        <w:t>1</w:t>
      </w:r>
      <w:r>
        <w:rPr>
          <w:rFonts w:hint="eastAsia"/>
        </w:rPr>
        <w:t>时，检流计指针仍未取得平衡，可将倍率开关置于小一档的倍率，直至调节到完全平衡为止。</w:t>
      </w:r>
    </w:p>
    <w:p w14:paraId="7BFB324D" w14:textId="77777777" w:rsidR="00635CF2" w:rsidRDefault="00635CF2" w:rsidP="00635CF2">
      <w:r>
        <w:rPr>
          <w:rFonts w:hint="eastAsia"/>
        </w:rPr>
        <w:t>如果发现仪表检流计指针有抖动现象，可变化摇柄转速，以消除抖动现象。</w:t>
      </w:r>
    </w:p>
    <w:p w14:paraId="6EC5B18D" w14:textId="09308C3F" w:rsidR="00635CF2" w:rsidRDefault="00635CF2" w:rsidP="00B82C7D">
      <w:pPr>
        <w:ind w:firstLineChars="1400" w:firstLine="3360"/>
      </w:pPr>
      <w:r>
        <w:t xml:space="preserve"> </w:t>
      </w:r>
      <w:r w:rsidR="00B82C7D" w:rsidRPr="00E56DFC">
        <w:rPr>
          <w:rFonts w:cs="Arial"/>
          <w:noProof/>
        </w:rPr>
        <w:drawing>
          <wp:inline distT="0" distB="0" distL="0" distR="0" wp14:anchorId="2680FD38" wp14:editId="3D7F06E4">
            <wp:extent cx="2150745" cy="1851025"/>
            <wp:effectExtent l="0" t="0" r="1905" b="6350"/>
            <wp:docPr id="589" name="图片 589" descr="机房接地电阻测试方法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机房接地电阻测试方法图解"/>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150745" cy="1851025"/>
                    </a:xfrm>
                    <a:prstGeom prst="rect">
                      <a:avLst/>
                    </a:prstGeom>
                    <a:noFill/>
                    <a:ln>
                      <a:noFill/>
                    </a:ln>
                  </pic:spPr>
                </pic:pic>
              </a:graphicData>
            </a:graphic>
          </wp:inline>
        </w:drawing>
      </w:r>
    </w:p>
    <w:p w14:paraId="3139588C" w14:textId="77777777" w:rsidR="00635CF2" w:rsidRDefault="00635CF2" w:rsidP="00635CF2">
      <w:r>
        <w:rPr>
          <w:rFonts w:hint="eastAsia"/>
        </w:rPr>
        <w:t>接地电阻测试要求：</w:t>
      </w:r>
    </w:p>
    <w:p w14:paraId="0006C31D" w14:textId="77777777" w:rsidR="00635CF2" w:rsidRDefault="00635CF2" w:rsidP="00635CF2">
      <w:r>
        <w:rPr>
          <w:rFonts w:hint="eastAsia"/>
        </w:rPr>
        <w:t>交流工作接地，接地电阻不应大于</w:t>
      </w:r>
      <w:r>
        <w:rPr>
          <w:rFonts w:hint="eastAsia"/>
        </w:rPr>
        <w:t>4</w:t>
      </w:r>
      <w:r>
        <w:rPr>
          <w:rFonts w:hint="eastAsia"/>
        </w:rPr>
        <w:t>Ω；</w:t>
      </w:r>
    </w:p>
    <w:p w14:paraId="1E77D141" w14:textId="77777777" w:rsidR="00635CF2" w:rsidRDefault="00635CF2" w:rsidP="00635CF2">
      <w:r>
        <w:rPr>
          <w:rFonts w:hint="eastAsia"/>
        </w:rPr>
        <w:t>安全工作接地，接地电阻不应大于</w:t>
      </w:r>
      <w:r>
        <w:rPr>
          <w:rFonts w:hint="eastAsia"/>
        </w:rPr>
        <w:t>4</w:t>
      </w:r>
      <w:r>
        <w:rPr>
          <w:rFonts w:hint="eastAsia"/>
        </w:rPr>
        <w:t>Ω；</w:t>
      </w:r>
    </w:p>
    <w:p w14:paraId="75A37A69" w14:textId="77777777" w:rsidR="00635CF2" w:rsidRDefault="00635CF2" w:rsidP="00635CF2">
      <w:r>
        <w:rPr>
          <w:rFonts w:hint="eastAsia"/>
        </w:rPr>
        <w:t>直流工作接地，接地电阻应按计算机系统具体要求确定；</w:t>
      </w:r>
    </w:p>
    <w:p w14:paraId="1B9C06C8" w14:textId="77777777" w:rsidR="00635CF2" w:rsidRDefault="00635CF2" w:rsidP="00635CF2">
      <w:r>
        <w:rPr>
          <w:rFonts w:hint="eastAsia"/>
        </w:rPr>
        <w:t>防雷保护地的接地电阻不应大于</w:t>
      </w:r>
      <w:r>
        <w:rPr>
          <w:rFonts w:hint="eastAsia"/>
        </w:rPr>
        <w:t>10</w:t>
      </w:r>
      <w:r>
        <w:rPr>
          <w:rFonts w:hint="eastAsia"/>
        </w:rPr>
        <w:t>Ω；</w:t>
      </w:r>
    </w:p>
    <w:p w14:paraId="4BBCEB37" w14:textId="77777777" w:rsidR="00635CF2" w:rsidRDefault="00635CF2" w:rsidP="00635CF2">
      <w:r>
        <w:rPr>
          <w:rFonts w:hint="eastAsia"/>
        </w:rPr>
        <w:lastRenderedPageBreak/>
        <w:t>对于屏蔽系统如果采用联合接地时，接地电阻不应大于</w:t>
      </w:r>
      <w:r>
        <w:rPr>
          <w:rFonts w:hint="eastAsia"/>
        </w:rPr>
        <w:t>1</w:t>
      </w:r>
      <w:r>
        <w:rPr>
          <w:rFonts w:hint="eastAsia"/>
        </w:rPr>
        <w:t>Ω。</w:t>
      </w:r>
    </w:p>
    <w:p w14:paraId="29987E8A" w14:textId="77777777" w:rsidR="00635CF2" w:rsidRDefault="00635CF2" w:rsidP="00635CF2">
      <w:r>
        <w:rPr>
          <w:rFonts w:hint="eastAsia"/>
        </w:rPr>
        <w:t>汇流排与接地点进行连接。</w:t>
      </w:r>
    </w:p>
    <w:p w14:paraId="5A3B3AA4" w14:textId="77777777" w:rsidR="00635CF2" w:rsidRDefault="00635CF2" w:rsidP="00635CF2">
      <w:r>
        <w:rPr>
          <w:rFonts w:hint="eastAsia"/>
        </w:rPr>
        <w:t>如果测试结果满足上面的要求，可将汇流排直接与大楼接地体进行连接。连接采用铜质接地线不应小于</w:t>
      </w:r>
      <w:r>
        <w:rPr>
          <w:rFonts w:hint="eastAsia"/>
        </w:rPr>
        <w:t>50mm</w:t>
      </w:r>
      <w:r>
        <w:rPr>
          <w:rFonts w:hint="eastAsia"/>
        </w:rPr>
        <w:t>²（通常采用</w:t>
      </w:r>
      <w:r>
        <w:rPr>
          <w:rFonts w:hint="eastAsia"/>
        </w:rPr>
        <w:t>2</w:t>
      </w:r>
      <w:r>
        <w:rPr>
          <w:rFonts w:hint="eastAsia"/>
        </w:rPr>
        <w:t>根</w:t>
      </w:r>
      <w:r>
        <w:rPr>
          <w:rFonts w:hint="eastAsia"/>
        </w:rPr>
        <w:t>25mm</w:t>
      </w:r>
      <w:r>
        <w:rPr>
          <w:rFonts w:hint="eastAsia"/>
        </w:rPr>
        <w:t>²铜芯线在地网上取两个不同的接点）。如测试电阻不能满足该要求，则应单独制作接地体。</w:t>
      </w:r>
    </w:p>
    <w:p w14:paraId="2D457C7F" w14:textId="77777777" w:rsidR="00635CF2" w:rsidRDefault="00635CF2" w:rsidP="00635CF2">
      <w:r>
        <w:rPr>
          <w:rFonts w:hint="eastAsia"/>
        </w:rPr>
        <w:t>（</w:t>
      </w:r>
      <w:r>
        <w:rPr>
          <w:rFonts w:hint="eastAsia"/>
        </w:rPr>
        <w:t>4</w:t>
      </w:r>
      <w:r>
        <w:rPr>
          <w:rFonts w:hint="eastAsia"/>
        </w:rPr>
        <w:t>）接地体制作</w:t>
      </w:r>
    </w:p>
    <w:p w14:paraId="5DC5E296" w14:textId="77777777" w:rsidR="00635CF2" w:rsidRDefault="00635CF2" w:rsidP="00635CF2">
      <w:r>
        <w:rPr>
          <w:rFonts w:hint="eastAsia"/>
        </w:rPr>
        <w:t>当大楼接地不能满足要求时，应单独制作接地体，接地排连接方式见下图：</w:t>
      </w:r>
    </w:p>
    <w:p w14:paraId="0B927527" w14:textId="5AE8EDDC" w:rsidR="00635CF2" w:rsidRDefault="00635CF2" w:rsidP="00635CF2">
      <w:r>
        <w:t xml:space="preserve"> </w:t>
      </w:r>
      <w:r w:rsidR="00B82C7D" w:rsidRPr="00E56DFC">
        <w:rPr>
          <w:rFonts w:cs="Arial"/>
          <w:noProof/>
        </w:rPr>
        <w:drawing>
          <wp:inline distT="0" distB="0" distL="0" distR="0" wp14:anchorId="34FA07D6" wp14:editId="770B5A55">
            <wp:extent cx="4905375" cy="26955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905375" cy="2695575"/>
                    </a:xfrm>
                    <a:prstGeom prst="rect">
                      <a:avLst/>
                    </a:prstGeom>
                    <a:noFill/>
                    <a:ln>
                      <a:noFill/>
                    </a:ln>
                  </pic:spPr>
                </pic:pic>
              </a:graphicData>
            </a:graphic>
          </wp:inline>
        </w:drawing>
      </w:r>
    </w:p>
    <w:p w14:paraId="0CA518C9" w14:textId="77777777" w:rsidR="00635CF2" w:rsidRDefault="00635CF2" w:rsidP="00635CF2">
      <w:r>
        <w:rPr>
          <w:rFonts w:hint="eastAsia"/>
        </w:rPr>
        <w:t>（</w:t>
      </w:r>
      <w:r>
        <w:rPr>
          <w:rFonts w:hint="eastAsia"/>
        </w:rPr>
        <w:t>5</w:t>
      </w:r>
      <w:r>
        <w:rPr>
          <w:rFonts w:hint="eastAsia"/>
        </w:rPr>
        <w:t>）接地排铺设要求：</w:t>
      </w:r>
    </w:p>
    <w:p w14:paraId="34B492AA" w14:textId="77777777" w:rsidR="00635CF2" w:rsidRDefault="00635CF2" w:rsidP="00635CF2">
      <w:r>
        <w:rPr>
          <w:rFonts w:hint="eastAsia"/>
        </w:rPr>
        <w:t>1</w:t>
      </w:r>
      <w:r>
        <w:rPr>
          <w:rFonts w:hint="eastAsia"/>
        </w:rPr>
        <w:t>）接地体应离机房所在主建筑物</w:t>
      </w:r>
      <w:r>
        <w:rPr>
          <w:rFonts w:hint="eastAsia"/>
        </w:rPr>
        <w:t xml:space="preserve"> 3~5m </w:t>
      </w:r>
      <w:r>
        <w:rPr>
          <w:rFonts w:hint="eastAsia"/>
        </w:rPr>
        <w:t>左右设置；</w:t>
      </w:r>
    </w:p>
    <w:p w14:paraId="0E6B4DB7" w14:textId="46FA704C" w:rsidR="00635CF2" w:rsidRDefault="00635CF2" w:rsidP="00635CF2">
      <w:r>
        <w:rPr>
          <w:rFonts w:hint="eastAsia"/>
        </w:rPr>
        <w:t>2</w:t>
      </w:r>
      <w:r>
        <w:rPr>
          <w:rFonts w:hint="eastAsia"/>
        </w:rPr>
        <w:t>）在地面挖深约</w:t>
      </w:r>
      <w:r>
        <w:rPr>
          <w:rFonts w:hint="eastAsia"/>
        </w:rPr>
        <w:t>0.8M</w:t>
      </w:r>
      <w:r>
        <w:rPr>
          <w:rFonts w:hint="eastAsia"/>
        </w:rPr>
        <w:t>、长</w:t>
      </w:r>
      <w:r>
        <w:rPr>
          <w:rFonts w:hint="eastAsia"/>
        </w:rPr>
        <w:t>2</w:t>
      </w:r>
      <w:r w:rsidR="00F97C98">
        <w:rPr>
          <w:rFonts w:hint="eastAsia"/>
        </w:rPr>
        <w:t>m</w:t>
      </w:r>
      <w:r>
        <w:rPr>
          <w:rFonts w:hint="eastAsia"/>
        </w:rPr>
        <w:t>、宽</w:t>
      </w:r>
      <w:r>
        <w:rPr>
          <w:rFonts w:hint="eastAsia"/>
        </w:rPr>
        <w:t>2</w:t>
      </w:r>
      <w:r w:rsidR="00F97C98">
        <w:rPr>
          <w:rFonts w:hint="eastAsia"/>
        </w:rPr>
        <w:t>m</w:t>
      </w:r>
      <w:r>
        <w:rPr>
          <w:rFonts w:hint="eastAsia"/>
        </w:rPr>
        <w:t>地沟，如上图所示，在如图所示位置均匀置入</w:t>
      </w:r>
      <w:r>
        <w:rPr>
          <w:rFonts w:hint="eastAsia"/>
        </w:rPr>
        <w:t>9</w:t>
      </w:r>
      <w:r>
        <w:rPr>
          <w:rFonts w:hint="eastAsia"/>
        </w:rPr>
        <w:t>根</w:t>
      </w:r>
      <w:r>
        <w:rPr>
          <w:rFonts w:hint="eastAsia"/>
        </w:rPr>
        <w:t>1.4</w:t>
      </w:r>
      <w:r w:rsidR="00F97C98">
        <w:rPr>
          <w:rFonts w:hint="eastAsia"/>
        </w:rPr>
        <w:t>m</w:t>
      </w:r>
      <w:r>
        <w:rPr>
          <w:rFonts w:hint="eastAsia"/>
        </w:rPr>
        <w:t>长</w:t>
      </w:r>
      <w:r>
        <w:rPr>
          <w:rFonts w:hint="eastAsia"/>
        </w:rPr>
        <w:t>2</w:t>
      </w:r>
      <w:proofErr w:type="gramStart"/>
      <w:r>
        <w:rPr>
          <w:rFonts w:hint="eastAsia"/>
        </w:rPr>
        <w:t>”</w:t>
      </w:r>
      <w:proofErr w:type="gramEnd"/>
      <w:r>
        <w:rPr>
          <w:rFonts w:hint="eastAsia"/>
        </w:rPr>
        <w:t>镀锌管（入地沟下约</w:t>
      </w:r>
      <w:r>
        <w:rPr>
          <w:rFonts w:hint="eastAsia"/>
        </w:rPr>
        <w:t>600mm</w:t>
      </w:r>
      <w:r>
        <w:rPr>
          <w:rFonts w:hint="eastAsia"/>
        </w:rPr>
        <w:t>），然后在约离地面</w:t>
      </w:r>
      <w:r>
        <w:rPr>
          <w:rFonts w:hint="eastAsia"/>
        </w:rPr>
        <w:t>800mm</w:t>
      </w:r>
      <w:r>
        <w:rPr>
          <w:rFonts w:hint="eastAsia"/>
        </w:rPr>
        <w:t>处、</w:t>
      </w:r>
      <w:r>
        <w:rPr>
          <w:rFonts w:hint="eastAsia"/>
        </w:rPr>
        <w:t>300mm</w:t>
      </w:r>
      <w:r>
        <w:rPr>
          <w:rFonts w:hint="eastAsia"/>
        </w:rPr>
        <w:t>处分别焊接</w:t>
      </w:r>
      <w:r>
        <w:rPr>
          <w:rFonts w:hint="eastAsia"/>
        </w:rPr>
        <w:t>12</w:t>
      </w:r>
      <w:r>
        <w:rPr>
          <w:rFonts w:hint="eastAsia"/>
        </w:rPr>
        <w:t>根</w:t>
      </w:r>
      <w:r>
        <w:rPr>
          <w:rFonts w:hint="eastAsia"/>
        </w:rPr>
        <w:t>40*4</w:t>
      </w:r>
      <w:r>
        <w:rPr>
          <w:rFonts w:hint="eastAsia"/>
        </w:rPr>
        <w:t>镀锌钢板；各接地模块的</w:t>
      </w:r>
      <w:proofErr w:type="gramStart"/>
      <w:r>
        <w:rPr>
          <w:rFonts w:hint="eastAsia"/>
        </w:rPr>
        <w:t>极</w:t>
      </w:r>
      <w:proofErr w:type="gramEnd"/>
      <w:r>
        <w:rPr>
          <w:rFonts w:hint="eastAsia"/>
        </w:rPr>
        <w:t>芯互相并联或与引下线连接时采用</w:t>
      </w:r>
      <w:r>
        <w:rPr>
          <w:rFonts w:hint="eastAsia"/>
        </w:rPr>
        <w:t>40*4</w:t>
      </w:r>
      <w:r>
        <w:rPr>
          <w:rFonts w:hint="eastAsia"/>
        </w:rPr>
        <w:t>镀锌扁钢焊接。焊接工艺应符合国家相关规范要求。</w:t>
      </w:r>
      <w:r>
        <w:rPr>
          <w:rFonts w:hint="eastAsia"/>
        </w:rPr>
        <w:t xml:space="preserve">    </w:t>
      </w:r>
    </w:p>
    <w:p w14:paraId="459123AC" w14:textId="71F3FD50" w:rsidR="00635CF2" w:rsidRDefault="00635CF2" w:rsidP="00635CF2">
      <w:r>
        <w:rPr>
          <w:rFonts w:hint="eastAsia"/>
        </w:rPr>
        <w:t>3</w:t>
      </w:r>
      <w:r>
        <w:rPr>
          <w:rFonts w:hint="eastAsia"/>
        </w:rPr>
        <w:t>）在镀锌板上焊接后引出一根</w:t>
      </w:r>
      <w:r>
        <w:rPr>
          <w:rFonts w:hint="eastAsia"/>
        </w:rPr>
        <w:t>40*4</w:t>
      </w:r>
      <w:r>
        <w:rPr>
          <w:rFonts w:hint="eastAsia"/>
        </w:rPr>
        <w:t>镀锌板，出地面约</w:t>
      </w:r>
      <w:r>
        <w:rPr>
          <w:rFonts w:hint="eastAsia"/>
        </w:rPr>
        <w:t>1</w:t>
      </w:r>
      <w:r w:rsidR="00F97C98">
        <w:rPr>
          <w:rFonts w:hint="eastAsia"/>
        </w:rPr>
        <w:t>m</w:t>
      </w:r>
      <w:r>
        <w:rPr>
          <w:rFonts w:hint="eastAsia"/>
        </w:rPr>
        <w:t>左右作为接地连接、测试点；</w:t>
      </w:r>
    </w:p>
    <w:p w14:paraId="6C124E2E" w14:textId="77777777" w:rsidR="00635CF2" w:rsidRDefault="00635CF2" w:rsidP="00635CF2">
      <w:r>
        <w:rPr>
          <w:rFonts w:hint="eastAsia"/>
        </w:rPr>
        <w:t>4</w:t>
      </w:r>
      <w:r>
        <w:rPr>
          <w:rFonts w:hint="eastAsia"/>
        </w:rPr>
        <w:t>）在地网焊接时，焊接面积应</w:t>
      </w:r>
      <w:r>
        <w:rPr>
          <w:rFonts w:hint="eastAsia"/>
        </w:rPr>
        <w:t xml:space="preserve"> </w:t>
      </w:r>
      <w:r>
        <w:rPr>
          <w:rFonts w:hint="eastAsia"/>
        </w:rPr>
        <w:t>≥</w:t>
      </w:r>
      <w:r>
        <w:rPr>
          <w:rFonts w:hint="eastAsia"/>
        </w:rPr>
        <w:t xml:space="preserve">6 </w:t>
      </w:r>
      <w:proofErr w:type="gramStart"/>
      <w:r>
        <w:rPr>
          <w:rFonts w:hint="eastAsia"/>
        </w:rPr>
        <w:t>倍</w:t>
      </w:r>
      <w:proofErr w:type="gramEnd"/>
      <w:r>
        <w:rPr>
          <w:rFonts w:hint="eastAsia"/>
        </w:rPr>
        <w:t>接触点，焊接处清除焊渣，且焊点做防腐蚀防锈处理；涂上防锈。</w:t>
      </w:r>
    </w:p>
    <w:p w14:paraId="154E2C9B" w14:textId="77777777" w:rsidR="00635CF2" w:rsidRDefault="00635CF2" w:rsidP="00635CF2">
      <w:r>
        <w:rPr>
          <w:rFonts w:hint="eastAsia"/>
        </w:rPr>
        <w:t>5</w:t>
      </w:r>
      <w:r>
        <w:rPr>
          <w:rFonts w:hint="eastAsia"/>
        </w:rPr>
        <w:t>）土壤采用敷设降阻剂法（撒盐、然后洒水）提高导电性能，使接地电阻</w:t>
      </w:r>
      <w:r>
        <w:rPr>
          <w:rFonts w:hint="eastAsia"/>
        </w:rPr>
        <w:t xml:space="preserve"> </w:t>
      </w:r>
      <w:r>
        <w:rPr>
          <w:rFonts w:hint="eastAsia"/>
        </w:rPr>
        <w:t>≤</w:t>
      </w:r>
      <w:r>
        <w:rPr>
          <w:rFonts w:hint="eastAsia"/>
        </w:rPr>
        <w:t>2</w:t>
      </w:r>
      <w:r>
        <w:rPr>
          <w:rFonts w:hint="eastAsia"/>
        </w:rPr>
        <w:t>Ω</w:t>
      </w:r>
      <w:r>
        <w:rPr>
          <w:rFonts w:hint="eastAsia"/>
        </w:rPr>
        <w:t xml:space="preserve"> </w:t>
      </w:r>
      <w:r>
        <w:rPr>
          <w:rFonts w:hint="eastAsia"/>
        </w:rPr>
        <w:t>；</w:t>
      </w:r>
    </w:p>
    <w:p w14:paraId="7311ED61" w14:textId="77777777" w:rsidR="00635CF2" w:rsidRDefault="00635CF2" w:rsidP="00635CF2">
      <w:r>
        <w:rPr>
          <w:rFonts w:hint="eastAsia"/>
        </w:rPr>
        <w:t>6</w:t>
      </w:r>
      <w:r>
        <w:rPr>
          <w:rFonts w:hint="eastAsia"/>
        </w:rPr>
        <w:t>）坑槽回填采用导电状态较好的新粘土和降阻剂为填料。回填时应分层操作，回填</w:t>
      </w:r>
      <w:r>
        <w:rPr>
          <w:rFonts w:hint="eastAsia"/>
        </w:rPr>
        <w:t>30</w:t>
      </w:r>
      <w:r>
        <w:rPr>
          <w:rFonts w:hint="eastAsia"/>
        </w:rPr>
        <w:t>厘米，适量加水夯实</w:t>
      </w:r>
    </w:p>
    <w:p w14:paraId="11CC8F7D" w14:textId="77777777" w:rsidR="00635CF2" w:rsidRDefault="00635CF2" w:rsidP="00635CF2">
      <w:r>
        <w:rPr>
          <w:rFonts w:hint="eastAsia"/>
        </w:rPr>
        <w:lastRenderedPageBreak/>
        <w:t>7</w:t>
      </w:r>
      <w:r>
        <w:rPr>
          <w:rFonts w:hint="eastAsia"/>
        </w:rPr>
        <w:t>）接地电阻测试：</w:t>
      </w:r>
      <w:proofErr w:type="gramStart"/>
      <w:r>
        <w:rPr>
          <w:rFonts w:hint="eastAsia"/>
        </w:rPr>
        <w:t>用地阻仪测量</w:t>
      </w:r>
      <w:proofErr w:type="gramEnd"/>
      <w:r>
        <w:rPr>
          <w:rFonts w:hint="eastAsia"/>
        </w:rPr>
        <w:t>地网的工频接地电阻，以验证地网的设计和施工质量，若未达到预期的指标应及时分析原因和针对原因采取弥补措施。</w:t>
      </w:r>
    </w:p>
    <w:p w14:paraId="6FA95B97" w14:textId="77777777" w:rsidR="00635CF2" w:rsidRDefault="00635CF2" w:rsidP="00635CF2">
      <w:r>
        <w:rPr>
          <w:rFonts w:hint="eastAsia"/>
        </w:rPr>
        <w:t>8</w:t>
      </w:r>
      <w:r>
        <w:rPr>
          <w:rFonts w:hint="eastAsia"/>
        </w:rPr>
        <w:t>）地网连接到机房的接地主干线。</w:t>
      </w:r>
    </w:p>
    <w:p w14:paraId="4F2B9E00" w14:textId="77777777" w:rsidR="00635CF2" w:rsidRDefault="00635CF2" w:rsidP="00635CF2">
      <w:r>
        <w:rPr>
          <w:rFonts w:hint="eastAsia"/>
        </w:rPr>
        <w:t>铜质接地线不应小于</w:t>
      </w:r>
      <w:r>
        <w:rPr>
          <w:rFonts w:hint="eastAsia"/>
        </w:rPr>
        <w:t>50mm</w:t>
      </w:r>
      <w:r>
        <w:rPr>
          <w:rFonts w:hint="eastAsia"/>
        </w:rPr>
        <w:t>²（通常采用</w:t>
      </w:r>
      <w:r>
        <w:rPr>
          <w:rFonts w:hint="eastAsia"/>
        </w:rPr>
        <w:t>2</w:t>
      </w:r>
      <w:r>
        <w:rPr>
          <w:rFonts w:hint="eastAsia"/>
        </w:rPr>
        <w:t>根</w:t>
      </w:r>
      <w:r>
        <w:rPr>
          <w:rFonts w:hint="eastAsia"/>
        </w:rPr>
        <w:t>25mm</w:t>
      </w:r>
      <w:r>
        <w:rPr>
          <w:rFonts w:hint="eastAsia"/>
        </w:rPr>
        <w:t>²铜芯线在地网上取两个不同的接点）。地网到机房的接地线应全线穿管，进入机房连接到均压环上。</w:t>
      </w:r>
    </w:p>
    <w:p w14:paraId="57594070" w14:textId="77777777" w:rsidR="00635CF2" w:rsidRDefault="00635CF2" w:rsidP="00635CF2">
      <w:r>
        <w:rPr>
          <w:rFonts w:hint="eastAsia"/>
        </w:rPr>
        <w:t>（</w:t>
      </w:r>
      <w:r>
        <w:rPr>
          <w:rFonts w:hint="eastAsia"/>
        </w:rPr>
        <w:t>6</w:t>
      </w:r>
      <w:r>
        <w:rPr>
          <w:rFonts w:hint="eastAsia"/>
        </w:rPr>
        <w:t>）电源防雷器安装</w:t>
      </w:r>
    </w:p>
    <w:p w14:paraId="1609EBBF" w14:textId="77777777" w:rsidR="00635CF2" w:rsidRDefault="00635CF2" w:rsidP="00635CF2">
      <w:r>
        <w:rPr>
          <w:rFonts w:hint="eastAsia"/>
        </w:rPr>
        <w:t>1</w:t>
      </w:r>
      <w:r>
        <w:rPr>
          <w:rFonts w:hint="eastAsia"/>
        </w:rPr>
        <w:t>）电源防雷安装位置</w:t>
      </w:r>
    </w:p>
    <w:p w14:paraId="15A5B6D0" w14:textId="77777777" w:rsidR="00635CF2" w:rsidRDefault="00635CF2" w:rsidP="00635CF2">
      <w:r>
        <w:rPr>
          <w:rFonts w:hint="eastAsia"/>
        </w:rPr>
        <w:t>一级电源防雷在机房</w:t>
      </w:r>
      <w:proofErr w:type="gramStart"/>
      <w:r>
        <w:rPr>
          <w:rFonts w:hint="eastAsia"/>
        </w:rPr>
        <w:t>所属大楼</w:t>
      </w:r>
      <w:proofErr w:type="gramEnd"/>
      <w:r>
        <w:rPr>
          <w:rFonts w:hint="eastAsia"/>
        </w:rPr>
        <w:t>的总配电箱处，</w:t>
      </w:r>
    </w:p>
    <w:p w14:paraId="1162F46D" w14:textId="77777777" w:rsidR="00635CF2" w:rsidRDefault="00635CF2" w:rsidP="00635CF2">
      <w:r>
        <w:rPr>
          <w:rFonts w:hint="eastAsia"/>
        </w:rPr>
        <w:t>二级电源防雷在机房所在楼层的楼层配电箱处，</w:t>
      </w:r>
    </w:p>
    <w:p w14:paraId="1C47A92E" w14:textId="77777777" w:rsidR="00635CF2" w:rsidRDefault="00635CF2" w:rsidP="00635CF2">
      <w:r>
        <w:rPr>
          <w:rFonts w:hint="eastAsia"/>
        </w:rPr>
        <w:t>三级电源防雷在机房内的配电箱处（如果机房没有配电箱就在</w:t>
      </w:r>
      <w:r>
        <w:rPr>
          <w:rFonts w:hint="eastAsia"/>
        </w:rPr>
        <w:t>UPS</w:t>
      </w:r>
      <w:r>
        <w:rPr>
          <w:rFonts w:hint="eastAsia"/>
        </w:rPr>
        <w:t>市电输入处）。</w:t>
      </w:r>
    </w:p>
    <w:p w14:paraId="04320A4E" w14:textId="77777777" w:rsidR="00635CF2" w:rsidRDefault="00635CF2" w:rsidP="00635CF2">
      <w:r>
        <w:rPr>
          <w:rFonts w:hint="eastAsia"/>
        </w:rPr>
        <w:t>一级电源防雷器的电源相线线径不小于</w:t>
      </w:r>
      <w:r>
        <w:rPr>
          <w:rFonts w:hint="eastAsia"/>
        </w:rPr>
        <w:t>16mm</w:t>
      </w:r>
      <w:r>
        <w:rPr>
          <w:rFonts w:hint="eastAsia"/>
        </w:rPr>
        <w:t>²</w:t>
      </w:r>
      <w:r>
        <w:rPr>
          <w:rFonts w:hint="eastAsia"/>
        </w:rPr>
        <w:t xml:space="preserve">, </w:t>
      </w:r>
      <w:r>
        <w:rPr>
          <w:rFonts w:hint="eastAsia"/>
        </w:rPr>
        <w:t>接地线不小于</w:t>
      </w:r>
      <w:r>
        <w:rPr>
          <w:rFonts w:hint="eastAsia"/>
        </w:rPr>
        <w:t>25mm</w:t>
      </w:r>
      <w:r>
        <w:rPr>
          <w:rFonts w:hint="eastAsia"/>
        </w:rPr>
        <w:t>²，</w:t>
      </w:r>
    </w:p>
    <w:p w14:paraId="0EC1F57B" w14:textId="77777777" w:rsidR="00635CF2" w:rsidRDefault="00635CF2" w:rsidP="00635CF2">
      <w:r>
        <w:rPr>
          <w:rFonts w:hint="eastAsia"/>
        </w:rPr>
        <w:t>二级电源防雷器的电源相线线径不小于</w:t>
      </w:r>
      <w:r>
        <w:rPr>
          <w:rFonts w:hint="eastAsia"/>
        </w:rPr>
        <w:t>10mm</w:t>
      </w:r>
      <w:r>
        <w:rPr>
          <w:rFonts w:hint="eastAsia"/>
        </w:rPr>
        <w:t>²，接地线不小于</w:t>
      </w:r>
      <w:r>
        <w:rPr>
          <w:rFonts w:hint="eastAsia"/>
        </w:rPr>
        <w:t>16 mm</w:t>
      </w:r>
      <w:r>
        <w:rPr>
          <w:rFonts w:hint="eastAsia"/>
        </w:rPr>
        <w:t>²，</w:t>
      </w:r>
    </w:p>
    <w:p w14:paraId="41F32A6D" w14:textId="77777777" w:rsidR="00635CF2" w:rsidRDefault="00635CF2" w:rsidP="00635CF2">
      <w:r>
        <w:rPr>
          <w:rFonts w:hint="eastAsia"/>
        </w:rPr>
        <w:t>三级电源防雷器的电源相线线径不小于</w:t>
      </w:r>
      <w:r>
        <w:rPr>
          <w:rFonts w:hint="eastAsia"/>
        </w:rPr>
        <w:t>6 mm</w:t>
      </w:r>
      <w:r>
        <w:rPr>
          <w:rFonts w:hint="eastAsia"/>
        </w:rPr>
        <w:t>²，接地线不小于</w:t>
      </w:r>
      <w:r>
        <w:rPr>
          <w:rFonts w:hint="eastAsia"/>
        </w:rPr>
        <w:t>10 mm</w:t>
      </w:r>
      <w:r>
        <w:rPr>
          <w:rFonts w:hint="eastAsia"/>
        </w:rPr>
        <w:t>²。</w:t>
      </w:r>
    </w:p>
    <w:p w14:paraId="28AF8106" w14:textId="77777777" w:rsidR="00635CF2" w:rsidRDefault="00635CF2" w:rsidP="00635CF2">
      <w:r>
        <w:rPr>
          <w:rFonts w:hint="eastAsia"/>
        </w:rPr>
        <w:t>2</w:t>
      </w:r>
      <w:r>
        <w:rPr>
          <w:rFonts w:hint="eastAsia"/>
        </w:rPr>
        <w:t>）安装顺序：电源防雷器各线路的连接顺序为：①连接接地线；②连接中性线或负极线；③连接相线或正极线。</w:t>
      </w:r>
    </w:p>
    <w:p w14:paraId="6FF58C75" w14:textId="77777777" w:rsidR="00635CF2" w:rsidRDefault="00635CF2" w:rsidP="00635CF2">
      <w:r>
        <w:rPr>
          <w:rFonts w:hint="eastAsia"/>
        </w:rPr>
        <w:t>3</w:t>
      </w:r>
      <w:r>
        <w:rPr>
          <w:rFonts w:hint="eastAsia"/>
        </w:rPr>
        <w:t>）安装要求：防雷器与防雷器之间的间距应大于</w:t>
      </w:r>
      <w:r>
        <w:rPr>
          <w:rFonts w:hint="eastAsia"/>
        </w:rPr>
        <w:t>5</w:t>
      </w:r>
      <w:r>
        <w:rPr>
          <w:rFonts w:hint="eastAsia"/>
        </w:rPr>
        <w:t>米，当不能满足这个要求时应在两级防雷器之间加装退</w:t>
      </w:r>
      <w:proofErr w:type="gramStart"/>
      <w:r>
        <w:rPr>
          <w:rFonts w:hint="eastAsia"/>
        </w:rPr>
        <w:t>藕</w:t>
      </w:r>
      <w:proofErr w:type="gramEnd"/>
      <w:r>
        <w:rPr>
          <w:rFonts w:hint="eastAsia"/>
        </w:rPr>
        <w:t>装置。</w:t>
      </w:r>
    </w:p>
    <w:p w14:paraId="3A1A5712" w14:textId="77777777" w:rsidR="00635CF2" w:rsidRDefault="00635CF2" w:rsidP="00635CF2">
      <w:r>
        <w:rPr>
          <w:rFonts w:hint="eastAsia"/>
        </w:rPr>
        <w:t>（</w:t>
      </w:r>
      <w:r>
        <w:rPr>
          <w:rFonts w:hint="eastAsia"/>
        </w:rPr>
        <w:t>4</w:t>
      </w:r>
      <w:r>
        <w:rPr>
          <w:rFonts w:hint="eastAsia"/>
        </w:rPr>
        <w:t>）信号防雷器安装</w:t>
      </w:r>
    </w:p>
    <w:p w14:paraId="1F8B1D0A" w14:textId="77777777" w:rsidR="00635CF2" w:rsidRDefault="00635CF2" w:rsidP="00635CF2">
      <w:r>
        <w:rPr>
          <w:rFonts w:hint="eastAsia"/>
        </w:rPr>
        <w:t>1</w:t>
      </w:r>
      <w:r>
        <w:rPr>
          <w:rFonts w:hint="eastAsia"/>
        </w:rPr>
        <w:t>）信号防雷器的安装：信号防雷器应串联在被保护设备前端。</w:t>
      </w:r>
    </w:p>
    <w:p w14:paraId="36E5D7C2" w14:textId="77777777" w:rsidR="00635CF2" w:rsidRDefault="00635CF2" w:rsidP="00635CF2">
      <w:r>
        <w:rPr>
          <w:rFonts w:hint="eastAsia"/>
        </w:rPr>
        <w:t>2</w:t>
      </w:r>
      <w:r>
        <w:rPr>
          <w:rFonts w:hint="eastAsia"/>
        </w:rPr>
        <w:t>）信号防雷器必须尽可能的靠近被保护器，之间距离不应大于</w:t>
      </w:r>
      <w:r>
        <w:rPr>
          <w:rFonts w:hint="eastAsia"/>
        </w:rPr>
        <w:t>10</w:t>
      </w:r>
      <w:r>
        <w:rPr>
          <w:rFonts w:hint="eastAsia"/>
        </w:rPr>
        <w:t>米，如果大于</w:t>
      </w:r>
      <w:r>
        <w:rPr>
          <w:rFonts w:hint="eastAsia"/>
        </w:rPr>
        <w:t>10</w:t>
      </w:r>
      <w:r>
        <w:rPr>
          <w:rFonts w:hint="eastAsia"/>
        </w:rPr>
        <w:t>米，应在靠近被保护设备前在加装一级防雷保护器。</w:t>
      </w:r>
    </w:p>
    <w:p w14:paraId="2A930020" w14:textId="77777777" w:rsidR="00635CF2" w:rsidRDefault="00635CF2" w:rsidP="00635CF2">
      <w:r>
        <w:rPr>
          <w:rFonts w:hint="eastAsia"/>
        </w:rPr>
        <w:t>3</w:t>
      </w:r>
      <w:r>
        <w:rPr>
          <w:rFonts w:hint="eastAsia"/>
        </w:rPr>
        <w:t>）当信号防雷器单独断电导致脱离工作时，设备仍然工作，但设备失去保护。</w:t>
      </w:r>
      <w:r>
        <w:rPr>
          <w:rFonts w:hint="eastAsia"/>
        </w:rPr>
        <w:t xml:space="preserve"> </w:t>
      </w:r>
    </w:p>
    <w:p w14:paraId="64788C83" w14:textId="7E0536F5" w:rsidR="00635CF2" w:rsidRDefault="00635CF2" w:rsidP="0099687E">
      <w:pPr>
        <w:pStyle w:val="5"/>
      </w:pPr>
      <w:r>
        <w:rPr>
          <w:rFonts w:hint="eastAsia"/>
        </w:rPr>
        <w:t>综合布线及管线槽施工</w:t>
      </w:r>
    </w:p>
    <w:p w14:paraId="7FB362F7" w14:textId="291A51D6" w:rsidR="00635CF2" w:rsidRDefault="00635CF2" w:rsidP="0099687E">
      <w:pPr>
        <w:pStyle w:val="6"/>
      </w:pPr>
      <w:r>
        <w:rPr>
          <w:rFonts w:hint="eastAsia"/>
        </w:rPr>
        <w:t>综合布线</w:t>
      </w:r>
    </w:p>
    <w:p w14:paraId="1FE894B8" w14:textId="77777777" w:rsidR="00635CF2" w:rsidRDefault="00635CF2" w:rsidP="00635CF2">
      <w:r>
        <w:rPr>
          <w:rFonts w:hint="eastAsia"/>
        </w:rPr>
        <w:t>根据用户现场实际情况，对每个机柜布置一组或多通讯线缆</w:t>
      </w:r>
      <w:proofErr w:type="gramStart"/>
      <w:r>
        <w:rPr>
          <w:rFonts w:hint="eastAsia"/>
        </w:rPr>
        <w:t>至业务</w:t>
      </w:r>
      <w:proofErr w:type="gramEnd"/>
      <w:r>
        <w:rPr>
          <w:rFonts w:hint="eastAsia"/>
        </w:rPr>
        <w:t>系统结点，所有通讯线缆经过配线架，再通过跳线连接至每台业务系统设备，布线要求美观、实用，尽量短而整齐、有序排列，实现易查找、管理方便。</w:t>
      </w:r>
    </w:p>
    <w:p w14:paraId="389E1B67" w14:textId="77777777" w:rsidR="00635CF2" w:rsidRDefault="00635CF2" w:rsidP="00635CF2">
      <w:r>
        <w:rPr>
          <w:rFonts w:hint="eastAsia"/>
        </w:rPr>
        <w:t>机柜顶部线槽使用螺丝固定在机柜顶上，金属</w:t>
      </w:r>
      <w:proofErr w:type="gramStart"/>
      <w:r>
        <w:rPr>
          <w:rFonts w:hint="eastAsia"/>
        </w:rPr>
        <w:t>网格线槽卡扣锁紧</w:t>
      </w:r>
      <w:proofErr w:type="gramEnd"/>
      <w:r>
        <w:rPr>
          <w:rFonts w:hint="eastAsia"/>
        </w:rPr>
        <w:t>，线缆使用扎带绑好固定。所有通讯网络线缆应做好标记、识别号，对每一个结点打好相应标签，便于查找和</w:t>
      </w:r>
      <w:r>
        <w:rPr>
          <w:rFonts w:hint="eastAsia"/>
        </w:rPr>
        <w:lastRenderedPageBreak/>
        <w:t>管理。对没有使用的模块、跳线和工具应妥善保管，需要使用时按需取材。</w:t>
      </w:r>
    </w:p>
    <w:p w14:paraId="248E1FFA" w14:textId="77777777" w:rsidR="00635CF2" w:rsidRDefault="00635CF2" w:rsidP="00635CF2">
      <w:r>
        <w:rPr>
          <w:rFonts w:hint="eastAsia"/>
        </w:rPr>
        <w:t>机房综合布线工程考虑到实用性和美观性，将采用机柜上走线方式进行布线，机柜顶部布置网格金属线槽，所有弱电线缆将统一按照上走线方式有序排列，机柜内采用标准综合配线架加理线架进行布线。</w:t>
      </w:r>
    </w:p>
    <w:p w14:paraId="7B6D8053" w14:textId="77777777" w:rsidR="00635CF2" w:rsidRDefault="00635CF2" w:rsidP="00635CF2">
      <w:r>
        <w:rPr>
          <w:rFonts w:hint="eastAsia"/>
        </w:rPr>
        <w:t>机房布线要求尽量短而整齐、排列有序。强电线缆与弱电线缆分开敷设，强电线缆配备金属线槽采用地板下走线的方式进行敷设，弱电线缆配备金属线槽采用机柜顶部走线方式进行敷设。</w:t>
      </w:r>
    </w:p>
    <w:p w14:paraId="32E0ED6F" w14:textId="77777777" w:rsidR="00635CF2" w:rsidRDefault="00635CF2" w:rsidP="00635CF2">
      <w:r>
        <w:rPr>
          <w:rFonts w:hint="eastAsia"/>
        </w:rPr>
        <w:t>模块化数据中心模块内部走线示意图：</w:t>
      </w:r>
    </w:p>
    <w:p w14:paraId="7A0189C5" w14:textId="22EFC1B2" w:rsidR="00635CF2" w:rsidRDefault="00635CF2" w:rsidP="00635CF2">
      <w:r>
        <w:t xml:space="preserve">  </w:t>
      </w:r>
      <w:r w:rsidR="00536DC0" w:rsidRPr="00E56DFC">
        <w:rPr>
          <w:noProof/>
        </w:rPr>
        <w:drawing>
          <wp:inline distT="0" distB="0" distL="0" distR="0" wp14:anchorId="62E6939E" wp14:editId="42B9F8F4">
            <wp:extent cx="3862687" cy="3657600"/>
            <wp:effectExtent l="0" t="0" r="508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6"/>
                    <a:stretch>
                      <a:fillRect/>
                    </a:stretch>
                  </pic:blipFill>
                  <pic:spPr>
                    <a:xfrm>
                      <a:off x="0" y="0"/>
                      <a:ext cx="3872122" cy="3666534"/>
                    </a:xfrm>
                    <a:prstGeom prst="rect">
                      <a:avLst/>
                    </a:prstGeom>
                  </pic:spPr>
                </pic:pic>
              </a:graphicData>
            </a:graphic>
          </wp:inline>
        </w:drawing>
      </w:r>
    </w:p>
    <w:p w14:paraId="280F5197" w14:textId="71C249E4" w:rsidR="00635CF2" w:rsidRDefault="00635CF2" w:rsidP="0099687E">
      <w:pPr>
        <w:pStyle w:val="6"/>
      </w:pPr>
      <w:r>
        <w:rPr>
          <w:rFonts w:hint="eastAsia"/>
        </w:rPr>
        <w:t>管线槽施工</w:t>
      </w:r>
    </w:p>
    <w:p w14:paraId="6EB9CD9E" w14:textId="77777777" w:rsidR="00635CF2" w:rsidRDefault="00635CF2" w:rsidP="00536DC0">
      <w:pPr>
        <w:jc w:val="both"/>
      </w:pPr>
      <w:r>
        <w:rPr>
          <w:rFonts w:hint="eastAsia"/>
        </w:rPr>
        <w:t>（</w:t>
      </w:r>
      <w:r>
        <w:rPr>
          <w:rFonts w:hint="eastAsia"/>
        </w:rPr>
        <w:t>1</w:t>
      </w:r>
      <w:r>
        <w:rPr>
          <w:rFonts w:hint="eastAsia"/>
        </w:rPr>
        <w:t>）施工准备</w:t>
      </w:r>
    </w:p>
    <w:p w14:paraId="69121657" w14:textId="77777777" w:rsidR="00635CF2" w:rsidRDefault="00635CF2" w:rsidP="00536DC0">
      <w:pPr>
        <w:jc w:val="both"/>
      </w:pPr>
      <w:r>
        <w:rPr>
          <w:rFonts w:hint="eastAsia"/>
        </w:rPr>
        <w:t>1</w:t>
      </w:r>
      <w:r>
        <w:rPr>
          <w:rFonts w:hint="eastAsia"/>
        </w:rPr>
        <w:t>）材料要求：</w:t>
      </w:r>
    </w:p>
    <w:p w14:paraId="75EFEFD4" w14:textId="77777777" w:rsidR="00635CF2" w:rsidRDefault="00635CF2" w:rsidP="00536DC0">
      <w:pPr>
        <w:jc w:val="both"/>
      </w:pPr>
      <w:r>
        <w:rPr>
          <w:rFonts w:hint="eastAsia"/>
        </w:rPr>
        <w:t>金属线槽及其附件：应采用经过渡</w:t>
      </w:r>
      <w:proofErr w:type="gramStart"/>
      <w:r>
        <w:rPr>
          <w:rFonts w:hint="eastAsia"/>
        </w:rPr>
        <w:t>锌</w:t>
      </w:r>
      <w:proofErr w:type="gramEnd"/>
      <w:r>
        <w:rPr>
          <w:rFonts w:hint="eastAsia"/>
        </w:rPr>
        <w:t>处理的定型产品。其型号、规格应符合设计要求。线槽内外应光滑平整，无棱刺，不应有扭曲，</w:t>
      </w:r>
      <w:proofErr w:type="gramStart"/>
      <w:r>
        <w:rPr>
          <w:rFonts w:hint="eastAsia"/>
        </w:rPr>
        <w:t>翘边等</w:t>
      </w:r>
      <w:proofErr w:type="gramEnd"/>
      <w:r>
        <w:rPr>
          <w:rFonts w:hint="eastAsia"/>
        </w:rPr>
        <w:t>变形现象。</w:t>
      </w:r>
    </w:p>
    <w:p w14:paraId="10D08B42" w14:textId="77777777" w:rsidR="00635CF2" w:rsidRDefault="00635CF2" w:rsidP="00536DC0">
      <w:pPr>
        <w:jc w:val="both"/>
      </w:pPr>
      <w:r>
        <w:rPr>
          <w:rFonts w:hint="eastAsia"/>
        </w:rPr>
        <w:t>绝缘导线：其型号、规格必须符合设计要求，并有产品合格证。</w:t>
      </w:r>
    </w:p>
    <w:p w14:paraId="2B7B248A" w14:textId="77777777" w:rsidR="00635CF2" w:rsidRDefault="00635CF2" w:rsidP="00536DC0">
      <w:pPr>
        <w:jc w:val="both"/>
      </w:pPr>
      <w:r>
        <w:rPr>
          <w:rFonts w:hint="eastAsia"/>
        </w:rPr>
        <w:t>螺旋接线钮：适用于</w:t>
      </w:r>
      <w:r>
        <w:rPr>
          <w:rFonts w:hint="eastAsia"/>
        </w:rPr>
        <w:t>6m</w:t>
      </w:r>
      <w:r>
        <w:rPr>
          <w:rFonts w:hint="eastAsia"/>
        </w:rPr>
        <w:t>㎡以下的铝导线压接。选用时应根据导线截面和导线根数选择相应型号的加强型绝缘钢壳螺旋接线钮。</w:t>
      </w:r>
    </w:p>
    <w:p w14:paraId="2E359980" w14:textId="77777777" w:rsidR="00635CF2" w:rsidRDefault="00635CF2" w:rsidP="00536DC0">
      <w:pPr>
        <w:jc w:val="both"/>
      </w:pPr>
      <w:r>
        <w:rPr>
          <w:rFonts w:hint="eastAsia"/>
        </w:rPr>
        <w:lastRenderedPageBreak/>
        <w:t>套管：套管有铜套管，铝套管及铜铝过渡套管三种，选用时应采用与导线的材质相同、且规格相应的套管。</w:t>
      </w:r>
    </w:p>
    <w:p w14:paraId="594E9565" w14:textId="77777777" w:rsidR="00635CF2" w:rsidRDefault="00635CF2" w:rsidP="00536DC0">
      <w:pPr>
        <w:jc w:val="both"/>
      </w:pPr>
      <w:r>
        <w:rPr>
          <w:rFonts w:hint="eastAsia"/>
        </w:rPr>
        <w:t>金属膨胀螺栓：应根据容许拉力和剪力进行选择。</w:t>
      </w:r>
    </w:p>
    <w:p w14:paraId="36C631FD" w14:textId="77777777" w:rsidR="00635CF2" w:rsidRDefault="00635CF2" w:rsidP="00536DC0">
      <w:pPr>
        <w:jc w:val="both"/>
      </w:pPr>
      <w:r>
        <w:rPr>
          <w:rFonts w:hint="eastAsia"/>
        </w:rPr>
        <w:t>接线端子（接线鼻子）：选用时应根据导线截面及根数选用相应规格的接线端子。</w:t>
      </w:r>
    </w:p>
    <w:p w14:paraId="6C7878C5" w14:textId="77777777" w:rsidR="00635CF2" w:rsidRDefault="00635CF2" w:rsidP="00536DC0">
      <w:pPr>
        <w:jc w:val="both"/>
      </w:pPr>
      <w:r>
        <w:rPr>
          <w:rFonts w:hint="eastAsia"/>
        </w:rPr>
        <w:t>镀锌材料：采用钢板、圆钢、扁钢、角钢、螺栓、螺母、螺丝、垫圈、弹簧垫等金属材料做电工工件时，都应经过镀锌处理。</w:t>
      </w:r>
    </w:p>
    <w:p w14:paraId="64BE10CE" w14:textId="77777777" w:rsidR="00635CF2" w:rsidRDefault="00635CF2" w:rsidP="00536DC0">
      <w:pPr>
        <w:jc w:val="both"/>
      </w:pPr>
      <w:r>
        <w:rPr>
          <w:rFonts w:hint="eastAsia"/>
        </w:rPr>
        <w:t>辅助材料：钻头、电焊条、氧气、乙炔气、</w:t>
      </w:r>
      <w:proofErr w:type="gramStart"/>
      <w:r>
        <w:rPr>
          <w:rFonts w:hint="eastAsia"/>
        </w:rPr>
        <w:t>调合</w:t>
      </w:r>
      <w:proofErr w:type="gramEnd"/>
      <w:r>
        <w:rPr>
          <w:rFonts w:hint="eastAsia"/>
        </w:rPr>
        <w:t>漆、焊锡、焊剂、橡胶绝缘带、塑料绝缘带、黑胶布等。</w:t>
      </w:r>
    </w:p>
    <w:p w14:paraId="6A9796C2" w14:textId="77777777" w:rsidR="00635CF2" w:rsidRDefault="00635CF2" w:rsidP="00536DC0">
      <w:pPr>
        <w:jc w:val="both"/>
      </w:pPr>
      <w:r>
        <w:rPr>
          <w:rFonts w:hint="eastAsia"/>
        </w:rPr>
        <w:t>（</w:t>
      </w:r>
      <w:r>
        <w:rPr>
          <w:rFonts w:hint="eastAsia"/>
        </w:rPr>
        <w:t>2</w:t>
      </w:r>
      <w:r>
        <w:rPr>
          <w:rFonts w:hint="eastAsia"/>
        </w:rPr>
        <w:t>）主要机具：</w:t>
      </w:r>
    </w:p>
    <w:p w14:paraId="547F8E35" w14:textId="77777777" w:rsidR="00635CF2" w:rsidRDefault="00635CF2" w:rsidP="00536DC0">
      <w:pPr>
        <w:jc w:val="both"/>
      </w:pPr>
      <w:r>
        <w:rPr>
          <w:rFonts w:hint="eastAsia"/>
        </w:rPr>
        <w:t>铅笔、卷尺、线坠、粉线袋、锡锅、喷灯。</w:t>
      </w:r>
    </w:p>
    <w:p w14:paraId="3C7F5927" w14:textId="77777777" w:rsidR="00635CF2" w:rsidRDefault="00635CF2" w:rsidP="00536DC0">
      <w:pPr>
        <w:jc w:val="both"/>
      </w:pPr>
      <w:r>
        <w:rPr>
          <w:rFonts w:hint="eastAsia"/>
        </w:rPr>
        <w:t>电工工具、手电钻、冲击钻、兆欧表、万用表、工具袋、工具箱、高凳等。</w:t>
      </w:r>
    </w:p>
    <w:p w14:paraId="7C8BF519" w14:textId="77777777" w:rsidR="00635CF2" w:rsidRDefault="00635CF2" w:rsidP="00536DC0">
      <w:pPr>
        <w:jc w:val="both"/>
      </w:pPr>
      <w:r>
        <w:rPr>
          <w:rFonts w:hint="eastAsia"/>
        </w:rPr>
        <w:t>（</w:t>
      </w:r>
      <w:r>
        <w:rPr>
          <w:rFonts w:hint="eastAsia"/>
        </w:rPr>
        <w:t>3</w:t>
      </w:r>
      <w:r>
        <w:rPr>
          <w:rFonts w:hint="eastAsia"/>
        </w:rPr>
        <w:t>）作业条件：</w:t>
      </w:r>
    </w:p>
    <w:p w14:paraId="2046A84F" w14:textId="77777777" w:rsidR="00635CF2" w:rsidRDefault="00635CF2" w:rsidP="00536DC0">
      <w:pPr>
        <w:jc w:val="both"/>
      </w:pPr>
      <w:r>
        <w:rPr>
          <w:rFonts w:hint="eastAsia"/>
        </w:rPr>
        <w:t>配合土建的结构施工，预留孔洞、预埋铁和预埋吊杆、吊架等全部完成。</w:t>
      </w:r>
    </w:p>
    <w:p w14:paraId="51B3ABA6" w14:textId="77777777" w:rsidR="00635CF2" w:rsidRDefault="00635CF2" w:rsidP="00536DC0">
      <w:pPr>
        <w:jc w:val="both"/>
      </w:pPr>
      <w:r>
        <w:rPr>
          <w:rFonts w:hint="eastAsia"/>
        </w:rPr>
        <w:t>顶棚和墙面的喷浆、油漆及壁纸全部完成后，方可进行线槽敷设及槽内配线。</w:t>
      </w:r>
    </w:p>
    <w:p w14:paraId="74CCEE0C" w14:textId="77777777" w:rsidR="00635CF2" w:rsidRDefault="00635CF2" w:rsidP="00536DC0">
      <w:pPr>
        <w:jc w:val="both"/>
      </w:pPr>
      <w:r>
        <w:rPr>
          <w:rFonts w:hint="eastAsia"/>
        </w:rPr>
        <w:t>高层建筑竖井内土建湿作业全部完成。</w:t>
      </w:r>
    </w:p>
    <w:p w14:paraId="74D52E07" w14:textId="77777777" w:rsidR="00635CF2" w:rsidRDefault="00635CF2" w:rsidP="00536DC0">
      <w:pPr>
        <w:jc w:val="both"/>
      </w:pPr>
      <w:r>
        <w:rPr>
          <w:rFonts w:hint="eastAsia"/>
        </w:rPr>
        <w:t>地面线槽应及时配合土建施工。</w:t>
      </w:r>
    </w:p>
    <w:p w14:paraId="3153C37F" w14:textId="77777777" w:rsidR="00635CF2" w:rsidRDefault="00635CF2" w:rsidP="00536DC0">
      <w:pPr>
        <w:jc w:val="both"/>
      </w:pPr>
      <w:r>
        <w:rPr>
          <w:rFonts w:hint="eastAsia"/>
        </w:rPr>
        <w:t>（</w:t>
      </w:r>
      <w:r>
        <w:rPr>
          <w:rFonts w:hint="eastAsia"/>
        </w:rPr>
        <w:t>4</w:t>
      </w:r>
      <w:r>
        <w:rPr>
          <w:rFonts w:hint="eastAsia"/>
        </w:rPr>
        <w:t>）操作工艺</w:t>
      </w:r>
    </w:p>
    <w:p w14:paraId="757FA9D6" w14:textId="77777777" w:rsidR="00635CF2" w:rsidRDefault="00635CF2" w:rsidP="00536DC0">
      <w:pPr>
        <w:jc w:val="both"/>
      </w:pPr>
      <w:r>
        <w:rPr>
          <w:rFonts w:hint="eastAsia"/>
        </w:rPr>
        <w:t>弹线定位：根据设计图确定出进户线、盒、箱、柜等电气器具的安装位置，从始端至终端（先干线后支线）找好水平或垂直线，用</w:t>
      </w:r>
      <w:proofErr w:type="gramStart"/>
      <w:r>
        <w:rPr>
          <w:rFonts w:hint="eastAsia"/>
        </w:rPr>
        <w:t>粉线袋沿墙壁</w:t>
      </w:r>
      <w:proofErr w:type="gramEnd"/>
      <w:r>
        <w:rPr>
          <w:rFonts w:hint="eastAsia"/>
        </w:rPr>
        <w:t>、顶棚和地面等处，在线路的中心线进行弹线，按照设计图要求及施工验收规范规定，</w:t>
      </w:r>
      <w:proofErr w:type="gramStart"/>
      <w:r>
        <w:rPr>
          <w:rFonts w:hint="eastAsia"/>
        </w:rPr>
        <w:t>分匀档距</w:t>
      </w:r>
      <w:proofErr w:type="gramEnd"/>
      <w:r>
        <w:rPr>
          <w:rFonts w:hint="eastAsia"/>
        </w:rPr>
        <w:t>并用笔标出具体位置。</w:t>
      </w:r>
    </w:p>
    <w:p w14:paraId="3DA37A9E" w14:textId="77777777" w:rsidR="00635CF2" w:rsidRDefault="00635CF2" w:rsidP="00536DC0">
      <w:pPr>
        <w:jc w:val="both"/>
      </w:pPr>
      <w:r>
        <w:rPr>
          <w:rFonts w:hint="eastAsia"/>
        </w:rPr>
        <w:t>预留孔洞：根据设计图标注的轴线部位，将预制加工好的木质或铁制框架，固定在标出的位置上，并进行</w:t>
      </w:r>
      <w:proofErr w:type="gramStart"/>
      <w:r>
        <w:rPr>
          <w:rFonts w:hint="eastAsia"/>
        </w:rPr>
        <w:t>调直找正</w:t>
      </w:r>
      <w:proofErr w:type="gramEnd"/>
      <w:r>
        <w:rPr>
          <w:rFonts w:hint="eastAsia"/>
        </w:rPr>
        <w:t>，待现浇混凝土凝固模板拆除后，拆下框架，并抹平孔洞口（收好孔洞口）。</w:t>
      </w:r>
    </w:p>
    <w:p w14:paraId="43A3CD40" w14:textId="77777777" w:rsidR="00635CF2" w:rsidRDefault="00635CF2" w:rsidP="00536DC0">
      <w:pPr>
        <w:jc w:val="both"/>
      </w:pPr>
      <w:r>
        <w:rPr>
          <w:rFonts w:hint="eastAsia"/>
        </w:rPr>
        <w:t>（</w:t>
      </w:r>
      <w:r>
        <w:rPr>
          <w:rFonts w:hint="eastAsia"/>
        </w:rPr>
        <w:t>5</w:t>
      </w:r>
      <w:r>
        <w:rPr>
          <w:rFonts w:hint="eastAsia"/>
        </w:rPr>
        <w:t>）支架与吊架安装要求及预埋吊杆、吊架。</w:t>
      </w:r>
    </w:p>
    <w:p w14:paraId="7E05DF85" w14:textId="77777777" w:rsidR="00635CF2" w:rsidRDefault="00635CF2" w:rsidP="00536DC0">
      <w:pPr>
        <w:jc w:val="both"/>
      </w:pPr>
      <w:r>
        <w:rPr>
          <w:rFonts w:hint="eastAsia"/>
        </w:rPr>
        <w:t>支架与吊架安装要求：</w:t>
      </w:r>
    </w:p>
    <w:p w14:paraId="425CF843" w14:textId="77777777" w:rsidR="00635CF2" w:rsidRDefault="00635CF2" w:rsidP="00536DC0">
      <w:pPr>
        <w:jc w:val="both"/>
      </w:pPr>
      <w:r>
        <w:rPr>
          <w:rFonts w:hint="eastAsia"/>
        </w:rPr>
        <w:t>支架与吊架所用钢材应平直，无显著扭曲。下料后长短偏差应在</w:t>
      </w:r>
      <w:r>
        <w:rPr>
          <w:rFonts w:hint="eastAsia"/>
        </w:rPr>
        <w:t>5mm</w:t>
      </w:r>
      <w:r>
        <w:rPr>
          <w:rFonts w:hint="eastAsia"/>
        </w:rPr>
        <w:t>范围内，切口处应无卷边、毛刺。</w:t>
      </w:r>
    </w:p>
    <w:p w14:paraId="03AD016E" w14:textId="77777777" w:rsidR="00635CF2" w:rsidRDefault="00635CF2" w:rsidP="00536DC0">
      <w:pPr>
        <w:jc w:val="both"/>
      </w:pPr>
      <w:r>
        <w:rPr>
          <w:rFonts w:hint="eastAsia"/>
        </w:rPr>
        <w:t>钢支架与吊架应焊接牢固，无显著变形、焊缝均匀平整，焊缝长度应符合要求，不得出现裂纹、咬边、气孔、凹陷、漏焊、</w:t>
      </w:r>
      <w:proofErr w:type="gramStart"/>
      <w:r>
        <w:rPr>
          <w:rFonts w:hint="eastAsia"/>
        </w:rPr>
        <w:t>焊漏等</w:t>
      </w:r>
      <w:proofErr w:type="gramEnd"/>
      <w:r>
        <w:rPr>
          <w:rFonts w:hint="eastAsia"/>
        </w:rPr>
        <w:t>缺陷。</w:t>
      </w:r>
    </w:p>
    <w:p w14:paraId="1F1C7955" w14:textId="77777777" w:rsidR="00635CF2" w:rsidRDefault="00635CF2" w:rsidP="00536DC0">
      <w:pPr>
        <w:jc w:val="both"/>
      </w:pPr>
      <w:r>
        <w:rPr>
          <w:rFonts w:hint="eastAsia"/>
        </w:rPr>
        <w:t>支架与吊架应安装牢固，保证横平竖直，在有坡度的建筑物上安装支架与吊架应与建</w:t>
      </w:r>
      <w:r>
        <w:rPr>
          <w:rFonts w:hint="eastAsia"/>
        </w:rPr>
        <w:lastRenderedPageBreak/>
        <w:t>筑物有相同坡度。</w:t>
      </w:r>
    </w:p>
    <w:p w14:paraId="22677757" w14:textId="77777777" w:rsidR="00635CF2" w:rsidRDefault="00635CF2" w:rsidP="00536DC0">
      <w:pPr>
        <w:jc w:val="both"/>
      </w:pPr>
      <w:r>
        <w:rPr>
          <w:rFonts w:hint="eastAsia"/>
        </w:rPr>
        <w:t>支架与吊架的规格一般不应</w:t>
      </w:r>
      <w:proofErr w:type="gramStart"/>
      <w:r>
        <w:rPr>
          <w:rFonts w:hint="eastAsia"/>
        </w:rPr>
        <w:t>小于扁铁</w:t>
      </w:r>
      <w:proofErr w:type="gramEnd"/>
      <w:r>
        <w:rPr>
          <w:rFonts w:hint="eastAsia"/>
        </w:rPr>
        <w:t>30mm</w:t>
      </w:r>
      <w:r>
        <w:rPr>
          <w:rFonts w:hint="eastAsia"/>
        </w:rPr>
        <w:t>×</w:t>
      </w:r>
      <w:r>
        <w:rPr>
          <w:rFonts w:hint="eastAsia"/>
        </w:rPr>
        <w:t>3mm</w:t>
      </w:r>
      <w:r>
        <w:rPr>
          <w:rFonts w:hint="eastAsia"/>
        </w:rPr>
        <w:t>；扁钢</w:t>
      </w:r>
      <w:r>
        <w:rPr>
          <w:rFonts w:hint="eastAsia"/>
        </w:rPr>
        <w:t>25mm</w:t>
      </w:r>
      <w:r>
        <w:rPr>
          <w:rFonts w:hint="eastAsia"/>
        </w:rPr>
        <w:t>×</w:t>
      </w:r>
      <w:r>
        <w:rPr>
          <w:rFonts w:hint="eastAsia"/>
        </w:rPr>
        <w:t>25mm</w:t>
      </w:r>
      <w:r>
        <w:rPr>
          <w:rFonts w:hint="eastAsia"/>
        </w:rPr>
        <w:t>×</w:t>
      </w:r>
      <w:r>
        <w:rPr>
          <w:rFonts w:hint="eastAsia"/>
        </w:rPr>
        <w:t>3mm</w:t>
      </w:r>
      <w:r>
        <w:rPr>
          <w:rFonts w:hint="eastAsia"/>
        </w:rPr>
        <w:t>。</w:t>
      </w:r>
    </w:p>
    <w:p w14:paraId="765A06B0" w14:textId="77777777" w:rsidR="00635CF2" w:rsidRDefault="00635CF2" w:rsidP="00536DC0">
      <w:pPr>
        <w:jc w:val="both"/>
      </w:pPr>
      <w:r>
        <w:rPr>
          <w:rFonts w:hint="eastAsia"/>
        </w:rPr>
        <w:t>严禁用电气焊切割钢结构或轻钢龙骨任何部位，焊接后均应做防腐处理。</w:t>
      </w:r>
    </w:p>
    <w:p w14:paraId="76BF9614" w14:textId="77777777" w:rsidR="00635CF2" w:rsidRDefault="00635CF2" w:rsidP="00536DC0">
      <w:pPr>
        <w:jc w:val="both"/>
      </w:pPr>
      <w:r>
        <w:rPr>
          <w:rFonts w:hint="eastAsia"/>
        </w:rPr>
        <w:t>万能吊具应采用定型产品，对线槽进行吊装，并应有各自独立的吊装卡具或支撑系统。</w:t>
      </w:r>
    </w:p>
    <w:p w14:paraId="2EED7F1E" w14:textId="77777777" w:rsidR="00635CF2" w:rsidRDefault="00635CF2" w:rsidP="00536DC0">
      <w:pPr>
        <w:jc w:val="both"/>
      </w:pPr>
      <w:r>
        <w:rPr>
          <w:rFonts w:hint="eastAsia"/>
        </w:rPr>
        <w:t>固定支点间距一般不应大于</w:t>
      </w:r>
      <w:r>
        <w:rPr>
          <w:rFonts w:hint="eastAsia"/>
        </w:rPr>
        <w:t>1.5</w:t>
      </w:r>
      <w:r>
        <w:rPr>
          <w:rFonts w:hint="eastAsia"/>
        </w:rPr>
        <w:t>～</w:t>
      </w:r>
      <w:r>
        <w:rPr>
          <w:rFonts w:hint="eastAsia"/>
        </w:rPr>
        <w:t>2m</w:t>
      </w:r>
      <w:r>
        <w:rPr>
          <w:rFonts w:hint="eastAsia"/>
        </w:rPr>
        <w:t>。在进出接线盒、箱、柜、转角、转弯和变形缝两端及丁字接头的三端</w:t>
      </w:r>
      <w:r>
        <w:rPr>
          <w:rFonts w:hint="eastAsia"/>
        </w:rPr>
        <w:t>500mm</w:t>
      </w:r>
      <w:r>
        <w:rPr>
          <w:rFonts w:hint="eastAsia"/>
        </w:rPr>
        <w:t>以内应设置固定支持点。</w:t>
      </w:r>
    </w:p>
    <w:p w14:paraId="6832737E" w14:textId="77777777" w:rsidR="00635CF2" w:rsidRDefault="00635CF2" w:rsidP="00536DC0">
      <w:pPr>
        <w:jc w:val="both"/>
      </w:pPr>
      <w:r>
        <w:rPr>
          <w:rFonts w:hint="eastAsia"/>
        </w:rPr>
        <w:t>支架与吊架距离上层楼板不应小于</w:t>
      </w:r>
      <w:r>
        <w:rPr>
          <w:rFonts w:hint="eastAsia"/>
        </w:rPr>
        <w:t>150</w:t>
      </w:r>
      <w:r>
        <w:rPr>
          <w:rFonts w:hint="eastAsia"/>
        </w:rPr>
        <w:t>～</w:t>
      </w:r>
      <w:r>
        <w:rPr>
          <w:rFonts w:hint="eastAsia"/>
        </w:rPr>
        <w:t>200mm</w:t>
      </w:r>
      <w:r>
        <w:rPr>
          <w:rFonts w:hint="eastAsia"/>
        </w:rPr>
        <w:t>；距地面高度不应低于</w:t>
      </w:r>
      <w:r>
        <w:rPr>
          <w:rFonts w:hint="eastAsia"/>
        </w:rPr>
        <w:t>100</w:t>
      </w:r>
      <w:r>
        <w:rPr>
          <w:rFonts w:hint="eastAsia"/>
        </w:rPr>
        <w:t>～</w:t>
      </w:r>
      <w:r>
        <w:rPr>
          <w:rFonts w:hint="eastAsia"/>
        </w:rPr>
        <w:t>150mm</w:t>
      </w:r>
      <w:r>
        <w:rPr>
          <w:rFonts w:hint="eastAsia"/>
        </w:rPr>
        <w:t>；</w:t>
      </w:r>
    </w:p>
    <w:p w14:paraId="7285A18E" w14:textId="77777777" w:rsidR="00635CF2" w:rsidRDefault="00635CF2" w:rsidP="00536DC0">
      <w:pPr>
        <w:jc w:val="both"/>
      </w:pPr>
      <w:r>
        <w:rPr>
          <w:rFonts w:hint="eastAsia"/>
        </w:rPr>
        <w:t>严禁用木砖固定支架与吊架。</w:t>
      </w:r>
    </w:p>
    <w:p w14:paraId="0B93BD4D" w14:textId="77777777" w:rsidR="00635CF2" w:rsidRDefault="00635CF2" w:rsidP="00536DC0">
      <w:pPr>
        <w:jc w:val="both"/>
      </w:pPr>
      <w:r>
        <w:rPr>
          <w:rFonts w:hint="eastAsia"/>
        </w:rPr>
        <w:t>轻钢龙骨上敷设线槽应各自有单独卡具吊装或支撑系统，吊杆直径不应小于</w:t>
      </w:r>
      <w:r>
        <w:rPr>
          <w:rFonts w:hint="eastAsia"/>
        </w:rPr>
        <w:t>8mm</w:t>
      </w:r>
      <w:r>
        <w:rPr>
          <w:rFonts w:hint="eastAsia"/>
        </w:rPr>
        <w:t>；支撑应固定在主龙骨上，不允许固定在辅助龙骨上。</w:t>
      </w:r>
    </w:p>
    <w:p w14:paraId="3DD1D810" w14:textId="77777777" w:rsidR="00635CF2" w:rsidRDefault="00635CF2" w:rsidP="00536DC0">
      <w:pPr>
        <w:jc w:val="both"/>
      </w:pPr>
      <w:r>
        <w:rPr>
          <w:rFonts w:hint="eastAsia"/>
        </w:rPr>
        <w:t>（</w:t>
      </w:r>
      <w:r>
        <w:rPr>
          <w:rFonts w:hint="eastAsia"/>
        </w:rPr>
        <w:t>6</w:t>
      </w:r>
      <w:r>
        <w:rPr>
          <w:rFonts w:hint="eastAsia"/>
        </w:rPr>
        <w:t>）预埋吊杆、吊架：</w:t>
      </w:r>
    </w:p>
    <w:p w14:paraId="365AB448" w14:textId="77777777" w:rsidR="00635CF2" w:rsidRDefault="00635CF2" w:rsidP="00536DC0">
      <w:pPr>
        <w:jc w:val="both"/>
      </w:pPr>
      <w:r>
        <w:rPr>
          <w:rFonts w:hint="eastAsia"/>
        </w:rPr>
        <w:t>采用直径不小于</w:t>
      </w:r>
      <w:r>
        <w:rPr>
          <w:rFonts w:hint="eastAsia"/>
        </w:rPr>
        <w:t>8mm</w:t>
      </w:r>
      <w:r>
        <w:rPr>
          <w:rFonts w:hint="eastAsia"/>
        </w:rPr>
        <w:t>的圆钢，经过切割、调直、</w:t>
      </w:r>
      <w:proofErr w:type="gramStart"/>
      <w:r>
        <w:rPr>
          <w:rFonts w:hint="eastAsia"/>
        </w:rPr>
        <w:t>煨弯及</w:t>
      </w:r>
      <w:proofErr w:type="gramEnd"/>
      <w:r>
        <w:rPr>
          <w:rFonts w:hint="eastAsia"/>
        </w:rPr>
        <w:t>焊接等步骤</w:t>
      </w:r>
      <w:proofErr w:type="gramStart"/>
      <w:r>
        <w:rPr>
          <w:rFonts w:hint="eastAsia"/>
        </w:rPr>
        <w:t>制做</w:t>
      </w:r>
      <w:proofErr w:type="gramEnd"/>
      <w:r>
        <w:rPr>
          <w:rFonts w:hint="eastAsia"/>
        </w:rPr>
        <w:t>成吊杆、吊架。其端应攻丝以便于调整。在配合土建结构中，应随着钢筋上配筋的同时，将吊杆或吊架锚固在所标出的固定位置。在混凝土浇注时，要留有专人看护以防吊杆或吊架移位。拆模板时不得碰坏吊杆端部的丝扣。</w:t>
      </w:r>
    </w:p>
    <w:p w14:paraId="50C2F929" w14:textId="77777777" w:rsidR="00635CF2" w:rsidRDefault="00635CF2" w:rsidP="00536DC0">
      <w:pPr>
        <w:jc w:val="both"/>
      </w:pPr>
      <w:r>
        <w:rPr>
          <w:rFonts w:hint="eastAsia"/>
        </w:rPr>
        <w:t>预埋铁的自制加工尺寸不应小于</w:t>
      </w:r>
      <w:r>
        <w:rPr>
          <w:rFonts w:hint="eastAsia"/>
        </w:rPr>
        <w:t>120mm</w:t>
      </w:r>
      <w:r>
        <w:rPr>
          <w:rFonts w:hint="eastAsia"/>
        </w:rPr>
        <w:t>×</w:t>
      </w:r>
      <w:r>
        <w:rPr>
          <w:rFonts w:hint="eastAsia"/>
        </w:rPr>
        <w:t>60mm</w:t>
      </w:r>
      <w:r>
        <w:rPr>
          <w:rFonts w:hint="eastAsia"/>
        </w:rPr>
        <w:t>×</w:t>
      </w:r>
      <w:r>
        <w:rPr>
          <w:rFonts w:hint="eastAsia"/>
        </w:rPr>
        <w:t>6mm</w:t>
      </w:r>
      <w:r>
        <w:rPr>
          <w:rFonts w:hint="eastAsia"/>
        </w:rPr>
        <w:t>；其锚固圆钢的直径不应小于</w:t>
      </w:r>
      <w:r>
        <w:rPr>
          <w:rFonts w:hint="eastAsia"/>
        </w:rPr>
        <w:t>8mm</w:t>
      </w:r>
      <w:r>
        <w:rPr>
          <w:rFonts w:hint="eastAsia"/>
        </w:rPr>
        <w:t>。紧密配合土建结构的施工，将预埋铁的平面放在钢筋网片下面，紧贴模板，可以采用绑扎或焊接的方法将锚固圆钢固定在钢筋网上。模板拆除后，预埋铁的平面应明露、或吃进深度一般在</w:t>
      </w:r>
      <w:r>
        <w:rPr>
          <w:rFonts w:hint="eastAsia"/>
        </w:rPr>
        <w:t>10</w:t>
      </w:r>
      <w:r>
        <w:rPr>
          <w:rFonts w:hint="eastAsia"/>
        </w:rPr>
        <w:t>～</w:t>
      </w:r>
      <w:r>
        <w:rPr>
          <w:rFonts w:hint="eastAsia"/>
        </w:rPr>
        <w:t>mm</w:t>
      </w:r>
      <w:r>
        <w:rPr>
          <w:rFonts w:hint="eastAsia"/>
        </w:rPr>
        <w:t>，再将用扁钢或角钢制成的支架、吊架焊在上面固定。</w:t>
      </w:r>
    </w:p>
    <w:p w14:paraId="62DD6CEA" w14:textId="77777777" w:rsidR="00635CF2" w:rsidRDefault="00635CF2" w:rsidP="00536DC0">
      <w:pPr>
        <w:jc w:val="both"/>
      </w:pPr>
      <w:r>
        <w:rPr>
          <w:rFonts w:hint="eastAsia"/>
        </w:rPr>
        <w:t>钢结构：可将支架或吊架直接焊在钢结构上的固定位置处。也可利用万能吊具进行安装。</w:t>
      </w:r>
    </w:p>
    <w:p w14:paraId="63A830BC" w14:textId="77777777" w:rsidR="00635CF2" w:rsidRDefault="00635CF2" w:rsidP="00536DC0">
      <w:pPr>
        <w:jc w:val="both"/>
      </w:pPr>
      <w:r>
        <w:rPr>
          <w:rFonts w:hint="eastAsia"/>
        </w:rPr>
        <w:t>（</w:t>
      </w:r>
      <w:r>
        <w:rPr>
          <w:rFonts w:hint="eastAsia"/>
        </w:rPr>
        <w:t>7</w:t>
      </w:r>
      <w:r>
        <w:rPr>
          <w:rFonts w:hint="eastAsia"/>
        </w:rPr>
        <w:t>）金属膨胀螺栓安装</w:t>
      </w:r>
    </w:p>
    <w:p w14:paraId="4662936F" w14:textId="77777777" w:rsidR="00635CF2" w:rsidRDefault="00635CF2" w:rsidP="00536DC0">
      <w:pPr>
        <w:jc w:val="both"/>
      </w:pPr>
      <w:r>
        <w:rPr>
          <w:rFonts w:hint="eastAsia"/>
        </w:rPr>
        <w:t>适用于</w:t>
      </w:r>
      <w:r>
        <w:rPr>
          <w:rFonts w:hint="eastAsia"/>
        </w:rPr>
        <w:t>C5</w:t>
      </w:r>
      <w:r>
        <w:rPr>
          <w:rFonts w:hint="eastAsia"/>
        </w:rPr>
        <w:t>以上混凝土构件及实心砖墙上，不适用于空心砖墙。</w:t>
      </w:r>
    </w:p>
    <w:p w14:paraId="4EBEDBD2" w14:textId="77777777" w:rsidR="00635CF2" w:rsidRDefault="00635CF2" w:rsidP="00536DC0">
      <w:pPr>
        <w:jc w:val="both"/>
      </w:pPr>
      <w:r>
        <w:rPr>
          <w:rFonts w:hint="eastAsia"/>
        </w:rPr>
        <w:t>钻孔直径的误差不得超过</w:t>
      </w:r>
      <w:r>
        <w:rPr>
          <w:rFonts w:hint="eastAsia"/>
        </w:rPr>
        <w:t>+0.5</w:t>
      </w:r>
      <w:r>
        <w:rPr>
          <w:rFonts w:hint="eastAsia"/>
        </w:rPr>
        <w:t>～－</w:t>
      </w:r>
      <w:r>
        <w:rPr>
          <w:rFonts w:hint="eastAsia"/>
        </w:rPr>
        <w:t>0.3mm</w:t>
      </w:r>
      <w:r>
        <w:rPr>
          <w:rFonts w:hint="eastAsia"/>
        </w:rPr>
        <w:t>；深度误差不得超过</w:t>
      </w:r>
      <w:r>
        <w:rPr>
          <w:rFonts w:hint="eastAsia"/>
        </w:rPr>
        <w:t>+3mm</w:t>
      </w:r>
      <w:r>
        <w:rPr>
          <w:rFonts w:hint="eastAsia"/>
        </w:rPr>
        <w:t>；钻孔后应将孔内残存的碎屑清除干净。</w:t>
      </w:r>
    </w:p>
    <w:p w14:paraId="0B03E09B" w14:textId="77777777" w:rsidR="00635CF2" w:rsidRDefault="00635CF2" w:rsidP="00536DC0">
      <w:pPr>
        <w:jc w:val="both"/>
      </w:pPr>
      <w:r>
        <w:rPr>
          <w:rFonts w:hint="eastAsia"/>
        </w:rPr>
        <w:t>螺栓固定后，其头部</w:t>
      </w:r>
      <w:proofErr w:type="gramStart"/>
      <w:r>
        <w:rPr>
          <w:rFonts w:hint="eastAsia"/>
        </w:rPr>
        <w:t>偏斜值</w:t>
      </w:r>
      <w:proofErr w:type="gramEnd"/>
      <w:r>
        <w:rPr>
          <w:rFonts w:hint="eastAsia"/>
        </w:rPr>
        <w:t>不应大于</w:t>
      </w:r>
      <w:r>
        <w:rPr>
          <w:rFonts w:hint="eastAsia"/>
        </w:rPr>
        <w:t>2mm</w:t>
      </w:r>
      <w:r>
        <w:rPr>
          <w:rFonts w:hint="eastAsia"/>
        </w:rPr>
        <w:t>。</w:t>
      </w:r>
    </w:p>
    <w:p w14:paraId="2ECC6191" w14:textId="77777777" w:rsidR="00635CF2" w:rsidRDefault="00635CF2" w:rsidP="00536DC0">
      <w:pPr>
        <w:jc w:val="both"/>
      </w:pPr>
      <w:r>
        <w:rPr>
          <w:rFonts w:hint="eastAsia"/>
        </w:rPr>
        <w:t>螺栓及套管的质量应符合产品的技术条件。</w:t>
      </w:r>
    </w:p>
    <w:p w14:paraId="71C7C78C" w14:textId="77777777" w:rsidR="00635CF2" w:rsidRDefault="00635CF2" w:rsidP="00536DC0">
      <w:pPr>
        <w:jc w:val="both"/>
      </w:pPr>
      <w:r>
        <w:rPr>
          <w:rFonts w:hint="eastAsia"/>
        </w:rPr>
        <w:t>金属膨胀螺栓安装方法：</w:t>
      </w:r>
    </w:p>
    <w:p w14:paraId="183F37D4" w14:textId="77777777" w:rsidR="00635CF2" w:rsidRDefault="00635CF2" w:rsidP="00536DC0">
      <w:pPr>
        <w:jc w:val="both"/>
      </w:pPr>
      <w:r>
        <w:rPr>
          <w:rFonts w:hint="eastAsia"/>
        </w:rPr>
        <w:t>首先沿着墙壁或顶板根据设计图进行弹线定位，标出固定点的位置。</w:t>
      </w:r>
    </w:p>
    <w:p w14:paraId="4C4D7E21" w14:textId="77777777" w:rsidR="00635CF2" w:rsidRDefault="00635CF2" w:rsidP="00536DC0">
      <w:pPr>
        <w:jc w:val="both"/>
      </w:pPr>
      <w:r>
        <w:rPr>
          <w:rFonts w:hint="eastAsia"/>
        </w:rPr>
        <w:t>根据支架或吊架承受的荷重，选择相应的金属膨胀螺栓及钻头，所选钻头长度应大于</w:t>
      </w:r>
      <w:r>
        <w:rPr>
          <w:rFonts w:hint="eastAsia"/>
        </w:rPr>
        <w:lastRenderedPageBreak/>
        <w:t>套管长度。</w:t>
      </w:r>
    </w:p>
    <w:p w14:paraId="53ECA815" w14:textId="77777777" w:rsidR="00635CF2" w:rsidRDefault="00635CF2" w:rsidP="00536DC0">
      <w:pPr>
        <w:jc w:val="both"/>
      </w:pPr>
      <w:r>
        <w:rPr>
          <w:rFonts w:hint="eastAsia"/>
        </w:rPr>
        <w:t>打孔的深度应以将套管全部埋入墙内或顶板内后，表现平齐为宜。</w:t>
      </w:r>
    </w:p>
    <w:p w14:paraId="38F8FD47" w14:textId="77777777" w:rsidR="00635CF2" w:rsidRDefault="00635CF2" w:rsidP="00536DC0">
      <w:pPr>
        <w:jc w:val="both"/>
      </w:pPr>
      <w:r>
        <w:rPr>
          <w:rFonts w:hint="eastAsia"/>
        </w:rPr>
        <w:t>应先清除干净打好的孔洞内的碎屑，然后再用木锤或垫上木块后，用铁锤将膨胀螺栓敲进洞内，应保证套管与建筑物表面平齐，螺栓端部外露，敲击时不得损伤螺栓的丝扣。</w:t>
      </w:r>
    </w:p>
    <w:p w14:paraId="431969DB" w14:textId="77777777" w:rsidR="00635CF2" w:rsidRDefault="00635CF2" w:rsidP="00536DC0">
      <w:pPr>
        <w:jc w:val="both"/>
      </w:pPr>
      <w:r>
        <w:rPr>
          <w:rFonts w:hint="eastAsia"/>
        </w:rPr>
        <w:t>埋好螺栓好，可用螺母配上相应的垫圈将支架或吊架直接固定在金属膨胀螺栓上。</w:t>
      </w:r>
    </w:p>
    <w:p w14:paraId="40FEC0F6" w14:textId="77777777" w:rsidR="00635CF2" w:rsidRDefault="00635CF2" w:rsidP="00536DC0">
      <w:pPr>
        <w:jc w:val="both"/>
      </w:pPr>
      <w:r>
        <w:rPr>
          <w:rFonts w:hint="eastAsia"/>
        </w:rPr>
        <w:t>（</w:t>
      </w:r>
      <w:r>
        <w:rPr>
          <w:rFonts w:hint="eastAsia"/>
        </w:rPr>
        <w:t>8</w:t>
      </w:r>
      <w:r>
        <w:rPr>
          <w:rFonts w:hint="eastAsia"/>
        </w:rPr>
        <w:t>）线槽安装：</w:t>
      </w:r>
    </w:p>
    <w:p w14:paraId="083D855F" w14:textId="77777777" w:rsidR="00635CF2" w:rsidRDefault="00635CF2" w:rsidP="00536DC0">
      <w:pPr>
        <w:jc w:val="both"/>
      </w:pPr>
      <w:r>
        <w:rPr>
          <w:rFonts w:hint="eastAsia"/>
        </w:rPr>
        <w:t>线槽安装要求：</w:t>
      </w:r>
    </w:p>
    <w:p w14:paraId="3B32457C" w14:textId="77777777" w:rsidR="00635CF2" w:rsidRDefault="00635CF2" w:rsidP="00536DC0">
      <w:pPr>
        <w:jc w:val="both"/>
      </w:pPr>
      <w:r>
        <w:rPr>
          <w:rFonts w:hint="eastAsia"/>
        </w:rPr>
        <w:t>线槽应平整，无扭曲变形，内壁无毛刺，各种附件齐全。</w:t>
      </w:r>
    </w:p>
    <w:p w14:paraId="12A073D3" w14:textId="77777777" w:rsidR="00635CF2" w:rsidRDefault="00635CF2" w:rsidP="00536DC0">
      <w:pPr>
        <w:jc w:val="both"/>
      </w:pPr>
      <w:r>
        <w:rPr>
          <w:rFonts w:hint="eastAsia"/>
        </w:rPr>
        <w:t>线槽的接口应平整，接缝处应紧密平直。槽盖装上后应平整，无翘角，出线口的位置准确。</w:t>
      </w:r>
    </w:p>
    <w:p w14:paraId="30882DF6" w14:textId="77777777" w:rsidR="00635CF2" w:rsidRDefault="00635CF2" w:rsidP="00536DC0">
      <w:pPr>
        <w:jc w:val="both"/>
      </w:pPr>
      <w:r>
        <w:rPr>
          <w:rFonts w:hint="eastAsia"/>
        </w:rPr>
        <w:t>在吊顶内敷设时，如果吊顶无法上人时应留有检修孔。</w:t>
      </w:r>
    </w:p>
    <w:p w14:paraId="7357F4B4" w14:textId="77777777" w:rsidR="00635CF2" w:rsidRDefault="00635CF2" w:rsidP="00536DC0">
      <w:pPr>
        <w:jc w:val="both"/>
      </w:pPr>
      <w:r>
        <w:rPr>
          <w:rFonts w:hint="eastAsia"/>
        </w:rPr>
        <w:t>不允许将穿过墙壁的线槽与墙上的孔洞一起抹死。</w:t>
      </w:r>
    </w:p>
    <w:p w14:paraId="1053A264" w14:textId="77777777" w:rsidR="00635CF2" w:rsidRDefault="00635CF2" w:rsidP="00536DC0">
      <w:pPr>
        <w:jc w:val="both"/>
      </w:pPr>
      <w:r>
        <w:rPr>
          <w:rFonts w:hint="eastAsia"/>
        </w:rPr>
        <w:t>线槽的所有非导电部分的铁件均应相互连接和跨接，使之成为</w:t>
      </w:r>
      <w:proofErr w:type="gramStart"/>
      <w:r>
        <w:rPr>
          <w:rFonts w:hint="eastAsia"/>
        </w:rPr>
        <w:t>一</w:t>
      </w:r>
      <w:proofErr w:type="gramEnd"/>
      <w:r>
        <w:rPr>
          <w:rFonts w:hint="eastAsia"/>
        </w:rPr>
        <w:t>连续导体，并做好整体接地。</w:t>
      </w:r>
    </w:p>
    <w:p w14:paraId="738999B0" w14:textId="77777777" w:rsidR="00635CF2" w:rsidRDefault="00635CF2" w:rsidP="00536DC0">
      <w:pPr>
        <w:jc w:val="both"/>
      </w:pPr>
      <w:r>
        <w:rPr>
          <w:rFonts w:hint="eastAsia"/>
        </w:rPr>
        <w:t>当线槽的底板对地距离低于</w:t>
      </w:r>
      <w:r>
        <w:rPr>
          <w:rFonts w:hint="eastAsia"/>
        </w:rPr>
        <w:t>2.4m</w:t>
      </w:r>
      <w:r>
        <w:rPr>
          <w:rFonts w:hint="eastAsia"/>
        </w:rPr>
        <w:t>时，</w:t>
      </w:r>
      <w:proofErr w:type="gramStart"/>
      <w:r>
        <w:rPr>
          <w:rFonts w:hint="eastAsia"/>
        </w:rPr>
        <w:t>线槽本般和</w:t>
      </w:r>
      <w:proofErr w:type="gramEnd"/>
      <w:r>
        <w:rPr>
          <w:rFonts w:hint="eastAsia"/>
        </w:rPr>
        <w:t>线槽盖板均必须加装保护地线。</w:t>
      </w:r>
      <w:r>
        <w:rPr>
          <w:rFonts w:hint="eastAsia"/>
        </w:rPr>
        <w:t>2.4m</w:t>
      </w:r>
      <w:r>
        <w:rPr>
          <w:rFonts w:hint="eastAsia"/>
        </w:rPr>
        <w:t>以上的线槽盖板可不加保护地线。</w:t>
      </w:r>
    </w:p>
    <w:p w14:paraId="00D9DA18" w14:textId="77777777" w:rsidR="00635CF2" w:rsidRDefault="00635CF2" w:rsidP="00536DC0">
      <w:pPr>
        <w:jc w:val="both"/>
      </w:pPr>
      <w:r>
        <w:rPr>
          <w:rFonts w:hint="eastAsia"/>
        </w:rPr>
        <w:t>线槽经过建筑物的变形缝（伸缩缝、沉降缝）时，线槽本身应断开，槽内用内连接板搭接，不需固定。保护地线和槽内导线均应留有补偿余量。</w:t>
      </w:r>
    </w:p>
    <w:p w14:paraId="40908696" w14:textId="77777777" w:rsidR="00635CF2" w:rsidRDefault="00635CF2" w:rsidP="00536DC0">
      <w:pPr>
        <w:jc w:val="both"/>
      </w:pPr>
      <w:r>
        <w:rPr>
          <w:rFonts w:hint="eastAsia"/>
        </w:rPr>
        <w:t>敷设在竖进、吊顶、通道、夹层及设备层等处的线槽应符合《高层民用建筑设计防火规范》（</w:t>
      </w:r>
      <w:r>
        <w:rPr>
          <w:rFonts w:hint="eastAsia"/>
        </w:rPr>
        <w:t>GB50045</w:t>
      </w:r>
      <w:r>
        <w:rPr>
          <w:rFonts w:hint="eastAsia"/>
        </w:rPr>
        <w:t>—</w:t>
      </w:r>
      <w:r>
        <w:rPr>
          <w:rFonts w:hint="eastAsia"/>
        </w:rPr>
        <w:t>95</w:t>
      </w:r>
      <w:r>
        <w:rPr>
          <w:rFonts w:hint="eastAsia"/>
        </w:rPr>
        <w:t>）的有关防火要求。</w:t>
      </w:r>
    </w:p>
    <w:p w14:paraId="0388075B" w14:textId="77777777" w:rsidR="00635CF2" w:rsidRDefault="00635CF2" w:rsidP="00536DC0">
      <w:pPr>
        <w:jc w:val="both"/>
      </w:pPr>
      <w:r>
        <w:rPr>
          <w:rFonts w:hint="eastAsia"/>
        </w:rPr>
        <w:t>线槽敷设安装：</w:t>
      </w:r>
    </w:p>
    <w:p w14:paraId="148EEB5A" w14:textId="77777777" w:rsidR="00635CF2" w:rsidRDefault="00635CF2" w:rsidP="00536DC0">
      <w:pPr>
        <w:jc w:val="both"/>
      </w:pPr>
      <w:r>
        <w:rPr>
          <w:rFonts w:hint="eastAsia"/>
        </w:rPr>
        <w:t>线槽直线段连接应采用连接板，用垫圈、弹簧垫圈、螺母紧固，接茬处应缝隙严密平齐。</w:t>
      </w:r>
    </w:p>
    <w:p w14:paraId="49E7A580" w14:textId="77777777" w:rsidR="00635CF2" w:rsidRDefault="00635CF2" w:rsidP="00536DC0">
      <w:pPr>
        <w:jc w:val="both"/>
      </w:pPr>
      <w:r>
        <w:rPr>
          <w:rFonts w:hint="eastAsia"/>
        </w:rPr>
        <w:t>线槽进行交叉、转弯、丁字连接时，应采用单通，二通，三通，四通或平面二通、平面三通等进行变通连接，导线接头处应设置接线盒或将导线接头放在电气器具内。</w:t>
      </w:r>
    </w:p>
    <w:p w14:paraId="56C4F61E" w14:textId="77777777" w:rsidR="00635CF2" w:rsidRDefault="00635CF2" w:rsidP="00536DC0">
      <w:pPr>
        <w:jc w:val="both"/>
      </w:pPr>
      <w:r>
        <w:rPr>
          <w:rFonts w:hint="eastAsia"/>
        </w:rPr>
        <w:t>线槽与盒、箱、柜等接茬时，进线和出线口等处应采用抱脚连接，并用螺丝紧固，末端应加装封堵。</w:t>
      </w:r>
    </w:p>
    <w:p w14:paraId="5D22B5D6" w14:textId="77777777" w:rsidR="00635CF2" w:rsidRDefault="00635CF2" w:rsidP="00536DC0">
      <w:pPr>
        <w:jc w:val="both"/>
      </w:pPr>
      <w:r>
        <w:rPr>
          <w:rFonts w:hint="eastAsia"/>
        </w:rPr>
        <w:t>建筑物的表面如有坡度时，线槽应随其变化坡度。待线槽全部敷设完毕后，应在配线之前进行调整检查。确认合格后，再进行槽内配线。</w:t>
      </w:r>
    </w:p>
    <w:p w14:paraId="17A6C3E3" w14:textId="77777777" w:rsidR="00635CF2" w:rsidRDefault="00635CF2" w:rsidP="00536DC0">
      <w:pPr>
        <w:jc w:val="both"/>
      </w:pPr>
      <w:r>
        <w:rPr>
          <w:rFonts w:hint="eastAsia"/>
        </w:rPr>
        <w:t>（</w:t>
      </w:r>
      <w:r>
        <w:rPr>
          <w:rFonts w:hint="eastAsia"/>
        </w:rPr>
        <w:t>9</w:t>
      </w:r>
      <w:r>
        <w:rPr>
          <w:rFonts w:hint="eastAsia"/>
        </w:rPr>
        <w:t>）吊装金属线槽：</w:t>
      </w:r>
    </w:p>
    <w:p w14:paraId="73B59994" w14:textId="77777777" w:rsidR="00635CF2" w:rsidRDefault="00635CF2" w:rsidP="00536DC0">
      <w:pPr>
        <w:jc w:val="both"/>
      </w:pPr>
      <w:r>
        <w:rPr>
          <w:rFonts w:hint="eastAsia"/>
        </w:rPr>
        <w:lastRenderedPageBreak/>
        <w:t>万能型吊具一般应用在钢结构中，如工字钢、角钢、轻钢龙骨等结构，可预先将吊具、卡具、吊杆、</w:t>
      </w:r>
      <w:proofErr w:type="gramStart"/>
      <w:r>
        <w:rPr>
          <w:rFonts w:hint="eastAsia"/>
        </w:rPr>
        <w:t>吊装器</w:t>
      </w:r>
      <w:proofErr w:type="gramEnd"/>
      <w:r>
        <w:rPr>
          <w:rFonts w:hint="eastAsia"/>
        </w:rPr>
        <w:t>组装成一整体，在标出的固定点位置处进行吊装，逐件地将吊装卡具压接在钢结构上，将顶</w:t>
      </w:r>
      <w:proofErr w:type="gramStart"/>
      <w:r>
        <w:rPr>
          <w:rFonts w:hint="eastAsia"/>
        </w:rPr>
        <w:t>丝拧牢</w:t>
      </w:r>
      <w:proofErr w:type="gramEnd"/>
      <w:r>
        <w:rPr>
          <w:rFonts w:hint="eastAsia"/>
        </w:rPr>
        <w:t>。</w:t>
      </w:r>
    </w:p>
    <w:p w14:paraId="18D1B2DC" w14:textId="77777777" w:rsidR="00635CF2" w:rsidRDefault="00635CF2" w:rsidP="00536DC0">
      <w:pPr>
        <w:jc w:val="both"/>
      </w:pPr>
      <w:r>
        <w:rPr>
          <w:rFonts w:hint="eastAsia"/>
        </w:rPr>
        <w:t>线槽直线段组装时，应先做干线，将</w:t>
      </w:r>
      <w:proofErr w:type="gramStart"/>
      <w:r>
        <w:rPr>
          <w:rFonts w:hint="eastAsia"/>
        </w:rPr>
        <w:t>吊装器</w:t>
      </w:r>
      <w:proofErr w:type="gramEnd"/>
      <w:r>
        <w:rPr>
          <w:rFonts w:hint="eastAsia"/>
        </w:rPr>
        <w:t>与线槽用蝶形</w:t>
      </w:r>
      <w:proofErr w:type="gramStart"/>
      <w:r>
        <w:rPr>
          <w:rFonts w:hint="eastAsia"/>
        </w:rPr>
        <w:t>夹卡固定</w:t>
      </w:r>
      <w:proofErr w:type="gramEnd"/>
      <w:r>
        <w:rPr>
          <w:rFonts w:hint="eastAsia"/>
        </w:rPr>
        <w:t>在一起，按此方法，将线槽逐段组装成形。</w:t>
      </w:r>
    </w:p>
    <w:p w14:paraId="3FC77192" w14:textId="77777777" w:rsidR="00635CF2" w:rsidRDefault="00635CF2" w:rsidP="00536DC0">
      <w:pPr>
        <w:jc w:val="both"/>
      </w:pPr>
      <w:r>
        <w:rPr>
          <w:rFonts w:hint="eastAsia"/>
        </w:rPr>
        <w:t>线槽与线槽可采用内连接头或外连接头，配上平垫和弹簧垫用螺母紧固。</w:t>
      </w:r>
    </w:p>
    <w:p w14:paraId="615CCB19" w14:textId="77777777" w:rsidR="00635CF2" w:rsidRDefault="00635CF2" w:rsidP="00536DC0">
      <w:pPr>
        <w:jc w:val="both"/>
      </w:pPr>
      <w:r>
        <w:rPr>
          <w:rFonts w:hint="eastAsia"/>
        </w:rPr>
        <w:t>线槽交叉、丁字、十字应采用二通、三通、四通进行连接，导线接头处应设置接线盒或放置在电气器具内，线槽内绝对不允许有导线接头。</w:t>
      </w:r>
    </w:p>
    <w:p w14:paraId="3FE86ED9" w14:textId="77777777" w:rsidR="00635CF2" w:rsidRDefault="00635CF2" w:rsidP="00536DC0">
      <w:pPr>
        <w:jc w:val="both"/>
      </w:pPr>
      <w:r>
        <w:rPr>
          <w:rFonts w:hint="eastAsia"/>
        </w:rPr>
        <w:t>转弯部位应采用立上弯头和立下弯头，安装角度要适宜。</w:t>
      </w:r>
    </w:p>
    <w:p w14:paraId="52F162D5" w14:textId="77777777" w:rsidR="00635CF2" w:rsidRDefault="00635CF2" w:rsidP="00536DC0">
      <w:pPr>
        <w:jc w:val="both"/>
      </w:pPr>
      <w:r>
        <w:rPr>
          <w:rFonts w:hint="eastAsia"/>
        </w:rPr>
        <w:t>出线口处应利用</w:t>
      </w:r>
      <w:proofErr w:type="gramStart"/>
      <w:r>
        <w:rPr>
          <w:rFonts w:hint="eastAsia"/>
        </w:rPr>
        <w:t>出线口盒进行</w:t>
      </w:r>
      <w:proofErr w:type="gramEnd"/>
      <w:r>
        <w:rPr>
          <w:rFonts w:hint="eastAsia"/>
        </w:rPr>
        <w:t>连接，末端部位要装上封堵，在盒、箱、柜进出线处应采用抱脚连接。</w:t>
      </w:r>
    </w:p>
    <w:p w14:paraId="116963B7" w14:textId="77777777" w:rsidR="00635CF2" w:rsidRDefault="00635CF2" w:rsidP="00536DC0">
      <w:pPr>
        <w:jc w:val="both"/>
      </w:pPr>
      <w:r>
        <w:rPr>
          <w:rFonts w:hint="eastAsia"/>
        </w:rPr>
        <w:t>（</w:t>
      </w:r>
      <w:r>
        <w:rPr>
          <w:rFonts w:hint="eastAsia"/>
        </w:rPr>
        <w:t>10</w:t>
      </w:r>
      <w:r>
        <w:rPr>
          <w:rFonts w:hint="eastAsia"/>
        </w:rPr>
        <w:t>）地面线槽安装：</w:t>
      </w:r>
    </w:p>
    <w:p w14:paraId="13233142" w14:textId="77777777" w:rsidR="00635CF2" w:rsidRDefault="00635CF2" w:rsidP="00536DC0">
      <w:pPr>
        <w:jc w:val="both"/>
      </w:pPr>
      <w:r>
        <w:rPr>
          <w:rFonts w:hint="eastAsia"/>
        </w:rPr>
        <w:t>地面线槽安装时，应及时配合土建地面工程施工。根据地面的型式不同，先抄平，然后测定固定点位置，将</w:t>
      </w:r>
      <w:proofErr w:type="gramStart"/>
      <w:r>
        <w:rPr>
          <w:rFonts w:hint="eastAsia"/>
        </w:rPr>
        <w:t>上好卧脚螺栓</w:t>
      </w:r>
      <w:proofErr w:type="gramEnd"/>
      <w:r>
        <w:rPr>
          <w:rFonts w:hint="eastAsia"/>
        </w:rPr>
        <w:t>和压板的线槽水平放置在垫层上，然后进行线槽连接。如线槽与管连接；线槽与分线盒连接；分线盒与管连接；线槽出线口连接；线槽末端处理等，都应安装到位，螺丝紧固牢靠。地面线槽及附件全部上好后，再进行一次系统调整，主要根据地面厚度，仔细调整线槽干线，分支线，分线盒接头，转弯、转角、出口等处，水平高度要求与地面平齐，将</w:t>
      </w:r>
      <w:proofErr w:type="gramStart"/>
      <w:r>
        <w:rPr>
          <w:rFonts w:hint="eastAsia"/>
        </w:rPr>
        <w:t>各种盒</w:t>
      </w:r>
      <w:proofErr w:type="gramEnd"/>
      <w:r>
        <w:rPr>
          <w:rFonts w:hint="eastAsia"/>
        </w:rPr>
        <w:t>盖盖好或堵严实，以防止水泥砂浆进入，直至配合土建地面施工结束为止。</w:t>
      </w:r>
    </w:p>
    <w:p w14:paraId="48257948" w14:textId="77777777" w:rsidR="00635CF2" w:rsidRDefault="00635CF2" w:rsidP="00536DC0">
      <w:pPr>
        <w:jc w:val="both"/>
      </w:pPr>
      <w:r>
        <w:rPr>
          <w:rFonts w:hint="eastAsia"/>
        </w:rPr>
        <w:t>（</w:t>
      </w:r>
      <w:r>
        <w:rPr>
          <w:rFonts w:hint="eastAsia"/>
        </w:rPr>
        <w:t>11</w:t>
      </w:r>
      <w:r>
        <w:rPr>
          <w:rFonts w:hint="eastAsia"/>
        </w:rPr>
        <w:t>）线槽内保护地线安装：</w:t>
      </w:r>
    </w:p>
    <w:p w14:paraId="60AAA3DC" w14:textId="77777777" w:rsidR="00635CF2" w:rsidRDefault="00635CF2" w:rsidP="00536DC0">
      <w:pPr>
        <w:jc w:val="both"/>
      </w:pPr>
      <w:r>
        <w:rPr>
          <w:rFonts w:hint="eastAsia"/>
        </w:rPr>
        <w:t>保护地线应根据设计图要求敷设在线槽内一侧，接地处螺丝直径不应小于</w:t>
      </w:r>
      <w:r>
        <w:rPr>
          <w:rFonts w:hint="eastAsia"/>
        </w:rPr>
        <w:t>6mm</w:t>
      </w:r>
      <w:r>
        <w:rPr>
          <w:rFonts w:hint="eastAsia"/>
        </w:rPr>
        <w:t>；并且需要加平垫和弹簧垫圈，用螺母压接牢固。</w:t>
      </w:r>
    </w:p>
    <w:p w14:paraId="0D5D0D8F" w14:textId="77777777" w:rsidR="00635CF2" w:rsidRDefault="00635CF2" w:rsidP="00536DC0">
      <w:pPr>
        <w:jc w:val="both"/>
      </w:pPr>
      <w:r>
        <w:rPr>
          <w:rFonts w:hint="eastAsia"/>
        </w:rPr>
        <w:t>金属线槽的宽度在</w:t>
      </w:r>
      <w:r>
        <w:rPr>
          <w:rFonts w:hint="eastAsia"/>
        </w:rPr>
        <w:t>100mm</w:t>
      </w:r>
      <w:r>
        <w:rPr>
          <w:rFonts w:hint="eastAsia"/>
        </w:rPr>
        <w:t>以内（含</w:t>
      </w:r>
      <w:r>
        <w:rPr>
          <w:rFonts w:hint="eastAsia"/>
        </w:rPr>
        <w:t>100mm</w:t>
      </w:r>
      <w:r>
        <w:rPr>
          <w:rFonts w:hint="eastAsia"/>
        </w:rPr>
        <w:t>），两段线槽用连接板连接处（即连接板做地线时），每端螺丝固定点不少于</w:t>
      </w:r>
      <w:r>
        <w:rPr>
          <w:rFonts w:hint="eastAsia"/>
        </w:rPr>
        <w:t>4</w:t>
      </w:r>
      <w:r>
        <w:rPr>
          <w:rFonts w:hint="eastAsia"/>
        </w:rPr>
        <w:t>个；宽度在</w:t>
      </w:r>
      <w:r>
        <w:rPr>
          <w:rFonts w:hint="eastAsia"/>
        </w:rPr>
        <w:t>200mm</w:t>
      </w:r>
      <w:r>
        <w:rPr>
          <w:rFonts w:hint="eastAsia"/>
        </w:rPr>
        <w:t>以上（含</w:t>
      </w:r>
      <w:r>
        <w:rPr>
          <w:rFonts w:hint="eastAsia"/>
        </w:rPr>
        <w:t>200mm</w:t>
      </w:r>
      <w:r>
        <w:rPr>
          <w:rFonts w:hint="eastAsia"/>
        </w:rPr>
        <w:t>）两端线槽用连接板连接的保护地线每端螺丝固定点不少于</w:t>
      </w:r>
      <w:r>
        <w:rPr>
          <w:rFonts w:hint="eastAsia"/>
        </w:rPr>
        <w:t>6</w:t>
      </w:r>
      <w:r>
        <w:rPr>
          <w:rFonts w:hint="eastAsia"/>
        </w:rPr>
        <w:t>个。</w:t>
      </w:r>
    </w:p>
    <w:p w14:paraId="45DDEA3C" w14:textId="77777777" w:rsidR="00635CF2" w:rsidRDefault="00635CF2" w:rsidP="00536DC0">
      <w:pPr>
        <w:jc w:val="both"/>
      </w:pPr>
      <w:r>
        <w:rPr>
          <w:rFonts w:hint="eastAsia"/>
        </w:rPr>
        <w:t>（</w:t>
      </w:r>
      <w:r>
        <w:rPr>
          <w:rFonts w:hint="eastAsia"/>
        </w:rPr>
        <w:t>12</w:t>
      </w:r>
      <w:r>
        <w:rPr>
          <w:rFonts w:hint="eastAsia"/>
        </w:rPr>
        <w:t>）线槽内配线</w:t>
      </w:r>
    </w:p>
    <w:p w14:paraId="6D6FDDFB" w14:textId="77777777" w:rsidR="00635CF2" w:rsidRDefault="00635CF2" w:rsidP="00536DC0">
      <w:pPr>
        <w:jc w:val="both"/>
      </w:pPr>
      <w:r>
        <w:rPr>
          <w:rFonts w:hint="eastAsia"/>
        </w:rPr>
        <w:t>线槽内配线要求</w:t>
      </w:r>
    </w:p>
    <w:p w14:paraId="77A3CC62" w14:textId="77777777" w:rsidR="00635CF2" w:rsidRDefault="00635CF2" w:rsidP="00536DC0">
      <w:pPr>
        <w:jc w:val="both"/>
      </w:pPr>
      <w:r>
        <w:rPr>
          <w:rFonts w:hint="eastAsia"/>
        </w:rPr>
        <w:t>线槽内配线前应消除线槽内的积水和污物。</w:t>
      </w:r>
    </w:p>
    <w:p w14:paraId="61E4C283" w14:textId="77777777" w:rsidR="00635CF2" w:rsidRDefault="00635CF2" w:rsidP="00536DC0">
      <w:pPr>
        <w:jc w:val="both"/>
      </w:pPr>
      <w:r>
        <w:rPr>
          <w:rFonts w:hint="eastAsia"/>
        </w:rPr>
        <w:t>在同一线槽内（包括绝缘在内）的导线截面积总和应该不超过内部截面积的</w:t>
      </w:r>
      <w:r>
        <w:rPr>
          <w:rFonts w:hint="eastAsia"/>
        </w:rPr>
        <w:t>40%</w:t>
      </w:r>
      <w:r>
        <w:rPr>
          <w:rFonts w:hint="eastAsia"/>
        </w:rPr>
        <w:t>。</w:t>
      </w:r>
    </w:p>
    <w:p w14:paraId="2006FF9F" w14:textId="77777777" w:rsidR="00635CF2" w:rsidRDefault="00635CF2" w:rsidP="00536DC0">
      <w:pPr>
        <w:jc w:val="both"/>
      </w:pPr>
      <w:r>
        <w:rPr>
          <w:rFonts w:hint="eastAsia"/>
        </w:rPr>
        <w:t>线槽底向下配线时，应将分支导线分别用尼龙</w:t>
      </w:r>
      <w:proofErr w:type="gramStart"/>
      <w:r>
        <w:rPr>
          <w:rFonts w:hint="eastAsia"/>
        </w:rPr>
        <w:t>绑扎带</w:t>
      </w:r>
      <w:proofErr w:type="gramEnd"/>
      <w:r>
        <w:rPr>
          <w:rFonts w:hint="eastAsia"/>
        </w:rPr>
        <w:t>绑扎成束，并固定在线槽底板下，</w:t>
      </w:r>
      <w:r>
        <w:rPr>
          <w:rFonts w:hint="eastAsia"/>
        </w:rPr>
        <w:lastRenderedPageBreak/>
        <w:t>以防导线下坠。</w:t>
      </w:r>
    </w:p>
    <w:p w14:paraId="47893D0B" w14:textId="77777777" w:rsidR="00635CF2" w:rsidRDefault="00635CF2" w:rsidP="00536DC0">
      <w:pPr>
        <w:jc w:val="both"/>
      </w:pPr>
      <w:r>
        <w:rPr>
          <w:rFonts w:hint="eastAsia"/>
        </w:rPr>
        <w:t>不同电压、不同回路、不同频率的导线应加隔板放在同一线槽内。下列情况时，可直接放在同一线槽内：电压在</w:t>
      </w:r>
      <w:r>
        <w:rPr>
          <w:rFonts w:hint="eastAsia"/>
        </w:rPr>
        <w:t>65</w:t>
      </w:r>
      <w:r>
        <w:rPr>
          <w:rFonts w:hint="eastAsia"/>
        </w:rPr>
        <w:t>伏及以下：同一设备或同一流水线的动力和控制回路；照明花灯的所有回路；三相四线制的照明回路。</w:t>
      </w:r>
    </w:p>
    <w:p w14:paraId="76F7B75E" w14:textId="77777777" w:rsidR="00635CF2" w:rsidRDefault="00635CF2" w:rsidP="00536DC0">
      <w:pPr>
        <w:jc w:val="both"/>
      </w:pPr>
      <w:r>
        <w:rPr>
          <w:rFonts w:hint="eastAsia"/>
        </w:rPr>
        <w:t>导线较多时，除采用导线外皮颜色区分相序外，也可利用在导线端头和转弯处做标记的方法来区分。</w:t>
      </w:r>
    </w:p>
    <w:p w14:paraId="18429254" w14:textId="77777777" w:rsidR="00635CF2" w:rsidRDefault="00635CF2" w:rsidP="00536DC0">
      <w:pPr>
        <w:jc w:val="both"/>
      </w:pPr>
      <w:r>
        <w:rPr>
          <w:rFonts w:hint="eastAsia"/>
        </w:rPr>
        <w:t>在穿越建筑物的变形缝时，导线应留有补偿余量。</w:t>
      </w:r>
    </w:p>
    <w:p w14:paraId="4CF459AF" w14:textId="77777777" w:rsidR="00635CF2" w:rsidRDefault="00635CF2" w:rsidP="00536DC0">
      <w:pPr>
        <w:jc w:val="both"/>
      </w:pPr>
      <w:r>
        <w:rPr>
          <w:rFonts w:hint="eastAsia"/>
        </w:rPr>
        <w:t>接线盒内的导线预留长度不应超过</w:t>
      </w:r>
      <w:r>
        <w:rPr>
          <w:rFonts w:hint="eastAsia"/>
        </w:rPr>
        <w:t>15cm</w:t>
      </w:r>
      <w:r>
        <w:rPr>
          <w:rFonts w:hint="eastAsia"/>
        </w:rPr>
        <w:t>；盘、箱内的导线预留长度应为其周长的</w:t>
      </w:r>
      <w:r>
        <w:rPr>
          <w:rFonts w:hint="eastAsia"/>
        </w:rPr>
        <w:t>1/2</w:t>
      </w:r>
      <w:r>
        <w:rPr>
          <w:rFonts w:hint="eastAsia"/>
        </w:rPr>
        <w:t>。</w:t>
      </w:r>
    </w:p>
    <w:p w14:paraId="55217F1E" w14:textId="77777777" w:rsidR="00635CF2" w:rsidRDefault="00635CF2" w:rsidP="00536DC0">
      <w:pPr>
        <w:jc w:val="both"/>
      </w:pPr>
      <w:r>
        <w:rPr>
          <w:rFonts w:hint="eastAsia"/>
        </w:rPr>
        <w:t>从室外引入室内的导线，穿过墙外的一段应采用橡胶绝缘导线，不允许采用塑料绝缘导线。穿墙保护管的外侧应有防水措施。</w:t>
      </w:r>
    </w:p>
    <w:p w14:paraId="01167500" w14:textId="77777777" w:rsidR="00635CF2" w:rsidRDefault="00635CF2" w:rsidP="00536DC0">
      <w:pPr>
        <w:jc w:val="both"/>
      </w:pPr>
      <w:r>
        <w:rPr>
          <w:rFonts w:hint="eastAsia"/>
        </w:rPr>
        <w:t>线槽内配线方法：</w:t>
      </w:r>
    </w:p>
    <w:p w14:paraId="55931EF8" w14:textId="77777777" w:rsidR="00635CF2" w:rsidRDefault="00635CF2" w:rsidP="00536DC0">
      <w:pPr>
        <w:jc w:val="both"/>
      </w:pPr>
      <w:r>
        <w:rPr>
          <w:rFonts w:hint="eastAsia"/>
        </w:rPr>
        <w:t>清扫线槽：</w:t>
      </w:r>
    </w:p>
    <w:p w14:paraId="0818031D" w14:textId="77777777" w:rsidR="00635CF2" w:rsidRDefault="00635CF2" w:rsidP="00536DC0">
      <w:pPr>
        <w:jc w:val="both"/>
      </w:pPr>
      <w:r>
        <w:rPr>
          <w:rFonts w:hint="eastAsia"/>
        </w:rPr>
        <w:t>清扫明敷线槽时，可用抹布擦净线槽内残存的杂物和积水，使线槽内外保持清洁；清扫暗敷于地面内的线槽时，可先将带线穿通至出线口，然后将布条绑在带线一端，从另一端将布条拉出，反复多次就可将线槽内的杂物和积水清理干净。也可用空气压缩机将线槽内的杂物和积水吹出。</w:t>
      </w:r>
    </w:p>
    <w:p w14:paraId="1C3C2782" w14:textId="77777777" w:rsidR="00635CF2" w:rsidRDefault="00635CF2" w:rsidP="00536DC0">
      <w:pPr>
        <w:jc w:val="both"/>
      </w:pPr>
      <w:r>
        <w:rPr>
          <w:rFonts w:hint="eastAsia"/>
        </w:rPr>
        <w:t>放线：（</w:t>
      </w:r>
      <w:r>
        <w:rPr>
          <w:rFonts w:hint="eastAsia"/>
        </w:rPr>
        <w:t>a</w:t>
      </w:r>
      <w:r>
        <w:rPr>
          <w:rFonts w:hint="eastAsia"/>
        </w:rPr>
        <w:t>）放线前应先检查管与线槽连接处</w:t>
      </w:r>
      <w:proofErr w:type="gramStart"/>
      <w:r>
        <w:rPr>
          <w:rFonts w:hint="eastAsia"/>
        </w:rPr>
        <w:t>的护口是否</w:t>
      </w:r>
      <w:proofErr w:type="gramEnd"/>
      <w:r>
        <w:rPr>
          <w:rFonts w:hint="eastAsia"/>
        </w:rPr>
        <w:t>齐全；导线和保护地线的选择是否符合设计图的要求；管进入盒时</w:t>
      </w:r>
      <w:proofErr w:type="gramStart"/>
      <w:r>
        <w:rPr>
          <w:rFonts w:hint="eastAsia"/>
        </w:rPr>
        <w:t>内外根母</w:t>
      </w:r>
      <w:proofErr w:type="gramEnd"/>
      <w:r>
        <w:rPr>
          <w:rFonts w:hint="eastAsia"/>
        </w:rPr>
        <w:t>是否锁紧，确认无误后再放线。（</w:t>
      </w:r>
      <w:r>
        <w:rPr>
          <w:rFonts w:hint="eastAsia"/>
        </w:rPr>
        <w:t>b</w:t>
      </w:r>
      <w:r>
        <w:rPr>
          <w:rFonts w:hint="eastAsia"/>
        </w:rPr>
        <w:t>）放线方法：先将导线抻直、捋顺，盘成大圈或放在放线架（车）上，从始端到终端（先干线，后支线）边放边整理，不应出现挤压背扣、扭结、损伤导线等现象。每个分支应绑扎成束，绑扎时应采用尼龙绑扎带，不允许使用金属导线进行绑扎。（</w:t>
      </w:r>
      <w:r>
        <w:rPr>
          <w:rFonts w:hint="eastAsia"/>
        </w:rPr>
        <w:t>c</w:t>
      </w:r>
      <w:r>
        <w:rPr>
          <w:rFonts w:hint="eastAsia"/>
        </w:rPr>
        <w:t>）地面线槽放线：利用带线从出线一端至另一端，将导线放开、抻直、捋顺，削去端部绝缘层，并做好标记，再把芯线绑扎在带线上，然后从另一端抽出即可。放线时应逐段进行。</w:t>
      </w:r>
    </w:p>
    <w:p w14:paraId="4AC47400" w14:textId="77777777" w:rsidR="00635CF2" w:rsidRDefault="00635CF2" w:rsidP="00536DC0">
      <w:pPr>
        <w:jc w:val="both"/>
      </w:pPr>
      <w:r>
        <w:rPr>
          <w:rFonts w:hint="eastAsia"/>
        </w:rPr>
        <w:t>（</w:t>
      </w:r>
      <w:r>
        <w:rPr>
          <w:rFonts w:hint="eastAsia"/>
        </w:rPr>
        <w:t>13</w:t>
      </w:r>
      <w:r>
        <w:rPr>
          <w:rFonts w:hint="eastAsia"/>
        </w:rPr>
        <w:t>）导线连接：</w:t>
      </w:r>
    </w:p>
    <w:p w14:paraId="6DA312AB" w14:textId="77777777" w:rsidR="00635CF2" w:rsidRDefault="00635CF2" w:rsidP="00536DC0">
      <w:pPr>
        <w:jc w:val="both"/>
      </w:pPr>
      <w:r>
        <w:rPr>
          <w:rFonts w:hint="eastAsia"/>
        </w:rPr>
        <w:t>导线连接要求：</w:t>
      </w:r>
    </w:p>
    <w:p w14:paraId="24100ED4" w14:textId="77777777" w:rsidR="00635CF2" w:rsidRDefault="00635CF2" w:rsidP="00536DC0">
      <w:pPr>
        <w:jc w:val="both"/>
      </w:pPr>
      <w:r>
        <w:rPr>
          <w:rFonts w:hint="eastAsia"/>
        </w:rPr>
        <w:t>导线连接的目地是使连接处的接触电阻最小，机械强度和绝缘强度均不降低。连接时应正确区分相线，中性线，保护地线。区分方法是：用绝缘导线的外皮颜色区分，使用仪表测试对号并做标记，确认无误后方可连接。</w:t>
      </w:r>
    </w:p>
    <w:p w14:paraId="1715934A" w14:textId="0BE68912" w:rsidR="00635CF2" w:rsidRDefault="00635CF2" w:rsidP="00536DC0">
      <w:pPr>
        <w:pStyle w:val="5"/>
      </w:pPr>
      <w:r>
        <w:rPr>
          <w:rFonts w:hint="eastAsia"/>
        </w:rPr>
        <w:lastRenderedPageBreak/>
        <w:t>气体消防</w:t>
      </w:r>
    </w:p>
    <w:p w14:paraId="31C0412B" w14:textId="77777777" w:rsidR="00635CF2" w:rsidRDefault="00635CF2" w:rsidP="00536DC0">
      <w:pPr>
        <w:jc w:val="both"/>
      </w:pPr>
      <w:r>
        <w:rPr>
          <w:rFonts w:hint="eastAsia"/>
        </w:rPr>
        <w:t>（</w:t>
      </w:r>
      <w:r>
        <w:rPr>
          <w:rFonts w:hint="eastAsia"/>
        </w:rPr>
        <w:t>1</w:t>
      </w:r>
      <w:r>
        <w:rPr>
          <w:rFonts w:hint="eastAsia"/>
        </w:rPr>
        <w:t>）管线敷设</w:t>
      </w:r>
    </w:p>
    <w:p w14:paraId="3790ECCF" w14:textId="77777777" w:rsidR="00635CF2" w:rsidRDefault="00635CF2" w:rsidP="00536DC0">
      <w:pPr>
        <w:jc w:val="both"/>
      </w:pPr>
      <w:r>
        <w:rPr>
          <w:rFonts w:hint="eastAsia"/>
        </w:rPr>
        <w:t>1)</w:t>
      </w:r>
      <w:r>
        <w:rPr>
          <w:rFonts w:hint="eastAsia"/>
        </w:rPr>
        <w:t>火灾自动报警系统的布线，应符合现行国家标准《电气装置工程施工及验收规范》的规定。</w:t>
      </w:r>
    </w:p>
    <w:p w14:paraId="4DD9810A" w14:textId="77777777" w:rsidR="00635CF2" w:rsidRDefault="00635CF2" w:rsidP="00536DC0">
      <w:pPr>
        <w:jc w:val="both"/>
      </w:pPr>
      <w:r>
        <w:rPr>
          <w:rFonts w:hint="eastAsia"/>
        </w:rPr>
        <w:t>2)</w:t>
      </w:r>
      <w:r>
        <w:rPr>
          <w:rFonts w:hint="eastAsia"/>
        </w:rPr>
        <w:t>核实导线的种类</w:t>
      </w:r>
      <w:r>
        <w:rPr>
          <w:rFonts w:hint="eastAsia"/>
        </w:rPr>
        <w:t>,</w:t>
      </w:r>
      <w:r>
        <w:rPr>
          <w:rFonts w:hint="eastAsia"/>
        </w:rPr>
        <w:t>电压等级等参数必须满足设计要求。</w:t>
      </w:r>
      <w:r>
        <w:rPr>
          <w:rFonts w:hint="eastAsia"/>
        </w:rPr>
        <w:t xml:space="preserve"> </w:t>
      </w:r>
    </w:p>
    <w:p w14:paraId="2C382D2F" w14:textId="77777777" w:rsidR="00635CF2" w:rsidRDefault="00635CF2" w:rsidP="00536DC0">
      <w:pPr>
        <w:jc w:val="both"/>
      </w:pPr>
      <w:r>
        <w:rPr>
          <w:rFonts w:hint="eastAsia"/>
        </w:rPr>
        <w:t>3)</w:t>
      </w:r>
      <w:r>
        <w:rPr>
          <w:rFonts w:hint="eastAsia"/>
        </w:rPr>
        <w:t>在管内或线槽内的穿线，应在建筑抹灰及地工程结束后进行。在穿线前，应将管内或线槽内的积水及杂物消除干净。</w:t>
      </w:r>
    </w:p>
    <w:p w14:paraId="022A21AB" w14:textId="77777777" w:rsidR="00635CF2" w:rsidRDefault="00635CF2" w:rsidP="00536DC0">
      <w:pPr>
        <w:jc w:val="both"/>
      </w:pPr>
      <w:r>
        <w:rPr>
          <w:rFonts w:hint="eastAsia"/>
        </w:rPr>
        <w:t>4)</w:t>
      </w:r>
      <w:r>
        <w:rPr>
          <w:rFonts w:hint="eastAsia"/>
        </w:rPr>
        <w:t>不同系统、不同电压等级、不同电流类别的线路，不应穿在同一管内或线槽的同一槽孔内。</w:t>
      </w:r>
    </w:p>
    <w:p w14:paraId="255A5C70" w14:textId="77777777" w:rsidR="00635CF2" w:rsidRDefault="00635CF2" w:rsidP="00536DC0">
      <w:pPr>
        <w:jc w:val="both"/>
      </w:pPr>
      <w:r>
        <w:rPr>
          <w:rFonts w:hint="eastAsia"/>
        </w:rPr>
        <w:t>5)</w:t>
      </w:r>
      <w:r>
        <w:rPr>
          <w:rFonts w:hint="eastAsia"/>
        </w:rPr>
        <w:t>导线在管内或线槽内，不应有接头或扭结。导线的接头，应在接线盒内焊接或用端子连接。</w:t>
      </w:r>
    </w:p>
    <w:p w14:paraId="1698FAD3" w14:textId="77777777" w:rsidR="00635CF2" w:rsidRDefault="00635CF2" w:rsidP="00536DC0">
      <w:pPr>
        <w:jc w:val="both"/>
      </w:pPr>
      <w:r>
        <w:rPr>
          <w:rFonts w:hint="eastAsia"/>
        </w:rPr>
        <w:t>6)</w:t>
      </w:r>
      <w:r>
        <w:rPr>
          <w:rFonts w:hint="eastAsia"/>
        </w:rPr>
        <w:t>敷设在多尘或潮湿场所管路的管口和管子连接处，均应作密封处理。</w:t>
      </w:r>
      <w:r>
        <w:rPr>
          <w:rFonts w:hint="eastAsia"/>
        </w:rPr>
        <w:t xml:space="preserve"> </w:t>
      </w:r>
    </w:p>
    <w:p w14:paraId="05DB3BBC" w14:textId="77777777" w:rsidR="00635CF2" w:rsidRDefault="00635CF2" w:rsidP="00536DC0">
      <w:pPr>
        <w:jc w:val="both"/>
      </w:pPr>
      <w:r>
        <w:rPr>
          <w:rFonts w:hint="eastAsia"/>
        </w:rPr>
        <w:t>7)</w:t>
      </w:r>
      <w:r>
        <w:rPr>
          <w:rFonts w:hint="eastAsia"/>
        </w:rPr>
        <w:t>管路超过下列长度时，应在便于接线处装设接线盒：</w:t>
      </w:r>
    </w:p>
    <w:p w14:paraId="468F4EEC" w14:textId="77777777" w:rsidR="00635CF2" w:rsidRDefault="00635CF2" w:rsidP="00536DC0">
      <w:pPr>
        <w:jc w:val="both"/>
      </w:pPr>
      <w:r>
        <w:rPr>
          <w:rFonts w:hint="eastAsia"/>
        </w:rPr>
        <w:t>无弯曲时，管子长度每超过</w:t>
      </w:r>
      <w:r>
        <w:rPr>
          <w:rFonts w:hint="eastAsia"/>
        </w:rPr>
        <w:t xml:space="preserve">45m; </w:t>
      </w:r>
      <w:r>
        <w:rPr>
          <w:rFonts w:hint="eastAsia"/>
        </w:rPr>
        <w:t>一个弯曲，管子长度每超过</w:t>
      </w:r>
      <w:r>
        <w:rPr>
          <w:rFonts w:hint="eastAsia"/>
        </w:rPr>
        <w:t>30m</w:t>
      </w:r>
      <w:r>
        <w:rPr>
          <w:rFonts w:hint="eastAsia"/>
        </w:rPr>
        <w:t>；</w:t>
      </w:r>
      <w:r>
        <w:rPr>
          <w:rFonts w:hint="eastAsia"/>
        </w:rPr>
        <w:t xml:space="preserve"> </w:t>
      </w:r>
      <w:r>
        <w:rPr>
          <w:rFonts w:hint="eastAsia"/>
        </w:rPr>
        <w:t>有</w:t>
      </w:r>
      <w:r>
        <w:rPr>
          <w:rFonts w:hint="eastAsia"/>
        </w:rPr>
        <w:t>2</w:t>
      </w:r>
      <w:r>
        <w:rPr>
          <w:rFonts w:hint="eastAsia"/>
        </w:rPr>
        <w:t>个弯曲，管子长度每超过</w:t>
      </w:r>
      <w:r>
        <w:rPr>
          <w:rFonts w:hint="eastAsia"/>
        </w:rPr>
        <w:t>20m</w:t>
      </w:r>
      <w:r>
        <w:rPr>
          <w:rFonts w:hint="eastAsia"/>
        </w:rPr>
        <w:t>；</w:t>
      </w:r>
      <w:r>
        <w:rPr>
          <w:rFonts w:hint="eastAsia"/>
        </w:rPr>
        <w:t xml:space="preserve"> </w:t>
      </w:r>
      <w:r>
        <w:rPr>
          <w:rFonts w:hint="eastAsia"/>
        </w:rPr>
        <w:t>有</w:t>
      </w:r>
      <w:r>
        <w:rPr>
          <w:rFonts w:hint="eastAsia"/>
        </w:rPr>
        <w:t>3</w:t>
      </w:r>
      <w:r>
        <w:rPr>
          <w:rFonts w:hint="eastAsia"/>
        </w:rPr>
        <w:t>个弯曲，管子长度每超过</w:t>
      </w:r>
      <w:r>
        <w:rPr>
          <w:rFonts w:hint="eastAsia"/>
        </w:rPr>
        <w:t>12m</w:t>
      </w:r>
      <w:r>
        <w:rPr>
          <w:rFonts w:hint="eastAsia"/>
        </w:rPr>
        <w:t>。</w:t>
      </w:r>
    </w:p>
    <w:p w14:paraId="02D39359" w14:textId="77777777" w:rsidR="00635CF2" w:rsidRDefault="00635CF2" w:rsidP="00536DC0">
      <w:pPr>
        <w:jc w:val="both"/>
      </w:pPr>
      <w:r>
        <w:rPr>
          <w:rFonts w:hint="eastAsia"/>
        </w:rPr>
        <w:t>8)</w:t>
      </w:r>
      <w:r>
        <w:rPr>
          <w:rFonts w:hint="eastAsia"/>
        </w:rPr>
        <w:t>管子入盒时，</w:t>
      </w:r>
      <w:proofErr w:type="gramStart"/>
      <w:r>
        <w:rPr>
          <w:rFonts w:hint="eastAsia"/>
        </w:rPr>
        <w:t>盒外侧应套锁</w:t>
      </w:r>
      <w:proofErr w:type="gramEnd"/>
      <w:r>
        <w:rPr>
          <w:rFonts w:hint="eastAsia"/>
        </w:rPr>
        <w:t>母，内侧应装护口。在吊顶内敷设时，盒的内外</w:t>
      </w:r>
      <w:proofErr w:type="gramStart"/>
      <w:r>
        <w:rPr>
          <w:rFonts w:hint="eastAsia"/>
        </w:rPr>
        <w:t>侧均套锁</w:t>
      </w:r>
      <w:proofErr w:type="gramEnd"/>
      <w:r>
        <w:rPr>
          <w:rFonts w:hint="eastAsia"/>
        </w:rPr>
        <w:t>母。</w:t>
      </w:r>
    </w:p>
    <w:p w14:paraId="09C8681F" w14:textId="77777777" w:rsidR="00635CF2" w:rsidRDefault="00635CF2" w:rsidP="00536DC0">
      <w:pPr>
        <w:jc w:val="both"/>
      </w:pPr>
      <w:r>
        <w:rPr>
          <w:rFonts w:hint="eastAsia"/>
        </w:rPr>
        <w:t>9)</w:t>
      </w:r>
      <w:r>
        <w:rPr>
          <w:rFonts w:hint="eastAsia"/>
        </w:rPr>
        <w:t>在吊顶内敷设各类管路和线槽时，宜采用单独的卡具吊装或支撑物固定。</w:t>
      </w:r>
    </w:p>
    <w:p w14:paraId="684F15E0" w14:textId="77777777" w:rsidR="00635CF2" w:rsidRDefault="00635CF2" w:rsidP="00536DC0">
      <w:pPr>
        <w:jc w:val="both"/>
      </w:pPr>
      <w:r>
        <w:rPr>
          <w:rFonts w:hint="eastAsia"/>
        </w:rPr>
        <w:t>10)</w:t>
      </w:r>
      <w:r>
        <w:rPr>
          <w:rFonts w:hint="eastAsia"/>
        </w:rPr>
        <w:t>线槽的直线段应每隔</w:t>
      </w:r>
      <w:r>
        <w:rPr>
          <w:rFonts w:hint="eastAsia"/>
        </w:rPr>
        <w:t>1.0</w:t>
      </w:r>
      <w:r>
        <w:rPr>
          <w:rFonts w:hint="eastAsia"/>
        </w:rPr>
        <w:t>～</w:t>
      </w:r>
      <w:r>
        <w:rPr>
          <w:rFonts w:hint="eastAsia"/>
        </w:rPr>
        <w:t>1.5 m</w:t>
      </w:r>
      <w:r>
        <w:rPr>
          <w:rFonts w:hint="eastAsia"/>
        </w:rPr>
        <w:t>设置吊点或支点，在下列部位也应设置吊点或支点：线槽接头处，距接线盒</w:t>
      </w:r>
      <w:r>
        <w:rPr>
          <w:rFonts w:hint="eastAsia"/>
        </w:rPr>
        <w:t>0.2m</w:t>
      </w:r>
      <w:r>
        <w:rPr>
          <w:rFonts w:hint="eastAsia"/>
        </w:rPr>
        <w:t>处</w:t>
      </w:r>
      <w:r>
        <w:rPr>
          <w:rFonts w:hint="eastAsia"/>
        </w:rPr>
        <w:t>,</w:t>
      </w:r>
      <w:r>
        <w:rPr>
          <w:rFonts w:hint="eastAsia"/>
        </w:rPr>
        <w:t>线槽走向改变或转角口处。</w:t>
      </w:r>
    </w:p>
    <w:p w14:paraId="3D070E14" w14:textId="77777777" w:rsidR="00635CF2" w:rsidRDefault="00635CF2" w:rsidP="00536DC0">
      <w:pPr>
        <w:jc w:val="both"/>
      </w:pPr>
      <w:r>
        <w:rPr>
          <w:rFonts w:hint="eastAsia"/>
        </w:rPr>
        <w:t>11)</w:t>
      </w:r>
      <w:r>
        <w:rPr>
          <w:rFonts w:hint="eastAsia"/>
        </w:rPr>
        <w:t>吊装线槽的吊杆直径，不应小于</w:t>
      </w:r>
      <w:r>
        <w:rPr>
          <w:rFonts w:hint="eastAsia"/>
        </w:rPr>
        <w:t>6mm</w:t>
      </w:r>
      <w:r>
        <w:rPr>
          <w:rFonts w:hint="eastAsia"/>
        </w:rPr>
        <w:t>。</w:t>
      </w:r>
    </w:p>
    <w:p w14:paraId="52B3EC68" w14:textId="77777777" w:rsidR="00635CF2" w:rsidRDefault="00635CF2" w:rsidP="00536DC0">
      <w:pPr>
        <w:jc w:val="both"/>
      </w:pPr>
      <w:r>
        <w:rPr>
          <w:rFonts w:hint="eastAsia"/>
        </w:rPr>
        <w:t>12)</w:t>
      </w:r>
      <w:r>
        <w:rPr>
          <w:rFonts w:hint="eastAsia"/>
        </w:rPr>
        <w:t>管线经过建筑物的变形缝</w:t>
      </w:r>
      <w:r>
        <w:rPr>
          <w:rFonts w:hint="eastAsia"/>
        </w:rPr>
        <w:t>(</w:t>
      </w:r>
      <w:r>
        <w:rPr>
          <w:rFonts w:hint="eastAsia"/>
        </w:rPr>
        <w:t>包括沉降缝、伸缩缝、抗震缝等</w:t>
      </w:r>
      <w:r>
        <w:rPr>
          <w:rFonts w:hint="eastAsia"/>
        </w:rPr>
        <w:t>)</w:t>
      </w:r>
      <w:r>
        <w:rPr>
          <w:rFonts w:hint="eastAsia"/>
        </w:rPr>
        <w:t>处，应采取补偿措施，导线跨越变形缝的两侧应固定，并留有适当余量。</w:t>
      </w:r>
    </w:p>
    <w:p w14:paraId="5B813523" w14:textId="77777777" w:rsidR="00635CF2" w:rsidRDefault="00635CF2" w:rsidP="00536DC0">
      <w:pPr>
        <w:jc w:val="both"/>
      </w:pPr>
      <w:r>
        <w:rPr>
          <w:rFonts w:hint="eastAsia"/>
        </w:rPr>
        <w:t>13)</w:t>
      </w:r>
      <w:r>
        <w:rPr>
          <w:rFonts w:hint="eastAsia"/>
        </w:rPr>
        <w:t>火灾自动报警系统导线敷设后，应对每回路的导线用</w:t>
      </w:r>
      <w:r>
        <w:rPr>
          <w:rFonts w:hint="eastAsia"/>
        </w:rPr>
        <w:t>500V</w:t>
      </w:r>
      <w:r>
        <w:rPr>
          <w:rFonts w:hint="eastAsia"/>
        </w:rPr>
        <w:t>兆欧表测量绝缘电阻，其对地绝缘电阻值不应小于</w:t>
      </w:r>
      <w:r>
        <w:rPr>
          <w:rFonts w:hint="eastAsia"/>
        </w:rPr>
        <w:t>20M</w:t>
      </w:r>
      <w:r>
        <w:rPr>
          <w:rFonts w:hint="eastAsia"/>
        </w:rPr>
        <w:t>Ω。</w:t>
      </w:r>
    </w:p>
    <w:p w14:paraId="06E05403" w14:textId="77777777" w:rsidR="00635CF2" w:rsidRDefault="00635CF2" w:rsidP="00536DC0">
      <w:pPr>
        <w:jc w:val="both"/>
      </w:pPr>
      <w:r>
        <w:rPr>
          <w:rFonts w:hint="eastAsia"/>
        </w:rPr>
        <w:t>（</w:t>
      </w:r>
      <w:r>
        <w:rPr>
          <w:rFonts w:hint="eastAsia"/>
        </w:rPr>
        <w:t>2</w:t>
      </w:r>
      <w:r>
        <w:rPr>
          <w:rFonts w:hint="eastAsia"/>
        </w:rPr>
        <w:t>）火灾探测器的安装</w:t>
      </w:r>
    </w:p>
    <w:p w14:paraId="6703B7D3" w14:textId="77777777" w:rsidR="00635CF2" w:rsidRDefault="00635CF2" w:rsidP="00536DC0">
      <w:pPr>
        <w:jc w:val="both"/>
      </w:pPr>
      <w:r>
        <w:rPr>
          <w:rFonts w:hint="eastAsia"/>
        </w:rPr>
        <w:t>1)</w:t>
      </w:r>
      <w:r>
        <w:rPr>
          <w:rFonts w:hint="eastAsia"/>
        </w:rPr>
        <w:t>点型火灾探测器的安装位置，应符合下列规定：</w:t>
      </w:r>
    </w:p>
    <w:p w14:paraId="14B01776" w14:textId="77777777" w:rsidR="00635CF2" w:rsidRDefault="00635CF2" w:rsidP="00536DC0">
      <w:pPr>
        <w:jc w:val="both"/>
      </w:pPr>
      <w:r>
        <w:rPr>
          <w:rFonts w:hint="eastAsia"/>
        </w:rPr>
        <w:t>探测器至墙壁、梁边的水平距离，不应小于</w:t>
      </w:r>
      <w:r>
        <w:rPr>
          <w:rFonts w:hint="eastAsia"/>
        </w:rPr>
        <w:t>0.5m</w:t>
      </w:r>
      <w:r>
        <w:rPr>
          <w:rFonts w:hint="eastAsia"/>
        </w:rPr>
        <w:t>。</w:t>
      </w:r>
    </w:p>
    <w:p w14:paraId="4280BC5E" w14:textId="77777777" w:rsidR="00635CF2" w:rsidRDefault="00635CF2" w:rsidP="00536DC0">
      <w:pPr>
        <w:jc w:val="both"/>
      </w:pPr>
      <w:r>
        <w:rPr>
          <w:rFonts w:hint="eastAsia"/>
        </w:rPr>
        <w:t>探测器周围</w:t>
      </w:r>
      <w:r>
        <w:rPr>
          <w:rFonts w:hint="eastAsia"/>
        </w:rPr>
        <w:t>0.5m</w:t>
      </w:r>
      <w:r>
        <w:rPr>
          <w:rFonts w:hint="eastAsia"/>
        </w:rPr>
        <w:t>内</w:t>
      </w:r>
      <w:r>
        <w:rPr>
          <w:rFonts w:hint="eastAsia"/>
        </w:rPr>
        <w:t>,</w:t>
      </w:r>
      <w:r>
        <w:rPr>
          <w:rFonts w:hint="eastAsia"/>
        </w:rPr>
        <w:t>不应有遮挡物</w:t>
      </w:r>
      <w:r>
        <w:rPr>
          <w:rFonts w:hint="eastAsia"/>
        </w:rPr>
        <w:t>.</w:t>
      </w:r>
    </w:p>
    <w:p w14:paraId="5FC74C52" w14:textId="77777777" w:rsidR="00635CF2" w:rsidRDefault="00635CF2" w:rsidP="00536DC0">
      <w:pPr>
        <w:jc w:val="both"/>
      </w:pPr>
      <w:r>
        <w:rPr>
          <w:rFonts w:hint="eastAsia"/>
        </w:rPr>
        <w:lastRenderedPageBreak/>
        <w:t>探测器至空调逆风口边的水平距离</w:t>
      </w:r>
      <w:r>
        <w:rPr>
          <w:rFonts w:hint="eastAsia"/>
        </w:rPr>
        <w:t>,</w:t>
      </w:r>
      <w:r>
        <w:rPr>
          <w:rFonts w:hint="eastAsia"/>
        </w:rPr>
        <w:t>不应小于</w:t>
      </w:r>
      <w:r>
        <w:rPr>
          <w:rFonts w:hint="eastAsia"/>
        </w:rPr>
        <w:t>1.5m,</w:t>
      </w:r>
      <w:r>
        <w:rPr>
          <w:rFonts w:hint="eastAsia"/>
        </w:rPr>
        <w:t>至多孔送风顶棚孔口的水平距离</w:t>
      </w:r>
      <w:r>
        <w:rPr>
          <w:rFonts w:hint="eastAsia"/>
        </w:rPr>
        <w:t>,</w:t>
      </w:r>
      <w:r>
        <w:rPr>
          <w:rFonts w:hint="eastAsia"/>
        </w:rPr>
        <w:t>不应小于</w:t>
      </w:r>
      <w:r>
        <w:rPr>
          <w:rFonts w:hint="eastAsia"/>
        </w:rPr>
        <w:t>0.5m</w:t>
      </w:r>
      <w:r>
        <w:rPr>
          <w:rFonts w:hint="eastAsia"/>
        </w:rPr>
        <w:t>。</w:t>
      </w:r>
    </w:p>
    <w:p w14:paraId="7BC7CE63" w14:textId="77777777" w:rsidR="00635CF2" w:rsidRDefault="00635CF2" w:rsidP="00536DC0">
      <w:pPr>
        <w:jc w:val="both"/>
      </w:pPr>
      <w:r>
        <w:rPr>
          <w:rFonts w:hint="eastAsia"/>
        </w:rPr>
        <w:t>在宽度小于</w:t>
      </w:r>
      <w:r>
        <w:rPr>
          <w:rFonts w:hint="eastAsia"/>
        </w:rPr>
        <w:t>3m</w:t>
      </w:r>
      <w:r>
        <w:rPr>
          <w:rFonts w:hint="eastAsia"/>
        </w:rPr>
        <w:t>的内走道顶棚上设置探测器时</w:t>
      </w:r>
      <w:r>
        <w:rPr>
          <w:rFonts w:hint="eastAsia"/>
        </w:rPr>
        <w:t>,</w:t>
      </w:r>
      <w:r>
        <w:rPr>
          <w:rFonts w:hint="eastAsia"/>
        </w:rPr>
        <w:t>宜居中布置。感温探测器的安装间距，不应超过</w:t>
      </w:r>
      <w:r>
        <w:rPr>
          <w:rFonts w:hint="eastAsia"/>
        </w:rPr>
        <w:t>15m</w:t>
      </w:r>
      <w:r>
        <w:rPr>
          <w:rFonts w:hint="eastAsia"/>
        </w:rPr>
        <w:t>。探测器</w:t>
      </w:r>
      <w:proofErr w:type="gramStart"/>
      <w:r>
        <w:rPr>
          <w:rFonts w:hint="eastAsia"/>
        </w:rPr>
        <w:t>距端墙的</w:t>
      </w:r>
      <w:proofErr w:type="gramEnd"/>
      <w:r>
        <w:rPr>
          <w:rFonts w:hint="eastAsia"/>
        </w:rPr>
        <w:t>距离，不应大于探测器安装间距的一半。</w:t>
      </w:r>
    </w:p>
    <w:p w14:paraId="3B459BAF" w14:textId="77777777" w:rsidR="00635CF2" w:rsidRDefault="00635CF2" w:rsidP="00536DC0">
      <w:pPr>
        <w:jc w:val="both"/>
      </w:pPr>
      <w:r>
        <w:rPr>
          <w:rFonts w:hint="eastAsia"/>
        </w:rPr>
        <w:t>探测器</w:t>
      </w:r>
      <w:proofErr w:type="gramStart"/>
      <w:r>
        <w:rPr>
          <w:rFonts w:hint="eastAsia"/>
        </w:rPr>
        <w:t>宜水平</w:t>
      </w:r>
      <w:proofErr w:type="gramEnd"/>
      <w:r>
        <w:rPr>
          <w:rFonts w:hint="eastAsia"/>
        </w:rPr>
        <w:t>安装，</w:t>
      </w:r>
      <w:proofErr w:type="gramStart"/>
      <w:r>
        <w:rPr>
          <w:rFonts w:hint="eastAsia"/>
        </w:rPr>
        <w:t>当必须</w:t>
      </w:r>
      <w:proofErr w:type="gramEnd"/>
      <w:r>
        <w:rPr>
          <w:rFonts w:hint="eastAsia"/>
        </w:rPr>
        <w:t>倾斜安装时，倾斜角不应大于</w:t>
      </w:r>
      <w:r>
        <w:rPr>
          <w:rFonts w:hint="eastAsia"/>
        </w:rPr>
        <w:t>45</w:t>
      </w:r>
      <w:r>
        <w:rPr>
          <w:rFonts w:hint="eastAsia"/>
        </w:rPr>
        <w:t>°。</w:t>
      </w:r>
    </w:p>
    <w:p w14:paraId="78725BD1" w14:textId="77777777" w:rsidR="00635CF2" w:rsidRDefault="00635CF2" w:rsidP="00536DC0">
      <w:pPr>
        <w:jc w:val="both"/>
      </w:pPr>
      <w:r>
        <w:rPr>
          <w:rFonts w:hint="eastAsia"/>
        </w:rPr>
        <w:t>2)</w:t>
      </w:r>
      <w:r>
        <w:rPr>
          <w:rFonts w:hint="eastAsia"/>
        </w:rPr>
        <w:t>线型火灾探测器和可燃气体探测器等有特殊安装要求有探测器，应符合现行有关国家标准的规定。</w:t>
      </w:r>
    </w:p>
    <w:p w14:paraId="5639598F" w14:textId="77777777" w:rsidR="00635CF2" w:rsidRDefault="00635CF2" w:rsidP="00536DC0">
      <w:pPr>
        <w:jc w:val="both"/>
      </w:pPr>
      <w:r>
        <w:rPr>
          <w:rFonts w:hint="eastAsia"/>
        </w:rPr>
        <w:t>3)</w:t>
      </w:r>
      <w:r>
        <w:rPr>
          <w:rFonts w:hint="eastAsia"/>
        </w:rPr>
        <w:t>探测器的底座应固定牢靠，其导线连接必须可靠压接或焊接。当采用焊接时，不得使用带腐蚀性的助焊剂。</w:t>
      </w:r>
    </w:p>
    <w:p w14:paraId="712DADDF" w14:textId="77777777" w:rsidR="00635CF2" w:rsidRDefault="00635CF2" w:rsidP="00536DC0">
      <w:pPr>
        <w:jc w:val="both"/>
      </w:pPr>
      <w:r>
        <w:rPr>
          <w:rFonts w:hint="eastAsia"/>
        </w:rPr>
        <w:t>4)</w:t>
      </w:r>
      <w:r>
        <w:rPr>
          <w:rFonts w:hint="eastAsia"/>
        </w:rPr>
        <w:t>探测器的“十”线应为红色，“一”线应为蓝色，其余线应根据不同用途采用其它颜色区分。但同一工程中相同用途的导线颜色应一致。</w:t>
      </w:r>
    </w:p>
    <w:p w14:paraId="00742593" w14:textId="77777777" w:rsidR="00635CF2" w:rsidRDefault="00635CF2" w:rsidP="00536DC0">
      <w:pPr>
        <w:jc w:val="both"/>
      </w:pPr>
      <w:r>
        <w:rPr>
          <w:rFonts w:hint="eastAsia"/>
        </w:rPr>
        <w:t>5)</w:t>
      </w:r>
      <w:r>
        <w:rPr>
          <w:rFonts w:hint="eastAsia"/>
        </w:rPr>
        <w:t>探测器底座的外接导线，应留有不小于</w:t>
      </w:r>
      <w:r>
        <w:rPr>
          <w:rFonts w:hint="eastAsia"/>
        </w:rPr>
        <w:t>15cm</w:t>
      </w:r>
      <w:r>
        <w:rPr>
          <w:rFonts w:hint="eastAsia"/>
        </w:rPr>
        <w:t>的余量，</w:t>
      </w:r>
      <w:proofErr w:type="gramStart"/>
      <w:r>
        <w:rPr>
          <w:rFonts w:hint="eastAsia"/>
        </w:rPr>
        <w:t>入端处</w:t>
      </w:r>
      <w:proofErr w:type="gramEnd"/>
      <w:r>
        <w:rPr>
          <w:rFonts w:hint="eastAsia"/>
        </w:rPr>
        <w:t>应有明显标志。</w:t>
      </w:r>
    </w:p>
    <w:p w14:paraId="02D218B3" w14:textId="77777777" w:rsidR="00635CF2" w:rsidRDefault="00635CF2" w:rsidP="00536DC0">
      <w:pPr>
        <w:jc w:val="both"/>
      </w:pPr>
      <w:r>
        <w:rPr>
          <w:rFonts w:hint="eastAsia"/>
        </w:rPr>
        <w:t>6)</w:t>
      </w:r>
      <w:r>
        <w:rPr>
          <w:rFonts w:hint="eastAsia"/>
        </w:rPr>
        <w:t>探测器底座的</w:t>
      </w:r>
      <w:proofErr w:type="gramStart"/>
      <w:r>
        <w:rPr>
          <w:rFonts w:hint="eastAsia"/>
        </w:rPr>
        <w:t>穿线孔宜封堵</w:t>
      </w:r>
      <w:proofErr w:type="gramEnd"/>
      <w:r>
        <w:rPr>
          <w:rFonts w:hint="eastAsia"/>
        </w:rPr>
        <w:t>，安装完毕后的探测器底座应采取保护措施。</w:t>
      </w:r>
    </w:p>
    <w:p w14:paraId="510A4985" w14:textId="77777777" w:rsidR="00635CF2" w:rsidRDefault="00635CF2" w:rsidP="00536DC0">
      <w:pPr>
        <w:jc w:val="both"/>
      </w:pPr>
      <w:r>
        <w:rPr>
          <w:rFonts w:hint="eastAsia"/>
        </w:rPr>
        <w:t>7)</w:t>
      </w:r>
      <w:r>
        <w:rPr>
          <w:rFonts w:hint="eastAsia"/>
        </w:rPr>
        <w:t>探测器的确认灯，应面向便于人员观察的主要入口方向。</w:t>
      </w:r>
    </w:p>
    <w:p w14:paraId="12B34507" w14:textId="77777777" w:rsidR="00635CF2" w:rsidRDefault="00635CF2" w:rsidP="00536DC0">
      <w:pPr>
        <w:jc w:val="both"/>
      </w:pPr>
      <w:r>
        <w:rPr>
          <w:rFonts w:hint="eastAsia"/>
        </w:rPr>
        <w:t>8)</w:t>
      </w:r>
      <w:r>
        <w:rPr>
          <w:rFonts w:hint="eastAsia"/>
        </w:rPr>
        <w:t>探测器应在即将调试时方可安装，在安装前应妥善保管，并应采取防尘、防潮、防腐蚀措施。</w:t>
      </w:r>
    </w:p>
    <w:p w14:paraId="026BD046" w14:textId="77777777" w:rsidR="00635CF2" w:rsidRDefault="00635CF2" w:rsidP="00536DC0">
      <w:pPr>
        <w:jc w:val="both"/>
      </w:pPr>
      <w:r>
        <w:rPr>
          <w:rFonts w:hint="eastAsia"/>
        </w:rPr>
        <w:t>（</w:t>
      </w:r>
      <w:r>
        <w:rPr>
          <w:rFonts w:hint="eastAsia"/>
        </w:rPr>
        <w:t>3</w:t>
      </w:r>
      <w:r>
        <w:rPr>
          <w:rFonts w:hint="eastAsia"/>
        </w:rPr>
        <w:t>）紧急启停按钮的安装</w:t>
      </w:r>
    </w:p>
    <w:p w14:paraId="7D21BFC7" w14:textId="77777777" w:rsidR="00635CF2" w:rsidRDefault="00635CF2" w:rsidP="00536DC0">
      <w:pPr>
        <w:jc w:val="both"/>
      </w:pPr>
      <w:r>
        <w:rPr>
          <w:rFonts w:hint="eastAsia"/>
        </w:rPr>
        <w:t xml:space="preserve">1) </w:t>
      </w:r>
      <w:r>
        <w:rPr>
          <w:rFonts w:hint="eastAsia"/>
        </w:rPr>
        <w:t>紧急启停按钮，应安装在墙上距地面高度</w:t>
      </w:r>
      <w:r>
        <w:rPr>
          <w:rFonts w:hint="eastAsia"/>
        </w:rPr>
        <w:t xml:space="preserve">1.5m </w:t>
      </w:r>
      <w:r>
        <w:rPr>
          <w:rFonts w:hint="eastAsia"/>
        </w:rPr>
        <w:t>处。</w:t>
      </w:r>
    </w:p>
    <w:p w14:paraId="12C737E6" w14:textId="77777777" w:rsidR="00635CF2" w:rsidRDefault="00635CF2" w:rsidP="00536DC0">
      <w:pPr>
        <w:jc w:val="both"/>
      </w:pPr>
      <w:r>
        <w:rPr>
          <w:rFonts w:hint="eastAsia"/>
        </w:rPr>
        <w:t xml:space="preserve">2) </w:t>
      </w:r>
      <w:r>
        <w:rPr>
          <w:rFonts w:hint="eastAsia"/>
        </w:rPr>
        <w:t>紧急启停按钮应安装牢固，并不得倾斜，外接导线，应留有不小于</w:t>
      </w:r>
      <w:r>
        <w:rPr>
          <w:rFonts w:hint="eastAsia"/>
        </w:rPr>
        <w:t>10cm</w:t>
      </w:r>
      <w:r>
        <w:rPr>
          <w:rFonts w:hint="eastAsia"/>
        </w:rPr>
        <w:t>的余量，且在其端部应有明显标志。</w:t>
      </w:r>
    </w:p>
    <w:p w14:paraId="7FB82DAB" w14:textId="77777777" w:rsidR="00635CF2" w:rsidRDefault="00635CF2" w:rsidP="00536DC0">
      <w:pPr>
        <w:jc w:val="both"/>
      </w:pPr>
      <w:r>
        <w:rPr>
          <w:rFonts w:hint="eastAsia"/>
        </w:rPr>
        <w:t>（</w:t>
      </w:r>
      <w:r>
        <w:rPr>
          <w:rFonts w:hint="eastAsia"/>
        </w:rPr>
        <w:t>4</w:t>
      </w:r>
      <w:r>
        <w:rPr>
          <w:rFonts w:hint="eastAsia"/>
        </w:rPr>
        <w:t>）火灾报警控制器的安装</w:t>
      </w:r>
    </w:p>
    <w:p w14:paraId="57BD0563" w14:textId="77777777" w:rsidR="00635CF2" w:rsidRDefault="00635CF2" w:rsidP="00536DC0">
      <w:pPr>
        <w:jc w:val="both"/>
      </w:pPr>
      <w:r>
        <w:rPr>
          <w:rFonts w:hint="eastAsia"/>
        </w:rPr>
        <w:t>1)</w:t>
      </w:r>
      <w:r>
        <w:rPr>
          <w:rFonts w:hint="eastAsia"/>
        </w:rPr>
        <w:t>火灾报警控制器</w:t>
      </w:r>
      <w:r>
        <w:rPr>
          <w:rFonts w:hint="eastAsia"/>
        </w:rPr>
        <w:t>(</w:t>
      </w:r>
      <w:r>
        <w:rPr>
          <w:rFonts w:hint="eastAsia"/>
        </w:rPr>
        <w:t>以下简称控制器</w:t>
      </w:r>
      <w:r>
        <w:rPr>
          <w:rFonts w:hint="eastAsia"/>
        </w:rPr>
        <w:t>)</w:t>
      </w:r>
      <w:r>
        <w:rPr>
          <w:rFonts w:hint="eastAsia"/>
        </w:rPr>
        <w:t>在墙上安装时，其底边距地</w:t>
      </w:r>
      <w:r>
        <w:rPr>
          <w:rFonts w:hint="eastAsia"/>
        </w:rPr>
        <w:t>(</w:t>
      </w:r>
      <w:r>
        <w:rPr>
          <w:rFonts w:hint="eastAsia"/>
        </w:rPr>
        <w:t>楼</w:t>
      </w:r>
      <w:r>
        <w:rPr>
          <w:rFonts w:hint="eastAsia"/>
        </w:rPr>
        <w:t>)</w:t>
      </w:r>
      <w:r>
        <w:rPr>
          <w:rFonts w:hint="eastAsia"/>
        </w:rPr>
        <w:t>面高度不应小于</w:t>
      </w:r>
      <w:r>
        <w:rPr>
          <w:rFonts w:hint="eastAsia"/>
        </w:rPr>
        <w:t>1.5m</w:t>
      </w:r>
      <w:r>
        <w:rPr>
          <w:rFonts w:hint="eastAsia"/>
        </w:rPr>
        <w:t>。</w:t>
      </w:r>
    </w:p>
    <w:p w14:paraId="09848202" w14:textId="77777777" w:rsidR="00635CF2" w:rsidRDefault="00635CF2" w:rsidP="00536DC0">
      <w:pPr>
        <w:jc w:val="both"/>
      </w:pPr>
      <w:r>
        <w:rPr>
          <w:rFonts w:hint="eastAsia"/>
        </w:rPr>
        <w:t>2)</w:t>
      </w:r>
      <w:r>
        <w:rPr>
          <w:rFonts w:hint="eastAsia"/>
        </w:rPr>
        <w:t>控制器应安装牢固，不得倾斜。安装在轻质墙上时，应采取加固措施。</w:t>
      </w:r>
    </w:p>
    <w:p w14:paraId="3B7C2E70" w14:textId="77777777" w:rsidR="00635CF2" w:rsidRDefault="00635CF2" w:rsidP="00536DC0">
      <w:pPr>
        <w:jc w:val="both"/>
      </w:pPr>
      <w:r>
        <w:rPr>
          <w:rFonts w:hint="eastAsia"/>
        </w:rPr>
        <w:t>3)</w:t>
      </w:r>
      <w:r>
        <w:rPr>
          <w:rFonts w:hint="eastAsia"/>
        </w:rPr>
        <w:t>引入控制器的电缆或导线，应符合下列要求：</w:t>
      </w:r>
    </w:p>
    <w:p w14:paraId="260E62DE" w14:textId="77777777" w:rsidR="00635CF2" w:rsidRDefault="00635CF2" w:rsidP="00536DC0">
      <w:pPr>
        <w:jc w:val="both"/>
      </w:pPr>
      <w:r>
        <w:rPr>
          <w:rFonts w:hint="eastAsia"/>
        </w:rPr>
        <w:t>配线应整齐，避免交叉，并应固定牢靠。</w:t>
      </w:r>
    </w:p>
    <w:p w14:paraId="10F3B2DF" w14:textId="77777777" w:rsidR="00635CF2" w:rsidRDefault="00635CF2" w:rsidP="00536DC0">
      <w:pPr>
        <w:jc w:val="both"/>
      </w:pPr>
      <w:r>
        <w:rPr>
          <w:rFonts w:hint="eastAsia"/>
        </w:rPr>
        <w:t>电缆芯线或所配导线的端部，均应标明编号，并与图纸一致，字迹清晰难退色。</w:t>
      </w:r>
    </w:p>
    <w:p w14:paraId="7021CEC7" w14:textId="77777777" w:rsidR="00635CF2" w:rsidRDefault="00635CF2" w:rsidP="00536DC0">
      <w:pPr>
        <w:jc w:val="both"/>
      </w:pPr>
      <w:r>
        <w:rPr>
          <w:rFonts w:hint="eastAsia"/>
        </w:rPr>
        <w:t>端子板的每个接线端，接线不得超过</w:t>
      </w:r>
      <w:r>
        <w:rPr>
          <w:rFonts w:hint="eastAsia"/>
        </w:rPr>
        <w:t>2</w:t>
      </w:r>
      <w:r>
        <w:rPr>
          <w:rFonts w:hint="eastAsia"/>
        </w:rPr>
        <w:t>根。</w:t>
      </w:r>
    </w:p>
    <w:p w14:paraId="5C06AA38" w14:textId="77777777" w:rsidR="00635CF2" w:rsidRDefault="00635CF2" w:rsidP="00536DC0">
      <w:pPr>
        <w:jc w:val="both"/>
      </w:pPr>
      <w:r>
        <w:rPr>
          <w:rFonts w:hint="eastAsia"/>
        </w:rPr>
        <w:t>电缆芯和导线，应留有不小于</w:t>
      </w:r>
      <w:r>
        <w:rPr>
          <w:rFonts w:hint="eastAsia"/>
        </w:rPr>
        <w:t>20cm</w:t>
      </w:r>
      <w:r>
        <w:rPr>
          <w:rFonts w:hint="eastAsia"/>
        </w:rPr>
        <w:t>的余量。</w:t>
      </w:r>
    </w:p>
    <w:p w14:paraId="06BCFEFD" w14:textId="77777777" w:rsidR="00635CF2" w:rsidRDefault="00635CF2" w:rsidP="00536DC0">
      <w:pPr>
        <w:jc w:val="both"/>
      </w:pPr>
      <w:r>
        <w:rPr>
          <w:rFonts w:hint="eastAsia"/>
        </w:rPr>
        <w:t>导线应绑扎成束。</w:t>
      </w:r>
    </w:p>
    <w:p w14:paraId="1B8EDED1" w14:textId="77777777" w:rsidR="00635CF2" w:rsidRDefault="00635CF2" w:rsidP="00536DC0">
      <w:pPr>
        <w:jc w:val="both"/>
      </w:pPr>
      <w:r>
        <w:rPr>
          <w:rFonts w:hint="eastAsia"/>
        </w:rPr>
        <w:lastRenderedPageBreak/>
        <w:t>导线引入线穿线后，在进线管处应封堵。</w:t>
      </w:r>
    </w:p>
    <w:p w14:paraId="5306C686" w14:textId="77777777" w:rsidR="00635CF2" w:rsidRDefault="00635CF2" w:rsidP="00536DC0">
      <w:pPr>
        <w:jc w:val="both"/>
      </w:pPr>
      <w:r>
        <w:rPr>
          <w:rFonts w:hint="eastAsia"/>
        </w:rPr>
        <w:t>4)</w:t>
      </w:r>
      <w:r>
        <w:rPr>
          <w:rFonts w:hint="eastAsia"/>
        </w:rPr>
        <w:t>控制器的主电源引入线，应直接与消防电源连接，严禁使用电源插头，主电源应有明显标志。</w:t>
      </w:r>
    </w:p>
    <w:p w14:paraId="45FAF146" w14:textId="77777777" w:rsidR="00635CF2" w:rsidRDefault="00635CF2" w:rsidP="00536DC0">
      <w:pPr>
        <w:jc w:val="both"/>
      </w:pPr>
      <w:r>
        <w:rPr>
          <w:rFonts w:hint="eastAsia"/>
        </w:rPr>
        <w:t>5)</w:t>
      </w:r>
      <w:r>
        <w:rPr>
          <w:rFonts w:hint="eastAsia"/>
        </w:rPr>
        <w:t>控制器的接地，应牢固，并有明显标志。</w:t>
      </w:r>
    </w:p>
    <w:p w14:paraId="4706E82A" w14:textId="77777777" w:rsidR="00635CF2" w:rsidRDefault="00635CF2" w:rsidP="00536DC0">
      <w:pPr>
        <w:jc w:val="both"/>
      </w:pPr>
      <w:r>
        <w:rPr>
          <w:rFonts w:hint="eastAsia"/>
        </w:rPr>
        <w:t>（</w:t>
      </w:r>
      <w:r>
        <w:rPr>
          <w:rFonts w:hint="eastAsia"/>
        </w:rPr>
        <w:t>5</w:t>
      </w:r>
      <w:r>
        <w:rPr>
          <w:rFonts w:hint="eastAsia"/>
        </w:rPr>
        <w:t>）消防控制设备的安装</w:t>
      </w:r>
    </w:p>
    <w:p w14:paraId="6F057603" w14:textId="77777777" w:rsidR="00635CF2" w:rsidRDefault="00635CF2" w:rsidP="00536DC0">
      <w:pPr>
        <w:jc w:val="both"/>
      </w:pPr>
      <w:r>
        <w:rPr>
          <w:rFonts w:hint="eastAsia"/>
        </w:rPr>
        <w:t>1)</w:t>
      </w:r>
      <w:r>
        <w:rPr>
          <w:rFonts w:hint="eastAsia"/>
        </w:rPr>
        <w:t>消防控制设备在安装前，应进行功能检查，不合格者，不得安装。</w:t>
      </w:r>
    </w:p>
    <w:p w14:paraId="3F8D3A5D" w14:textId="77777777" w:rsidR="00635CF2" w:rsidRDefault="00635CF2" w:rsidP="00536DC0">
      <w:pPr>
        <w:jc w:val="both"/>
      </w:pPr>
      <w:r>
        <w:rPr>
          <w:rFonts w:hint="eastAsia"/>
        </w:rPr>
        <w:t>2)</w:t>
      </w:r>
      <w:r>
        <w:rPr>
          <w:rFonts w:hint="eastAsia"/>
        </w:rPr>
        <w:t>消防控制设备的外接导线，当采用金属软管作套管时，其长度不宜大于</w:t>
      </w:r>
      <w:r>
        <w:rPr>
          <w:rFonts w:hint="eastAsia"/>
        </w:rPr>
        <w:t>2m</w:t>
      </w:r>
      <w:r>
        <w:rPr>
          <w:rFonts w:hint="eastAsia"/>
        </w:rPr>
        <w:t>，且应采用管卡固定，其固定点间距不应大于</w:t>
      </w:r>
      <w:r>
        <w:rPr>
          <w:rFonts w:hint="eastAsia"/>
        </w:rPr>
        <w:t>0.5m</w:t>
      </w:r>
      <w:r>
        <w:rPr>
          <w:rFonts w:hint="eastAsia"/>
        </w:rPr>
        <w:t>。金属软管与消防控制设备的接线盒</w:t>
      </w:r>
      <w:r>
        <w:rPr>
          <w:rFonts w:hint="eastAsia"/>
        </w:rPr>
        <w:t>(</w:t>
      </w:r>
      <w:r>
        <w:rPr>
          <w:rFonts w:hint="eastAsia"/>
        </w:rPr>
        <w:t>箱</w:t>
      </w:r>
      <w:r>
        <w:rPr>
          <w:rFonts w:hint="eastAsia"/>
        </w:rPr>
        <w:t>)</w:t>
      </w:r>
      <w:r>
        <w:rPr>
          <w:rFonts w:hint="eastAsia"/>
        </w:rPr>
        <w:t>，应采用</w:t>
      </w:r>
      <w:proofErr w:type="gramStart"/>
      <w:r>
        <w:rPr>
          <w:rFonts w:hint="eastAsia"/>
        </w:rPr>
        <w:t>锁母固定</w:t>
      </w:r>
      <w:proofErr w:type="gramEnd"/>
      <w:r>
        <w:rPr>
          <w:rFonts w:hint="eastAsia"/>
        </w:rPr>
        <w:t>，并应根据配管规定接地。</w:t>
      </w:r>
    </w:p>
    <w:p w14:paraId="2804E392" w14:textId="77777777" w:rsidR="00635CF2" w:rsidRDefault="00635CF2" w:rsidP="00536DC0">
      <w:pPr>
        <w:jc w:val="both"/>
      </w:pPr>
      <w:r>
        <w:rPr>
          <w:rFonts w:hint="eastAsia"/>
        </w:rPr>
        <w:t>3)</w:t>
      </w:r>
      <w:r>
        <w:rPr>
          <w:rFonts w:hint="eastAsia"/>
        </w:rPr>
        <w:t>消防控制设备外接导线的端部，应有明显标志。</w:t>
      </w:r>
    </w:p>
    <w:p w14:paraId="5E9B0D16" w14:textId="77777777" w:rsidR="00635CF2" w:rsidRDefault="00635CF2" w:rsidP="00536DC0">
      <w:pPr>
        <w:jc w:val="both"/>
      </w:pPr>
      <w:r>
        <w:rPr>
          <w:rFonts w:hint="eastAsia"/>
        </w:rPr>
        <w:t>4)</w:t>
      </w:r>
      <w:r>
        <w:rPr>
          <w:rFonts w:hint="eastAsia"/>
        </w:rPr>
        <w:t>消防控制柜内不同电压等级，不同电流类别的端子，应分开，并有明显标志。</w:t>
      </w:r>
    </w:p>
    <w:p w14:paraId="7D51F5E8" w14:textId="77777777" w:rsidR="00635CF2" w:rsidRDefault="00635CF2" w:rsidP="00536DC0">
      <w:pPr>
        <w:jc w:val="both"/>
      </w:pPr>
      <w:r>
        <w:rPr>
          <w:rFonts w:hint="eastAsia"/>
        </w:rPr>
        <w:t>（</w:t>
      </w:r>
      <w:r>
        <w:rPr>
          <w:rFonts w:hint="eastAsia"/>
        </w:rPr>
        <w:t>6</w:t>
      </w:r>
      <w:r>
        <w:rPr>
          <w:rFonts w:hint="eastAsia"/>
        </w:rPr>
        <w:t>）</w:t>
      </w:r>
      <w:r>
        <w:rPr>
          <w:rFonts w:hint="eastAsia"/>
        </w:rPr>
        <w:t xml:space="preserve"> </w:t>
      </w:r>
      <w:r>
        <w:rPr>
          <w:rFonts w:hint="eastAsia"/>
        </w:rPr>
        <w:t>声光报警、放气指示灯安装</w:t>
      </w:r>
    </w:p>
    <w:p w14:paraId="4C53BB38" w14:textId="77777777" w:rsidR="00635CF2" w:rsidRDefault="00635CF2" w:rsidP="00536DC0">
      <w:pPr>
        <w:jc w:val="both"/>
      </w:pPr>
      <w:r>
        <w:rPr>
          <w:rFonts w:hint="eastAsia"/>
        </w:rPr>
        <w:t>声光报警器、放气指示灯，防护区疏散出口的门楣上方，安装应符合设计要求，并应安装牢固，不得倾斜。</w:t>
      </w:r>
    </w:p>
    <w:p w14:paraId="43422996" w14:textId="77777777" w:rsidR="00635CF2" w:rsidRDefault="00635CF2" w:rsidP="00536DC0">
      <w:pPr>
        <w:jc w:val="both"/>
      </w:pPr>
      <w:r>
        <w:rPr>
          <w:rFonts w:hint="eastAsia"/>
        </w:rPr>
        <w:t>（</w:t>
      </w:r>
      <w:r>
        <w:rPr>
          <w:rFonts w:hint="eastAsia"/>
        </w:rPr>
        <w:t>7</w:t>
      </w:r>
      <w:r>
        <w:rPr>
          <w:rFonts w:hint="eastAsia"/>
        </w:rPr>
        <w:t>）</w:t>
      </w:r>
      <w:proofErr w:type="gramStart"/>
      <w:r>
        <w:rPr>
          <w:rFonts w:hint="eastAsia"/>
        </w:rPr>
        <w:t>柜式七氟丙烷</w:t>
      </w:r>
      <w:proofErr w:type="gramEnd"/>
      <w:r>
        <w:rPr>
          <w:rFonts w:hint="eastAsia"/>
        </w:rPr>
        <w:t>灭火装置施工方案</w:t>
      </w:r>
    </w:p>
    <w:p w14:paraId="5C423BF4" w14:textId="77777777" w:rsidR="00635CF2" w:rsidRDefault="00635CF2" w:rsidP="00536DC0">
      <w:pPr>
        <w:jc w:val="both"/>
      </w:pPr>
      <w:r>
        <w:rPr>
          <w:rFonts w:hint="eastAsia"/>
        </w:rPr>
        <w:t>本系统的安装场所应符合下列要求：</w:t>
      </w:r>
    </w:p>
    <w:p w14:paraId="7402DF06" w14:textId="77777777" w:rsidR="00635CF2" w:rsidRDefault="00635CF2" w:rsidP="00536DC0">
      <w:pPr>
        <w:jc w:val="both"/>
      </w:pPr>
      <w:r>
        <w:rPr>
          <w:rFonts w:hint="eastAsia"/>
        </w:rPr>
        <w:t xml:space="preserve">1) </w:t>
      </w:r>
      <w:r>
        <w:rPr>
          <w:rFonts w:hint="eastAsia"/>
        </w:rPr>
        <w:t>环境温度为</w:t>
      </w:r>
      <w:r>
        <w:rPr>
          <w:rFonts w:hint="eastAsia"/>
        </w:rPr>
        <w:t>0</w:t>
      </w:r>
      <w:r>
        <w:rPr>
          <w:rFonts w:hint="eastAsia"/>
        </w:rPr>
        <w:t>℃～</w:t>
      </w:r>
      <w:r>
        <w:rPr>
          <w:rFonts w:hint="eastAsia"/>
        </w:rPr>
        <w:t>50</w:t>
      </w:r>
      <w:r>
        <w:rPr>
          <w:rFonts w:hint="eastAsia"/>
        </w:rPr>
        <w:t>℃，且干燥、通风良好；</w:t>
      </w:r>
    </w:p>
    <w:p w14:paraId="2D32CBC9" w14:textId="77777777" w:rsidR="00635CF2" w:rsidRDefault="00635CF2" w:rsidP="00536DC0">
      <w:pPr>
        <w:jc w:val="both"/>
      </w:pPr>
      <w:r>
        <w:rPr>
          <w:rFonts w:hint="eastAsia"/>
        </w:rPr>
        <w:t xml:space="preserve">2) </w:t>
      </w:r>
      <w:r>
        <w:rPr>
          <w:rFonts w:hint="eastAsia"/>
        </w:rPr>
        <w:t>空气中不得含有易爆、导电尘埃及腐蚀部件的有害物质，否则必须予以保护，装置不得受到震动和冲击；</w:t>
      </w:r>
    </w:p>
    <w:p w14:paraId="10C0B95C" w14:textId="77777777" w:rsidR="00635CF2" w:rsidRDefault="00635CF2" w:rsidP="00536DC0">
      <w:pPr>
        <w:jc w:val="both"/>
      </w:pPr>
      <w:r>
        <w:rPr>
          <w:rFonts w:hint="eastAsia"/>
        </w:rPr>
        <w:t xml:space="preserve">3) </w:t>
      </w:r>
      <w:r>
        <w:rPr>
          <w:rFonts w:hint="eastAsia"/>
        </w:rPr>
        <w:t>整个柜体必须能安装平稳，不允许倾斜；</w:t>
      </w:r>
    </w:p>
    <w:p w14:paraId="4C93C202" w14:textId="77777777" w:rsidR="00635CF2" w:rsidRDefault="00635CF2" w:rsidP="00536DC0">
      <w:pPr>
        <w:jc w:val="both"/>
      </w:pPr>
      <w:r>
        <w:rPr>
          <w:rFonts w:hint="eastAsia"/>
        </w:rPr>
        <w:t xml:space="preserve">4) </w:t>
      </w:r>
      <w:r>
        <w:rPr>
          <w:rFonts w:hint="eastAsia"/>
        </w:rPr>
        <w:t>防护区灭火时应保持封闭条件，除泄压口以外的开口，以及用于该防护区的通风机和通风管道中的防火阀，在</w:t>
      </w:r>
      <w:proofErr w:type="gramStart"/>
      <w:r>
        <w:rPr>
          <w:rFonts w:hint="eastAsia"/>
        </w:rPr>
        <w:t>喷放七氟</w:t>
      </w:r>
      <w:proofErr w:type="gramEnd"/>
      <w:r>
        <w:rPr>
          <w:rFonts w:hint="eastAsia"/>
        </w:rPr>
        <w:t>丙烷之前，应做到关闭；</w:t>
      </w:r>
    </w:p>
    <w:p w14:paraId="5B869A6C" w14:textId="77777777" w:rsidR="00635CF2" w:rsidRDefault="00635CF2" w:rsidP="00536DC0">
      <w:pPr>
        <w:jc w:val="both"/>
      </w:pPr>
      <w:r>
        <w:rPr>
          <w:rFonts w:hint="eastAsia"/>
        </w:rPr>
        <w:t xml:space="preserve">5) </w:t>
      </w:r>
      <w:r>
        <w:rPr>
          <w:rFonts w:hint="eastAsia"/>
        </w:rPr>
        <w:t>当设有外开弹性闭门器或弹簧门时，如果其开口面积不小于泄压</w:t>
      </w:r>
      <w:proofErr w:type="gramStart"/>
      <w:r>
        <w:rPr>
          <w:rFonts w:hint="eastAsia"/>
        </w:rPr>
        <w:t>口计算</w:t>
      </w:r>
      <w:proofErr w:type="gramEnd"/>
      <w:r>
        <w:rPr>
          <w:rFonts w:hint="eastAsia"/>
        </w:rPr>
        <w:t>面积，不须另设泄压口。</w:t>
      </w:r>
    </w:p>
    <w:p w14:paraId="55DEF6F4" w14:textId="77777777" w:rsidR="00635CF2" w:rsidRDefault="00635CF2" w:rsidP="00536DC0">
      <w:pPr>
        <w:jc w:val="both"/>
      </w:pPr>
      <w:r>
        <w:rPr>
          <w:rFonts w:hint="eastAsia"/>
        </w:rPr>
        <w:t xml:space="preserve">6) </w:t>
      </w:r>
      <w:r>
        <w:rPr>
          <w:rFonts w:hint="eastAsia"/>
        </w:rPr>
        <w:t>安装在防护区里的位置应选择能避免接近热源和太阳光直接照射的地方，并靠近墙体安装。喷嘴的喷射方向应朝防护区。</w:t>
      </w:r>
    </w:p>
    <w:p w14:paraId="65B4C0AF" w14:textId="77777777" w:rsidR="00635CF2" w:rsidRDefault="00635CF2" w:rsidP="00536DC0">
      <w:pPr>
        <w:jc w:val="both"/>
      </w:pPr>
      <w:r>
        <w:rPr>
          <w:rFonts w:hint="eastAsia"/>
        </w:rPr>
        <w:t>（</w:t>
      </w:r>
      <w:r>
        <w:rPr>
          <w:rFonts w:hint="eastAsia"/>
        </w:rPr>
        <w:t>8</w:t>
      </w:r>
      <w:r>
        <w:rPr>
          <w:rFonts w:hint="eastAsia"/>
        </w:rPr>
        <w:t>）</w:t>
      </w:r>
      <w:proofErr w:type="gramStart"/>
      <w:r>
        <w:rPr>
          <w:rFonts w:hint="eastAsia"/>
        </w:rPr>
        <w:t>柜式七氟丙烷</w:t>
      </w:r>
      <w:proofErr w:type="gramEnd"/>
      <w:r>
        <w:rPr>
          <w:rFonts w:hint="eastAsia"/>
        </w:rPr>
        <w:t>装置安装</w:t>
      </w:r>
    </w:p>
    <w:p w14:paraId="6250F5CE" w14:textId="77777777" w:rsidR="00635CF2" w:rsidRDefault="00635CF2" w:rsidP="00536DC0">
      <w:pPr>
        <w:jc w:val="both"/>
      </w:pPr>
      <w:r>
        <w:rPr>
          <w:rFonts w:hint="eastAsia"/>
        </w:rPr>
        <w:t>1</w:t>
      </w:r>
      <w:r>
        <w:rPr>
          <w:rFonts w:hint="eastAsia"/>
        </w:rPr>
        <w:t>）将柜体放置在防护区气体灭火设计图纸所标识位置，建议尽量使柜体背部安装在防护区靠墙</w:t>
      </w:r>
      <w:proofErr w:type="gramStart"/>
      <w:r>
        <w:rPr>
          <w:rFonts w:hint="eastAsia"/>
        </w:rPr>
        <w:t>或靠柱位置</w:t>
      </w:r>
      <w:proofErr w:type="gramEnd"/>
      <w:r>
        <w:rPr>
          <w:rFonts w:hint="eastAsia"/>
        </w:rPr>
        <w:t>，单台时应将</w:t>
      </w:r>
      <w:proofErr w:type="gramStart"/>
      <w:r>
        <w:rPr>
          <w:rFonts w:hint="eastAsia"/>
        </w:rPr>
        <w:t>喷嘴位</w:t>
      </w:r>
      <w:proofErr w:type="gramEnd"/>
      <w:r>
        <w:rPr>
          <w:rFonts w:hint="eastAsia"/>
        </w:rPr>
        <w:t>基本对准重点保护设备，多台时应均匀分布，并保证柜体平稳无晃动和倾斜。</w:t>
      </w:r>
    </w:p>
    <w:p w14:paraId="56F2BFD1" w14:textId="77777777" w:rsidR="00635CF2" w:rsidRDefault="00635CF2" w:rsidP="00536DC0">
      <w:pPr>
        <w:jc w:val="both"/>
      </w:pPr>
      <w:r>
        <w:rPr>
          <w:rFonts w:hint="eastAsia"/>
        </w:rPr>
        <w:lastRenderedPageBreak/>
        <w:t>2</w:t>
      </w:r>
      <w:r>
        <w:rPr>
          <w:rFonts w:hint="eastAsia"/>
        </w:rPr>
        <w:t>）将</w:t>
      </w:r>
      <w:proofErr w:type="gramStart"/>
      <w:r>
        <w:rPr>
          <w:rFonts w:hint="eastAsia"/>
        </w:rPr>
        <w:t>灭火剂储瓶搬进</w:t>
      </w:r>
      <w:proofErr w:type="gramEnd"/>
      <w:r>
        <w:rPr>
          <w:rFonts w:hint="eastAsia"/>
        </w:rPr>
        <w:t>柜子中央，正面（喷字面）向外，并用</w:t>
      </w:r>
      <w:proofErr w:type="gramStart"/>
      <w:r>
        <w:rPr>
          <w:rFonts w:hint="eastAsia"/>
        </w:rPr>
        <w:t>储瓶抱箍和</w:t>
      </w:r>
      <w:proofErr w:type="gramEnd"/>
      <w:r>
        <w:rPr>
          <w:rFonts w:hint="eastAsia"/>
        </w:rPr>
        <w:t>七字钩固定在柜体上，注意不要压坏柜体。若是双瓶组，将主动</w:t>
      </w:r>
      <w:proofErr w:type="gramStart"/>
      <w:r>
        <w:rPr>
          <w:rFonts w:hint="eastAsia"/>
        </w:rPr>
        <w:t>储瓶用储瓶抱箍固定</w:t>
      </w:r>
      <w:proofErr w:type="gramEnd"/>
      <w:r>
        <w:rPr>
          <w:rFonts w:hint="eastAsia"/>
        </w:rPr>
        <w:t>在柜内右边，然后在左边固定好从动储瓶。</w:t>
      </w:r>
    </w:p>
    <w:p w14:paraId="39B5A8EA" w14:textId="77777777" w:rsidR="00635CF2" w:rsidRDefault="00635CF2" w:rsidP="00536DC0">
      <w:pPr>
        <w:jc w:val="both"/>
      </w:pPr>
      <w:r>
        <w:rPr>
          <w:rFonts w:hint="eastAsia"/>
        </w:rPr>
        <w:t>3</w:t>
      </w:r>
      <w:r>
        <w:rPr>
          <w:rFonts w:hint="eastAsia"/>
        </w:rPr>
        <w:t>）将喷嘴安装在柜体上部喷嘴孔，喷射</w:t>
      </w:r>
      <w:proofErr w:type="gramStart"/>
      <w:r>
        <w:rPr>
          <w:rFonts w:hint="eastAsia"/>
        </w:rPr>
        <w:t>方向朝柜外</w:t>
      </w:r>
      <w:proofErr w:type="gramEnd"/>
      <w:r>
        <w:rPr>
          <w:rFonts w:hint="eastAsia"/>
        </w:rPr>
        <w:t>，内部用紧固螺母固定在柜体上。</w:t>
      </w:r>
    </w:p>
    <w:p w14:paraId="091DF9BE" w14:textId="77777777" w:rsidR="00635CF2" w:rsidRDefault="00635CF2" w:rsidP="00536DC0">
      <w:pPr>
        <w:jc w:val="both"/>
      </w:pPr>
      <w:r>
        <w:rPr>
          <w:rFonts w:hint="eastAsia"/>
        </w:rPr>
        <w:t>4</w:t>
      </w:r>
      <w:r>
        <w:rPr>
          <w:rFonts w:hint="eastAsia"/>
        </w:rPr>
        <w:t>）高压软管带弯头侧接头连接在容器阀灭火剂出口螺纹上，扳手拧紧。另一侧连接在喷嘴末端螺纹上，扳手拧紧。</w:t>
      </w:r>
    </w:p>
    <w:p w14:paraId="5E02B49B" w14:textId="77777777" w:rsidR="00635CF2" w:rsidRDefault="00635CF2" w:rsidP="00536DC0">
      <w:pPr>
        <w:jc w:val="both"/>
      </w:pPr>
      <w:r>
        <w:rPr>
          <w:rFonts w:hint="eastAsia"/>
        </w:rPr>
        <w:t>5</w:t>
      </w:r>
      <w:r>
        <w:rPr>
          <w:rFonts w:hint="eastAsia"/>
        </w:rPr>
        <w:t>）压力信号器调试好后安装在高压软管相应接口上，扳手拧紧。</w:t>
      </w:r>
    </w:p>
    <w:p w14:paraId="28D77C32" w14:textId="77777777" w:rsidR="00635CF2" w:rsidRDefault="00635CF2" w:rsidP="00536DC0">
      <w:pPr>
        <w:jc w:val="both"/>
      </w:pPr>
      <w:r>
        <w:rPr>
          <w:rFonts w:hint="eastAsia"/>
        </w:rPr>
        <w:t>6</w:t>
      </w:r>
      <w:r>
        <w:rPr>
          <w:rFonts w:hint="eastAsia"/>
        </w:rPr>
        <w:t>）压力表安装在容器阀压力表接口上，扳手拧紧。</w:t>
      </w:r>
    </w:p>
    <w:p w14:paraId="6DC4547E" w14:textId="77777777" w:rsidR="00635CF2" w:rsidRDefault="00635CF2" w:rsidP="00536DC0">
      <w:pPr>
        <w:jc w:val="both"/>
      </w:pPr>
      <w:r>
        <w:rPr>
          <w:rFonts w:hint="eastAsia"/>
        </w:rPr>
        <w:t>7</w:t>
      </w:r>
      <w:r>
        <w:rPr>
          <w:rFonts w:hint="eastAsia"/>
        </w:rPr>
        <w:t>）将电磁驱动器安装</w:t>
      </w:r>
      <w:proofErr w:type="gramStart"/>
      <w:r>
        <w:rPr>
          <w:rFonts w:hint="eastAsia"/>
        </w:rPr>
        <w:t>在储瓶容器</w:t>
      </w:r>
      <w:proofErr w:type="gramEnd"/>
      <w:r>
        <w:rPr>
          <w:rFonts w:hint="eastAsia"/>
        </w:rPr>
        <w:t>阀上（应在确保调试完毕后安装）。若是双瓶组，将电磁驱动器安装在</w:t>
      </w:r>
      <w:proofErr w:type="gramStart"/>
      <w:r>
        <w:rPr>
          <w:rFonts w:hint="eastAsia"/>
        </w:rPr>
        <w:t>主动储瓶容器</w:t>
      </w:r>
      <w:proofErr w:type="gramEnd"/>
      <w:r>
        <w:rPr>
          <w:rFonts w:hint="eastAsia"/>
        </w:rPr>
        <w:t>阀上，气动驱动器安装在</w:t>
      </w:r>
      <w:proofErr w:type="gramStart"/>
      <w:r>
        <w:rPr>
          <w:rFonts w:hint="eastAsia"/>
        </w:rPr>
        <w:t>从动储瓶容器</w:t>
      </w:r>
      <w:proofErr w:type="gramEnd"/>
      <w:r>
        <w:rPr>
          <w:rFonts w:hint="eastAsia"/>
        </w:rPr>
        <w:t>阀上。</w:t>
      </w:r>
    </w:p>
    <w:p w14:paraId="1FEA46CF" w14:textId="77777777" w:rsidR="00635CF2" w:rsidRDefault="00635CF2" w:rsidP="00536DC0">
      <w:pPr>
        <w:jc w:val="both"/>
      </w:pPr>
      <w:r>
        <w:rPr>
          <w:rFonts w:hint="eastAsia"/>
        </w:rPr>
        <w:t>8</w:t>
      </w:r>
      <w:r>
        <w:rPr>
          <w:rFonts w:hint="eastAsia"/>
        </w:rPr>
        <w:t>）安装双瓶</w:t>
      </w:r>
      <w:proofErr w:type="gramStart"/>
      <w:r>
        <w:rPr>
          <w:rFonts w:hint="eastAsia"/>
        </w:rPr>
        <w:t>组启动</w:t>
      </w:r>
      <w:proofErr w:type="gramEnd"/>
      <w:r>
        <w:rPr>
          <w:rFonts w:hint="eastAsia"/>
        </w:rPr>
        <w:t>管路。若两瓶组距离有偏差会导致该部件安装不上，此时需微调两瓶组的位置。（单瓶组无此操作）</w:t>
      </w:r>
    </w:p>
    <w:p w14:paraId="79AB2F5D" w14:textId="77777777" w:rsidR="00635CF2" w:rsidRDefault="00635CF2" w:rsidP="00536DC0">
      <w:pPr>
        <w:jc w:val="both"/>
      </w:pPr>
      <w:r>
        <w:rPr>
          <w:rFonts w:hint="eastAsia"/>
        </w:rPr>
        <w:t>9</w:t>
      </w:r>
      <w:r>
        <w:rPr>
          <w:rFonts w:hint="eastAsia"/>
        </w:rPr>
        <w:t>）将压力信号器及电磁驱动器的线路从柜体后预留穿线孔穿出，并与报警灭火控制器接通。注意使用防护套管，以免损坏线路。</w:t>
      </w:r>
    </w:p>
    <w:p w14:paraId="3744FD85" w14:textId="77777777" w:rsidR="00635CF2" w:rsidRDefault="00635CF2" w:rsidP="00536DC0">
      <w:pPr>
        <w:jc w:val="both"/>
      </w:pPr>
      <w:r>
        <w:rPr>
          <w:rFonts w:hint="eastAsia"/>
        </w:rPr>
        <w:t>10</w:t>
      </w:r>
      <w:r>
        <w:rPr>
          <w:rFonts w:hint="eastAsia"/>
        </w:rPr>
        <w:t>）检查各个安装连接部位，必须保证固定牢靠，管路连接密封良好，线路连接无误。至此，</w:t>
      </w:r>
      <w:proofErr w:type="gramStart"/>
      <w:r>
        <w:rPr>
          <w:rFonts w:hint="eastAsia"/>
        </w:rPr>
        <w:t>整套七氟丙烷</w:t>
      </w:r>
      <w:proofErr w:type="gramEnd"/>
      <w:r>
        <w:rPr>
          <w:rFonts w:hint="eastAsia"/>
        </w:rPr>
        <w:t>灭火装置安装完毕。</w:t>
      </w:r>
    </w:p>
    <w:p w14:paraId="6CBE9F2C" w14:textId="7DB153FB" w:rsidR="00635CF2" w:rsidRDefault="00635CF2" w:rsidP="00536DC0">
      <w:pPr>
        <w:pStyle w:val="5"/>
      </w:pPr>
      <w:r>
        <w:rPr>
          <w:rFonts w:hint="eastAsia"/>
        </w:rPr>
        <w:t>新风系统</w:t>
      </w:r>
    </w:p>
    <w:p w14:paraId="67ED3C3D" w14:textId="77777777" w:rsidR="00635CF2" w:rsidRDefault="00635CF2" w:rsidP="00536DC0">
      <w:pPr>
        <w:jc w:val="both"/>
      </w:pPr>
      <w:r>
        <w:rPr>
          <w:rFonts w:hint="eastAsia"/>
        </w:rPr>
        <w:t>安装工艺流程</w:t>
      </w:r>
    </w:p>
    <w:p w14:paraId="132CE7AD" w14:textId="77777777" w:rsidR="00635CF2" w:rsidRDefault="00635CF2" w:rsidP="00536DC0">
      <w:pPr>
        <w:jc w:val="both"/>
      </w:pPr>
      <w:r>
        <w:rPr>
          <w:rFonts w:hint="eastAsia"/>
        </w:rPr>
        <w:t>（</w:t>
      </w:r>
      <w:r>
        <w:rPr>
          <w:rFonts w:hint="eastAsia"/>
        </w:rPr>
        <w:t>1</w:t>
      </w:r>
      <w:r>
        <w:rPr>
          <w:rFonts w:hint="eastAsia"/>
        </w:rPr>
        <w:t>）主机吊装</w:t>
      </w:r>
    </w:p>
    <w:p w14:paraId="3CC08076" w14:textId="77777777" w:rsidR="00635CF2" w:rsidRDefault="00635CF2" w:rsidP="00536DC0">
      <w:pPr>
        <w:jc w:val="both"/>
      </w:pPr>
      <w:r>
        <w:rPr>
          <w:rFonts w:hint="eastAsia"/>
        </w:rPr>
        <w:t>主机是新风系统中的核心部件，是系统发挥作用的动力源，也是唯一可能出现噪音的部件。主机的吊装要科学谨慎。</w:t>
      </w:r>
    </w:p>
    <w:p w14:paraId="400CF394" w14:textId="77777777" w:rsidR="00635CF2" w:rsidRDefault="00635CF2" w:rsidP="00536DC0">
      <w:pPr>
        <w:jc w:val="both"/>
      </w:pPr>
      <w:r>
        <w:rPr>
          <w:rFonts w:hint="eastAsia"/>
        </w:rPr>
        <w:t xml:space="preserve"> 1)</w:t>
      </w:r>
      <w:r>
        <w:rPr>
          <w:rFonts w:hint="eastAsia"/>
        </w:rPr>
        <w:t>主机安装前必须检查外观尺寸、性能参数，是否适用于本安装环境。检查风机叶轮与机壳间的间隙和风扇转动是否符合要求，箱体内应无杂物。</w:t>
      </w:r>
    </w:p>
    <w:p w14:paraId="4BE93DE5" w14:textId="77777777" w:rsidR="00635CF2" w:rsidRDefault="00635CF2" w:rsidP="00536DC0">
      <w:pPr>
        <w:jc w:val="both"/>
      </w:pPr>
      <w:r>
        <w:rPr>
          <w:rFonts w:hint="eastAsia"/>
        </w:rPr>
        <w:t xml:space="preserve"> 2)</w:t>
      </w:r>
      <w:r>
        <w:rPr>
          <w:rFonts w:hint="eastAsia"/>
        </w:rPr>
        <w:t>吊装主机的原则：主机排风出口可直通风道或者室外。机器距离风道不宜过短</w:t>
      </w:r>
      <w:r>
        <w:rPr>
          <w:rFonts w:hint="eastAsia"/>
        </w:rPr>
        <w:t>(</w:t>
      </w:r>
      <w:r>
        <w:rPr>
          <w:rFonts w:hint="eastAsia"/>
        </w:rPr>
        <w:t>小于米</w:t>
      </w:r>
      <w:r>
        <w:rPr>
          <w:rFonts w:hint="eastAsia"/>
        </w:rPr>
        <w:t>)</w:t>
      </w:r>
      <w:r>
        <w:rPr>
          <w:rFonts w:hint="eastAsia"/>
        </w:rPr>
        <w:t>，进入通风竖井的管道不应太长，以通风竖井内长的</w:t>
      </w:r>
      <w:r>
        <w:rPr>
          <w:rFonts w:hint="eastAsia"/>
        </w:rPr>
        <w:t>1/5</w:t>
      </w:r>
      <w:r>
        <w:rPr>
          <w:rFonts w:hint="eastAsia"/>
        </w:rPr>
        <w:t>为宜。机器安装最好能直连风道</w:t>
      </w:r>
      <w:r>
        <w:rPr>
          <w:rFonts w:hint="eastAsia"/>
        </w:rPr>
        <w:t>(</w:t>
      </w:r>
      <w:r>
        <w:rPr>
          <w:rFonts w:hint="eastAsia"/>
        </w:rPr>
        <w:t>或室外排气口</w:t>
      </w:r>
      <w:r>
        <w:rPr>
          <w:rFonts w:hint="eastAsia"/>
        </w:rPr>
        <w:t>)</w:t>
      </w:r>
      <w:r>
        <w:rPr>
          <w:rFonts w:hint="eastAsia"/>
        </w:rPr>
        <w:t>，应尽量没有弯度以减少阻力。主机安装应牢固、水平，吊杆螺母必须有防松和减震措施，保证安全牢固无振动。在主机吊装位置下方的吊顶，必须留有大小合适的检修口，安装位置应便于安装与检修保养。</w:t>
      </w:r>
    </w:p>
    <w:p w14:paraId="4DF85ED2" w14:textId="77777777" w:rsidR="00635CF2" w:rsidRDefault="00635CF2" w:rsidP="00536DC0">
      <w:pPr>
        <w:jc w:val="both"/>
      </w:pPr>
      <w:r>
        <w:rPr>
          <w:rFonts w:hint="eastAsia"/>
        </w:rPr>
        <w:t>（</w:t>
      </w:r>
      <w:r>
        <w:rPr>
          <w:rFonts w:hint="eastAsia"/>
        </w:rPr>
        <w:t>2</w:t>
      </w:r>
      <w:r>
        <w:rPr>
          <w:rFonts w:hint="eastAsia"/>
        </w:rPr>
        <w:t>）管路排布</w:t>
      </w:r>
    </w:p>
    <w:p w14:paraId="4C5A75F4" w14:textId="77777777" w:rsidR="00635CF2" w:rsidRDefault="00635CF2" w:rsidP="00536DC0">
      <w:pPr>
        <w:jc w:val="both"/>
      </w:pPr>
      <w:r>
        <w:rPr>
          <w:rFonts w:hint="eastAsia"/>
        </w:rPr>
        <w:lastRenderedPageBreak/>
        <w:t>在一套新风系统的安装过程中，管路的排布是非常关键的部分，因为管路的排布会影响到系统风量损耗、系统噪音等多个方面。</w:t>
      </w:r>
    </w:p>
    <w:p w14:paraId="456BFF69" w14:textId="77777777" w:rsidR="00635CF2" w:rsidRDefault="00635CF2" w:rsidP="00536DC0">
      <w:pPr>
        <w:jc w:val="both"/>
      </w:pPr>
      <w:r>
        <w:rPr>
          <w:rFonts w:hint="eastAsia"/>
        </w:rPr>
        <w:t>一般要求：</w:t>
      </w:r>
    </w:p>
    <w:p w14:paraId="5B323CF4" w14:textId="77777777" w:rsidR="00635CF2" w:rsidRDefault="00635CF2" w:rsidP="00536DC0">
      <w:pPr>
        <w:jc w:val="both"/>
      </w:pPr>
      <w:r>
        <w:rPr>
          <w:rFonts w:hint="eastAsia"/>
        </w:rPr>
        <w:t>通风管</w:t>
      </w:r>
      <w:proofErr w:type="gramStart"/>
      <w:r>
        <w:rPr>
          <w:rFonts w:hint="eastAsia"/>
        </w:rPr>
        <w:t>径</w:t>
      </w:r>
      <w:proofErr w:type="gramEnd"/>
      <w:r>
        <w:rPr>
          <w:rFonts w:hint="eastAsia"/>
        </w:rPr>
        <w:t>尺寸应根据主机接口大小、风量大小及风压进行合理选择，通风管道规格的检查，风管以内径为准，其配件以外径为准</w:t>
      </w:r>
    </w:p>
    <w:p w14:paraId="3159465E" w14:textId="77777777" w:rsidR="00635CF2" w:rsidRDefault="00635CF2" w:rsidP="00536DC0">
      <w:pPr>
        <w:jc w:val="both"/>
      </w:pPr>
      <w:r>
        <w:rPr>
          <w:rFonts w:hint="eastAsia"/>
        </w:rPr>
        <w:t>圆形风管的斜插式三通或四通，其夹角宜为</w:t>
      </w:r>
      <w:r>
        <w:rPr>
          <w:rFonts w:hint="eastAsia"/>
        </w:rPr>
        <w:t>15</w:t>
      </w:r>
      <w:r>
        <w:rPr>
          <w:rFonts w:hint="eastAsia"/>
        </w:rPr>
        <w:t>°～</w:t>
      </w:r>
      <w:r>
        <w:rPr>
          <w:rFonts w:hint="eastAsia"/>
        </w:rPr>
        <w:t>60</w:t>
      </w:r>
      <w:r>
        <w:rPr>
          <w:rFonts w:hint="eastAsia"/>
        </w:rPr>
        <w:t>°，夹角的允许偏差为不大于</w:t>
      </w:r>
      <w:r>
        <w:rPr>
          <w:rFonts w:hint="eastAsia"/>
        </w:rPr>
        <w:t>3</w:t>
      </w:r>
      <w:r>
        <w:rPr>
          <w:rFonts w:hint="eastAsia"/>
        </w:rPr>
        <w:t>°。</w:t>
      </w:r>
    </w:p>
    <w:p w14:paraId="48ED42F0" w14:textId="77777777" w:rsidR="00635CF2" w:rsidRDefault="00635CF2" w:rsidP="00536DC0">
      <w:pPr>
        <w:jc w:val="both"/>
      </w:pPr>
      <w:r>
        <w:rPr>
          <w:rFonts w:hint="eastAsia"/>
        </w:rPr>
        <w:t>风管和配件内外面应平整无裂漏、圆弧均匀、纵向接缝应错开，咬口缝应紧密，宽度均匀。</w:t>
      </w:r>
    </w:p>
    <w:p w14:paraId="512DD345" w14:textId="77777777" w:rsidR="00635CF2" w:rsidRDefault="00635CF2" w:rsidP="00536DC0">
      <w:pPr>
        <w:jc w:val="both"/>
      </w:pPr>
      <w:r>
        <w:rPr>
          <w:rFonts w:hint="eastAsia"/>
        </w:rPr>
        <w:t>复合材料风管的覆面材料为不燃在</w:t>
      </w:r>
      <w:r>
        <w:rPr>
          <w:rFonts w:hint="eastAsia"/>
        </w:rPr>
        <w:t>(</w:t>
      </w:r>
      <w:r>
        <w:rPr>
          <w:rFonts w:hint="eastAsia"/>
        </w:rPr>
        <w:t>或阻燃</w:t>
      </w:r>
      <w:r>
        <w:rPr>
          <w:rFonts w:hint="eastAsia"/>
        </w:rPr>
        <w:t>)</w:t>
      </w:r>
      <w:r>
        <w:rPr>
          <w:rFonts w:hint="eastAsia"/>
        </w:rPr>
        <w:t>材质较好，内部的绝热材料应为不燃或难燃</w:t>
      </w:r>
      <w:r>
        <w:rPr>
          <w:rFonts w:hint="eastAsia"/>
        </w:rPr>
        <w:t>B1</w:t>
      </w:r>
      <w:r>
        <w:rPr>
          <w:rFonts w:hint="eastAsia"/>
        </w:rPr>
        <w:t>级，且对人体无毒害的材料。</w:t>
      </w:r>
    </w:p>
    <w:p w14:paraId="660ECEFD" w14:textId="77777777" w:rsidR="00635CF2" w:rsidRDefault="00635CF2" w:rsidP="00536DC0">
      <w:pPr>
        <w:jc w:val="both"/>
      </w:pPr>
      <w:r>
        <w:rPr>
          <w:rFonts w:hint="eastAsia"/>
        </w:rPr>
        <w:t>与主机连接的管道内壁应光滑，尽量保持平直，减少弯头的使用以减少阻力；</w:t>
      </w:r>
      <w:r>
        <w:rPr>
          <w:rFonts w:hint="eastAsia"/>
        </w:rPr>
        <w:t>(</w:t>
      </w:r>
      <w:r>
        <w:rPr>
          <w:rFonts w:hint="eastAsia"/>
        </w:rPr>
        <w:t>双向</w:t>
      </w:r>
      <w:proofErr w:type="gramStart"/>
      <w:r>
        <w:rPr>
          <w:rFonts w:hint="eastAsia"/>
        </w:rPr>
        <w:t>流系统</w:t>
      </w:r>
      <w:proofErr w:type="gramEnd"/>
      <w:r>
        <w:rPr>
          <w:rFonts w:hint="eastAsia"/>
        </w:rPr>
        <w:t>)</w:t>
      </w:r>
      <w:r>
        <w:rPr>
          <w:rFonts w:hint="eastAsia"/>
        </w:rPr>
        <w:t>新风管道进风口应设过滤网罩；进风口位置应选在空气不受污染的地方。</w:t>
      </w:r>
    </w:p>
    <w:p w14:paraId="6127A057" w14:textId="77777777" w:rsidR="00635CF2" w:rsidRDefault="00635CF2" w:rsidP="00536DC0">
      <w:pPr>
        <w:jc w:val="both"/>
      </w:pPr>
      <w:r>
        <w:rPr>
          <w:rFonts w:hint="eastAsia"/>
        </w:rPr>
        <w:t>风管与部件支、吊、托架的配件、射钉或膨胀螺栓</w:t>
      </w:r>
      <w:r>
        <w:rPr>
          <w:rFonts w:hint="eastAsia"/>
        </w:rPr>
        <w:t>(</w:t>
      </w:r>
      <w:r>
        <w:rPr>
          <w:rFonts w:hint="eastAsia"/>
        </w:rPr>
        <w:t>含组合膨胀螺栓</w:t>
      </w:r>
      <w:r>
        <w:rPr>
          <w:rFonts w:hint="eastAsia"/>
        </w:rPr>
        <w:t>)</w:t>
      </w:r>
      <w:r>
        <w:rPr>
          <w:rFonts w:hint="eastAsia"/>
        </w:rPr>
        <w:t>位置应安装正确且到位、牢固可靠，埋入部分应去除油污，并不得涂漆。</w:t>
      </w:r>
    </w:p>
    <w:p w14:paraId="483F210A" w14:textId="77777777" w:rsidR="00635CF2" w:rsidRDefault="00635CF2" w:rsidP="00536DC0">
      <w:pPr>
        <w:jc w:val="both"/>
      </w:pPr>
      <w:r>
        <w:rPr>
          <w:rFonts w:hint="eastAsia"/>
        </w:rPr>
        <w:t>用膨胀螺栓</w:t>
      </w:r>
      <w:r>
        <w:rPr>
          <w:rFonts w:hint="eastAsia"/>
        </w:rPr>
        <w:t>(</w:t>
      </w:r>
      <w:r>
        <w:rPr>
          <w:rFonts w:hint="eastAsia"/>
        </w:rPr>
        <w:t>含组合膨胀螺栓</w:t>
      </w:r>
      <w:r>
        <w:rPr>
          <w:rFonts w:hint="eastAsia"/>
        </w:rPr>
        <w:t>)</w:t>
      </w:r>
      <w:r>
        <w:rPr>
          <w:rFonts w:hint="eastAsia"/>
        </w:rPr>
        <w:t>固定支、吊、托架时，应符合膨胀螺栓使用技术条件规定执行。支、吊、托架的形式应符合设计规定。当设计无规定时，可如下进行：排气罩的安装宜在设备就位后进行，位置应正确，固定应可靠，支、吊架的设置应不影响其它部分操作。</w:t>
      </w:r>
    </w:p>
    <w:p w14:paraId="38E36B01" w14:textId="77777777" w:rsidR="00635CF2" w:rsidRDefault="00635CF2" w:rsidP="00536DC0">
      <w:pPr>
        <w:jc w:val="both"/>
      </w:pPr>
      <w:r>
        <w:rPr>
          <w:rFonts w:hint="eastAsia"/>
        </w:rPr>
        <w:t>安装膨胀螺栓时，须配件完整。吊筋旋转到膨胀螺栓完全张开为宜，吊筋长度应以吊顶下平为直准，减去吊顶厚度、风管及管卡长度，准确测量后，得出数据。为利于安装，吊筋两端头应打坡。</w:t>
      </w:r>
    </w:p>
    <w:p w14:paraId="078CCE33" w14:textId="77777777" w:rsidR="00635CF2" w:rsidRDefault="00635CF2" w:rsidP="00536DC0">
      <w:pPr>
        <w:jc w:val="both"/>
      </w:pPr>
      <w:r>
        <w:rPr>
          <w:rFonts w:hint="eastAsia"/>
        </w:rPr>
        <w:t>在</w:t>
      </w:r>
      <w:r>
        <w:rPr>
          <w:rFonts w:hint="eastAsia"/>
        </w:rPr>
        <w:t>PVC</w:t>
      </w:r>
      <w:r>
        <w:rPr>
          <w:rFonts w:hint="eastAsia"/>
        </w:rPr>
        <w:t>管道的安装中，不能使用</w:t>
      </w:r>
      <w:r>
        <w:rPr>
          <w:rFonts w:hint="eastAsia"/>
        </w:rPr>
        <w:t>90</w:t>
      </w:r>
      <w:r>
        <w:rPr>
          <w:rFonts w:hint="eastAsia"/>
        </w:rPr>
        <w:t>度弯头，应使用</w:t>
      </w:r>
      <w:r>
        <w:rPr>
          <w:rFonts w:hint="eastAsia"/>
        </w:rPr>
        <w:t>45</w:t>
      </w:r>
      <w:r>
        <w:rPr>
          <w:rFonts w:hint="eastAsia"/>
        </w:rPr>
        <w:t>度弯头，以减少风阻。管道安装要稳固，与风机接口处用胶带</w:t>
      </w:r>
      <w:r>
        <w:rPr>
          <w:rFonts w:hint="eastAsia"/>
        </w:rPr>
        <w:t>(PVC</w:t>
      </w:r>
      <w:r>
        <w:rPr>
          <w:rFonts w:hint="eastAsia"/>
        </w:rPr>
        <w:t>管道不可直接相连，应采用软连接</w:t>
      </w:r>
      <w:r>
        <w:rPr>
          <w:rFonts w:hint="eastAsia"/>
        </w:rPr>
        <w:t>)</w:t>
      </w:r>
      <w:r>
        <w:rPr>
          <w:rFonts w:hint="eastAsia"/>
        </w:rPr>
        <w:t>固定结实，避免风管的脱落。</w:t>
      </w:r>
    </w:p>
    <w:p w14:paraId="3FCF1CEB" w14:textId="77777777" w:rsidR="00635CF2" w:rsidRDefault="00635CF2" w:rsidP="00536DC0">
      <w:pPr>
        <w:jc w:val="both"/>
      </w:pPr>
      <w:r>
        <w:rPr>
          <w:rFonts w:hint="eastAsia"/>
        </w:rPr>
        <w:t>(3)</w:t>
      </w:r>
      <w:r>
        <w:rPr>
          <w:rFonts w:hint="eastAsia"/>
        </w:rPr>
        <w:t>具体连接要求</w:t>
      </w:r>
    </w:p>
    <w:p w14:paraId="07954B86" w14:textId="77777777" w:rsidR="00635CF2" w:rsidRDefault="00635CF2" w:rsidP="00536DC0">
      <w:pPr>
        <w:jc w:val="both"/>
      </w:pPr>
      <w:r>
        <w:rPr>
          <w:rFonts w:hint="eastAsia"/>
        </w:rPr>
        <w:t>为减少材料浪费与安装误差，在安装前，据现场测量的精确结构数据，进行预装配。</w:t>
      </w:r>
    </w:p>
    <w:p w14:paraId="057F1997" w14:textId="77777777" w:rsidR="00635CF2" w:rsidRDefault="00635CF2" w:rsidP="00536DC0">
      <w:pPr>
        <w:jc w:val="both"/>
      </w:pPr>
      <w:r>
        <w:rPr>
          <w:rFonts w:hint="eastAsia"/>
        </w:rPr>
        <w:t xml:space="preserve"> 1)</w:t>
      </w:r>
      <w:r>
        <w:rPr>
          <w:rFonts w:hint="eastAsia"/>
        </w:rPr>
        <w:t>直接</w:t>
      </w:r>
      <w:r>
        <w:rPr>
          <w:rFonts w:hint="eastAsia"/>
        </w:rPr>
        <w:t>(</w:t>
      </w:r>
      <w:r>
        <w:rPr>
          <w:rFonts w:hint="eastAsia"/>
        </w:rPr>
        <w:t>管箍</w:t>
      </w:r>
      <w:r>
        <w:rPr>
          <w:rFonts w:hint="eastAsia"/>
        </w:rPr>
        <w:t>)</w:t>
      </w:r>
      <w:r>
        <w:rPr>
          <w:rFonts w:hint="eastAsia"/>
        </w:rPr>
        <w:t>的预装配</w:t>
      </w:r>
    </w:p>
    <w:p w14:paraId="78057B63" w14:textId="77777777" w:rsidR="00635CF2" w:rsidRDefault="00635CF2" w:rsidP="00536DC0">
      <w:pPr>
        <w:jc w:val="both"/>
      </w:pPr>
      <w:r>
        <w:rPr>
          <w:rFonts w:hint="eastAsia"/>
        </w:rPr>
        <w:t xml:space="preserve"> </w:t>
      </w:r>
      <w:r>
        <w:rPr>
          <w:rFonts w:hint="eastAsia"/>
        </w:rPr>
        <w:t>所有</w:t>
      </w:r>
      <w:r>
        <w:rPr>
          <w:rFonts w:hint="eastAsia"/>
        </w:rPr>
        <w:t>PVC</w:t>
      </w:r>
      <w:r>
        <w:rPr>
          <w:rFonts w:hint="eastAsia"/>
        </w:rPr>
        <w:t>管道端口须打坡口，从而使</w:t>
      </w:r>
      <w:r>
        <w:rPr>
          <w:rFonts w:hint="eastAsia"/>
        </w:rPr>
        <w:t>PVC</w:t>
      </w:r>
      <w:r>
        <w:rPr>
          <w:rFonts w:hint="eastAsia"/>
        </w:rPr>
        <w:t>管与管件直接、充分接触。刷</w:t>
      </w:r>
      <w:r>
        <w:rPr>
          <w:rFonts w:hint="eastAsia"/>
        </w:rPr>
        <w:t>PVC</w:t>
      </w:r>
      <w:r>
        <w:rPr>
          <w:rFonts w:hint="eastAsia"/>
        </w:rPr>
        <w:t>胶前，直节里面、</w:t>
      </w:r>
      <w:r>
        <w:rPr>
          <w:rFonts w:hint="eastAsia"/>
        </w:rPr>
        <w:t>PVC</w:t>
      </w:r>
      <w:r>
        <w:rPr>
          <w:rFonts w:hint="eastAsia"/>
        </w:rPr>
        <w:t>管插头外面的杂物及灰尘应清理干净；对接完成后，</w:t>
      </w:r>
      <w:r>
        <w:rPr>
          <w:rFonts w:hint="eastAsia"/>
        </w:rPr>
        <w:t>PVC</w:t>
      </w:r>
      <w:r>
        <w:rPr>
          <w:rFonts w:hint="eastAsia"/>
        </w:rPr>
        <w:t>管两端应垫</w:t>
      </w:r>
      <w:proofErr w:type="gramStart"/>
      <w:r>
        <w:rPr>
          <w:rFonts w:hint="eastAsia"/>
        </w:rPr>
        <w:t>至水平</w:t>
      </w:r>
      <w:proofErr w:type="gramEnd"/>
      <w:r>
        <w:rPr>
          <w:rFonts w:hint="eastAsia"/>
        </w:rPr>
        <w:t>状态，再检查是否在同一直线上，</w:t>
      </w:r>
      <w:proofErr w:type="gramStart"/>
      <w:r>
        <w:rPr>
          <w:rFonts w:hint="eastAsia"/>
        </w:rPr>
        <w:t>凉干</w:t>
      </w:r>
      <w:proofErr w:type="gramEnd"/>
      <w:r>
        <w:rPr>
          <w:rFonts w:hint="eastAsia"/>
        </w:rPr>
        <w:t>后备用。其它连接类似。</w:t>
      </w:r>
    </w:p>
    <w:p w14:paraId="055B7463" w14:textId="77777777" w:rsidR="00635CF2" w:rsidRDefault="00635CF2" w:rsidP="00536DC0">
      <w:pPr>
        <w:jc w:val="both"/>
      </w:pPr>
      <w:r>
        <w:rPr>
          <w:rFonts w:hint="eastAsia"/>
        </w:rPr>
        <w:lastRenderedPageBreak/>
        <w:t xml:space="preserve"> 2)45</w:t>
      </w:r>
      <w:r>
        <w:rPr>
          <w:rFonts w:hint="eastAsia"/>
        </w:rPr>
        <w:t>度弯头的安装</w:t>
      </w:r>
    </w:p>
    <w:p w14:paraId="208CB157" w14:textId="77777777" w:rsidR="00635CF2" w:rsidRDefault="00635CF2" w:rsidP="00536DC0">
      <w:pPr>
        <w:jc w:val="both"/>
      </w:pPr>
      <w:r>
        <w:rPr>
          <w:rFonts w:hint="eastAsia"/>
        </w:rPr>
        <w:t>两个</w:t>
      </w:r>
      <w:r>
        <w:rPr>
          <w:rFonts w:hint="eastAsia"/>
        </w:rPr>
        <w:t>45</w:t>
      </w:r>
      <w:r>
        <w:rPr>
          <w:rFonts w:hint="eastAsia"/>
        </w:rPr>
        <w:t>度弯头与直管组成</w:t>
      </w:r>
      <w:r>
        <w:rPr>
          <w:rFonts w:hint="eastAsia"/>
        </w:rPr>
        <w:t>90</w:t>
      </w:r>
      <w:r>
        <w:rPr>
          <w:rFonts w:hint="eastAsia"/>
        </w:rPr>
        <w:t>度大弯儿，正三通安装，</w:t>
      </w:r>
      <w:r>
        <w:rPr>
          <w:rFonts w:hint="eastAsia"/>
        </w:rPr>
        <w:t>45</w:t>
      </w:r>
      <w:r>
        <w:rPr>
          <w:rFonts w:hint="eastAsia"/>
        </w:rPr>
        <w:t>度三通安装，</w:t>
      </w:r>
      <w:r>
        <w:rPr>
          <w:rFonts w:hint="eastAsia"/>
        </w:rPr>
        <w:t>45</w:t>
      </w:r>
      <w:r>
        <w:rPr>
          <w:rFonts w:hint="eastAsia"/>
        </w:rPr>
        <w:t>度三通和</w:t>
      </w:r>
      <w:r>
        <w:rPr>
          <w:rFonts w:hint="eastAsia"/>
        </w:rPr>
        <w:t>45</w:t>
      </w:r>
      <w:r>
        <w:rPr>
          <w:rFonts w:hint="eastAsia"/>
        </w:rPr>
        <w:t>度弯头共同组成</w:t>
      </w:r>
      <w:r>
        <w:rPr>
          <w:rFonts w:hint="eastAsia"/>
        </w:rPr>
        <w:t>90</w:t>
      </w:r>
      <w:r>
        <w:rPr>
          <w:rFonts w:hint="eastAsia"/>
        </w:rPr>
        <w:t>度三通，直接件</w:t>
      </w:r>
      <w:r>
        <w:rPr>
          <w:rFonts w:hint="eastAsia"/>
        </w:rPr>
        <w:t>(</w:t>
      </w:r>
      <w:r>
        <w:rPr>
          <w:rFonts w:hint="eastAsia"/>
        </w:rPr>
        <w:t>管箍</w:t>
      </w:r>
      <w:r>
        <w:rPr>
          <w:rFonts w:hint="eastAsia"/>
        </w:rPr>
        <w:t>)</w:t>
      </w:r>
      <w:r>
        <w:rPr>
          <w:rFonts w:hint="eastAsia"/>
        </w:rPr>
        <w:t>的连接安装如下图：</w:t>
      </w:r>
    </w:p>
    <w:p w14:paraId="507C12FF" w14:textId="77777777" w:rsidR="00635CF2" w:rsidRDefault="00635CF2" w:rsidP="00536DC0">
      <w:pPr>
        <w:jc w:val="both"/>
      </w:pPr>
      <w:r>
        <w:rPr>
          <w:rFonts w:hint="eastAsia"/>
        </w:rPr>
        <w:t>（</w:t>
      </w:r>
      <w:r>
        <w:rPr>
          <w:rFonts w:hint="eastAsia"/>
        </w:rPr>
        <w:t>4</w:t>
      </w:r>
      <w:r>
        <w:rPr>
          <w:rFonts w:hint="eastAsia"/>
        </w:rPr>
        <w:t>）风口安装</w:t>
      </w:r>
    </w:p>
    <w:p w14:paraId="42F1A9E9" w14:textId="77777777" w:rsidR="00635CF2" w:rsidRDefault="00635CF2" w:rsidP="00536DC0">
      <w:pPr>
        <w:jc w:val="both"/>
      </w:pPr>
      <w:r>
        <w:rPr>
          <w:rFonts w:hint="eastAsia"/>
        </w:rPr>
        <w:t xml:space="preserve"> 1)</w:t>
      </w:r>
      <w:r>
        <w:rPr>
          <w:rFonts w:hint="eastAsia"/>
        </w:rPr>
        <w:t>排风口的安装</w:t>
      </w:r>
    </w:p>
    <w:p w14:paraId="4C10315A" w14:textId="77777777" w:rsidR="00635CF2" w:rsidRDefault="00635CF2" w:rsidP="00536DC0">
      <w:pPr>
        <w:jc w:val="both"/>
      </w:pPr>
      <w:r>
        <w:rPr>
          <w:rFonts w:hint="eastAsia"/>
        </w:rPr>
        <w:t>排风口分侧排、直</w:t>
      </w:r>
      <w:proofErr w:type="gramStart"/>
      <w:r>
        <w:rPr>
          <w:rFonts w:hint="eastAsia"/>
        </w:rPr>
        <w:t>排两种</w:t>
      </w:r>
      <w:proofErr w:type="gramEnd"/>
      <w:r>
        <w:rPr>
          <w:rFonts w:hint="eastAsia"/>
        </w:rPr>
        <w:t>形式，排风口安装要牢固，风口紧贴墙壁或吊顶。</w:t>
      </w:r>
      <w:r>
        <w:rPr>
          <w:rFonts w:hint="eastAsia"/>
        </w:rPr>
        <w:t xml:space="preserve"> </w:t>
      </w:r>
    </w:p>
    <w:p w14:paraId="24421E24" w14:textId="77777777" w:rsidR="00635CF2" w:rsidRDefault="00635CF2" w:rsidP="00536DC0">
      <w:pPr>
        <w:jc w:val="both"/>
      </w:pPr>
      <w:r>
        <w:rPr>
          <w:rFonts w:hint="eastAsia"/>
        </w:rPr>
        <w:t>2)</w:t>
      </w:r>
      <w:r>
        <w:rPr>
          <w:rFonts w:hint="eastAsia"/>
        </w:rPr>
        <w:t>进风器的安装</w:t>
      </w:r>
    </w:p>
    <w:p w14:paraId="178B19C1" w14:textId="77777777" w:rsidR="00635CF2" w:rsidRDefault="00635CF2" w:rsidP="00536DC0">
      <w:pPr>
        <w:jc w:val="both"/>
      </w:pPr>
      <w:r>
        <w:rPr>
          <w:rFonts w:hint="eastAsia"/>
        </w:rPr>
        <w:t>进风</w:t>
      </w:r>
      <w:proofErr w:type="gramStart"/>
      <w:r>
        <w:rPr>
          <w:rFonts w:hint="eastAsia"/>
        </w:rPr>
        <w:t>器位置</w:t>
      </w:r>
      <w:proofErr w:type="gramEnd"/>
      <w:r>
        <w:rPr>
          <w:rFonts w:hint="eastAsia"/>
        </w:rPr>
        <w:t>一般建议选择在住宅的窗户</w:t>
      </w:r>
      <w:proofErr w:type="gramStart"/>
      <w:r>
        <w:rPr>
          <w:rFonts w:hint="eastAsia"/>
        </w:rPr>
        <w:t>下方</w:t>
      </w:r>
      <w:r>
        <w:rPr>
          <w:rFonts w:hint="eastAsia"/>
        </w:rPr>
        <w:t>(</w:t>
      </w:r>
      <w:proofErr w:type="gramEnd"/>
      <w:r>
        <w:rPr>
          <w:rFonts w:hint="eastAsia"/>
        </w:rPr>
        <w:t>距离地面不小于</w:t>
      </w:r>
      <w:r>
        <w:rPr>
          <w:rFonts w:hint="eastAsia"/>
        </w:rPr>
        <w:t>50cm)</w:t>
      </w:r>
      <w:r>
        <w:rPr>
          <w:rFonts w:hint="eastAsia"/>
        </w:rPr>
        <w:t>、暖气上方处等处，方便安装与维护，并且不影响室内物品的摆放。要尽量避免死角，较好的方式是进风器与排风口成对角线使新风与室内污浊空气形成对流循环，避免室内空气出现通风死角。</w:t>
      </w:r>
    </w:p>
    <w:p w14:paraId="4E67D050" w14:textId="77777777" w:rsidR="00635CF2" w:rsidRDefault="00635CF2" w:rsidP="00536DC0">
      <w:pPr>
        <w:jc w:val="both"/>
      </w:pPr>
      <w:r>
        <w:rPr>
          <w:rFonts w:hint="eastAsia"/>
        </w:rPr>
        <w:t>进风器的安装要牢固，室外防雨部分可使用自攻丝与防水玻璃胶</w:t>
      </w:r>
      <w:r>
        <w:rPr>
          <w:rFonts w:hint="eastAsia"/>
        </w:rPr>
        <w:t>(</w:t>
      </w:r>
      <w:r>
        <w:rPr>
          <w:rFonts w:hint="eastAsia"/>
        </w:rPr>
        <w:t>特殊情况可使用防水泡沫胶</w:t>
      </w:r>
      <w:r>
        <w:rPr>
          <w:rFonts w:hint="eastAsia"/>
        </w:rPr>
        <w:t>)</w:t>
      </w:r>
      <w:r>
        <w:rPr>
          <w:rFonts w:hint="eastAsia"/>
        </w:rPr>
        <w:t>进行固定，但方向不可倾斜以免影响防雨效果。室内部分可使用中性玻璃胶或自攻丝进行固定，风口里外部分都应紧贴墙壁。</w:t>
      </w:r>
      <w:r>
        <w:rPr>
          <w:rFonts w:hint="eastAsia"/>
        </w:rPr>
        <w:t xml:space="preserve"> </w:t>
      </w:r>
    </w:p>
    <w:p w14:paraId="7FAF66AC" w14:textId="77777777" w:rsidR="00635CF2" w:rsidRDefault="00635CF2" w:rsidP="00536DC0">
      <w:pPr>
        <w:jc w:val="both"/>
      </w:pPr>
      <w:r>
        <w:rPr>
          <w:rFonts w:hint="eastAsia"/>
        </w:rPr>
        <w:t>3)</w:t>
      </w:r>
      <w:r>
        <w:rPr>
          <w:rFonts w:hint="eastAsia"/>
        </w:rPr>
        <w:t>穿梁开孔要求</w:t>
      </w:r>
    </w:p>
    <w:p w14:paraId="0702DDFB" w14:textId="77777777" w:rsidR="00635CF2" w:rsidRDefault="00635CF2" w:rsidP="00536DC0">
      <w:pPr>
        <w:jc w:val="both"/>
      </w:pPr>
      <w:r>
        <w:rPr>
          <w:rFonts w:hint="eastAsia"/>
        </w:rPr>
        <w:t>一般排风口不出卫生间的设计，不会对建筑结构产生破坏，如遇特殊建筑结构或特别需求，需要从梁体处开孔时，建议使用过梁器或在梁体中间打孔。</w:t>
      </w:r>
    </w:p>
    <w:p w14:paraId="140AA5A7" w14:textId="77777777" w:rsidR="00635CF2" w:rsidRDefault="00635CF2" w:rsidP="00536DC0">
      <w:pPr>
        <w:jc w:val="both"/>
      </w:pPr>
      <w:r>
        <w:rPr>
          <w:rFonts w:hint="eastAsia"/>
        </w:rPr>
        <w:t>（</w:t>
      </w:r>
      <w:r>
        <w:rPr>
          <w:rFonts w:hint="eastAsia"/>
        </w:rPr>
        <w:t>5</w:t>
      </w:r>
      <w:r>
        <w:rPr>
          <w:rFonts w:hint="eastAsia"/>
        </w:rPr>
        <w:t>）控制器安装</w:t>
      </w:r>
    </w:p>
    <w:p w14:paraId="7781A55F" w14:textId="77777777" w:rsidR="00635CF2" w:rsidRDefault="00635CF2" w:rsidP="00536DC0">
      <w:pPr>
        <w:jc w:val="both"/>
      </w:pPr>
      <w:r>
        <w:rPr>
          <w:rFonts w:hint="eastAsia"/>
        </w:rPr>
        <w:t>1)</w:t>
      </w:r>
      <w:r>
        <w:rPr>
          <w:rFonts w:hint="eastAsia"/>
        </w:rPr>
        <w:t>主机安装中选用的电源线及电气元件，必须使用经国家强制认证的产品。</w:t>
      </w:r>
    </w:p>
    <w:p w14:paraId="43B22612" w14:textId="77777777" w:rsidR="00635CF2" w:rsidRDefault="00635CF2" w:rsidP="00536DC0">
      <w:pPr>
        <w:jc w:val="both"/>
      </w:pPr>
      <w:r>
        <w:rPr>
          <w:rFonts w:hint="eastAsia"/>
        </w:rPr>
        <w:t>2)</w:t>
      </w:r>
      <w:r>
        <w:rPr>
          <w:rFonts w:hint="eastAsia"/>
        </w:rPr>
        <w:t>主机安装必须要接入可靠接地系统，接地导线的截面积不小于相线截面积。</w:t>
      </w:r>
    </w:p>
    <w:p w14:paraId="246B646C" w14:textId="77777777" w:rsidR="00635CF2" w:rsidRDefault="00635CF2" w:rsidP="00536DC0">
      <w:pPr>
        <w:jc w:val="both"/>
      </w:pPr>
      <w:r>
        <w:rPr>
          <w:rFonts w:hint="eastAsia"/>
        </w:rPr>
        <w:t>3)</w:t>
      </w:r>
      <w:r>
        <w:rPr>
          <w:rFonts w:hint="eastAsia"/>
        </w:rPr>
        <w:t>敷设线路时，根据规定要求，对线路相线、零钱、保护接地</w:t>
      </w:r>
      <w:r>
        <w:rPr>
          <w:rFonts w:hint="eastAsia"/>
        </w:rPr>
        <w:t>(</w:t>
      </w:r>
      <w:r>
        <w:rPr>
          <w:rFonts w:hint="eastAsia"/>
        </w:rPr>
        <w:t>接零</w:t>
      </w:r>
      <w:r>
        <w:rPr>
          <w:rFonts w:hint="eastAsia"/>
        </w:rPr>
        <w:t>)</w:t>
      </w:r>
      <w:r>
        <w:rPr>
          <w:rFonts w:hint="eastAsia"/>
        </w:rPr>
        <w:t>线应采用不同颜色的线。一般要求：单相电源的相线宜用红色线，也可用蓝、黄线；三相电源的三根相线</w:t>
      </w:r>
      <w:r>
        <w:rPr>
          <w:rFonts w:hint="eastAsia"/>
        </w:rPr>
        <w:t>(A</w:t>
      </w:r>
      <w:r>
        <w:rPr>
          <w:rFonts w:hint="eastAsia"/>
        </w:rPr>
        <w:t>、</w:t>
      </w:r>
      <w:r>
        <w:rPr>
          <w:rFonts w:hint="eastAsia"/>
        </w:rPr>
        <w:t>B</w:t>
      </w:r>
      <w:r>
        <w:rPr>
          <w:rFonts w:hint="eastAsia"/>
        </w:rPr>
        <w:t>、</w:t>
      </w:r>
      <w:r>
        <w:rPr>
          <w:rFonts w:hint="eastAsia"/>
        </w:rPr>
        <w:t>C)</w:t>
      </w:r>
      <w:r>
        <w:rPr>
          <w:rFonts w:hint="eastAsia"/>
        </w:rPr>
        <w:t>应分别使用红、黄、绿颜色的线，零线用黑色线，接地线用黄绿双色线。</w:t>
      </w:r>
    </w:p>
    <w:p w14:paraId="46F83B95" w14:textId="77777777" w:rsidR="00635CF2" w:rsidRDefault="00635CF2" w:rsidP="00536DC0">
      <w:pPr>
        <w:jc w:val="both"/>
      </w:pPr>
      <w:r>
        <w:rPr>
          <w:rFonts w:hint="eastAsia"/>
        </w:rPr>
        <w:t>4)</w:t>
      </w:r>
      <w:r>
        <w:rPr>
          <w:rFonts w:hint="eastAsia"/>
        </w:rPr>
        <w:t>导线</w:t>
      </w:r>
      <w:proofErr w:type="gramStart"/>
      <w:r>
        <w:rPr>
          <w:rFonts w:hint="eastAsia"/>
        </w:rPr>
        <w:t>穿线管</w:t>
      </w:r>
      <w:proofErr w:type="gramEnd"/>
      <w:r>
        <w:rPr>
          <w:rFonts w:hint="eastAsia"/>
        </w:rPr>
        <w:t>可根据其敷设的环境选用。</w:t>
      </w:r>
    </w:p>
    <w:p w14:paraId="3C128D62" w14:textId="77777777" w:rsidR="00635CF2" w:rsidRDefault="00635CF2" w:rsidP="00536DC0">
      <w:pPr>
        <w:jc w:val="both"/>
      </w:pPr>
      <w:r>
        <w:rPr>
          <w:rFonts w:hint="eastAsia"/>
        </w:rPr>
        <w:t>5)</w:t>
      </w:r>
      <w:r>
        <w:rPr>
          <w:rFonts w:hint="eastAsia"/>
        </w:rPr>
        <w:t>开关可承载电流范围应与主机实际参数匹配，遥控开关应避免金属物品阻碍干扰无线信号，并且告知客户无线开关遥控的可靠距离范围。</w:t>
      </w:r>
    </w:p>
    <w:p w14:paraId="2EC6C2AB" w14:textId="55AA4CEE" w:rsidR="00635CF2" w:rsidRDefault="00635CF2" w:rsidP="00536DC0">
      <w:pPr>
        <w:pStyle w:val="5"/>
      </w:pPr>
      <w:r>
        <w:rPr>
          <w:rFonts w:hint="eastAsia"/>
        </w:rPr>
        <w:t>封闭冷通道系统</w:t>
      </w:r>
    </w:p>
    <w:p w14:paraId="1A26DA56" w14:textId="77777777" w:rsidR="00635CF2" w:rsidRDefault="00635CF2" w:rsidP="00536DC0">
      <w:pPr>
        <w:jc w:val="both"/>
      </w:pPr>
      <w:r>
        <w:rPr>
          <w:rFonts w:hint="eastAsia"/>
        </w:rPr>
        <w:t>选用采用承载能力强、耐腐蚀的优质冷轧钢板为主体结构的服务器机柜和网络布线机柜，柜体框架设计为折弯立柱焊接结构，</w:t>
      </w:r>
      <w:proofErr w:type="gramStart"/>
      <w:r>
        <w:rPr>
          <w:rFonts w:hint="eastAsia"/>
        </w:rPr>
        <w:t>四周门组采用</w:t>
      </w:r>
      <w:proofErr w:type="gramEnd"/>
      <w:r>
        <w:rPr>
          <w:rFonts w:hint="eastAsia"/>
        </w:rPr>
        <w:t>外挂式设计及高档型材门边。机柜要求可承载的重量达</w:t>
      </w:r>
      <w:r>
        <w:rPr>
          <w:rFonts w:hint="eastAsia"/>
        </w:rPr>
        <w:t>1600KG</w:t>
      </w:r>
      <w:r>
        <w:rPr>
          <w:rFonts w:hint="eastAsia"/>
        </w:rPr>
        <w:t>，根据现场要求，多台机柜采用并联安装方式。</w:t>
      </w:r>
    </w:p>
    <w:p w14:paraId="5F92E244" w14:textId="77777777" w:rsidR="00635CF2" w:rsidRDefault="00635CF2" w:rsidP="00536DC0">
      <w:pPr>
        <w:jc w:val="both"/>
      </w:pPr>
      <w:r>
        <w:rPr>
          <w:rFonts w:hint="eastAsia"/>
        </w:rPr>
        <w:lastRenderedPageBreak/>
        <w:t>主体机房内，多列机柜为高密度机柜，考虑到制冷要求，在这两列机柜处采取冷通道封闭措施。每套冷通道由多台服务器机柜和多台网络机柜组成，左右两侧带</w:t>
      </w:r>
      <w:proofErr w:type="gramStart"/>
      <w:r>
        <w:rPr>
          <w:rFonts w:hint="eastAsia"/>
        </w:rPr>
        <w:t>独立冷</w:t>
      </w:r>
      <w:proofErr w:type="gramEnd"/>
      <w:r>
        <w:rPr>
          <w:rFonts w:hint="eastAsia"/>
        </w:rPr>
        <w:t>通道防火玻璃门，顶部设置专用冷通道顶板，且满足消防要求。</w:t>
      </w:r>
    </w:p>
    <w:p w14:paraId="20FF406B" w14:textId="05DE1999" w:rsidR="00635CF2" w:rsidRDefault="00635CF2" w:rsidP="00635CF2">
      <w:r>
        <w:t xml:space="preserve"> </w:t>
      </w:r>
      <w:r w:rsidR="00536DC0" w:rsidRPr="00E56DFC">
        <w:rPr>
          <w:noProof/>
        </w:rPr>
        <w:drawing>
          <wp:inline distT="0" distB="0" distL="0" distR="0" wp14:anchorId="3488B0AA" wp14:editId="7AEE386E">
            <wp:extent cx="4046855" cy="2675255"/>
            <wp:effectExtent l="0" t="0" r="127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046855" cy="2675255"/>
                    </a:xfrm>
                    <a:prstGeom prst="rect">
                      <a:avLst/>
                    </a:prstGeom>
                    <a:noFill/>
                    <a:ln>
                      <a:noFill/>
                    </a:ln>
                  </pic:spPr>
                </pic:pic>
              </a:graphicData>
            </a:graphic>
          </wp:inline>
        </w:drawing>
      </w:r>
    </w:p>
    <w:p w14:paraId="7B570A0E" w14:textId="77777777" w:rsidR="00635CF2" w:rsidRDefault="00635CF2" w:rsidP="00536DC0">
      <w:pPr>
        <w:jc w:val="both"/>
      </w:pPr>
      <w:r>
        <w:rPr>
          <w:rFonts w:hint="eastAsia"/>
        </w:rPr>
        <w:t>机房采用下送风方式，设有冷热通道，部分设备</w:t>
      </w:r>
      <w:proofErr w:type="gramStart"/>
      <w:r>
        <w:rPr>
          <w:rFonts w:hint="eastAsia"/>
        </w:rPr>
        <w:t>柜可能</w:t>
      </w:r>
      <w:proofErr w:type="gramEnd"/>
      <w:r>
        <w:rPr>
          <w:rFonts w:hint="eastAsia"/>
        </w:rPr>
        <w:t>因到货时间等问题，需要暂时放置一个专用屏风，用于阻隔冷气扩散。</w:t>
      </w:r>
    </w:p>
    <w:p w14:paraId="5529BC56" w14:textId="28D59BA6" w:rsidR="00635CF2" w:rsidRDefault="00635CF2" w:rsidP="00635CF2">
      <w:r>
        <w:t xml:space="preserve"> </w:t>
      </w:r>
      <w:r w:rsidR="00536DC0" w:rsidRPr="00E56DFC">
        <w:rPr>
          <w:noProof/>
          <w:sz w:val="28"/>
          <w:szCs w:val="28"/>
        </w:rPr>
        <w:drawing>
          <wp:inline distT="0" distB="0" distL="0" distR="0" wp14:anchorId="25C0E52E" wp14:editId="7424E030">
            <wp:extent cx="4192859" cy="18326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rotWithShape="1">
                    <a:blip r:embed="rId78">
                      <a:extLst>
                        <a:ext uri="{28A0092B-C50C-407E-A947-70E740481C1C}">
                          <a14:useLocalDpi xmlns:a14="http://schemas.microsoft.com/office/drawing/2010/main" val="0"/>
                        </a:ext>
                      </a:extLst>
                    </a:blip>
                    <a:srcRect r="20504"/>
                    <a:stretch/>
                  </pic:blipFill>
                  <pic:spPr bwMode="auto">
                    <a:xfrm>
                      <a:off x="0" y="0"/>
                      <a:ext cx="4192859" cy="1832610"/>
                    </a:xfrm>
                    <a:prstGeom prst="rect">
                      <a:avLst/>
                    </a:prstGeom>
                    <a:noFill/>
                    <a:ln>
                      <a:noFill/>
                    </a:ln>
                    <a:extLst>
                      <a:ext uri="{53640926-AAD7-44D8-BBD7-CCE9431645EC}">
                        <a14:shadowObscured xmlns:a14="http://schemas.microsoft.com/office/drawing/2010/main"/>
                      </a:ext>
                    </a:extLst>
                  </pic:spPr>
                </pic:pic>
              </a:graphicData>
            </a:graphic>
          </wp:inline>
        </w:drawing>
      </w:r>
    </w:p>
    <w:p w14:paraId="3D2B15D2" w14:textId="77777777" w:rsidR="00635CF2" w:rsidRDefault="00635CF2" w:rsidP="00536DC0">
      <w:pPr>
        <w:jc w:val="both"/>
      </w:pPr>
      <w:r>
        <w:rPr>
          <w:rFonts w:hint="eastAsia"/>
        </w:rPr>
        <w:t>安装步骤：</w:t>
      </w:r>
    </w:p>
    <w:p w14:paraId="38F0E651" w14:textId="77777777" w:rsidR="00635CF2" w:rsidRDefault="00635CF2" w:rsidP="00536DC0">
      <w:pPr>
        <w:jc w:val="both"/>
      </w:pPr>
      <w:r>
        <w:rPr>
          <w:rFonts w:hint="eastAsia"/>
        </w:rPr>
        <w:t>采用型材焊接成一体的抗震底座。</w:t>
      </w:r>
    </w:p>
    <w:p w14:paraId="0CC080C7" w14:textId="77777777" w:rsidR="00635CF2" w:rsidRDefault="00635CF2" w:rsidP="00536DC0">
      <w:pPr>
        <w:jc w:val="both"/>
      </w:pPr>
      <w:r>
        <w:rPr>
          <w:rFonts w:hint="eastAsia"/>
        </w:rPr>
        <w:t>底座要做防锈处理，外表均匀刷黑色，在每个机柜下方留有足够的走线空间，长、宽可以略小于机柜的宽、深度，但不影响对机柜的支撑。</w:t>
      </w:r>
    </w:p>
    <w:p w14:paraId="5019137B" w14:textId="77777777" w:rsidR="00635CF2" w:rsidRDefault="00635CF2" w:rsidP="00536DC0">
      <w:pPr>
        <w:jc w:val="both"/>
      </w:pPr>
      <w:r>
        <w:rPr>
          <w:rFonts w:hint="eastAsia"/>
        </w:rPr>
        <w:t>将机柜脚轮拆卸后平整的放置在底座上，并</w:t>
      </w:r>
      <w:proofErr w:type="gramStart"/>
      <w:r>
        <w:rPr>
          <w:rFonts w:hint="eastAsia"/>
        </w:rPr>
        <w:t>柜调整</w:t>
      </w:r>
      <w:proofErr w:type="gramEnd"/>
      <w:r>
        <w:rPr>
          <w:rFonts w:hint="eastAsia"/>
        </w:rPr>
        <w:t>好垂直和水平位置，并使用连接螺栓与底座连接固定。</w:t>
      </w:r>
    </w:p>
    <w:p w14:paraId="6D0D3092" w14:textId="77777777" w:rsidR="00635CF2" w:rsidRDefault="00635CF2" w:rsidP="00536DC0">
      <w:pPr>
        <w:jc w:val="both"/>
      </w:pPr>
      <w:r>
        <w:rPr>
          <w:rFonts w:hint="eastAsia"/>
        </w:rPr>
        <w:t>机柜之间、门体和柜体之间提供铜质软线进行连接，导线截面不小于</w:t>
      </w:r>
      <w:r>
        <w:rPr>
          <w:rFonts w:hint="eastAsia"/>
        </w:rPr>
        <w:t>6</w:t>
      </w:r>
      <w:r>
        <w:rPr>
          <w:rFonts w:hint="eastAsia"/>
        </w:rPr>
        <w:t>平方毫米。柜体要有接地螺栓，在机柜后部安装垂直安装的铜质接地排。安装各种附件所使用的螺丝垫片具有自动剥漆接地功能，以保证使托盘等附件与柜体整体可靠接地。</w:t>
      </w:r>
    </w:p>
    <w:p w14:paraId="2E0D378B" w14:textId="77777777" w:rsidR="00635CF2" w:rsidRDefault="00635CF2" w:rsidP="00536DC0">
      <w:pPr>
        <w:jc w:val="both"/>
      </w:pPr>
      <w:r>
        <w:rPr>
          <w:rFonts w:hint="eastAsia"/>
        </w:rPr>
        <w:lastRenderedPageBreak/>
        <w:t>并柜后，安装机柜托盘，安装垂直走线槽，安装线缆管理器于机柜后部，将电缆直接固定在安装轨内。</w:t>
      </w:r>
    </w:p>
    <w:p w14:paraId="4C18958E" w14:textId="77777777" w:rsidR="00635CF2" w:rsidRDefault="00635CF2" w:rsidP="00536DC0">
      <w:pPr>
        <w:jc w:val="both"/>
      </w:pPr>
      <w:r>
        <w:rPr>
          <w:rFonts w:hint="eastAsia"/>
        </w:rPr>
        <w:t>最后安装设备以后，根据设备安装情况，安装垂直盲板用于填充设备与设备之前和没有安装设备位置的面板空隙。</w:t>
      </w:r>
      <w:r>
        <w:rPr>
          <w:rFonts w:hint="eastAsia"/>
        </w:rPr>
        <w:t xml:space="preserve"> </w:t>
      </w:r>
    </w:p>
    <w:p w14:paraId="662E3C0E" w14:textId="3D2B1D2E" w:rsidR="00635CF2" w:rsidRDefault="00635CF2" w:rsidP="00536DC0">
      <w:pPr>
        <w:pStyle w:val="5"/>
      </w:pPr>
      <w:r>
        <w:rPr>
          <w:rFonts w:hint="eastAsia"/>
        </w:rPr>
        <w:t>精密空调</w:t>
      </w:r>
    </w:p>
    <w:p w14:paraId="16C2CC44" w14:textId="77777777" w:rsidR="00635CF2" w:rsidRDefault="00635CF2" w:rsidP="00635CF2">
      <w:r>
        <w:rPr>
          <w:rFonts w:hint="eastAsia"/>
        </w:rPr>
        <w:t>（</w:t>
      </w:r>
      <w:r>
        <w:rPr>
          <w:rFonts w:hint="eastAsia"/>
        </w:rPr>
        <w:t>1</w:t>
      </w:r>
      <w:r>
        <w:rPr>
          <w:rFonts w:hint="eastAsia"/>
        </w:rPr>
        <w:t>）施工工序</w:t>
      </w:r>
    </w:p>
    <w:p w14:paraId="4A2304C0" w14:textId="12A83CC9" w:rsidR="00635CF2" w:rsidRDefault="00635CF2" w:rsidP="00635CF2">
      <w:r>
        <w:t xml:space="preserve"> </w:t>
      </w:r>
      <w:r w:rsidR="00536DC0" w:rsidRPr="00E56DFC">
        <w:rPr>
          <w:rFonts w:hint="eastAsia"/>
          <w:noProof/>
        </w:rPr>
        <w:drawing>
          <wp:inline distT="0" distB="0" distL="0" distR="0" wp14:anchorId="5B309880" wp14:editId="72574A27">
            <wp:extent cx="5278755" cy="2132330"/>
            <wp:effectExtent l="0" t="0" r="762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8755" cy="2132330"/>
                    </a:xfrm>
                    <a:prstGeom prst="rect">
                      <a:avLst/>
                    </a:prstGeom>
                    <a:noFill/>
                    <a:ln>
                      <a:noFill/>
                    </a:ln>
                  </pic:spPr>
                </pic:pic>
              </a:graphicData>
            </a:graphic>
          </wp:inline>
        </w:drawing>
      </w:r>
    </w:p>
    <w:p w14:paraId="3C7A0E7F" w14:textId="77777777" w:rsidR="00635CF2" w:rsidRDefault="00635CF2" w:rsidP="00536DC0">
      <w:pPr>
        <w:jc w:val="both"/>
      </w:pPr>
      <w:r>
        <w:rPr>
          <w:rFonts w:hint="eastAsia"/>
        </w:rPr>
        <w:t>（</w:t>
      </w:r>
      <w:r>
        <w:rPr>
          <w:rFonts w:hint="eastAsia"/>
        </w:rPr>
        <w:t>2</w:t>
      </w:r>
      <w:r>
        <w:rPr>
          <w:rFonts w:hint="eastAsia"/>
        </w:rPr>
        <w:t>）施工措施</w:t>
      </w:r>
    </w:p>
    <w:p w14:paraId="318AE253" w14:textId="77777777" w:rsidR="00635CF2" w:rsidRDefault="00635CF2" w:rsidP="00536DC0">
      <w:pPr>
        <w:jc w:val="both"/>
      </w:pPr>
      <w:r>
        <w:rPr>
          <w:rFonts w:hint="eastAsia"/>
        </w:rPr>
        <w:t>1</w:t>
      </w:r>
      <w:r>
        <w:rPr>
          <w:rFonts w:hint="eastAsia"/>
        </w:rPr>
        <w:t>）施工工艺及技术措施</w:t>
      </w:r>
    </w:p>
    <w:p w14:paraId="381948DE" w14:textId="77777777" w:rsidR="00635CF2" w:rsidRDefault="00635CF2" w:rsidP="00536DC0">
      <w:pPr>
        <w:jc w:val="both"/>
      </w:pPr>
      <w:r>
        <w:rPr>
          <w:rFonts w:hint="eastAsia"/>
        </w:rPr>
        <w:t>室内机的安装：</w:t>
      </w:r>
    </w:p>
    <w:p w14:paraId="3D0D47C3" w14:textId="77777777" w:rsidR="00635CF2" w:rsidRDefault="00635CF2" w:rsidP="00536DC0">
      <w:pPr>
        <w:jc w:val="both"/>
      </w:pPr>
      <w:r>
        <w:rPr>
          <w:rFonts w:hint="eastAsia"/>
        </w:rPr>
        <w:t>室内机安装质量要求：牢固、水平、位置标高准确。</w:t>
      </w:r>
    </w:p>
    <w:p w14:paraId="4186D8E2" w14:textId="77777777" w:rsidR="00635CF2" w:rsidRDefault="00635CF2" w:rsidP="00536DC0">
      <w:pPr>
        <w:jc w:val="both"/>
      </w:pPr>
      <w:r>
        <w:rPr>
          <w:rFonts w:hint="eastAsia"/>
        </w:rPr>
        <w:t>室内机安装前要检查、校核。</w:t>
      </w:r>
    </w:p>
    <w:p w14:paraId="6D3B3628" w14:textId="77777777" w:rsidR="00635CF2" w:rsidRDefault="00635CF2" w:rsidP="00536DC0">
      <w:pPr>
        <w:jc w:val="both"/>
      </w:pPr>
      <w:r>
        <w:rPr>
          <w:rFonts w:hint="eastAsia"/>
        </w:rPr>
        <w:t>安装步骤：</w:t>
      </w:r>
    </w:p>
    <w:p w14:paraId="1399977E" w14:textId="77777777" w:rsidR="00635CF2" w:rsidRDefault="00635CF2" w:rsidP="00BF23DD">
      <w:pPr>
        <w:pStyle w:val="af9"/>
        <w:numPr>
          <w:ilvl w:val="0"/>
          <w:numId w:val="21"/>
        </w:numPr>
        <w:ind w:firstLineChars="0"/>
        <w:jc w:val="both"/>
      </w:pPr>
      <w:r>
        <w:rPr>
          <w:rFonts w:hint="eastAsia"/>
        </w:rPr>
        <w:t>确定安装位置；</w:t>
      </w:r>
    </w:p>
    <w:p w14:paraId="0655731A" w14:textId="77777777" w:rsidR="00635CF2" w:rsidRDefault="00635CF2" w:rsidP="00BF23DD">
      <w:pPr>
        <w:pStyle w:val="af9"/>
        <w:numPr>
          <w:ilvl w:val="0"/>
          <w:numId w:val="21"/>
        </w:numPr>
        <w:ind w:firstLineChars="0"/>
        <w:jc w:val="both"/>
      </w:pPr>
      <w:r>
        <w:rPr>
          <w:rFonts w:hint="eastAsia"/>
        </w:rPr>
        <w:t>划线标位；</w:t>
      </w:r>
    </w:p>
    <w:p w14:paraId="172D5403" w14:textId="77777777" w:rsidR="00635CF2" w:rsidRDefault="00635CF2" w:rsidP="00BF23DD">
      <w:pPr>
        <w:pStyle w:val="af9"/>
        <w:numPr>
          <w:ilvl w:val="0"/>
          <w:numId w:val="21"/>
        </w:numPr>
        <w:ind w:firstLineChars="0"/>
        <w:jc w:val="both"/>
      </w:pPr>
      <w:r>
        <w:rPr>
          <w:rFonts w:hint="eastAsia"/>
        </w:rPr>
        <w:t>打膨胀螺栓；</w:t>
      </w:r>
    </w:p>
    <w:p w14:paraId="40FCA6F8" w14:textId="77777777" w:rsidR="00635CF2" w:rsidRDefault="00635CF2" w:rsidP="00BF23DD">
      <w:pPr>
        <w:pStyle w:val="af9"/>
        <w:numPr>
          <w:ilvl w:val="0"/>
          <w:numId w:val="21"/>
        </w:numPr>
        <w:ind w:firstLineChars="0"/>
        <w:jc w:val="both"/>
      </w:pPr>
      <w:r>
        <w:rPr>
          <w:rFonts w:hint="eastAsia"/>
        </w:rPr>
        <w:t>固定安装室内机。</w:t>
      </w:r>
    </w:p>
    <w:p w14:paraId="379E548E" w14:textId="77777777" w:rsidR="00635CF2" w:rsidRDefault="00635CF2" w:rsidP="00536DC0">
      <w:pPr>
        <w:jc w:val="both"/>
      </w:pPr>
      <w:r>
        <w:rPr>
          <w:rFonts w:hint="eastAsia"/>
        </w:rPr>
        <w:t xml:space="preserve">2) </w:t>
      </w:r>
      <w:r>
        <w:rPr>
          <w:rFonts w:hint="eastAsia"/>
        </w:rPr>
        <w:t>冷媒配管步骤：</w:t>
      </w:r>
    </w:p>
    <w:p w14:paraId="501EAAF8" w14:textId="77777777" w:rsidR="00635CF2" w:rsidRDefault="00635CF2" w:rsidP="00BF23DD">
      <w:pPr>
        <w:pStyle w:val="af9"/>
        <w:numPr>
          <w:ilvl w:val="0"/>
          <w:numId w:val="20"/>
        </w:numPr>
        <w:ind w:firstLineChars="0"/>
        <w:jc w:val="both"/>
      </w:pPr>
      <w:r>
        <w:rPr>
          <w:rFonts w:hint="eastAsia"/>
        </w:rPr>
        <w:t>支架制作、安装；</w:t>
      </w:r>
    </w:p>
    <w:p w14:paraId="4391CEB3" w14:textId="77777777" w:rsidR="00635CF2" w:rsidRDefault="00635CF2" w:rsidP="00BF23DD">
      <w:pPr>
        <w:pStyle w:val="af9"/>
        <w:numPr>
          <w:ilvl w:val="0"/>
          <w:numId w:val="20"/>
        </w:numPr>
        <w:ind w:firstLineChars="0"/>
        <w:jc w:val="both"/>
      </w:pPr>
      <w:r>
        <w:rPr>
          <w:rFonts w:hint="eastAsia"/>
        </w:rPr>
        <w:t>按图纸要求配管；</w:t>
      </w:r>
    </w:p>
    <w:p w14:paraId="4BB3845D" w14:textId="77777777" w:rsidR="00635CF2" w:rsidRDefault="00635CF2" w:rsidP="00BF23DD">
      <w:pPr>
        <w:pStyle w:val="af9"/>
        <w:numPr>
          <w:ilvl w:val="0"/>
          <w:numId w:val="20"/>
        </w:numPr>
        <w:ind w:firstLineChars="0"/>
        <w:jc w:val="both"/>
      </w:pPr>
      <w:r>
        <w:rPr>
          <w:rFonts w:hint="eastAsia"/>
        </w:rPr>
        <w:t>焊接；</w:t>
      </w:r>
    </w:p>
    <w:p w14:paraId="40E9CDBC" w14:textId="77777777" w:rsidR="00635CF2" w:rsidRDefault="00635CF2" w:rsidP="00BF23DD">
      <w:pPr>
        <w:pStyle w:val="af9"/>
        <w:numPr>
          <w:ilvl w:val="0"/>
          <w:numId w:val="20"/>
        </w:numPr>
        <w:ind w:firstLineChars="0"/>
        <w:jc w:val="both"/>
      </w:pPr>
      <w:r>
        <w:rPr>
          <w:rFonts w:hint="eastAsia"/>
        </w:rPr>
        <w:t>管道吹净、清洁；</w:t>
      </w:r>
    </w:p>
    <w:p w14:paraId="648678FD" w14:textId="77777777" w:rsidR="00635CF2" w:rsidRDefault="00635CF2" w:rsidP="00BF23DD">
      <w:pPr>
        <w:pStyle w:val="af9"/>
        <w:numPr>
          <w:ilvl w:val="0"/>
          <w:numId w:val="20"/>
        </w:numPr>
        <w:ind w:firstLineChars="0"/>
        <w:jc w:val="both"/>
      </w:pPr>
      <w:r>
        <w:rPr>
          <w:rFonts w:hint="eastAsia"/>
        </w:rPr>
        <w:t>试漏；</w:t>
      </w:r>
    </w:p>
    <w:p w14:paraId="15DC7DFF" w14:textId="77777777" w:rsidR="00635CF2" w:rsidRDefault="00635CF2" w:rsidP="00BF23DD">
      <w:pPr>
        <w:pStyle w:val="af9"/>
        <w:numPr>
          <w:ilvl w:val="0"/>
          <w:numId w:val="20"/>
        </w:numPr>
        <w:ind w:firstLineChars="0"/>
        <w:jc w:val="both"/>
      </w:pPr>
      <w:r>
        <w:rPr>
          <w:rFonts w:hint="eastAsia"/>
        </w:rPr>
        <w:lastRenderedPageBreak/>
        <w:t>干燥；</w:t>
      </w:r>
    </w:p>
    <w:p w14:paraId="46DA4B52" w14:textId="77777777" w:rsidR="00635CF2" w:rsidRDefault="00635CF2" w:rsidP="00BF23DD">
      <w:pPr>
        <w:pStyle w:val="af9"/>
        <w:numPr>
          <w:ilvl w:val="0"/>
          <w:numId w:val="20"/>
        </w:numPr>
        <w:ind w:firstLineChars="0"/>
        <w:jc w:val="both"/>
      </w:pPr>
      <w:r>
        <w:rPr>
          <w:rFonts w:hint="eastAsia"/>
        </w:rPr>
        <w:t>保温安装。</w:t>
      </w:r>
    </w:p>
    <w:p w14:paraId="3F885EA8" w14:textId="77777777" w:rsidR="00635CF2" w:rsidRDefault="00635CF2" w:rsidP="00536DC0">
      <w:pPr>
        <w:jc w:val="both"/>
      </w:pPr>
      <w:r>
        <w:rPr>
          <w:rFonts w:hint="eastAsia"/>
        </w:rPr>
        <w:t>3</w:t>
      </w:r>
      <w:r>
        <w:rPr>
          <w:rFonts w:hint="eastAsia"/>
        </w:rPr>
        <w:t>）配管原则：干燥、清洁、气密性。</w:t>
      </w:r>
    </w:p>
    <w:p w14:paraId="6DA43303" w14:textId="77777777" w:rsidR="00635CF2" w:rsidRDefault="00635CF2" w:rsidP="00536DC0">
      <w:pPr>
        <w:jc w:val="both"/>
      </w:pPr>
      <w:r>
        <w:rPr>
          <w:rFonts w:hint="eastAsia"/>
        </w:rPr>
        <w:t>干燥：安装前铜管内禁止水分进入，配管要吹净和真空干燥。</w:t>
      </w:r>
    </w:p>
    <w:p w14:paraId="4F45EE14" w14:textId="77777777" w:rsidR="00635CF2" w:rsidRDefault="00635CF2" w:rsidP="00536DC0">
      <w:pPr>
        <w:jc w:val="both"/>
      </w:pPr>
      <w:r>
        <w:rPr>
          <w:rFonts w:hint="eastAsia"/>
        </w:rPr>
        <w:t>清洁：一是施工时应注意管内清理。二是焊接时采用氮气管内保护焊，避免铜管内壁产生氧化，最后对铜管吹净。</w:t>
      </w:r>
    </w:p>
    <w:p w14:paraId="48CB55FF" w14:textId="77777777" w:rsidR="00635CF2" w:rsidRDefault="00635CF2" w:rsidP="00536DC0">
      <w:pPr>
        <w:jc w:val="both"/>
      </w:pPr>
      <w:r>
        <w:rPr>
          <w:rFonts w:hint="eastAsia"/>
        </w:rPr>
        <w:t>气密性：保证焊接质量和喇叭口连结的制作质量，最后通过高压氮气保压气密性试验保证气密质量。</w:t>
      </w:r>
    </w:p>
    <w:p w14:paraId="3BAF0495" w14:textId="77777777" w:rsidR="00635CF2" w:rsidRDefault="00635CF2" w:rsidP="00536DC0">
      <w:pPr>
        <w:jc w:val="both"/>
      </w:pPr>
      <w:r>
        <w:rPr>
          <w:rFonts w:hint="eastAsia"/>
        </w:rPr>
        <w:t>氮气保护焊工艺：根据空调铜管焊接工艺要求，铜管焊接时将低压氮气冲入铜管内，同时进行管外钎焊，完全保证管内壁不产生氧化。</w:t>
      </w:r>
    </w:p>
    <w:p w14:paraId="444FA604" w14:textId="77777777" w:rsidR="00635CF2" w:rsidRDefault="00635CF2" w:rsidP="00536DC0">
      <w:pPr>
        <w:jc w:val="both"/>
      </w:pPr>
      <w:r>
        <w:rPr>
          <w:rFonts w:hint="eastAsia"/>
        </w:rPr>
        <w:t>管内密封法：为防止水分、赃物、灰尘等杂质进入铜管，冷媒管头要包扎严密，并用封堵堵好。</w:t>
      </w:r>
    </w:p>
    <w:p w14:paraId="3EA0B1C8" w14:textId="77777777" w:rsidR="00635CF2" w:rsidRDefault="00635CF2" w:rsidP="00536DC0">
      <w:pPr>
        <w:jc w:val="both"/>
      </w:pPr>
      <w:r>
        <w:rPr>
          <w:rFonts w:hint="eastAsia"/>
        </w:rPr>
        <w:t>冷媒管吹净：冷媒管吹净是</w:t>
      </w:r>
      <w:proofErr w:type="gramStart"/>
      <w:r>
        <w:rPr>
          <w:rFonts w:hint="eastAsia"/>
        </w:rPr>
        <w:t>清洁铜</w:t>
      </w:r>
      <w:proofErr w:type="gramEnd"/>
      <w:r>
        <w:rPr>
          <w:rFonts w:hint="eastAsia"/>
        </w:rPr>
        <w:t>管内部的最好方法。方法是：将所有室内机</w:t>
      </w:r>
      <w:proofErr w:type="gramStart"/>
      <w:r>
        <w:rPr>
          <w:rFonts w:hint="eastAsia"/>
        </w:rPr>
        <w:t>用盲塞堵</w:t>
      </w:r>
      <w:proofErr w:type="gramEnd"/>
      <w:r>
        <w:rPr>
          <w:rFonts w:hint="eastAsia"/>
        </w:rPr>
        <w:t>好保留。轮流每一台室内机接口作为排污口，用绝缘材料抵住管口，将氮气</w:t>
      </w:r>
      <w:proofErr w:type="gramStart"/>
      <w:r>
        <w:rPr>
          <w:rFonts w:hint="eastAsia"/>
        </w:rPr>
        <w:t>瓶压力</w:t>
      </w:r>
      <w:proofErr w:type="gramEnd"/>
      <w:r>
        <w:rPr>
          <w:rFonts w:hint="eastAsia"/>
        </w:rPr>
        <w:t>调至</w:t>
      </w:r>
      <w:r>
        <w:rPr>
          <w:rFonts w:hint="eastAsia"/>
        </w:rPr>
        <w:t>5</w:t>
      </w:r>
      <w:r>
        <w:rPr>
          <w:rFonts w:hint="eastAsia"/>
        </w:rPr>
        <w:t>公斤并向管内充气，直至管口抵不住时快速释放绝缘物，赃物和水分将随氮气一同排出。轮流对每一台室内机进行如上操作，并</w:t>
      </w:r>
      <w:proofErr w:type="gramStart"/>
      <w:r>
        <w:rPr>
          <w:rFonts w:hint="eastAsia"/>
        </w:rPr>
        <w:t>对液管</w:t>
      </w:r>
      <w:proofErr w:type="gramEnd"/>
      <w:r>
        <w:rPr>
          <w:rFonts w:hint="eastAsia"/>
        </w:rPr>
        <w:t>和气管分别进行操作。</w:t>
      </w:r>
    </w:p>
    <w:p w14:paraId="35D126B0" w14:textId="77777777" w:rsidR="00635CF2" w:rsidRDefault="00635CF2" w:rsidP="00536DC0">
      <w:pPr>
        <w:jc w:val="both"/>
      </w:pPr>
      <w:r>
        <w:rPr>
          <w:rFonts w:hint="eastAsia"/>
        </w:rPr>
        <w:t>冷媒管钎焊：焊接设备准备完好，铜管切口表面平整无毛刺、凹凸等缺陷，允许</w:t>
      </w:r>
      <w:proofErr w:type="gramStart"/>
      <w:r>
        <w:rPr>
          <w:rFonts w:hint="eastAsia"/>
        </w:rPr>
        <w:t>偏差位</w:t>
      </w:r>
      <w:proofErr w:type="gramEnd"/>
      <w:r>
        <w:rPr>
          <w:rFonts w:hint="eastAsia"/>
        </w:rPr>
        <w:t>为管径的</w:t>
      </w:r>
      <w:r>
        <w:rPr>
          <w:rFonts w:hint="eastAsia"/>
        </w:rPr>
        <w:t>1%</w:t>
      </w:r>
      <w:r>
        <w:rPr>
          <w:rFonts w:hint="eastAsia"/>
        </w:rPr>
        <w:t>。</w:t>
      </w:r>
    </w:p>
    <w:p w14:paraId="33C61065" w14:textId="77777777" w:rsidR="00635CF2" w:rsidRDefault="00635CF2" w:rsidP="00536DC0">
      <w:pPr>
        <w:jc w:val="both"/>
      </w:pPr>
      <w:r>
        <w:rPr>
          <w:rFonts w:hint="eastAsia"/>
        </w:rPr>
        <w:t>冷媒管焊接温度为</w:t>
      </w:r>
      <w:r>
        <w:rPr>
          <w:rFonts w:hint="eastAsia"/>
        </w:rPr>
        <w:t>720-820</w:t>
      </w:r>
      <w:r>
        <w:rPr>
          <w:rFonts w:hint="eastAsia"/>
        </w:rPr>
        <w:t>度，</w:t>
      </w:r>
      <w:proofErr w:type="gramStart"/>
      <w:r>
        <w:rPr>
          <w:rFonts w:hint="eastAsia"/>
        </w:rPr>
        <w:t>采用磷铜银</w:t>
      </w:r>
      <w:proofErr w:type="gramEnd"/>
      <w:r>
        <w:rPr>
          <w:rFonts w:hint="eastAsia"/>
        </w:rPr>
        <w:t>焊条对焊口进行满焊。前</w:t>
      </w:r>
      <w:proofErr w:type="gramStart"/>
      <w:r>
        <w:rPr>
          <w:rFonts w:hint="eastAsia"/>
        </w:rPr>
        <w:t>焊工作宜向下</w:t>
      </w:r>
      <w:proofErr w:type="gramEnd"/>
      <w:r>
        <w:rPr>
          <w:rFonts w:hint="eastAsia"/>
        </w:rPr>
        <w:t>或水平侧向焊接，尽可能避免仰，接头的分支口应保持水平。</w:t>
      </w:r>
    </w:p>
    <w:p w14:paraId="506FC017" w14:textId="77777777" w:rsidR="00635CF2" w:rsidRDefault="00635CF2" w:rsidP="00536DC0">
      <w:pPr>
        <w:jc w:val="both"/>
      </w:pPr>
      <w:r>
        <w:rPr>
          <w:rFonts w:hint="eastAsia"/>
        </w:rPr>
        <w:t>冷媒管安装水平</w:t>
      </w:r>
      <w:proofErr w:type="gramStart"/>
      <w:r>
        <w:rPr>
          <w:rFonts w:hint="eastAsia"/>
        </w:rPr>
        <w:t>制成物</w:t>
      </w:r>
      <w:proofErr w:type="gramEnd"/>
      <w:r>
        <w:rPr>
          <w:rFonts w:hint="eastAsia"/>
        </w:rPr>
        <w:t>应间隔</w:t>
      </w:r>
      <w:r>
        <w:rPr>
          <w:rFonts w:hint="eastAsia"/>
        </w:rPr>
        <w:t>1.2-1.5</w:t>
      </w:r>
      <w:r>
        <w:rPr>
          <w:rFonts w:hint="eastAsia"/>
        </w:rPr>
        <w:t>米，直径大于</w:t>
      </w:r>
      <w:r>
        <w:rPr>
          <w:rFonts w:hint="eastAsia"/>
        </w:rPr>
        <w:t>20mm</w:t>
      </w:r>
      <w:r>
        <w:rPr>
          <w:rFonts w:hint="eastAsia"/>
        </w:rPr>
        <w:t>的冷媒管间隔为</w:t>
      </w:r>
      <w:r>
        <w:rPr>
          <w:rFonts w:hint="eastAsia"/>
        </w:rPr>
        <w:t>1.5-2</w:t>
      </w:r>
      <w:r>
        <w:rPr>
          <w:rFonts w:hint="eastAsia"/>
        </w:rPr>
        <w:t>米，冷媒</w:t>
      </w:r>
      <w:proofErr w:type="gramStart"/>
      <w:r>
        <w:rPr>
          <w:rFonts w:hint="eastAsia"/>
        </w:rPr>
        <w:t>管不能</w:t>
      </w:r>
      <w:proofErr w:type="gramEnd"/>
      <w:r>
        <w:rPr>
          <w:rFonts w:hint="eastAsia"/>
        </w:rPr>
        <w:t>用金属托架直接架劲，应在自然状态下通过保温层托住铜管，以防冷桥产生。焊工应持证上岗。</w:t>
      </w:r>
    </w:p>
    <w:p w14:paraId="6A29248B" w14:textId="77777777" w:rsidR="00635CF2" w:rsidRDefault="00635CF2" w:rsidP="00536DC0">
      <w:pPr>
        <w:jc w:val="both"/>
      </w:pPr>
      <w:r>
        <w:rPr>
          <w:rFonts w:hint="eastAsia"/>
        </w:rPr>
        <w:t>冷媒管弯曲：直径小于</w:t>
      </w:r>
      <w:r>
        <w:rPr>
          <w:rFonts w:hint="eastAsia"/>
        </w:rPr>
        <w:t>19mm</w:t>
      </w:r>
      <w:r>
        <w:rPr>
          <w:rFonts w:hint="eastAsia"/>
        </w:rPr>
        <w:t>的铜管一律采用现场煨制，</w:t>
      </w:r>
      <w:proofErr w:type="gramStart"/>
      <w:r>
        <w:rPr>
          <w:rFonts w:hint="eastAsia"/>
        </w:rPr>
        <w:t>热弯或</w:t>
      </w:r>
      <w:proofErr w:type="gramEnd"/>
      <w:r>
        <w:rPr>
          <w:rFonts w:hint="eastAsia"/>
        </w:rPr>
        <w:t>冷弯应</w:t>
      </w:r>
      <w:proofErr w:type="gramStart"/>
      <w:r>
        <w:rPr>
          <w:rFonts w:hint="eastAsia"/>
        </w:rPr>
        <w:t>采用弯制工具</w:t>
      </w:r>
      <w:proofErr w:type="gramEnd"/>
      <w:r>
        <w:rPr>
          <w:rFonts w:hint="eastAsia"/>
        </w:rPr>
        <w:t>（折弯器）椭圆率不应大于</w:t>
      </w:r>
      <w:r>
        <w:rPr>
          <w:rFonts w:hint="eastAsia"/>
        </w:rPr>
        <w:t>8%</w:t>
      </w:r>
      <w:r>
        <w:rPr>
          <w:rFonts w:hint="eastAsia"/>
        </w:rPr>
        <w:t>，并列安</w:t>
      </w:r>
      <w:proofErr w:type="gramStart"/>
      <w:r>
        <w:rPr>
          <w:rFonts w:hint="eastAsia"/>
        </w:rPr>
        <w:t>装配管其弯曲</w:t>
      </w:r>
      <w:proofErr w:type="gramEnd"/>
      <w:r>
        <w:rPr>
          <w:rFonts w:hint="eastAsia"/>
        </w:rPr>
        <w:t>半径应向铜，间距、坡向、倾斜度应一致，直径大于</w:t>
      </w:r>
      <w:r>
        <w:rPr>
          <w:rFonts w:hint="eastAsia"/>
        </w:rPr>
        <w:t>25mm</w:t>
      </w:r>
      <w:r>
        <w:rPr>
          <w:rFonts w:hint="eastAsia"/>
        </w:rPr>
        <w:t>的铜管应采用冲压弯头。</w:t>
      </w:r>
    </w:p>
    <w:p w14:paraId="476BE1CE" w14:textId="77777777" w:rsidR="00635CF2" w:rsidRDefault="00635CF2" w:rsidP="00536DC0">
      <w:pPr>
        <w:jc w:val="both"/>
      </w:pPr>
      <w:r>
        <w:rPr>
          <w:rFonts w:hint="eastAsia"/>
        </w:rPr>
        <w:t>4</w:t>
      </w:r>
      <w:r>
        <w:rPr>
          <w:rFonts w:hint="eastAsia"/>
        </w:rPr>
        <w:t>）铜管表面处理</w:t>
      </w:r>
    </w:p>
    <w:p w14:paraId="10C2789A" w14:textId="77777777" w:rsidR="00635CF2" w:rsidRDefault="00635CF2" w:rsidP="00536DC0">
      <w:pPr>
        <w:jc w:val="both"/>
      </w:pPr>
      <w:r>
        <w:rPr>
          <w:rFonts w:hint="eastAsia"/>
        </w:rPr>
        <w:t>所有冷媒管应一律使用包扎带包扎，过墙处要做铁皮套管，过楼板时使用钢套管。</w:t>
      </w:r>
    </w:p>
    <w:p w14:paraId="0F995A7B" w14:textId="77777777" w:rsidR="00635CF2" w:rsidRDefault="00635CF2" w:rsidP="00536DC0">
      <w:pPr>
        <w:jc w:val="both"/>
      </w:pPr>
      <w:r>
        <w:rPr>
          <w:rFonts w:hint="eastAsia"/>
        </w:rPr>
        <w:t>5</w:t>
      </w:r>
      <w:r>
        <w:rPr>
          <w:rFonts w:hint="eastAsia"/>
        </w:rPr>
        <w:t>）冷凝水管配管</w:t>
      </w:r>
    </w:p>
    <w:p w14:paraId="0930CC72" w14:textId="77777777" w:rsidR="00635CF2" w:rsidRDefault="00635CF2" w:rsidP="00536DC0">
      <w:pPr>
        <w:jc w:val="both"/>
      </w:pPr>
      <w:r>
        <w:rPr>
          <w:rFonts w:hint="eastAsia"/>
        </w:rPr>
        <w:t>步骤：①安装并连接水管；②检查漏水情况；③绝热保温。</w:t>
      </w:r>
    </w:p>
    <w:p w14:paraId="301FE7E3" w14:textId="77777777" w:rsidR="00635CF2" w:rsidRDefault="00635CF2" w:rsidP="00536DC0">
      <w:pPr>
        <w:jc w:val="both"/>
      </w:pPr>
      <w:r>
        <w:rPr>
          <w:rFonts w:hint="eastAsia"/>
        </w:rPr>
        <w:lastRenderedPageBreak/>
        <w:t>管道安装前必须将管内的污物清除干净，安装停顿期间对管道开口处进行封闭。冷凝水管的排水坡度为</w:t>
      </w:r>
      <w:r>
        <w:rPr>
          <w:rFonts w:hint="eastAsia"/>
        </w:rPr>
        <w:t>2/100</w:t>
      </w:r>
      <w:r>
        <w:rPr>
          <w:rFonts w:hint="eastAsia"/>
        </w:rPr>
        <w:t>以上。室内机与冷凝水管之间应有软连接，冷凝水排放应先被抬高再下降连接排水主管。冷凝水排放系统应进行管水试验，以保证没有漏水点，之后进行冷凝水管保温处理。管道安装后，应进行系统清洗，保证管道内清洁后再与室内机连接。</w:t>
      </w:r>
    </w:p>
    <w:p w14:paraId="530FCB53" w14:textId="77777777" w:rsidR="00635CF2" w:rsidRDefault="00635CF2" w:rsidP="00536DC0">
      <w:pPr>
        <w:jc w:val="both"/>
      </w:pPr>
      <w:r>
        <w:rPr>
          <w:rFonts w:hint="eastAsia"/>
        </w:rPr>
        <w:t>5</w:t>
      </w:r>
      <w:r>
        <w:rPr>
          <w:rFonts w:hint="eastAsia"/>
        </w:rPr>
        <w:t>）线缆布置</w:t>
      </w:r>
    </w:p>
    <w:p w14:paraId="1FF82385" w14:textId="77777777" w:rsidR="00635CF2" w:rsidRDefault="00635CF2" w:rsidP="00536DC0">
      <w:pPr>
        <w:jc w:val="both"/>
      </w:pPr>
      <w:r>
        <w:rPr>
          <w:rFonts w:hint="eastAsia"/>
        </w:rPr>
        <w:t>控制线全部采用护套线，按技术要求和冷媒管同一位置布置，控制线穿在布线用镀锌铁管内，以保证良好的屏蔽。电源线与控制线应单独布置并保持</w:t>
      </w:r>
      <w:r>
        <w:rPr>
          <w:rFonts w:hint="eastAsia"/>
        </w:rPr>
        <w:t>300mm</w:t>
      </w:r>
      <w:r>
        <w:rPr>
          <w:rFonts w:hint="eastAsia"/>
        </w:rPr>
        <w:t>间距。</w:t>
      </w:r>
    </w:p>
    <w:p w14:paraId="0D775C2B" w14:textId="77777777" w:rsidR="00635CF2" w:rsidRDefault="00635CF2" w:rsidP="00536DC0">
      <w:pPr>
        <w:jc w:val="both"/>
      </w:pPr>
      <w:r>
        <w:rPr>
          <w:rFonts w:hint="eastAsia"/>
        </w:rPr>
        <w:t>7</w:t>
      </w:r>
      <w:r>
        <w:rPr>
          <w:rFonts w:hint="eastAsia"/>
        </w:rPr>
        <w:t>）保温</w:t>
      </w:r>
    </w:p>
    <w:p w14:paraId="37178F99" w14:textId="77777777" w:rsidR="00635CF2" w:rsidRDefault="00635CF2" w:rsidP="00536DC0">
      <w:pPr>
        <w:jc w:val="both"/>
      </w:pPr>
      <w:r>
        <w:rPr>
          <w:rFonts w:hint="eastAsia"/>
        </w:rPr>
        <w:t>保温工作必须按照设计图纸要求进行选材、施工。冷媒管安装前应将其保温管穿好并流出焊接位置。保温接口在铜管焊接完毕后对接口进行粘结并用胶带捆扎。</w:t>
      </w:r>
    </w:p>
    <w:p w14:paraId="1DECC058" w14:textId="77777777" w:rsidR="00635CF2" w:rsidRDefault="00635CF2" w:rsidP="00536DC0">
      <w:pPr>
        <w:jc w:val="both"/>
      </w:pPr>
      <w:r>
        <w:rPr>
          <w:rFonts w:hint="eastAsia"/>
        </w:rPr>
        <w:t>8</w:t>
      </w:r>
      <w:r>
        <w:rPr>
          <w:rFonts w:hint="eastAsia"/>
        </w:rPr>
        <w:t>）室外机安装</w:t>
      </w:r>
    </w:p>
    <w:p w14:paraId="1E9BA8B1" w14:textId="77777777" w:rsidR="00635CF2" w:rsidRDefault="00635CF2" w:rsidP="00536DC0">
      <w:pPr>
        <w:jc w:val="both"/>
      </w:pPr>
      <w:r>
        <w:rPr>
          <w:rFonts w:hint="eastAsia"/>
        </w:rPr>
        <w:t>室外机设备开箱检查，并填写开箱检查记录表。</w:t>
      </w:r>
    </w:p>
    <w:p w14:paraId="54A35508" w14:textId="77777777" w:rsidR="00635CF2" w:rsidRDefault="00635CF2" w:rsidP="00536DC0">
      <w:pPr>
        <w:jc w:val="both"/>
      </w:pPr>
      <w:r>
        <w:rPr>
          <w:rFonts w:hint="eastAsia"/>
        </w:rPr>
        <w:t>室外机设备搬运、吊装。</w:t>
      </w:r>
    </w:p>
    <w:p w14:paraId="1901FFBB" w14:textId="77777777" w:rsidR="00635CF2" w:rsidRDefault="00635CF2" w:rsidP="00536DC0">
      <w:pPr>
        <w:jc w:val="both"/>
      </w:pPr>
      <w:r>
        <w:rPr>
          <w:rFonts w:hint="eastAsia"/>
        </w:rPr>
        <w:t>室外机以土建提供的混凝土平台为基础，室内外机之间和室外机之间应保证样本允许的距离。</w:t>
      </w:r>
    </w:p>
    <w:p w14:paraId="7CBC6B04" w14:textId="77777777" w:rsidR="00635CF2" w:rsidRDefault="00635CF2" w:rsidP="00536DC0">
      <w:pPr>
        <w:jc w:val="both"/>
      </w:pPr>
      <w:r>
        <w:rPr>
          <w:rFonts w:hint="eastAsia"/>
        </w:rPr>
        <w:t>9</w:t>
      </w:r>
      <w:r>
        <w:rPr>
          <w:rFonts w:hint="eastAsia"/>
        </w:rPr>
        <w:t>）气密性试验</w:t>
      </w:r>
    </w:p>
    <w:p w14:paraId="63628099" w14:textId="77777777" w:rsidR="00635CF2" w:rsidRDefault="00635CF2" w:rsidP="00536DC0">
      <w:pPr>
        <w:jc w:val="both"/>
      </w:pPr>
      <w:r>
        <w:rPr>
          <w:rFonts w:hint="eastAsia"/>
        </w:rPr>
        <w:t>作业顺序：冷媒管完工后必须进行高压氮气试验，检查压力是否合格。</w:t>
      </w:r>
    </w:p>
    <w:p w14:paraId="54EC4912" w14:textId="77777777" w:rsidR="00635CF2" w:rsidRDefault="00635CF2" w:rsidP="00536DC0">
      <w:pPr>
        <w:jc w:val="both"/>
      </w:pPr>
      <w:r>
        <w:rPr>
          <w:rFonts w:hint="eastAsia"/>
        </w:rPr>
        <w:t>第一阶段：</w:t>
      </w:r>
      <w:r>
        <w:rPr>
          <w:rFonts w:hint="eastAsia"/>
        </w:rPr>
        <w:t>3</w:t>
      </w:r>
      <w:r>
        <w:rPr>
          <w:rFonts w:hint="eastAsia"/>
        </w:rPr>
        <w:t>公斤压力试压</w:t>
      </w:r>
      <w:r>
        <w:rPr>
          <w:rFonts w:hint="eastAsia"/>
        </w:rPr>
        <w:t>3</w:t>
      </w:r>
      <w:r>
        <w:rPr>
          <w:rFonts w:hint="eastAsia"/>
        </w:rPr>
        <w:t>分钟以上。</w:t>
      </w:r>
    </w:p>
    <w:p w14:paraId="07BC0911" w14:textId="77777777" w:rsidR="00635CF2" w:rsidRDefault="00635CF2" w:rsidP="00536DC0">
      <w:pPr>
        <w:jc w:val="both"/>
      </w:pPr>
      <w:r>
        <w:rPr>
          <w:rFonts w:hint="eastAsia"/>
        </w:rPr>
        <w:t>第二阶段：</w:t>
      </w:r>
      <w:r>
        <w:rPr>
          <w:rFonts w:hint="eastAsia"/>
        </w:rPr>
        <w:t>15</w:t>
      </w:r>
      <w:r>
        <w:rPr>
          <w:rFonts w:hint="eastAsia"/>
        </w:rPr>
        <w:t>公斤压力试压</w:t>
      </w:r>
      <w:r>
        <w:rPr>
          <w:rFonts w:hint="eastAsia"/>
        </w:rPr>
        <w:t>3</w:t>
      </w:r>
      <w:r>
        <w:rPr>
          <w:rFonts w:hint="eastAsia"/>
        </w:rPr>
        <w:t>分钟以上。</w:t>
      </w:r>
    </w:p>
    <w:p w14:paraId="53B47644" w14:textId="77777777" w:rsidR="00635CF2" w:rsidRDefault="00635CF2" w:rsidP="00536DC0">
      <w:pPr>
        <w:jc w:val="both"/>
      </w:pPr>
      <w:r>
        <w:rPr>
          <w:rFonts w:hint="eastAsia"/>
        </w:rPr>
        <w:t>第三阶段：</w:t>
      </w:r>
      <w:r>
        <w:rPr>
          <w:rFonts w:hint="eastAsia"/>
        </w:rPr>
        <w:t>28</w:t>
      </w:r>
      <w:r>
        <w:rPr>
          <w:rFonts w:hint="eastAsia"/>
        </w:rPr>
        <w:t>公斤压力</w:t>
      </w:r>
      <w:r>
        <w:rPr>
          <w:rFonts w:hint="eastAsia"/>
        </w:rPr>
        <w:t>48</w:t>
      </w:r>
      <w:r>
        <w:rPr>
          <w:rFonts w:hint="eastAsia"/>
        </w:rPr>
        <w:t>小时，观察压力是否下降，压力没有变化为合格。检查漏点时可采用手感、听感、肥皂水检查。施压完毕后保持管内压力</w:t>
      </w:r>
      <w:r>
        <w:rPr>
          <w:rFonts w:hint="eastAsia"/>
        </w:rPr>
        <w:t>10</w:t>
      </w:r>
      <w:r>
        <w:rPr>
          <w:rFonts w:hint="eastAsia"/>
        </w:rPr>
        <w:t>公斤。</w:t>
      </w:r>
    </w:p>
    <w:p w14:paraId="4D29E52B" w14:textId="77777777" w:rsidR="00635CF2" w:rsidRDefault="00635CF2" w:rsidP="00536DC0">
      <w:pPr>
        <w:jc w:val="both"/>
      </w:pPr>
      <w:r>
        <w:rPr>
          <w:rFonts w:hint="eastAsia"/>
        </w:rPr>
        <w:t>试验过程必须填写气密性试验纪录。</w:t>
      </w:r>
    </w:p>
    <w:p w14:paraId="5B4993FC" w14:textId="77777777" w:rsidR="00635CF2" w:rsidRDefault="00635CF2" w:rsidP="00536DC0">
      <w:pPr>
        <w:jc w:val="both"/>
      </w:pPr>
      <w:r>
        <w:rPr>
          <w:rFonts w:hint="eastAsia"/>
        </w:rPr>
        <w:t>10</w:t>
      </w:r>
      <w:r>
        <w:rPr>
          <w:rFonts w:hint="eastAsia"/>
        </w:rPr>
        <w:t>）抽真空干燥</w:t>
      </w:r>
    </w:p>
    <w:p w14:paraId="30BF23EF" w14:textId="77777777" w:rsidR="00635CF2" w:rsidRDefault="00635CF2" w:rsidP="00536DC0">
      <w:pPr>
        <w:jc w:val="both"/>
      </w:pPr>
      <w:r>
        <w:rPr>
          <w:rFonts w:hint="eastAsia"/>
        </w:rPr>
        <w:t>氮气试压合格后要对系统进行抽真空干燥，抽真空干燥应达到质量要求。</w:t>
      </w:r>
    </w:p>
    <w:p w14:paraId="2FD24531" w14:textId="77777777" w:rsidR="00635CF2" w:rsidRDefault="00635CF2" w:rsidP="00536DC0">
      <w:pPr>
        <w:jc w:val="both"/>
      </w:pPr>
      <w:r>
        <w:rPr>
          <w:rFonts w:hint="eastAsia"/>
        </w:rPr>
        <w:t>抽真空采用旋转式真空泵，真空泵能力应保证</w:t>
      </w:r>
      <w:r>
        <w:rPr>
          <w:rFonts w:hint="eastAsia"/>
        </w:rPr>
        <w:t>-760mmHg</w:t>
      </w:r>
      <w:r>
        <w:rPr>
          <w:rFonts w:hint="eastAsia"/>
        </w:rPr>
        <w:t>以上。</w:t>
      </w:r>
    </w:p>
    <w:p w14:paraId="30B53993" w14:textId="77777777" w:rsidR="00635CF2" w:rsidRDefault="00635CF2" w:rsidP="00536DC0">
      <w:pPr>
        <w:jc w:val="both"/>
      </w:pPr>
      <w:r>
        <w:rPr>
          <w:rFonts w:hint="eastAsia"/>
        </w:rPr>
        <w:t>操作顺序为：</w:t>
      </w:r>
    </w:p>
    <w:p w14:paraId="336E8EE6" w14:textId="77777777" w:rsidR="00635CF2" w:rsidRDefault="00635CF2" w:rsidP="00536DC0">
      <w:pPr>
        <w:jc w:val="both"/>
      </w:pPr>
      <w:r>
        <w:rPr>
          <w:rFonts w:hint="eastAsia"/>
        </w:rPr>
        <w:t>连接真空表和真空泵，开启真空泵运行</w:t>
      </w:r>
      <w:r>
        <w:rPr>
          <w:rFonts w:hint="eastAsia"/>
        </w:rPr>
        <w:t>2</w:t>
      </w:r>
      <w:r>
        <w:rPr>
          <w:rFonts w:hint="eastAsia"/>
        </w:rPr>
        <w:t>小时以上并保证运行到真空度为</w:t>
      </w:r>
      <w:r>
        <w:rPr>
          <w:rFonts w:hint="eastAsia"/>
        </w:rPr>
        <w:t>-760mmHg</w:t>
      </w:r>
      <w:r>
        <w:rPr>
          <w:rFonts w:hint="eastAsia"/>
        </w:rPr>
        <w:t>以上时为止，同时检查有无泄漏。</w:t>
      </w:r>
    </w:p>
    <w:p w14:paraId="336CE6DF" w14:textId="77777777" w:rsidR="00635CF2" w:rsidRDefault="00635CF2" w:rsidP="00536DC0">
      <w:pPr>
        <w:jc w:val="both"/>
      </w:pPr>
      <w:r>
        <w:rPr>
          <w:rFonts w:hint="eastAsia"/>
        </w:rPr>
        <w:t>抽真空停止后，保持真空</w:t>
      </w:r>
      <w:r>
        <w:rPr>
          <w:rFonts w:hint="eastAsia"/>
        </w:rPr>
        <w:t>10</w:t>
      </w:r>
      <w:r>
        <w:rPr>
          <w:rFonts w:hint="eastAsia"/>
        </w:rPr>
        <w:t>分钟以上，以真空</w:t>
      </w:r>
      <w:proofErr w:type="gramStart"/>
      <w:r>
        <w:rPr>
          <w:rFonts w:hint="eastAsia"/>
        </w:rPr>
        <w:t>表压力</w:t>
      </w:r>
      <w:proofErr w:type="gramEnd"/>
      <w:r>
        <w:rPr>
          <w:rFonts w:hint="eastAsia"/>
        </w:rPr>
        <w:t>不上升为合格。</w:t>
      </w:r>
    </w:p>
    <w:p w14:paraId="73E1C044" w14:textId="77777777" w:rsidR="00635CF2" w:rsidRDefault="00635CF2" w:rsidP="00536DC0">
      <w:pPr>
        <w:jc w:val="both"/>
      </w:pPr>
      <w:r>
        <w:rPr>
          <w:rFonts w:hint="eastAsia"/>
        </w:rPr>
        <w:t>真空度检查合格后，按照计算的冷媒加注量进行冷媒加注。</w:t>
      </w:r>
    </w:p>
    <w:p w14:paraId="3699E6F1" w14:textId="77777777" w:rsidR="00635CF2" w:rsidRDefault="00635CF2" w:rsidP="00536DC0">
      <w:pPr>
        <w:jc w:val="both"/>
      </w:pPr>
      <w:r>
        <w:rPr>
          <w:rFonts w:hint="eastAsia"/>
        </w:rPr>
        <w:lastRenderedPageBreak/>
        <w:t>填写过程情况纪录向管表格。</w:t>
      </w:r>
    </w:p>
    <w:p w14:paraId="493D774E" w14:textId="77777777" w:rsidR="00635CF2" w:rsidRDefault="00635CF2" w:rsidP="00536DC0">
      <w:pPr>
        <w:jc w:val="both"/>
      </w:pPr>
      <w:r>
        <w:rPr>
          <w:rFonts w:hint="eastAsia"/>
        </w:rPr>
        <w:t>11</w:t>
      </w:r>
      <w:r>
        <w:rPr>
          <w:rFonts w:hint="eastAsia"/>
        </w:rPr>
        <w:t>）风管的预制和安装及保温</w:t>
      </w:r>
    </w:p>
    <w:p w14:paraId="5616B750" w14:textId="77777777" w:rsidR="00635CF2" w:rsidRDefault="00635CF2" w:rsidP="00536DC0">
      <w:pPr>
        <w:jc w:val="both"/>
      </w:pPr>
      <w:r>
        <w:rPr>
          <w:rFonts w:hint="eastAsia"/>
        </w:rPr>
        <w:t>风管制作应考虑到钢板厚度、咬口紧密度、表面平整度、端面平行度、对角线尺寸偏差、直管纵向缝隙、弯头圆弧度等方面细节，严格按照图纸要求进行制作，对于偏差较大的或不符合要求的风管应按以上要求进行整改合格后才能交付安装。</w:t>
      </w:r>
    </w:p>
    <w:p w14:paraId="408358F2" w14:textId="77777777" w:rsidR="00635CF2" w:rsidRDefault="00635CF2" w:rsidP="00536DC0">
      <w:pPr>
        <w:jc w:val="both"/>
      </w:pPr>
      <w:r>
        <w:rPr>
          <w:rFonts w:hint="eastAsia"/>
        </w:rPr>
        <w:t>风管安装必须正确、牢固、</w:t>
      </w:r>
      <w:r>
        <w:rPr>
          <w:rFonts w:hint="eastAsia"/>
        </w:rPr>
        <w:t xml:space="preserve"> </w:t>
      </w:r>
      <w:r>
        <w:rPr>
          <w:rFonts w:hint="eastAsia"/>
        </w:rPr>
        <w:t>美观。风管安装必须符合图纸对于标高、位置、走向的要求。支吊架不得设置在风口阀门和检修门处，防火</w:t>
      </w:r>
      <w:proofErr w:type="gramStart"/>
      <w:r>
        <w:rPr>
          <w:rFonts w:hint="eastAsia"/>
        </w:rPr>
        <w:t>阀检查</w:t>
      </w:r>
      <w:proofErr w:type="gramEnd"/>
      <w:r>
        <w:rPr>
          <w:rFonts w:hint="eastAsia"/>
        </w:rPr>
        <w:t>口应设置在方便操作的位置。</w:t>
      </w:r>
    </w:p>
    <w:p w14:paraId="09F81070" w14:textId="77777777" w:rsidR="00635CF2" w:rsidRDefault="00635CF2" w:rsidP="00536DC0">
      <w:pPr>
        <w:jc w:val="both"/>
      </w:pPr>
      <w:r>
        <w:rPr>
          <w:rFonts w:hint="eastAsia"/>
        </w:rPr>
        <w:t>风管时压：认真做好风管管道的测漏试压工作，保证使用中不漏和在承压状态下不变形。</w:t>
      </w:r>
    </w:p>
    <w:p w14:paraId="0C9B47F9" w14:textId="77777777" w:rsidR="00635CF2" w:rsidRDefault="00635CF2" w:rsidP="00536DC0">
      <w:pPr>
        <w:jc w:val="both"/>
      </w:pPr>
      <w:r>
        <w:rPr>
          <w:rFonts w:hint="eastAsia"/>
        </w:rPr>
        <w:t>保温材料严格按照图纸要求选材，保温材料的粘贴应严密、平整、牢固。</w:t>
      </w:r>
    </w:p>
    <w:p w14:paraId="3C24C02C" w14:textId="77777777" w:rsidR="00635CF2" w:rsidRDefault="00635CF2" w:rsidP="00536DC0">
      <w:pPr>
        <w:jc w:val="both"/>
      </w:pPr>
      <w:r>
        <w:rPr>
          <w:rFonts w:hint="eastAsia"/>
        </w:rPr>
        <w:t>12</w:t>
      </w:r>
      <w:r>
        <w:rPr>
          <w:rFonts w:hint="eastAsia"/>
        </w:rPr>
        <w:t>）开机调试</w:t>
      </w:r>
    </w:p>
    <w:p w14:paraId="68ED31F9" w14:textId="77777777" w:rsidR="00635CF2" w:rsidRDefault="00635CF2" w:rsidP="00536DC0">
      <w:pPr>
        <w:jc w:val="both"/>
      </w:pPr>
      <w:r>
        <w:rPr>
          <w:rFonts w:hint="eastAsia"/>
        </w:rPr>
        <w:t>试机工作应在系统吹污、气密性试验，抽真空、充注制冷剂、冷凝水管道连接试验完成后，控制线、电源线测试合格。各项记录齐全，并经主管人员核实签章后方可进行调试运行。</w:t>
      </w:r>
    </w:p>
    <w:p w14:paraId="6EA2FD10" w14:textId="77777777" w:rsidR="00635CF2" w:rsidRDefault="00635CF2" w:rsidP="00536DC0">
      <w:pPr>
        <w:jc w:val="both"/>
      </w:pPr>
      <w:r>
        <w:rPr>
          <w:rFonts w:hint="eastAsia"/>
        </w:rPr>
        <w:t>因设备种类较多，调试时要每台进行调试和测试并将调试记录交总包单位。</w:t>
      </w:r>
    </w:p>
    <w:p w14:paraId="7DD34652" w14:textId="77777777" w:rsidR="00635CF2" w:rsidRDefault="00635CF2" w:rsidP="00536DC0">
      <w:pPr>
        <w:jc w:val="both"/>
      </w:pPr>
      <w:r>
        <w:rPr>
          <w:rFonts w:hint="eastAsia"/>
        </w:rPr>
        <w:t>试机前首先要检查设备紧固件是否拧紧，仪器仪表调试合格后方可进行。</w:t>
      </w:r>
    </w:p>
    <w:p w14:paraId="2D3DAD34" w14:textId="77777777" w:rsidR="00635CF2" w:rsidRDefault="00635CF2" w:rsidP="00536DC0">
      <w:pPr>
        <w:jc w:val="both"/>
      </w:pPr>
      <w:r>
        <w:rPr>
          <w:rFonts w:hint="eastAsia"/>
        </w:rPr>
        <w:t>每台试机连续运转应达到</w:t>
      </w:r>
      <w:r>
        <w:rPr>
          <w:rFonts w:hint="eastAsia"/>
        </w:rPr>
        <w:t>8</w:t>
      </w:r>
      <w:r>
        <w:rPr>
          <w:rFonts w:hint="eastAsia"/>
        </w:rPr>
        <w:t>小时为合格。</w:t>
      </w:r>
    </w:p>
    <w:p w14:paraId="322A6FA5" w14:textId="6C5B7C20" w:rsidR="00635CF2" w:rsidRDefault="00635CF2" w:rsidP="00536DC0">
      <w:pPr>
        <w:pStyle w:val="5"/>
      </w:pPr>
      <w:r>
        <w:rPr>
          <w:rFonts w:hint="eastAsia"/>
        </w:rPr>
        <w:t>供配电系统</w:t>
      </w:r>
    </w:p>
    <w:p w14:paraId="2109D8EC" w14:textId="3849E43E" w:rsidR="00635CF2" w:rsidRDefault="00635CF2" w:rsidP="00536DC0">
      <w:pPr>
        <w:jc w:val="both"/>
      </w:pPr>
      <w:r>
        <w:rPr>
          <w:rFonts w:hint="eastAsia"/>
        </w:rPr>
        <w:t>为保证计算机设备的供电质量，机房场地系统要求有独立配电系统，双</w:t>
      </w:r>
      <w:proofErr w:type="gramStart"/>
      <w:r>
        <w:rPr>
          <w:rFonts w:hint="eastAsia"/>
        </w:rPr>
        <w:t>电源互投系统</w:t>
      </w:r>
      <w:proofErr w:type="gramEnd"/>
      <w:r>
        <w:rPr>
          <w:rFonts w:hint="eastAsia"/>
        </w:rPr>
        <w:t>，</w:t>
      </w:r>
      <w:r>
        <w:rPr>
          <w:rFonts w:hint="eastAsia"/>
        </w:rPr>
        <w:t>UPS</w:t>
      </w:r>
      <w:r>
        <w:rPr>
          <w:rFonts w:hint="eastAsia"/>
        </w:rPr>
        <w:t>和发电机组成不停电系统等，都要达到一级负荷。除此之外供配电系统还包括照明、辅助供电、防雷系统以及机房内动力电缆的布线等。</w:t>
      </w:r>
    </w:p>
    <w:p w14:paraId="11D39042" w14:textId="77777777" w:rsidR="00635CF2" w:rsidRDefault="00635CF2" w:rsidP="00536DC0">
      <w:pPr>
        <w:jc w:val="both"/>
      </w:pPr>
      <w:r>
        <w:rPr>
          <w:rFonts w:hint="eastAsia"/>
        </w:rPr>
        <w:t>机房配电系统是机房工程中的关键项目，是一个综合性配电系统。在这个系统中不仅要解决计算机设备的用电问题，还要解决保障计算机设备正常运行的其它附属设备的供配电问题，如机房空调，机房照明系统用电，安全消防系统用电等。计算机房供电质量的好坏，直接影响计算机系统正常、可靠的运行，也影响机房内其它附属设备的正常运行，这种影响主要来自市电电网的电压、电流、频率的变化以及供电设备的质量，当电网处于过渡状态时，计算机的运行就会处于不正常的状态，电网振动在工频一周内，可能引起错误的打印输出。如果电网扰动时间较长，则整个计算机就要停机，特别是磁盘机在计算机系统中广泛的应用，对供电的频率提出了更高的要求。由于磁盘机中磁盘主轴采用感应电动</w:t>
      </w:r>
      <w:r>
        <w:rPr>
          <w:rFonts w:hint="eastAsia"/>
        </w:rPr>
        <w:lastRenderedPageBreak/>
        <w:t>机，当电网频率发生变化时，主轴的角速度就会发生变化，这可能引起信号存取的频率变化，产生错误，甚至丢失信息，所以机房的建设必须要建立一个良好的配电系统。</w:t>
      </w:r>
    </w:p>
    <w:p w14:paraId="7C51E221" w14:textId="77777777" w:rsidR="00635CF2" w:rsidRDefault="00635CF2" w:rsidP="00536DC0">
      <w:pPr>
        <w:jc w:val="both"/>
      </w:pPr>
      <w:r>
        <w:rPr>
          <w:rFonts w:hint="eastAsia"/>
        </w:rPr>
        <w:t>（</w:t>
      </w:r>
      <w:r>
        <w:rPr>
          <w:rFonts w:hint="eastAsia"/>
        </w:rPr>
        <w:t>1</w:t>
      </w:r>
      <w:r>
        <w:rPr>
          <w:rFonts w:hint="eastAsia"/>
        </w:rPr>
        <w:t>）安装设计技术要求</w:t>
      </w:r>
    </w:p>
    <w:p w14:paraId="6C5D07FE" w14:textId="77777777" w:rsidR="00635CF2" w:rsidRDefault="00635CF2" w:rsidP="00536DC0">
      <w:pPr>
        <w:jc w:val="both"/>
      </w:pPr>
      <w:r>
        <w:rPr>
          <w:rFonts w:hint="eastAsia"/>
        </w:rPr>
        <w:t xml:space="preserve">1) </w:t>
      </w:r>
      <w:r>
        <w:rPr>
          <w:rFonts w:hint="eastAsia"/>
        </w:rPr>
        <w:t>电气元器件安装应整齐牢固、正确标志、外观良好、内外清洁。</w:t>
      </w:r>
    </w:p>
    <w:p w14:paraId="48088CCA" w14:textId="77777777" w:rsidR="00635CF2" w:rsidRDefault="00635CF2" w:rsidP="00536DC0">
      <w:pPr>
        <w:jc w:val="both"/>
      </w:pPr>
      <w:r>
        <w:rPr>
          <w:rFonts w:hint="eastAsia"/>
        </w:rPr>
        <w:t xml:space="preserve">2) </w:t>
      </w:r>
      <w:r>
        <w:rPr>
          <w:rFonts w:hint="eastAsia"/>
        </w:rPr>
        <w:t>低压配电线路采用耐火铜芯电线。</w:t>
      </w:r>
    </w:p>
    <w:p w14:paraId="0B0E026B" w14:textId="77777777" w:rsidR="00635CF2" w:rsidRDefault="00635CF2" w:rsidP="00536DC0">
      <w:pPr>
        <w:jc w:val="both"/>
      </w:pPr>
      <w:r>
        <w:rPr>
          <w:rFonts w:hint="eastAsia"/>
        </w:rPr>
        <w:t xml:space="preserve">3) </w:t>
      </w:r>
      <w:r>
        <w:rPr>
          <w:rFonts w:hint="eastAsia"/>
        </w:rPr>
        <w:t>照明线路穿钢管铺设保护，应有保护接地线与金属灯具的外壳做电气连接。</w:t>
      </w:r>
    </w:p>
    <w:p w14:paraId="337F7EF7" w14:textId="77777777" w:rsidR="00635CF2" w:rsidRDefault="00635CF2" w:rsidP="00536DC0">
      <w:pPr>
        <w:jc w:val="both"/>
      </w:pPr>
      <w:r>
        <w:rPr>
          <w:rFonts w:hint="eastAsia"/>
        </w:rPr>
        <w:t xml:space="preserve">4) </w:t>
      </w:r>
      <w:r>
        <w:rPr>
          <w:rFonts w:hint="eastAsia"/>
        </w:rPr>
        <w:t>电气接线盒（箱）内无残留物，盖板整齐，同类设备安装高度一样。</w:t>
      </w:r>
    </w:p>
    <w:p w14:paraId="3D369722" w14:textId="77777777" w:rsidR="00635CF2" w:rsidRDefault="00635CF2" w:rsidP="00536DC0">
      <w:pPr>
        <w:jc w:val="both"/>
      </w:pPr>
      <w:r>
        <w:rPr>
          <w:rFonts w:hint="eastAsia"/>
        </w:rPr>
        <w:t xml:space="preserve">5) </w:t>
      </w:r>
      <w:r>
        <w:rPr>
          <w:rFonts w:hint="eastAsia"/>
        </w:rPr>
        <w:t>电气装置的台座必须安装牢固。</w:t>
      </w:r>
    </w:p>
    <w:p w14:paraId="7250BF2D" w14:textId="77777777" w:rsidR="00635CF2" w:rsidRDefault="00635CF2" w:rsidP="00536DC0">
      <w:pPr>
        <w:jc w:val="both"/>
      </w:pPr>
      <w:r>
        <w:rPr>
          <w:rFonts w:hint="eastAsia"/>
        </w:rPr>
        <w:t xml:space="preserve">6) </w:t>
      </w:r>
      <w:r>
        <w:rPr>
          <w:rFonts w:hint="eastAsia"/>
        </w:rPr>
        <w:t>干线采用压接端子连接。</w:t>
      </w:r>
    </w:p>
    <w:p w14:paraId="1EC31AA9" w14:textId="77777777" w:rsidR="00635CF2" w:rsidRDefault="00635CF2" w:rsidP="00536DC0">
      <w:pPr>
        <w:jc w:val="both"/>
      </w:pPr>
      <w:r>
        <w:rPr>
          <w:rFonts w:hint="eastAsia"/>
        </w:rPr>
        <w:t xml:space="preserve">7) </w:t>
      </w:r>
      <w:r>
        <w:rPr>
          <w:rFonts w:hint="eastAsia"/>
        </w:rPr>
        <w:t>电源相线、零线、保护接地线、直流工作接地线的色标应不相同。</w:t>
      </w:r>
    </w:p>
    <w:p w14:paraId="3DE27BDE" w14:textId="77777777" w:rsidR="00635CF2" w:rsidRDefault="00635CF2" w:rsidP="00536DC0">
      <w:pPr>
        <w:jc w:val="both"/>
      </w:pPr>
      <w:r>
        <w:rPr>
          <w:rFonts w:hint="eastAsia"/>
        </w:rPr>
        <w:t xml:space="preserve">8) </w:t>
      </w:r>
      <w:r>
        <w:rPr>
          <w:rFonts w:hint="eastAsia"/>
        </w:rPr>
        <w:t>管内穿线总面积不超过管内截面积</w:t>
      </w:r>
      <w:r>
        <w:rPr>
          <w:rFonts w:hint="eastAsia"/>
        </w:rPr>
        <w:t>40</w:t>
      </w:r>
      <w:r>
        <w:rPr>
          <w:rFonts w:hint="eastAsia"/>
        </w:rPr>
        <w:t>％。</w:t>
      </w:r>
    </w:p>
    <w:p w14:paraId="34B6CF83" w14:textId="77777777" w:rsidR="00635CF2" w:rsidRDefault="00635CF2" w:rsidP="00536DC0">
      <w:pPr>
        <w:jc w:val="both"/>
      </w:pPr>
      <w:r>
        <w:rPr>
          <w:rFonts w:hint="eastAsia"/>
        </w:rPr>
        <w:t xml:space="preserve">9) </w:t>
      </w:r>
      <w:r>
        <w:rPr>
          <w:rFonts w:hint="eastAsia"/>
        </w:rPr>
        <w:t>不同电压的线不能穿在同一管内。</w:t>
      </w:r>
    </w:p>
    <w:p w14:paraId="6443A297" w14:textId="2F9F27E6" w:rsidR="00635CF2" w:rsidRDefault="00536DC0" w:rsidP="00536DC0">
      <w:pPr>
        <w:jc w:val="both"/>
      </w:pPr>
      <w:r w:rsidRPr="00E56DFC">
        <w:rPr>
          <w:noProof/>
        </w:rPr>
        <w:drawing>
          <wp:inline distT="0" distB="0" distL="0" distR="0" wp14:anchorId="523B2415" wp14:editId="41E40EE6">
            <wp:extent cx="1928495" cy="1635125"/>
            <wp:effectExtent l="0" t="0" r="0" b="3175"/>
            <wp:docPr id="16" name="图片 4" descr="DSC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DSC0003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928495" cy="1635125"/>
                    </a:xfrm>
                    <a:prstGeom prst="rect">
                      <a:avLst/>
                    </a:prstGeom>
                    <a:noFill/>
                    <a:ln>
                      <a:noFill/>
                    </a:ln>
                  </pic:spPr>
                </pic:pic>
              </a:graphicData>
            </a:graphic>
          </wp:inline>
        </w:drawing>
      </w:r>
      <w:r w:rsidRPr="00E56DFC">
        <w:rPr>
          <w:noProof/>
        </w:rPr>
        <w:drawing>
          <wp:inline distT="0" distB="0" distL="0" distR="0" wp14:anchorId="07CA6625" wp14:editId="7ABD46C5">
            <wp:extent cx="1791629" cy="1633793"/>
            <wp:effectExtent l="0" t="0" r="0" b="5080"/>
            <wp:docPr id="19" name="图片 5" descr="点击浏览商品大图">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点击浏览商品大图">
                      <a:hlinkClick r:id="rId81"/>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797713" cy="1639341"/>
                    </a:xfrm>
                    <a:prstGeom prst="rect">
                      <a:avLst/>
                    </a:prstGeom>
                    <a:noFill/>
                    <a:ln>
                      <a:noFill/>
                    </a:ln>
                  </pic:spPr>
                </pic:pic>
              </a:graphicData>
            </a:graphic>
          </wp:inline>
        </w:drawing>
      </w:r>
    </w:p>
    <w:p w14:paraId="11C15812" w14:textId="77777777" w:rsidR="00635CF2" w:rsidRDefault="00635CF2" w:rsidP="00536DC0">
      <w:pPr>
        <w:jc w:val="both"/>
      </w:pPr>
    </w:p>
    <w:p w14:paraId="415C5C84" w14:textId="77777777" w:rsidR="00635CF2" w:rsidRDefault="00635CF2" w:rsidP="00536DC0">
      <w:pPr>
        <w:jc w:val="both"/>
      </w:pPr>
      <w:r>
        <w:rPr>
          <w:rFonts w:hint="eastAsia"/>
        </w:rPr>
        <w:t>（</w:t>
      </w:r>
      <w:r>
        <w:rPr>
          <w:rFonts w:hint="eastAsia"/>
        </w:rPr>
        <w:t>2</w:t>
      </w:r>
      <w:r>
        <w:rPr>
          <w:rFonts w:hint="eastAsia"/>
        </w:rPr>
        <w:t>）安装及工艺技术要求</w:t>
      </w:r>
    </w:p>
    <w:p w14:paraId="0F5613B7" w14:textId="77777777" w:rsidR="00635CF2" w:rsidRDefault="00635CF2" w:rsidP="00536DC0">
      <w:pPr>
        <w:jc w:val="both"/>
      </w:pPr>
      <w:r>
        <w:rPr>
          <w:rFonts w:hint="eastAsia"/>
        </w:rPr>
        <w:t xml:space="preserve">1) </w:t>
      </w:r>
      <w:r>
        <w:rPr>
          <w:rFonts w:hint="eastAsia"/>
        </w:rPr>
        <w:t>机房电源线采用地板下走线方式，主干采用金属线槽，分支采用</w:t>
      </w:r>
      <w:r>
        <w:rPr>
          <w:rFonts w:hint="eastAsia"/>
        </w:rPr>
        <w:t>KBG</w:t>
      </w:r>
      <w:r>
        <w:rPr>
          <w:rFonts w:hint="eastAsia"/>
        </w:rPr>
        <w:t>金属管保护线缆。</w:t>
      </w:r>
    </w:p>
    <w:p w14:paraId="743F0C33" w14:textId="77777777" w:rsidR="00635CF2" w:rsidRDefault="00635CF2" w:rsidP="00536DC0">
      <w:pPr>
        <w:jc w:val="both"/>
      </w:pPr>
      <w:r>
        <w:rPr>
          <w:rFonts w:hint="eastAsia"/>
        </w:rPr>
        <w:t xml:space="preserve">2) </w:t>
      </w:r>
      <w:r>
        <w:rPr>
          <w:rFonts w:hint="eastAsia"/>
        </w:rPr>
        <w:t>电工管与金属接线盒、金属接线箱等联接采用新工艺压接，防锈漆二遍，银粉漆一遍。</w:t>
      </w:r>
    </w:p>
    <w:p w14:paraId="31C3EDA0" w14:textId="77777777" w:rsidR="00635CF2" w:rsidRDefault="00635CF2" w:rsidP="00536DC0">
      <w:pPr>
        <w:jc w:val="both"/>
      </w:pPr>
      <w:r>
        <w:rPr>
          <w:rFonts w:hint="eastAsia"/>
        </w:rPr>
        <w:t xml:space="preserve">3) </w:t>
      </w:r>
      <w:r>
        <w:rPr>
          <w:rFonts w:hint="eastAsia"/>
        </w:rPr>
        <w:t>管内穿线无接头。</w:t>
      </w:r>
    </w:p>
    <w:p w14:paraId="447FD895" w14:textId="77777777" w:rsidR="00635CF2" w:rsidRDefault="00635CF2" w:rsidP="00536DC0">
      <w:pPr>
        <w:jc w:val="both"/>
      </w:pPr>
      <w:r>
        <w:rPr>
          <w:rFonts w:hint="eastAsia"/>
        </w:rPr>
        <w:t xml:space="preserve">4) </w:t>
      </w:r>
      <w:r>
        <w:rPr>
          <w:rFonts w:hint="eastAsia"/>
        </w:rPr>
        <w:t>计算机电源插座选用国产优质产品。</w:t>
      </w:r>
    </w:p>
    <w:p w14:paraId="77A4B493" w14:textId="77777777" w:rsidR="00635CF2" w:rsidRDefault="00635CF2" w:rsidP="00536DC0">
      <w:pPr>
        <w:jc w:val="both"/>
      </w:pPr>
      <w:r>
        <w:rPr>
          <w:rFonts w:hint="eastAsia"/>
        </w:rPr>
        <w:t xml:space="preserve">5) </w:t>
      </w:r>
      <w:r>
        <w:rPr>
          <w:rFonts w:hint="eastAsia"/>
        </w:rPr>
        <w:t>电工管、金属接线盒、金属接线箱等外壳接地，保证线路正常运行，降低电磁干扰。</w:t>
      </w:r>
    </w:p>
    <w:p w14:paraId="04B0738D" w14:textId="77777777" w:rsidR="00635CF2" w:rsidRDefault="00635CF2" w:rsidP="00536DC0">
      <w:pPr>
        <w:jc w:val="both"/>
      </w:pPr>
      <w:r>
        <w:rPr>
          <w:rFonts w:hint="eastAsia"/>
        </w:rPr>
        <w:t>6</w:t>
      </w:r>
      <w:r>
        <w:rPr>
          <w:rFonts w:hint="eastAsia"/>
        </w:rPr>
        <w:t>）电气开关、电源配备安装尺寸（单位：</w:t>
      </w:r>
      <w:r>
        <w:rPr>
          <w:rFonts w:hint="eastAsia"/>
        </w:rPr>
        <w:t>mm</w:t>
      </w:r>
      <w:r>
        <w:rPr>
          <w:rFonts w:hint="eastAsia"/>
        </w:rPr>
        <w:t>）</w:t>
      </w:r>
    </w:p>
    <w:p w14:paraId="004D9D5A" w14:textId="77777777" w:rsidR="00635CF2" w:rsidRDefault="00635CF2" w:rsidP="00536DC0">
      <w:pPr>
        <w:jc w:val="both"/>
      </w:pPr>
      <w:r>
        <w:rPr>
          <w:rFonts w:hint="eastAsia"/>
        </w:rPr>
        <w:t>GB</w:t>
      </w:r>
      <w:r>
        <w:rPr>
          <w:rFonts w:hint="eastAsia"/>
        </w:rPr>
        <w:t>标准；壁开关：操作方便处</w:t>
      </w:r>
      <w:r>
        <w:rPr>
          <w:rFonts w:hint="eastAsia"/>
        </w:rPr>
        <w:t>1350mm</w:t>
      </w:r>
      <w:r>
        <w:rPr>
          <w:rFonts w:hint="eastAsia"/>
        </w:rPr>
        <w:t>高度</w:t>
      </w:r>
    </w:p>
    <w:p w14:paraId="3C9A30DB" w14:textId="77777777" w:rsidR="00635CF2" w:rsidRDefault="00635CF2" w:rsidP="00536DC0">
      <w:pPr>
        <w:jc w:val="both"/>
      </w:pPr>
      <w:r>
        <w:rPr>
          <w:rFonts w:hint="eastAsia"/>
        </w:rPr>
        <w:t>GB</w:t>
      </w:r>
      <w:r>
        <w:rPr>
          <w:rFonts w:hint="eastAsia"/>
        </w:rPr>
        <w:t>标准；备用插座：机房各区域墙面上</w:t>
      </w:r>
      <w:r>
        <w:rPr>
          <w:rFonts w:hint="eastAsia"/>
        </w:rPr>
        <w:t>300mm</w:t>
      </w:r>
      <w:r>
        <w:rPr>
          <w:rFonts w:hint="eastAsia"/>
        </w:rPr>
        <w:t>高度</w:t>
      </w:r>
    </w:p>
    <w:p w14:paraId="02510D04" w14:textId="77777777" w:rsidR="00635CF2" w:rsidRDefault="00635CF2" w:rsidP="00536DC0">
      <w:pPr>
        <w:jc w:val="both"/>
      </w:pPr>
      <w:r>
        <w:rPr>
          <w:rFonts w:hint="eastAsia"/>
        </w:rPr>
        <w:lastRenderedPageBreak/>
        <w:t>GB</w:t>
      </w:r>
      <w:r>
        <w:rPr>
          <w:rFonts w:hint="eastAsia"/>
        </w:rPr>
        <w:t>标准；应急指示电源：安装于各出入口上方</w:t>
      </w:r>
    </w:p>
    <w:p w14:paraId="7A6D10F1" w14:textId="77777777" w:rsidR="00635CF2" w:rsidRDefault="00635CF2" w:rsidP="00536DC0">
      <w:pPr>
        <w:jc w:val="both"/>
      </w:pPr>
      <w:r>
        <w:rPr>
          <w:rFonts w:hint="eastAsia"/>
        </w:rPr>
        <w:t>GB</w:t>
      </w:r>
      <w:r>
        <w:rPr>
          <w:rFonts w:hint="eastAsia"/>
        </w:rPr>
        <w:t>标准；应急照明电源：安装应急照明筒灯、均匀分布。</w:t>
      </w:r>
    </w:p>
    <w:p w14:paraId="452FDA20" w14:textId="77777777" w:rsidR="00635CF2" w:rsidRDefault="00635CF2" w:rsidP="00536DC0">
      <w:pPr>
        <w:jc w:val="both"/>
      </w:pPr>
      <w:r>
        <w:rPr>
          <w:rFonts w:hint="eastAsia"/>
        </w:rPr>
        <w:t>（</w:t>
      </w:r>
      <w:r>
        <w:rPr>
          <w:rFonts w:hint="eastAsia"/>
        </w:rPr>
        <w:t>3</w:t>
      </w:r>
      <w:r>
        <w:rPr>
          <w:rFonts w:hint="eastAsia"/>
        </w:rPr>
        <w:t>）市电插座和计算机插座配电线路的安装</w:t>
      </w:r>
    </w:p>
    <w:p w14:paraId="57CFCFAC" w14:textId="77777777" w:rsidR="00635CF2" w:rsidRDefault="00635CF2" w:rsidP="00F97C98">
      <w:pPr>
        <w:jc w:val="both"/>
      </w:pPr>
      <w:r>
        <w:rPr>
          <w:rFonts w:hint="eastAsia"/>
        </w:rPr>
        <w:t>1</w:t>
      </w:r>
      <w:r>
        <w:rPr>
          <w:rFonts w:hint="eastAsia"/>
        </w:rPr>
        <w:t>）为了保证机房供电质量，机房配电系统中的线路全部采用国家一级标准优质阻燃型线缆，并设计时留有一定的载流余量。</w:t>
      </w:r>
    </w:p>
    <w:p w14:paraId="5A5ECF5A" w14:textId="77777777" w:rsidR="00635CF2" w:rsidRDefault="00635CF2" w:rsidP="00F97C98">
      <w:pPr>
        <w:jc w:val="both"/>
      </w:pPr>
      <w:r>
        <w:rPr>
          <w:rFonts w:hint="eastAsia"/>
        </w:rPr>
        <w:t>2</w:t>
      </w:r>
      <w:r>
        <w:rPr>
          <w:rFonts w:hint="eastAsia"/>
        </w:rPr>
        <w:t>）所有小型机、磁盘机、服务器机柜和网络机柜采用双回路供电。</w:t>
      </w:r>
    </w:p>
    <w:p w14:paraId="02458FAF" w14:textId="77777777" w:rsidR="00635CF2" w:rsidRDefault="00635CF2" w:rsidP="00F97C98">
      <w:pPr>
        <w:jc w:val="both"/>
      </w:pPr>
      <w:r>
        <w:rPr>
          <w:rFonts w:hint="eastAsia"/>
        </w:rPr>
        <w:t>3</w:t>
      </w:r>
      <w:r>
        <w:rPr>
          <w:rFonts w:hint="eastAsia"/>
        </w:rPr>
        <w:t>）所有线路敷设时均应采用金属桥架或电工管敷设，并使用金属软管与金属接线盒或插座连接，并将所有金属桥架、管线、接线盒等与机房等</w:t>
      </w:r>
      <w:proofErr w:type="gramStart"/>
      <w:r>
        <w:rPr>
          <w:rFonts w:hint="eastAsia"/>
        </w:rPr>
        <w:t>电位网</w:t>
      </w:r>
      <w:proofErr w:type="gramEnd"/>
      <w:r>
        <w:rPr>
          <w:rFonts w:hint="eastAsia"/>
        </w:rPr>
        <w:t>连接。</w:t>
      </w:r>
    </w:p>
    <w:p w14:paraId="41A5D3D6" w14:textId="16296138" w:rsidR="00635CF2" w:rsidRDefault="00635CF2" w:rsidP="00F97C98">
      <w:pPr>
        <w:jc w:val="both"/>
      </w:pPr>
      <w:r>
        <w:rPr>
          <w:rFonts w:hint="eastAsia"/>
        </w:rPr>
        <w:t>4</w:t>
      </w:r>
      <w:r>
        <w:rPr>
          <w:rFonts w:hint="eastAsia"/>
        </w:rPr>
        <w:t>）市电设备插座采用</w:t>
      </w:r>
      <w:r>
        <w:rPr>
          <w:rFonts w:hint="eastAsia"/>
        </w:rPr>
        <w:t>10A</w:t>
      </w:r>
      <w:r>
        <w:rPr>
          <w:rFonts w:hint="eastAsia"/>
        </w:rPr>
        <w:t>二三插</w:t>
      </w:r>
      <w:r w:rsidR="00F97C98">
        <w:rPr>
          <w:rFonts w:hint="eastAsia"/>
        </w:rPr>
        <w:t>，</w:t>
      </w:r>
      <w:r>
        <w:rPr>
          <w:rFonts w:hint="eastAsia"/>
        </w:rPr>
        <w:t>UPS</w:t>
      </w:r>
      <w:r>
        <w:rPr>
          <w:rFonts w:hint="eastAsia"/>
        </w:rPr>
        <w:t>插座采用</w:t>
      </w:r>
      <w:r>
        <w:rPr>
          <w:rFonts w:hint="eastAsia"/>
        </w:rPr>
        <w:t>16A</w:t>
      </w:r>
      <w:r>
        <w:rPr>
          <w:rFonts w:hint="eastAsia"/>
        </w:rPr>
        <w:t>三孔插座。</w:t>
      </w:r>
      <w:r>
        <w:rPr>
          <w:rFonts w:hint="eastAsia"/>
        </w:rPr>
        <w:t>UPS</w:t>
      </w:r>
      <w:r>
        <w:rPr>
          <w:rFonts w:hint="eastAsia"/>
        </w:rPr>
        <w:t>与市电插座采用不同颜色的面板，以便区分供电类别，避免一般电器误用</w:t>
      </w:r>
      <w:r>
        <w:rPr>
          <w:rFonts w:hint="eastAsia"/>
        </w:rPr>
        <w:t>UPS</w:t>
      </w:r>
      <w:proofErr w:type="gramStart"/>
      <w:r>
        <w:rPr>
          <w:rFonts w:hint="eastAsia"/>
        </w:rPr>
        <w:t>电增加</w:t>
      </w:r>
      <w:proofErr w:type="gramEnd"/>
      <w:r>
        <w:rPr>
          <w:rFonts w:hint="eastAsia"/>
        </w:rPr>
        <w:t>或损坏</w:t>
      </w:r>
      <w:r>
        <w:rPr>
          <w:rFonts w:hint="eastAsia"/>
        </w:rPr>
        <w:t>UPS</w:t>
      </w:r>
      <w:r>
        <w:rPr>
          <w:rFonts w:hint="eastAsia"/>
        </w:rPr>
        <w:t>主机，从而保证了计算机系统工作的稳定性。机房内计算机设备插座安装在架空活动地板下，配线由</w:t>
      </w:r>
      <w:r>
        <w:rPr>
          <w:rFonts w:hint="eastAsia"/>
        </w:rPr>
        <w:t>UPS</w:t>
      </w:r>
      <w:r>
        <w:rPr>
          <w:rFonts w:hint="eastAsia"/>
        </w:rPr>
        <w:t>设备动力配电柜经镀锌金属线槽（管）引到机房各处。每个设备柜动力插座都由二个独立的</w:t>
      </w:r>
      <w:r>
        <w:rPr>
          <w:rFonts w:hint="eastAsia"/>
        </w:rPr>
        <w:t>4mm2</w:t>
      </w:r>
      <w:r>
        <w:rPr>
          <w:rFonts w:hint="eastAsia"/>
        </w:rPr>
        <w:t>回路提供动力。配电线缆全部采用符合国家标准的耐火铜芯装缆，所有负载配电线路留有足够冗余量。小型机插座采用</w:t>
      </w:r>
      <w:r>
        <w:rPr>
          <w:rFonts w:hint="eastAsia"/>
        </w:rPr>
        <w:t>32A</w:t>
      </w:r>
      <w:r>
        <w:rPr>
          <w:rFonts w:hint="eastAsia"/>
        </w:rPr>
        <w:t>工业插座</w:t>
      </w:r>
      <w:r>
        <w:rPr>
          <w:rFonts w:hint="eastAsia"/>
        </w:rPr>
        <w:t>,</w:t>
      </w:r>
      <w:r>
        <w:rPr>
          <w:rFonts w:hint="eastAsia"/>
        </w:rPr>
        <w:t>每个小型机都由</w:t>
      </w:r>
      <w:r>
        <w:rPr>
          <w:rFonts w:hint="eastAsia"/>
        </w:rPr>
        <w:t>2</w:t>
      </w:r>
      <w:r>
        <w:rPr>
          <w:rFonts w:hint="eastAsia"/>
        </w:rPr>
        <w:t>个独立的</w:t>
      </w:r>
      <w:r>
        <w:rPr>
          <w:rFonts w:hint="eastAsia"/>
        </w:rPr>
        <w:t>6 mm2</w:t>
      </w:r>
      <w:r>
        <w:rPr>
          <w:rFonts w:hint="eastAsia"/>
        </w:rPr>
        <w:t>回路提供电力。</w:t>
      </w:r>
    </w:p>
    <w:p w14:paraId="11BC997B" w14:textId="77777777" w:rsidR="00635CF2" w:rsidRDefault="00635CF2" w:rsidP="00536DC0">
      <w:pPr>
        <w:jc w:val="both"/>
      </w:pPr>
      <w:r>
        <w:rPr>
          <w:rFonts w:hint="eastAsia"/>
        </w:rPr>
        <w:t>5</w:t>
      </w:r>
      <w:r>
        <w:rPr>
          <w:rFonts w:hint="eastAsia"/>
        </w:rPr>
        <w:t>）空调线路（插座）安装的在相应的位置，独立供电。</w:t>
      </w:r>
      <w:r>
        <w:rPr>
          <w:rFonts w:hint="eastAsia"/>
        </w:rPr>
        <w:t xml:space="preserve"> </w:t>
      </w:r>
    </w:p>
    <w:p w14:paraId="0B58BAE9" w14:textId="3DE7FFEF" w:rsidR="00635CF2" w:rsidRDefault="00635CF2" w:rsidP="00536DC0">
      <w:pPr>
        <w:pStyle w:val="5"/>
      </w:pPr>
      <w:r>
        <w:rPr>
          <w:rFonts w:hint="eastAsia"/>
        </w:rPr>
        <w:t>照明系统</w:t>
      </w:r>
    </w:p>
    <w:p w14:paraId="66072B19" w14:textId="77777777" w:rsidR="00635CF2" w:rsidRDefault="00635CF2" w:rsidP="00536DC0">
      <w:pPr>
        <w:jc w:val="both"/>
      </w:pPr>
      <w:r>
        <w:rPr>
          <w:rFonts w:hint="eastAsia"/>
        </w:rPr>
        <w:t>通过调整制冷和配电系统的分布来达到数据中心的节能目标。在以最简单直观有效的方式，计算每个用</w:t>
      </w:r>
      <w:r>
        <w:rPr>
          <w:rFonts w:hint="eastAsia"/>
        </w:rPr>
        <w:t>IT</w:t>
      </w:r>
      <w:r>
        <w:rPr>
          <w:rFonts w:hint="eastAsia"/>
        </w:rPr>
        <w:t>电负载的用电量，为数据中心的节能提供有效的依据。</w:t>
      </w:r>
    </w:p>
    <w:p w14:paraId="3C0D4F99" w14:textId="77777777" w:rsidR="00635CF2" w:rsidRDefault="00635CF2" w:rsidP="00536DC0">
      <w:pPr>
        <w:jc w:val="both"/>
      </w:pPr>
      <w:r>
        <w:rPr>
          <w:rFonts w:hint="eastAsia"/>
        </w:rPr>
        <w:t>（</w:t>
      </w:r>
      <w:r>
        <w:rPr>
          <w:rFonts w:hint="eastAsia"/>
        </w:rPr>
        <w:t>1</w:t>
      </w:r>
      <w:r>
        <w:rPr>
          <w:rFonts w:hint="eastAsia"/>
        </w:rPr>
        <w:t>）无需规划强电回路，设计及管线</w:t>
      </w:r>
      <w:proofErr w:type="gramStart"/>
      <w:r>
        <w:rPr>
          <w:rFonts w:hint="eastAsia"/>
        </w:rPr>
        <w:t>施工极</w:t>
      </w:r>
      <w:proofErr w:type="gramEnd"/>
      <w:r>
        <w:rPr>
          <w:rFonts w:hint="eastAsia"/>
        </w:rPr>
        <w:t>大简化</w:t>
      </w:r>
    </w:p>
    <w:p w14:paraId="65B3818A" w14:textId="4A6DA77D" w:rsidR="00635CF2" w:rsidRDefault="00635CF2" w:rsidP="00536DC0">
      <w:pPr>
        <w:jc w:val="both"/>
      </w:pPr>
      <w:r>
        <w:rPr>
          <w:rFonts w:hint="eastAsia"/>
        </w:rPr>
        <w:t>照明控制在设计阶段需要考虑通过不同照明强电回路分组来实现不同场景的控制，因此在设计中需要许多单独的照明强电回路，布线复杂且布线成本较高。在控制区域需要重新布局和照明强电回路分隔时，需要重新布线，造成浪费。</w:t>
      </w:r>
    </w:p>
    <w:p w14:paraId="265B7C13" w14:textId="24107D6A" w:rsidR="00635CF2" w:rsidRDefault="00635CF2" w:rsidP="00536DC0">
      <w:pPr>
        <w:jc w:val="both"/>
      </w:pPr>
      <w:r>
        <w:rPr>
          <w:rFonts w:hint="eastAsia"/>
        </w:rPr>
        <w:t>（</w:t>
      </w:r>
      <w:r w:rsidR="008F3910">
        <w:t>2</w:t>
      </w:r>
      <w:r>
        <w:rPr>
          <w:rFonts w:hint="eastAsia"/>
        </w:rPr>
        <w:t>）确保作业面视觉良好</w:t>
      </w:r>
    </w:p>
    <w:p w14:paraId="1EB3B8F9" w14:textId="77777777" w:rsidR="00635CF2" w:rsidRDefault="00635CF2" w:rsidP="00536DC0">
      <w:pPr>
        <w:jc w:val="both"/>
      </w:pPr>
      <w:r>
        <w:rPr>
          <w:rFonts w:hint="eastAsia"/>
        </w:rPr>
        <w:t>工作区照明均匀排列与工作台人员的方位要求等位，尽量避免直接反射，避免灯光从作业面至眼睛直接反射，影响对比度，降低能见度。为使计算机的显示屏画面清晰，照度不可过亮，否则反差减弱影响观察。参照美国照明协会（</w:t>
      </w:r>
      <w:r>
        <w:rPr>
          <w:rFonts w:hint="eastAsia"/>
        </w:rPr>
        <w:t>ILLUMINATIONEMGI-NEERING SOCIETY IES</w:t>
      </w:r>
      <w:r>
        <w:rPr>
          <w:rFonts w:hint="eastAsia"/>
        </w:rPr>
        <w:t>）的机房照明度推荐值及《中国智能建筑设计规》，国标</w:t>
      </w:r>
      <w:r>
        <w:rPr>
          <w:rFonts w:hint="eastAsia"/>
        </w:rPr>
        <w:t>GB2887-89</w:t>
      </w:r>
      <w:r>
        <w:rPr>
          <w:rFonts w:hint="eastAsia"/>
        </w:rPr>
        <w:t>的要求，集多年机房设计之经验，严格遵照国标《电子计算机机房设计规》，认为</w:t>
      </w:r>
      <w:r>
        <w:rPr>
          <w:rFonts w:hint="eastAsia"/>
        </w:rPr>
        <w:t>300</w:t>
      </w:r>
      <w:r>
        <w:rPr>
          <w:rFonts w:hint="eastAsia"/>
        </w:rPr>
        <w:t>至</w:t>
      </w:r>
      <w:r>
        <w:rPr>
          <w:rFonts w:hint="eastAsia"/>
        </w:rPr>
        <w:t>500Lx</w:t>
      </w:r>
      <w:r>
        <w:rPr>
          <w:rFonts w:hint="eastAsia"/>
        </w:rPr>
        <w:t>为</w:t>
      </w:r>
      <w:r>
        <w:rPr>
          <w:rFonts w:hint="eastAsia"/>
        </w:rPr>
        <w:lastRenderedPageBreak/>
        <w:t>最佳照明度，本方案设计平均照度为</w:t>
      </w:r>
      <w:r>
        <w:rPr>
          <w:rFonts w:hint="eastAsia"/>
        </w:rPr>
        <w:t>250Lx</w:t>
      </w:r>
      <w:r>
        <w:rPr>
          <w:rFonts w:hint="eastAsia"/>
        </w:rPr>
        <w:t>—</w:t>
      </w:r>
      <w:r>
        <w:rPr>
          <w:rFonts w:hint="eastAsia"/>
        </w:rPr>
        <w:t>350Lx</w:t>
      </w:r>
      <w:r>
        <w:rPr>
          <w:rFonts w:hint="eastAsia"/>
        </w:rPr>
        <w:t>之间。</w:t>
      </w:r>
    </w:p>
    <w:p w14:paraId="6FCBFAA7" w14:textId="75663EC4" w:rsidR="00635CF2" w:rsidRDefault="00635CF2" w:rsidP="00536DC0">
      <w:pPr>
        <w:jc w:val="both"/>
      </w:pPr>
      <w:r>
        <w:rPr>
          <w:rFonts w:hint="eastAsia"/>
        </w:rPr>
        <w:t>（</w:t>
      </w:r>
      <w:r w:rsidR="008F3910">
        <w:t>3</w:t>
      </w:r>
      <w:r>
        <w:rPr>
          <w:rFonts w:hint="eastAsia"/>
        </w:rPr>
        <w:t>）</w:t>
      </w:r>
      <w:proofErr w:type="gramStart"/>
      <w:r>
        <w:rPr>
          <w:rFonts w:hint="eastAsia"/>
        </w:rPr>
        <w:t>光源照具选择</w:t>
      </w:r>
      <w:proofErr w:type="gramEnd"/>
    </w:p>
    <w:p w14:paraId="7F5BBC78" w14:textId="77777777" w:rsidR="00635CF2" w:rsidRDefault="00635CF2" w:rsidP="00536DC0">
      <w:pPr>
        <w:jc w:val="both"/>
      </w:pPr>
      <w:r>
        <w:rPr>
          <w:rFonts w:hint="eastAsia"/>
        </w:rPr>
        <w:t>计算机房照明宜用荧光灯，其优点是效率高，寿命长、节约能源。灯具选用性价比电子式日光型灯具。使被照面照度均匀。日光灯管采用高光节能型三基色荧光灯灯管，配电子式整流器目前已成熟，具有节能、重量轻，提高光效，减少闪烁，改善功率因数，耐低温等优点。嵌入式灯具在吊顶上嵌入安装。按规定灯具重量大于</w:t>
      </w:r>
      <w:r>
        <w:rPr>
          <w:rFonts w:hint="eastAsia"/>
        </w:rPr>
        <w:t>3kg</w:t>
      </w:r>
      <w:r>
        <w:rPr>
          <w:rFonts w:hint="eastAsia"/>
        </w:rPr>
        <w:t>时，灯具重量要由混凝土板承担，在灯具底</w:t>
      </w:r>
      <w:r>
        <w:rPr>
          <w:rFonts w:hint="eastAsia"/>
        </w:rPr>
        <w:t>4</w:t>
      </w:r>
      <w:r>
        <w:rPr>
          <w:rFonts w:hint="eastAsia"/>
        </w:rPr>
        <w:t>角设</w:t>
      </w:r>
      <w:r>
        <w:rPr>
          <w:rFonts w:hint="eastAsia"/>
        </w:rPr>
        <w:t>4</w:t>
      </w:r>
      <w:r>
        <w:rPr>
          <w:rFonts w:hint="eastAsia"/>
        </w:rPr>
        <w:t>个吊点吊链可用螺栓调节长度，将灯安装水平。灯具安装完毕后可在下面拆装、更换灯管等。</w:t>
      </w:r>
    </w:p>
    <w:p w14:paraId="7D5A45B2" w14:textId="77777777" w:rsidR="00635CF2" w:rsidRDefault="00635CF2" w:rsidP="00536DC0">
      <w:pPr>
        <w:jc w:val="both"/>
      </w:pPr>
      <w:r>
        <w:rPr>
          <w:rFonts w:hint="eastAsia"/>
        </w:rPr>
        <w:t>综上所述，中心机房选择用</w:t>
      </w:r>
      <w:r>
        <w:rPr>
          <w:rFonts w:hint="eastAsia"/>
        </w:rPr>
        <w:t>600</w:t>
      </w:r>
      <w:r>
        <w:rPr>
          <w:rFonts w:hint="eastAsia"/>
        </w:rPr>
        <w:t>×</w:t>
      </w:r>
      <w:r>
        <w:rPr>
          <w:rFonts w:hint="eastAsia"/>
        </w:rPr>
        <w:t>600  14W</w:t>
      </w:r>
      <w:r>
        <w:rPr>
          <w:rFonts w:hint="eastAsia"/>
        </w:rPr>
        <w:t>×</w:t>
      </w:r>
      <w:r>
        <w:rPr>
          <w:rFonts w:hint="eastAsia"/>
        </w:rPr>
        <w:t>3</w:t>
      </w:r>
      <w:r>
        <w:rPr>
          <w:rFonts w:hint="eastAsia"/>
        </w:rPr>
        <w:t>计算机机房专用灯具，具有分光柔和、照度均匀、无眩光、无方向性、</w:t>
      </w:r>
      <w:proofErr w:type="gramStart"/>
      <w:r>
        <w:rPr>
          <w:rFonts w:hint="eastAsia"/>
        </w:rPr>
        <w:t>无启动</w:t>
      </w:r>
      <w:proofErr w:type="gramEnd"/>
      <w:r>
        <w:rPr>
          <w:rFonts w:hint="eastAsia"/>
        </w:rPr>
        <w:t>电流干扰、便于维修的优点。部分机房照明灯具接入</w:t>
      </w:r>
      <w:r>
        <w:rPr>
          <w:rFonts w:hint="eastAsia"/>
        </w:rPr>
        <w:t>UPS</w:t>
      </w:r>
      <w:r>
        <w:rPr>
          <w:rFonts w:hint="eastAsia"/>
        </w:rPr>
        <w:t>电源，用于应急照明所需。</w:t>
      </w:r>
      <w:proofErr w:type="gramStart"/>
      <w:r>
        <w:rPr>
          <w:rFonts w:hint="eastAsia"/>
        </w:rPr>
        <w:t>另机房主</w:t>
      </w:r>
      <w:proofErr w:type="gramEnd"/>
      <w:r>
        <w:rPr>
          <w:rFonts w:hint="eastAsia"/>
        </w:rPr>
        <w:t>出入口门上端安装安全出口指示灯，以便引导人员及时疏散逃生。</w:t>
      </w:r>
    </w:p>
    <w:p w14:paraId="0B30B27B" w14:textId="77777777" w:rsidR="00635CF2" w:rsidRDefault="00635CF2" w:rsidP="00536DC0">
      <w:pPr>
        <w:jc w:val="both"/>
      </w:pPr>
      <w:r>
        <w:rPr>
          <w:rFonts w:hint="eastAsia"/>
        </w:rPr>
        <w:t>电气开关、电源配备安装尺寸（单位：</w:t>
      </w:r>
      <w:r>
        <w:rPr>
          <w:rFonts w:hint="eastAsia"/>
        </w:rPr>
        <w:t>mm</w:t>
      </w:r>
      <w:r>
        <w:rPr>
          <w:rFonts w:hint="eastAsia"/>
        </w:rPr>
        <w:t>）</w:t>
      </w:r>
    </w:p>
    <w:p w14:paraId="663BD30D" w14:textId="19A21E1B" w:rsidR="00635CF2" w:rsidRDefault="00635CF2" w:rsidP="00536DC0">
      <w:pPr>
        <w:jc w:val="both"/>
      </w:pPr>
      <w:r>
        <w:rPr>
          <w:rFonts w:hint="eastAsia"/>
        </w:rPr>
        <w:t>GB</w:t>
      </w:r>
      <w:r>
        <w:rPr>
          <w:rFonts w:hint="eastAsia"/>
        </w:rPr>
        <w:t>标准；壁开关：操作方便处</w:t>
      </w:r>
      <w:r>
        <w:rPr>
          <w:rFonts w:hint="eastAsia"/>
        </w:rPr>
        <w:t>1050mm</w:t>
      </w:r>
      <w:r>
        <w:rPr>
          <w:rFonts w:hint="eastAsia"/>
        </w:rPr>
        <w:t>高度</w:t>
      </w:r>
    </w:p>
    <w:p w14:paraId="201C86AC" w14:textId="7B69BB9C" w:rsidR="00635CF2" w:rsidRDefault="00635CF2" w:rsidP="00536DC0">
      <w:pPr>
        <w:jc w:val="both"/>
      </w:pPr>
      <w:r>
        <w:rPr>
          <w:rFonts w:hint="eastAsia"/>
        </w:rPr>
        <w:t>GB</w:t>
      </w:r>
      <w:r>
        <w:rPr>
          <w:rFonts w:hint="eastAsia"/>
        </w:rPr>
        <w:t>标准；备用插座：机房各区域墙面上</w:t>
      </w:r>
      <w:r>
        <w:rPr>
          <w:rFonts w:hint="eastAsia"/>
        </w:rPr>
        <w:t>300mm</w:t>
      </w:r>
      <w:r>
        <w:rPr>
          <w:rFonts w:hint="eastAsia"/>
        </w:rPr>
        <w:t>高度</w:t>
      </w:r>
    </w:p>
    <w:p w14:paraId="01672C03" w14:textId="77777777" w:rsidR="00635CF2" w:rsidRDefault="00635CF2" w:rsidP="00536DC0">
      <w:pPr>
        <w:jc w:val="both"/>
      </w:pPr>
      <w:r>
        <w:rPr>
          <w:rFonts w:hint="eastAsia"/>
        </w:rPr>
        <w:t>GB</w:t>
      </w:r>
      <w:r>
        <w:rPr>
          <w:rFonts w:hint="eastAsia"/>
        </w:rPr>
        <w:t>标准；应急指示电源：安装于各出入口上方</w:t>
      </w:r>
    </w:p>
    <w:p w14:paraId="6E10130E" w14:textId="77777777" w:rsidR="00635CF2" w:rsidRDefault="00635CF2" w:rsidP="00536DC0">
      <w:pPr>
        <w:jc w:val="both"/>
      </w:pPr>
      <w:r>
        <w:rPr>
          <w:rFonts w:hint="eastAsia"/>
        </w:rPr>
        <w:t>GB</w:t>
      </w:r>
      <w:r>
        <w:rPr>
          <w:rFonts w:hint="eastAsia"/>
        </w:rPr>
        <w:t>标准；应急照明电源：安装于各机房区灯具，均匀分布。</w:t>
      </w:r>
      <w:r>
        <w:rPr>
          <w:rFonts w:hint="eastAsia"/>
        </w:rPr>
        <w:t xml:space="preserve"> </w:t>
      </w:r>
    </w:p>
    <w:p w14:paraId="79B7E11E" w14:textId="5325BB7D" w:rsidR="00635CF2" w:rsidRDefault="00635CF2" w:rsidP="00536DC0">
      <w:pPr>
        <w:pStyle w:val="5"/>
      </w:pPr>
      <w:r>
        <w:rPr>
          <w:rFonts w:hint="eastAsia"/>
        </w:rPr>
        <w:t>UPS</w:t>
      </w:r>
      <w:r>
        <w:rPr>
          <w:rFonts w:hint="eastAsia"/>
        </w:rPr>
        <w:t>系统</w:t>
      </w:r>
    </w:p>
    <w:p w14:paraId="1E4429F8" w14:textId="77777777" w:rsidR="00635CF2" w:rsidRDefault="00635CF2" w:rsidP="00536DC0">
      <w:pPr>
        <w:jc w:val="both"/>
      </w:pPr>
      <w:r>
        <w:rPr>
          <w:rFonts w:hint="eastAsia"/>
        </w:rPr>
        <w:t>1</w:t>
      </w:r>
      <w:r>
        <w:rPr>
          <w:rFonts w:hint="eastAsia"/>
        </w:rPr>
        <w:t>、施工要求</w:t>
      </w:r>
    </w:p>
    <w:p w14:paraId="380AE27D" w14:textId="77777777" w:rsidR="00635CF2" w:rsidRDefault="00635CF2" w:rsidP="00536DC0">
      <w:pPr>
        <w:jc w:val="both"/>
      </w:pPr>
      <w:r>
        <w:rPr>
          <w:rFonts w:hint="eastAsia"/>
        </w:rPr>
        <w:t>1</w:t>
      </w:r>
      <w:r>
        <w:rPr>
          <w:rFonts w:hint="eastAsia"/>
        </w:rPr>
        <w:t>）不间断电源：注意核对设备标称容量、型号等参数是否符合要求，并应有产品合格证和出厂试验记录。</w:t>
      </w:r>
    </w:p>
    <w:p w14:paraId="149FB59F" w14:textId="77777777" w:rsidR="00635CF2" w:rsidRDefault="00635CF2" w:rsidP="00536DC0">
      <w:pPr>
        <w:jc w:val="both"/>
      </w:pPr>
      <w:r>
        <w:rPr>
          <w:rFonts w:hint="eastAsia"/>
        </w:rPr>
        <w:t>2</w:t>
      </w:r>
      <w:r>
        <w:rPr>
          <w:rFonts w:hint="eastAsia"/>
        </w:rPr>
        <w:t>）各类导线电缆应根据设计要求选用，并有产品合格证。</w:t>
      </w:r>
    </w:p>
    <w:p w14:paraId="4E0750EE" w14:textId="77777777" w:rsidR="00635CF2" w:rsidRDefault="00635CF2" w:rsidP="00536DC0">
      <w:pPr>
        <w:jc w:val="both"/>
      </w:pPr>
      <w:r>
        <w:rPr>
          <w:rFonts w:hint="eastAsia"/>
        </w:rPr>
        <w:t>3</w:t>
      </w:r>
      <w:r>
        <w:rPr>
          <w:rFonts w:hint="eastAsia"/>
        </w:rPr>
        <w:t>）电池组应注意保存期限。</w:t>
      </w:r>
    </w:p>
    <w:p w14:paraId="09B88ED5" w14:textId="77777777" w:rsidR="00635CF2" w:rsidRDefault="00635CF2" w:rsidP="00536DC0">
      <w:pPr>
        <w:jc w:val="both"/>
      </w:pPr>
      <w:r>
        <w:rPr>
          <w:rFonts w:hint="eastAsia"/>
        </w:rPr>
        <w:t>4</w:t>
      </w:r>
      <w:r>
        <w:rPr>
          <w:rFonts w:hint="eastAsia"/>
        </w:rPr>
        <w:t>）其他辅材应符合要求。</w:t>
      </w:r>
    </w:p>
    <w:p w14:paraId="084C4917" w14:textId="77777777" w:rsidR="00635CF2" w:rsidRDefault="00635CF2" w:rsidP="00536DC0">
      <w:pPr>
        <w:jc w:val="both"/>
      </w:pPr>
      <w:r>
        <w:rPr>
          <w:rFonts w:hint="eastAsia"/>
        </w:rPr>
        <w:t>2</w:t>
      </w:r>
      <w:r>
        <w:rPr>
          <w:rFonts w:hint="eastAsia"/>
        </w:rPr>
        <w:t>、施工机具</w:t>
      </w:r>
    </w:p>
    <w:p w14:paraId="719CA44F" w14:textId="77777777" w:rsidR="00635CF2" w:rsidRDefault="00635CF2" w:rsidP="00536DC0">
      <w:pPr>
        <w:jc w:val="both"/>
      </w:pPr>
      <w:r>
        <w:rPr>
          <w:rFonts w:hint="eastAsia"/>
        </w:rPr>
        <w:t>场内搬运工具如手动液压叉车、三脚架、倒链（</w:t>
      </w:r>
      <w:r>
        <w:rPr>
          <w:rFonts w:hint="eastAsia"/>
        </w:rPr>
        <w:t>1t</w:t>
      </w:r>
      <w:r>
        <w:rPr>
          <w:rFonts w:hint="eastAsia"/>
        </w:rPr>
        <w:t>）</w:t>
      </w:r>
      <w:r>
        <w:rPr>
          <w:rFonts w:hint="eastAsia"/>
        </w:rPr>
        <w:t xml:space="preserve"> </w:t>
      </w:r>
      <w:r>
        <w:rPr>
          <w:rFonts w:hint="eastAsia"/>
        </w:rPr>
        <w:t>手电钻、电锤、电缆接头压接钳、水平尺、磁性线锤、数字式万用表、绝缘摇表（</w:t>
      </w:r>
      <w:r>
        <w:rPr>
          <w:rFonts w:hint="eastAsia"/>
        </w:rPr>
        <w:t>500V</w:t>
      </w:r>
      <w:r>
        <w:rPr>
          <w:rFonts w:hint="eastAsia"/>
        </w:rPr>
        <w:t>）。</w:t>
      </w:r>
    </w:p>
    <w:p w14:paraId="21586A4E" w14:textId="77777777" w:rsidR="00635CF2" w:rsidRDefault="00635CF2" w:rsidP="00536DC0">
      <w:pPr>
        <w:jc w:val="both"/>
      </w:pPr>
      <w:r>
        <w:rPr>
          <w:rFonts w:hint="eastAsia"/>
        </w:rPr>
        <w:t>3</w:t>
      </w:r>
      <w:r>
        <w:rPr>
          <w:rFonts w:hint="eastAsia"/>
        </w:rPr>
        <w:t>、作业条件</w:t>
      </w:r>
    </w:p>
    <w:p w14:paraId="57F2F2B3" w14:textId="77777777" w:rsidR="00635CF2" w:rsidRDefault="00635CF2" w:rsidP="00536DC0">
      <w:pPr>
        <w:jc w:val="both"/>
      </w:pPr>
      <w:r>
        <w:rPr>
          <w:rFonts w:hint="eastAsia"/>
        </w:rPr>
        <w:t>1</w:t>
      </w:r>
      <w:r>
        <w:rPr>
          <w:rFonts w:hint="eastAsia"/>
        </w:rPr>
        <w:t>）施工图纸及技术资料齐全。</w:t>
      </w:r>
    </w:p>
    <w:p w14:paraId="1E5597FE" w14:textId="77777777" w:rsidR="00635CF2" w:rsidRDefault="00635CF2" w:rsidP="00536DC0">
      <w:pPr>
        <w:jc w:val="both"/>
      </w:pPr>
      <w:r>
        <w:rPr>
          <w:rFonts w:hint="eastAsia"/>
        </w:rPr>
        <w:lastRenderedPageBreak/>
        <w:t>2</w:t>
      </w:r>
      <w:r>
        <w:rPr>
          <w:rFonts w:hint="eastAsia"/>
        </w:rPr>
        <w:t>）机房室内地面完成，门窗齐全。</w:t>
      </w:r>
    </w:p>
    <w:p w14:paraId="54B4B261" w14:textId="77777777" w:rsidR="00635CF2" w:rsidRDefault="00635CF2" w:rsidP="00536DC0">
      <w:pPr>
        <w:jc w:val="both"/>
      </w:pPr>
      <w:r>
        <w:rPr>
          <w:rFonts w:hint="eastAsia"/>
        </w:rPr>
        <w:t>3</w:t>
      </w:r>
      <w:r>
        <w:rPr>
          <w:rFonts w:hint="eastAsia"/>
        </w:rPr>
        <w:t>）预埋件及预留</w:t>
      </w:r>
      <w:proofErr w:type="gramStart"/>
      <w:r>
        <w:rPr>
          <w:rFonts w:hint="eastAsia"/>
        </w:rPr>
        <w:t>孔符合</w:t>
      </w:r>
      <w:proofErr w:type="gramEnd"/>
      <w:r>
        <w:rPr>
          <w:rFonts w:hint="eastAsia"/>
        </w:rPr>
        <w:t>设计要求。</w:t>
      </w:r>
    </w:p>
    <w:p w14:paraId="332C1B8A" w14:textId="77777777" w:rsidR="00635CF2" w:rsidRDefault="00635CF2" w:rsidP="00536DC0">
      <w:pPr>
        <w:jc w:val="both"/>
      </w:pPr>
      <w:r>
        <w:rPr>
          <w:rFonts w:hint="eastAsia"/>
        </w:rPr>
        <w:t>4</w:t>
      </w:r>
      <w:r>
        <w:rPr>
          <w:rFonts w:hint="eastAsia"/>
        </w:rPr>
        <w:t>）有可能损坏已安装设备或设备安装后不能再进行施工的装饰工作应全部结束。</w:t>
      </w:r>
    </w:p>
    <w:p w14:paraId="3E2950FA" w14:textId="77777777" w:rsidR="00635CF2" w:rsidRDefault="00635CF2" w:rsidP="00536DC0">
      <w:pPr>
        <w:jc w:val="both"/>
      </w:pPr>
      <w:r>
        <w:rPr>
          <w:rFonts w:hint="eastAsia"/>
        </w:rPr>
        <w:t>系统的预埋管线、盒、箱均已敷设和安装完毕。</w:t>
      </w:r>
    </w:p>
    <w:p w14:paraId="52146A79" w14:textId="77777777" w:rsidR="00635CF2" w:rsidRDefault="00635CF2" w:rsidP="00536DC0">
      <w:pPr>
        <w:jc w:val="both"/>
      </w:pPr>
      <w:r>
        <w:rPr>
          <w:rFonts w:hint="eastAsia"/>
        </w:rPr>
        <w:t>5</w:t>
      </w:r>
      <w:r>
        <w:rPr>
          <w:rFonts w:hint="eastAsia"/>
        </w:rPr>
        <w:t>）大型机柜的基础槽钢设置完成，所处位置正确，具有利于设备散热及维修保养的工作间距。</w:t>
      </w:r>
    </w:p>
    <w:p w14:paraId="7445941F" w14:textId="77777777" w:rsidR="00635CF2" w:rsidRDefault="00635CF2" w:rsidP="00536DC0">
      <w:pPr>
        <w:jc w:val="both"/>
      </w:pPr>
      <w:r>
        <w:rPr>
          <w:rFonts w:hint="eastAsia"/>
        </w:rPr>
        <w:t>6</w:t>
      </w:r>
      <w:r>
        <w:rPr>
          <w:rFonts w:hint="eastAsia"/>
        </w:rPr>
        <w:t>）由接地装置引来的接地干线敷设到位。</w:t>
      </w:r>
    </w:p>
    <w:p w14:paraId="2C50663E" w14:textId="77777777" w:rsidR="00635CF2" w:rsidRDefault="00635CF2" w:rsidP="00536DC0">
      <w:pPr>
        <w:jc w:val="both"/>
      </w:pPr>
      <w:r>
        <w:rPr>
          <w:rFonts w:hint="eastAsia"/>
        </w:rPr>
        <w:t>7</w:t>
      </w:r>
      <w:r>
        <w:rPr>
          <w:rFonts w:hint="eastAsia"/>
        </w:rPr>
        <w:t>）回路管线、电缆桥架或线槽敷设到位。</w:t>
      </w:r>
    </w:p>
    <w:p w14:paraId="236F3177" w14:textId="77777777" w:rsidR="00635CF2" w:rsidRDefault="00635CF2" w:rsidP="00536DC0">
      <w:pPr>
        <w:jc w:val="both"/>
      </w:pPr>
      <w:r>
        <w:rPr>
          <w:rFonts w:hint="eastAsia"/>
        </w:rPr>
        <w:t>4</w:t>
      </w:r>
      <w:r>
        <w:rPr>
          <w:rFonts w:hint="eastAsia"/>
        </w:rPr>
        <w:t>、技术准备</w:t>
      </w:r>
    </w:p>
    <w:p w14:paraId="7BC96D01" w14:textId="77777777" w:rsidR="00635CF2" w:rsidRDefault="00635CF2" w:rsidP="00536DC0">
      <w:pPr>
        <w:jc w:val="both"/>
      </w:pPr>
      <w:r>
        <w:rPr>
          <w:rFonts w:hint="eastAsia"/>
        </w:rPr>
        <w:t>1</w:t>
      </w:r>
      <w:r>
        <w:rPr>
          <w:rFonts w:hint="eastAsia"/>
        </w:rPr>
        <w:t>）施工图纸和技术资料齐全。</w:t>
      </w:r>
    </w:p>
    <w:p w14:paraId="7967CA34" w14:textId="77777777" w:rsidR="00635CF2" w:rsidRDefault="00635CF2" w:rsidP="00536DC0">
      <w:pPr>
        <w:jc w:val="both"/>
      </w:pPr>
      <w:r>
        <w:rPr>
          <w:rFonts w:hint="eastAsia"/>
        </w:rPr>
        <w:t>2</w:t>
      </w:r>
      <w:r>
        <w:rPr>
          <w:rFonts w:hint="eastAsia"/>
        </w:rPr>
        <w:t>）施工方案编制完毕并经审批。</w:t>
      </w:r>
    </w:p>
    <w:p w14:paraId="1DC51D10" w14:textId="77777777" w:rsidR="00635CF2" w:rsidRDefault="00635CF2" w:rsidP="00536DC0">
      <w:pPr>
        <w:jc w:val="both"/>
      </w:pPr>
      <w:r>
        <w:rPr>
          <w:rFonts w:hint="eastAsia"/>
        </w:rPr>
        <w:t>3</w:t>
      </w:r>
      <w:r>
        <w:rPr>
          <w:rFonts w:hint="eastAsia"/>
        </w:rPr>
        <w:t>）施工前应组织施工人员熟悉图纸、方案，并进行安全、技术交底。</w:t>
      </w:r>
    </w:p>
    <w:p w14:paraId="2DF89F25" w14:textId="77777777" w:rsidR="00635CF2" w:rsidRDefault="00635CF2" w:rsidP="00536DC0">
      <w:pPr>
        <w:jc w:val="both"/>
      </w:pPr>
      <w:r>
        <w:rPr>
          <w:rFonts w:hint="eastAsia"/>
        </w:rPr>
        <w:t>5</w:t>
      </w:r>
      <w:r>
        <w:rPr>
          <w:rFonts w:hint="eastAsia"/>
        </w:rPr>
        <w:t>、工艺流程</w:t>
      </w:r>
    </w:p>
    <w:p w14:paraId="35FE07FD" w14:textId="77777777" w:rsidR="00635CF2" w:rsidRDefault="00635CF2" w:rsidP="00536DC0">
      <w:pPr>
        <w:jc w:val="both"/>
      </w:pPr>
      <w:r>
        <w:rPr>
          <w:rFonts w:hint="eastAsia"/>
        </w:rPr>
        <w:t>设备清点、检查→机柜引入引出管线、机柜基础槽钢、接地干线修整→主回路线缆及控制电缆敷设→设备就位及</w:t>
      </w:r>
      <w:proofErr w:type="gramStart"/>
      <w:r>
        <w:rPr>
          <w:rFonts w:hint="eastAsia"/>
        </w:rPr>
        <w:t>固定→</w:t>
      </w:r>
      <w:proofErr w:type="gramEnd"/>
      <w:r>
        <w:rPr>
          <w:rFonts w:hint="eastAsia"/>
        </w:rPr>
        <w:t>柜内设备安装接线→电池组就位及接线→系统通电前测试检查→系统整体调试及验收</w:t>
      </w:r>
    </w:p>
    <w:p w14:paraId="6D853B91" w14:textId="77777777" w:rsidR="00635CF2" w:rsidRDefault="00635CF2" w:rsidP="00536DC0">
      <w:pPr>
        <w:jc w:val="both"/>
      </w:pPr>
      <w:r>
        <w:rPr>
          <w:rFonts w:hint="eastAsia"/>
        </w:rPr>
        <w:t>5</w:t>
      </w:r>
      <w:r>
        <w:rPr>
          <w:rFonts w:hint="eastAsia"/>
        </w:rPr>
        <w:t>、设备开箱检查：</w:t>
      </w:r>
    </w:p>
    <w:p w14:paraId="2B4B0E88" w14:textId="77777777" w:rsidR="00635CF2" w:rsidRDefault="00635CF2" w:rsidP="00536DC0">
      <w:pPr>
        <w:jc w:val="both"/>
      </w:pPr>
      <w:r>
        <w:rPr>
          <w:rFonts w:hint="eastAsia"/>
        </w:rPr>
        <w:t>（</w:t>
      </w:r>
      <w:r>
        <w:rPr>
          <w:rFonts w:hint="eastAsia"/>
        </w:rPr>
        <w:t>1</w:t>
      </w:r>
      <w:r>
        <w:rPr>
          <w:rFonts w:hint="eastAsia"/>
        </w:rPr>
        <w:t>）</w:t>
      </w:r>
      <w:r>
        <w:rPr>
          <w:rFonts w:hint="eastAsia"/>
        </w:rPr>
        <w:t xml:space="preserve"> </w:t>
      </w:r>
      <w:r>
        <w:rPr>
          <w:rFonts w:hint="eastAsia"/>
        </w:rPr>
        <w:t>安装单位、供货单位、建设单位共同进行，并做好检查记录。</w:t>
      </w:r>
    </w:p>
    <w:p w14:paraId="79793DC3" w14:textId="77777777" w:rsidR="00635CF2" w:rsidRDefault="00635CF2" w:rsidP="00536DC0">
      <w:pPr>
        <w:jc w:val="both"/>
      </w:pPr>
      <w:r>
        <w:rPr>
          <w:rFonts w:hint="eastAsia"/>
        </w:rPr>
        <w:t>（</w:t>
      </w:r>
      <w:r>
        <w:rPr>
          <w:rFonts w:hint="eastAsia"/>
        </w:rPr>
        <w:t>2</w:t>
      </w:r>
      <w:r>
        <w:rPr>
          <w:rFonts w:hint="eastAsia"/>
        </w:rPr>
        <w:t>）按照设备清单、设计图纸、核对设备本体及附件、备件的规格、型号应符合设计图纸要求，附件、备件齐全；产品合格证件、技术资料、说明书齐全。</w:t>
      </w:r>
    </w:p>
    <w:p w14:paraId="3B43512F" w14:textId="77777777" w:rsidR="00635CF2" w:rsidRDefault="00635CF2" w:rsidP="00536DC0">
      <w:pPr>
        <w:jc w:val="both"/>
      </w:pPr>
      <w:r>
        <w:rPr>
          <w:rFonts w:hint="eastAsia"/>
        </w:rPr>
        <w:t>（</w:t>
      </w:r>
      <w:r>
        <w:rPr>
          <w:rFonts w:hint="eastAsia"/>
        </w:rPr>
        <w:t>3</w:t>
      </w:r>
      <w:r>
        <w:rPr>
          <w:rFonts w:hint="eastAsia"/>
        </w:rPr>
        <w:t>）</w:t>
      </w:r>
      <w:r>
        <w:rPr>
          <w:rFonts w:hint="eastAsia"/>
        </w:rPr>
        <w:t xml:space="preserve"> </w:t>
      </w:r>
      <w:r>
        <w:rPr>
          <w:rFonts w:hint="eastAsia"/>
        </w:rPr>
        <w:t>拆开</w:t>
      </w:r>
      <w:r>
        <w:rPr>
          <w:rFonts w:hint="eastAsia"/>
        </w:rPr>
        <w:t>UPS</w:t>
      </w:r>
      <w:r>
        <w:rPr>
          <w:rFonts w:hint="eastAsia"/>
        </w:rPr>
        <w:t>及电池包装，目检</w:t>
      </w:r>
      <w:r>
        <w:rPr>
          <w:rFonts w:hint="eastAsia"/>
        </w:rPr>
        <w:t>UPS</w:t>
      </w:r>
      <w:r>
        <w:rPr>
          <w:rFonts w:hint="eastAsia"/>
        </w:rPr>
        <w:t>、电池内部及外部是否存在运输损坏、受潮、擦碰及变形等。如有损坏立即通知承运商。</w:t>
      </w:r>
    </w:p>
    <w:p w14:paraId="208E4EEB" w14:textId="77777777" w:rsidR="00635CF2" w:rsidRDefault="00635CF2" w:rsidP="00536DC0">
      <w:pPr>
        <w:jc w:val="both"/>
      </w:pPr>
      <w:r>
        <w:rPr>
          <w:rFonts w:hint="eastAsia"/>
        </w:rPr>
        <w:t>（</w:t>
      </w:r>
      <w:r>
        <w:rPr>
          <w:rFonts w:hint="eastAsia"/>
        </w:rPr>
        <w:t>4</w:t>
      </w:r>
      <w:r>
        <w:rPr>
          <w:rFonts w:hint="eastAsia"/>
        </w:rPr>
        <w:t>）</w:t>
      </w:r>
      <w:r>
        <w:rPr>
          <w:rFonts w:hint="eastAsia"/>
        </w:rPr>
        <w:t>UPS</w:t>
      </w:r>
      <w:r>
        <w:rPr>
          <w:rFonts w:hint="eastAsia"/>
        </w:rPr>
        <w:t>及电池不允许长期暴露在室外，且需要确保</w:t>
      </w:r>
      <w:r>
        <w:rPr>
          <w:rFonts w:hint="eastAsia"/>
        </w:rPr>
        <w:t>UPS</w:t>
      </w:r>
      <w:r>
        <w:rPr>
          <w:rFonts w:hint="eastAsia"/>
        </w:rPr>
        <w:t>机房环境符合设备技术要求，特别是环境温度和通风条件以及粉尘情况必须符合设备厂商要求。必要时需要做好设备的防护措施。</w:t>
      </w:r>
    </w:p>
    <w:p w14:paraId="0E7654DB" w14:textId="77777777" w:rsidR="00635CF2" w:rsidRDefault="00635CF2" w:rsidP="00536DC0">
      <w:pPr>
        <w:jc w:val="both"/>
      </w:pPr>
      <w:r>
        <w:rPr>
          <w:rFonts w:hint="eastAsia"/>
        </w:rPr>
        <w:t>6</w:t>
      </w:r>
      <w:r>
        <w:rPr>
          <w:rFonts w:hint="eastAsia"/>
        </w:rPr>
        <w:t>、机柜引入引出导线、机柜基础槽钢、接地干线修整</w:t>
      </w:r>
    </w:p>
    <w:p w14:paraId="6CA213F9" w14:textId="77777777" w:rsidR="00635CF2" w:rsidRDefault="00635CF2" w:rsidP="00536DC0">
      <w:pPr>
        <w:jc w:val="both"/>
      </w:pPr>
      <w:r>
        <w:rPr>
          <w:rFonts w:hint="eastAsia"/>
        </w:rPr>
        <w:t>（</w:t>
      </w:r>
      <w:r>
        <w:rPr>
          <w:rFonts w:hint="eastAsia"/>
        </w:rPr>
        <w:t>1</w:t>
      </w:r>
      <w:r>
        <w:rPr>
          <w:rFonts w:hint="eastAsia"/>
        </w:rPr>
        <w:t>）根据有关图纸及设备安装说明检查机柜引入引出管线、机柜基础槽钢、接地干线是否符合要求；</w:t>
      </w:r>
    </w:p>
    <w:p w14:paraId="20E51D10" w14:textId="77777777" w:rsidR="00635CF2" w:rsidRDefault="00635CF2" w:rsidP="00536DC0">
      <w:pPr>
        <w:jc w:val="both"/>
      </w:pPr>
      <w:r>
        <w:rPr>
          <w:rFonts w:hint="eastAsia"/>
        </w:rPr>
        <w:t>（</w:t>
      </w:r>
      <w:r>
        <w:rPr>
          <w:rFonts w:hint="eastAsia"/>
        </w:rPr>
        <w:t>2</w:t>
      </w:r>
      <w:r>
        <w:rPr>
          <w:rFonts w:hint="eastAsia"/>
        </w:rPr>
        <w:t>）检查基础槽钢与机柜固定螺栓孔的位置是否正确、基础槽钢水平度及不平度是否符合要求；</w:t>
      </w:r>
    </w:p>
    <w:p w14:paraId="1098ADFB" w14:textId="77777777" w:rsidR="00635CF2" w:rsidRDefault="00635CF2" w:rsidP="00536DC0">
      <w:pPr>
        <w:jc w:val="both"/>
      </w:pPr>
      <w:r>
        <w:rPr>
          <w:rFonts w:hint="eastAsia"/>
        </w:rPr>
        <w:lastRenderedPageBreak/>
        <w:t>（</w:t>
      </w:r>
      <w:r>
        <w:rPr>
          <w:rFonts w:hint="eastAsia"/>
        </w:rPr>
        <w:t>3</w:t>
      </w:r>
      <w:r>
        <w:rPr>
          <w:rFonts w:hint="eastAsia"/>
        </w:rPr>
        <w:t>）基础型钢是否接地，能够确保运行中人身和设备安全，基础型钢应有可靠接地。</w:t>
      </w:r>
    </w:p>
    <w:p w14:paraId="4C572E61" w14:textId="77777777" w:rsidR="00635CF2" w:rsidRDefault="00635CF2" w:rsidP="00536DC0">
      <w:pPr>
        <w:jc w:val="both"/>
      </w:pPr>
      <w:r>
        <w:rPr>
          <w:rFonts w:hint="eastAsia"/>
        </w:rPr>
        <w:t>（</w:t>
      </w:r>
      <w:r>
        <w:rPr>
          <w:rFonts w:hint="eastAsia"/>
        </w:rPr>
        <w:t>4</w:t>
      </w:r>
      <w:r>
        <w:rPr>
          <w:rFonts w:hint="eastAsia"/>
        </w:rPr>
        <w:t>）根据发现的问题及时进行修整。</w:t>
      </w:r>
    </w:p>
    <w:p w14:paraId="479B21EB" w14:textId="77777777" w:rsidR="00635CF2" w:rsidRDefault="00635CF2" w:rsidP="00536DC0">
      <w:pPr>
        <w:jc w:val="both"/>
      </w:pPr>
      <w:r>
        <w:rPr>
          <w:rFonts w:hint="eastAsia"/>
        </w:rPr>
        <w:t>7</w:t>
      </w:r>
      <w:r>
        <w:rPr>
          <w:rFonts w:hint="eastAsia"/>
        </w:rPr>
        <w:t>、</w:t>
      </w:r>
      <w:r>
        <w:rPr>
          <w:rFonts w:hint="eastAsia"/>
        </w:rPr>
        <w:t>UPS</w:t>
      </w:r>
      <w:r>
        <w:rPr>
          <w:rFonts w:hint="eastAsia"/>
        </w:rPr>
        <w:t>设备安装及固定</w:t>
      </w:r>
    </w:p>
    <w:p w14:paraId="257116AE" w14:textId="77777777" w:rsidR="00635CF2" w:rsidRDefault="00635CF2" w:rsidP="00536DC0">
      <w:pPr>
        <w:jc w:val="both"/>
      </w:pPr>
      <w:r>
        <w:rPr>
          <w:rFonts w:hint="eastAsia"/>
        </w:rPr>
        <w:t>（</w:t>
      </w:r>
      <w:r>
        <w:rPr>
          <w:rFonts w:hint="eastAsia"/>
        </w:rPr>
        <w:t>1</w:t>
      </w:r>
      <w:r>
        <w:rPr>
          <w:rFonts w:hint="eastAsia"/>
        </w:rPr>
        <w:t>）设备安装：按设计图纸布置将</w:t>
      </w:r>
      <w:r>
        <w:rPr>
          <w:rFonts w:hint="eastAsia"/>
        </w:rPr>
        <w:t>UPS</w:t>
      </w:r>
      <w:r>
        <w:rPr>
          <w:rFonts w:hint="eastAsia"/>
        </w:rPr>
        <w:t>放于基础型钢上，并找设备立面和侧面的垂直度，</w:t>
      </w:r>
      <w:proofErr w:type="gramStart"/>
      <w:r>
        <w:rPr>
          <w:rFonts w:hint="eastAsia"/>
        </w:rPr>
        <w:t>找正时</w:t>
      </w:r>
      <w:proofErr w:type="gramEnd"/>
      <w:r>
        <w:rPr>
          <w:rFonts w:hint="eastAsia"/>
        </w:rPr>
        <w:t>采用</w:t>
      </w:r>
      <w:r>
        <w:rPr>
          <w:rFonts w:hint="eastAsia"/>
        </w:rPr>
        <w:t xml:space="preserve">0.5mm </w:t>
      </w:r>
      <w:r>
        <w:rPr>
          <w:rFonts w:hint="eastAsia"/>
        </w:rPr>
        <w:t>铁片进行调整，每处垫片不能超过</w:t>
      </w:r>
      <w:r>
        <w:rPr>
          <w:rFonts w:hint="eastAsia"/>
        </w:rPr>
        <w:t xml:space="preserve">3 </w:t>
      </w:r>
      <w:r>
        <w:rPr>
          <w:rFonts w:hint="eastAsia"/>
        </w:rPr>
        <w:t>片，然后按设备安装固定螺栓尺寸在基础型钢上用手电钻钻孔。一般无要求时，钻φ</w:t>
      </w:r>
      <w:r>
        <w:rPr>
          <w:rFonts w:hint="eastAsia"/>
        </w:rPr>
        <w:t xml:space="preserve">16.2 </w:t>
      </w:r>
      <w:r>
        <w:rPr>
          <w:rFonts w:hint="eastAsia"/>
        </w:rPr>
        <w:t>孔，用</w:t>
      </w:r>
      <w:r>
        <w:rPr>
          <w:rFonts w:hint="eastAsia"/>
        </w:rPr>
        <w:t xml:space="preserve">M16 </w:t>
      </w:r>
      <w:r>
        <w:rPr>
          <w:rFonts w:hint="eastAsia"/>
        </w:rPr>
        <w:t>镀锌螺丝固定。</w:t>
      </w:r>
    </w:p>
    <w:p w14:paraId="7E7FD0AC" w14:textId="77777777" w:rsidR="00635CF2" w:rsidRDefault="00635CF2" w:rsidP="00536DC0">
      <w:pPr>
        <w:jc w:val="both"/>
      </w:pPr>
      <w:r>
        <w:rPr>
          <w:rFonts w:hint="eastAsia"/>
        </w:rPr>
        <w:t>（</w:t>
      </w:r>
      <w:r>
        <w:rPr>
          <w:rFonts w:hint="eastAsia"/>
        </w:rPr>
        <w:t>2</w:t>
      </w:r>
      <w:r>
        <w:rPr>
          <w:rFonts w:hint="eastAsia"/>
        </w:rPr>
        <w:t>）</w:t>
      </w:r>
      <w:r>
        <w:rPr>
          <w:rFonts w:hint="eastAsia"/>
        </w:rPr>
        <w:t>UPS</w:t>
      </w:r>
      <w:r>
        <w:rPr>
          <w:rFonts w:hint="eastAsia"/>
        </w:rPr>
        <w:t>就位、找平、</w:t>
      </w:r>
      <w:proofErr w:type="gramStart"/>
      <w:r>
        <w:rPr>
          <w:rFonts w:hint="eastAsia"/>
        </w:rPr>
        <w:t>找正后</w:t>
      </w:r>
      <w:proofErr w:type="gramEnd"/>
      <w:r>
        <w:rPr>
          <w:rFonts w:hint="eastAsia"/>
        </w:rPr>
        <w:t>，柜体与基础型钢固定，柜体与柜体、柜体与侧挡板均用</w:t>
      </w:r>
      <w:proofErr w:type="gramStart"/>
      <w:r>
        <w:rPr>
          <w:rFonts w:hint="eastAsia"/>
        </w:rPr>
        <w:t>镀锌机螺丝</w:t>
      </w:r>
      <w:proofErr w:type="gramEnd"/>
      <w:r>
        <w:rPr>
          <w:rFonts w:hint="eastAsia"/>
        </w:rPr>
        <w:t>连接。</w:t>
      </w:r>
    </w:p>
    <w:p w14:paraId="087550EC" w14:textId="77777777" w:rsidR="00635CF2" w:rsidRDefault="00635CF2" w:rsidP="00536DC0">
      <w:pPr>
        <w:jc w:val="both"/>
      </w:pPr>
      <w:r>
        <w:rPr>
          <w:rFonts w:hint="eastAsia"/>
        </w:rPr>
        <w:t>（</w:t>
      </w:r>
      <w:r>
        <w:rPr>
          <w:rFonts w:hint="eastAsia"/>
        </w:rPr>
        <w:t>3</w:t>
      </w:r>
      <w:r>
        <w:rPr>
          <w:rFonts w:hint="eastAsia"/>
        </w:rPr>
        <w:t>）</w:t>
      </w:r>
      <w:r>
        <w:rPr>
          <w:rFonts w:hint="eastAsia"/>
        </w:rPr>
        <w:t>UPS</w:t>
      </w:r>
      <w:r>
        <w:rPr>
          <w:rFonts w:hint="eastAsia"/>
        </w:rPr>
        <w:t>设备接地：</w:t>
      </w:r>
      <w:r>
        <w:rPr>
          <w:rFonts w:hint="eastAsia"/>
        </w:rPr>
        <w:t>UPS</w:t>
      </w:r>
      <w:r>
        <w:rPr>
          <w:rFonts w:hint="eastAsia"/>
        </w:rPr>
        <w:t>设备单独与接地干线连接。设备从下部的基础型钢侧面上焊上</w:t>
      </w:r>
      <w:r>
        <w:rPr>
          <w:rFonts w:hint="eastAsia"/>
        </w:rPr>
        <w:t xml:space="preserve">M10 </w:t>
      </w:r>
      <w:r>
        <w:rPr>
          <w:rFonts w:hint="eastAsia"/>
        </w:rPr>
        <w:t>螺栓，用</w:t>
      </w:r>
      <w:r>
        <w:rPr>
          <w:rFonts w:hint="eastAsia"/>
        </w:rPr>
        <w:t xml:space="preserve">6mm2 </w:t>
      </w:r>
      <w:r>
        <w:rPr>
          <w:rFonts w:hint="eastAsia"/>
        </w:rPr>
        <w:t>铜线与柜上的接地端子连接牢固。</w:t>
      </w:r>
    </w:p>
    <w:p w14:paraId="17AE19B8" w14:textId="77777777" w:rsidR="00635CF2" w:rsidRDefault="00635CF2" w:rsidP="00536DC0">
      <w:pPr>
        <w:jc w:val="both"/>
      </w:pPr>
      <w:r>
        <w:rPr>
          <w:rFonts w:hint="eastAsia"/>
        </w:rPr>
        <w:t>（</w:t>
      </w:r>
      <w:r>
        <w:rPr>
          <w:rFonts w:hint="eastAsia"/>
        </w:rPr>
        <w:t>4</w:t>
      </w:r>
      <w:r>
        <w:rPr>
          <w:rFonts w:hint="eastAsia"/>
        </w:rPr>
        <w:t>）检查配电柜前后操作、维修距离应符合要求。</w:t>
      </w:r>
    </w:p>
    <w:p w14:paraId="0D1D733A" w14:textId="77777777" w:rsidR="00635CF2" w:rsidRDefault="00635CF2" w:rsidP="00536DC0">
      <w:pPr>
        <w:jc w:val="both"/>
      </w:pPr>
      <w:r>
        <w:rPr>
          <w:rFonts w:hint="eastAsia"/>
        </w:rPr>
        <w:t>（</w:t>
      </w:r>
      <w:r>
        <w:rPr>
          <w:rFonts w:hint="eastAsia"/>
        </w:rPr>
        <w:t>5</w:t>
      </w:r>
      <w:r>
        <w:rPr>
          <w:rFonts w:hint="eastAsia"/>
        </w:rPr>
        <w:t>）</w:t>
      </w:r>
      <w:r>
        <w:rPr>
          <w:rFonts w:hint="eastAsia"/>
        </w:rPr>
        <w:t>UPS</w:t>
      </w:r>
      <w:r>
        <w:rPr>
          <w:rFonts w:hint="eastAsia"/>
        </w:rPr>
        <w:t>电缆进线采用电缆沟下进线时，需加电缆固定支架；</w:t>
      </w:r>
      <w:r>
        <w:rPr>
          <w:rFonts w:hint="eastAsia"/>
        </w:rPr>
        <w:t xml:space="preserve"> </w:t>
      </w:r>
    </w:p>
    <w:p w14:paraId="3DDA2135" w14:textId="77777777" w:rsidR="00635CF2" w:rsidRDefault="00635CF2" w:rsidP="00536DC0">
      <w:pPr>
        <w:jc w:val="both"/>
      </w:pPr>
      <w:r>
        <w:rPr>
          <w:rFonts w:hint="eastAsia"/>
        </w:rPr>
        <w:t>8</w:t>
      </w:r>
      <w:r>
        <w:rPr>
          <w:rFonts w:hint="eastAsia"/>
        </w:rPr>
        <w:t>、电池的安装及接线</w:t>
      </w:r>
    </w:p>
    <w:p w14:paraId="7438BD60" w14:textId="77777777" w:rsidR="00635CF2" w:rsidRDefault="00635CF2" w:rsidP="00536DC0">
      <w:pPr>
        <w:jc w:val="both"/>
      </w:pPr>
      <w:r>
        <w:rPr>
          <w:rFonts w:hint="eastAsia"/>
        </w:rPr>
        <w:t>（</w:t>
      </w:r>
      <w:r>
        <w:rPr>
          <w:rFonts w:hint="eastAsia"/>
        </w:rPr>
        <w:t>1</w:t>
      </w:r>
      <w:r>
        <w:rPr>
          <w:rFonts w:hint="eastAsia"/>
        </w:rPr>
        <w:t>）电池的装配</w:t>
      </w:r>
    </w:p>
    <w:p w14:paraId="3FC604E2" w14:textId="77777777" w:rsidR="00635CF2" w:rsidRDefault="00635CF2" w:rsidP="00536DC0">
      <w:pPr>
        <w:jc w:val="both"/>
      </w:pPr>
      <w:r>
        <w:rPr>
          <w:rFonts w:hint="eastAsia"/>
        </w:rPr>
        <w:t>安装前必须检查蓄电池外观无损伤，点验配件齐全，并仔细阅读电池厂家提供的用户手册或安装说明。</w:t>
      </w:r>
    </w:p>
    <w:p w14:paraId="2AB6396E" w14:textId="77777777" w:rsidR="00635CF2" w:rsidRDefault="00635CF2" w:rsidP="00536DC0">
      <w:pPr>
        <w:jc w:val="both"/>
      </w:pPr>
      <w:r>
        <w:rPr>
          <w:rFonts w:hint="eastAsia"/>
        </w:rPr>
        <w:t>电池垂直</w:t>
      </w:r>
      <w:proofErr w:type="gramStart"/>
      <w:r>
        <w:rPr>
          <w:rFonts w:hint="eastAsia"/>
        </w:rPr>
        <w:t>侧之间</w:t>
      </w:r>
      <w:proofErr w:type="gramEnd"/>
      <w:r>
        <w:rPr>
          <w:rFonts w:hint="eastAsia"/>
        </w:rPr>
        <w:t>必须有最小</w:t>
      </w:r>
      <w:r>
        <w:rPr>
          <w:rFonts w:hint="eastAsia"/>
        </w:rPr>
        <w:t>10mm</w:t>
      </w:r>
      <w:r>
        <w:rPr>
          <w:rFonts w:hint="eastAsia"/>
        </w:rPr>
        <w:t>的间隔，以保持电池周围空气自由流通。</w:t>
      </w:r>
    </w:p>
    <w:p w14:paraId="2BC5F6F2" w14:textId="77777777" w:rsidR="00635CF2" w:rsidRDefault="00635CF2" w:rsidP="00536DC0">
      <w:pPr>
        <w:jc w:val="both"/>
      </w:pPr>
      <w:r>
        <w:rPr>
          <w:rFonts w:hint="eastAsia"/>
        </w:rPr>
        <w:t>电池顶部与上层架之间必须保持有一定的空间，以便对电池进行检测与维护。</w:t>
      </w:r>
    </w:p>
    <w:p w14:paraId="649F6E6A" w14:textId="77777777" w:rsidR="00635CF2" w:rsidRDefault="00635CF2" w:rsidP="00536DC0">
      <w:pPr>
        <w:jc w:val="both"/>
      </w:pPr>
      <w:r>
        <w:rPr>
          <w:rFonts w:hint="eastAsia"/>
        </w:rPr>
        <w:t>电池安装总是从底层开始，并逐层往上进行，以防重心过高。将电池安放好，避免受振动或冲击。</w:t>
      </w:r>
    </w:p>
    <w:p w14:paraId="535BC3CE" w14:textId="77777777" w:rsidR="00635CF2" w:rsidRDefault="00635CF2" w:rsidP="00536DC0">
      <w:pPr>
        <w:jc w:val="both"/>
      </w:pPr>
      <w:r>
        <w:rPr>
          <w:rFonts w:hint="eastAsia"/>
        </w:rPr>
        <w:t>（</w:t>
      </w:r>
      <w:r>
        <w:rPr>
          <w:rFonts w:hint="eastAsia"/>
        </w:rPr>
        <w:t>2</w:t>
      </w:r>
      <w:r>
        <w:rPr>
          <w:rFonts w:hint="eastAsia"/>
        </w:rPr>
        <w:t>）电池的连接</w:t>
      </w:r>
    </w:p>
    <w:p w14:paraId="027393E0" w14:textId="77777777" w:rsidR="00635CF2" w:rsidRDefault="00635CF2" w:rsidP="00536DC0">
      <w:pPr>
        <w:jc w:val="both"/>
      </w:pPr>
      <w:r>
        <w:rPr>
          <w:rFonts w:hint="eastAsia"/>
        </w:rPr>
        <w:t>所有电池柜或电池</w:t>
      </w:r>
      <w:proofErr w:type="gramStart"/>
      <w:r>
        <w:rPr>
          <w:rFonts w:hint="eastAsia"/>
        </w:rPr>
        <w:t>架必须</w:t>
      </w:r>
      <w:proofErr w:type="gramEnd"/>
      <w:r>
        <w:rPr>
          <w:rFonts w:hint="eastAsia"/>
        </w:rPr>
        <w:t>连接在一起，并需要进行良好的接地。</w:t>
      </w:r>
    </w:p>
    <w:p w14:paraId="26FCAA47" w14:textId="77777777" w:rsidR="00635CF2" w:rsidRDefault="00635CF2" w:rsidP="00536DC0">
      <w:pPr>
        <w:jc w:val="both"/>
      </w:pPr>
      <w:r>
        <w:rPr>
          <w:rFonts w:hint="eastAsia"/>
        </w:rPr>
        <w:t>使用多组蓄电池时，要先串联，再并联。测量电池组总电压无误后，方可加载上电。一定要根据电池和</w:t>
      </w:r>
      <w:r>
        <w:rPr>
          <w:rFonts w:hint="eastAsia"/>
        </w:rPr>
        <w:t>UPS</w:t>
      </w:r>
      <w:r>
        <w:rPr>
          <w:rFonts w:hint="eastAsia"/>
        </w:rPr>
        <w:t>上的标示将电池的正负端子和</w:t>
      </w:r>
      <w:r>
        <w:rPr>
          <w:rFonts w:hint="eastAsia"/>
        </w:rPr>
        <w:t>UPS</w:t>
      </w:r>
      <w:r>
        <w:rPr>
          <w:rFonts w:hint="eastAsia"/>
        </w:rPr>
        <w:t>的正负极电池端子分别连接好。如果连接时极性发生错误，可能引起爆炸、火灾以及蓄电池、</w:t>
      </w:r>
      <w:r>
        <w:rPr>
          <w:rFonts w:hint="eastAsia"/>
        </w:rPr>
        <w:t>UPS</w:t>
      </w:r>
      <w:r>
        <w:rPr>
          <w:rFonts w:hint="eastAsia"/>
        </w:rPr>
        <w:t>的损坏，还有可能造成人身伤害。</w:t>
      </w:r>
    </w:p>
    <w:p w14:paraId="461D3E96" w14:textId="77777777" w:rsidR="00635CF2" w:rsidRDefault="00635CF2" w:rsidP="00536DC0">
      <w:pPr>
        <w:jc w:val="both"/>
      </w:pPr>
      <w:r>
        <w:rPr>
          <w:rFonts w:hint="eastAsia"/>
        </w:rPr>
        <w:t>电池端子接线完成后，应给各端子安装绝缘罩。</w:t>
      </w:r>
    </w:p>
    <w:p w14:paraId="6AF6D456" w14:textId="77777777" w:rsidR="00635CF2" w:rsidRDefault="00635CF2" w:rsidP="00536DC0">
      <w:pPr>
        <w:jc w:val="both"/>
      </w:pPr>
      <w:r>
        <w:rPr>
          <w:rFonts w:hint="eastAsia"/>
        </w:rPr>
        <w:t>当连接电池端子与电池开关间电缆时，应首先从开关端开始连接。</w:t>
      </w:r>
    </w:p>
    <w:p w14:paraId="1A3CCAE6" w14:textId="77777777" w:rsidR="00635CF2" w:rsidRDefault="00635CF2" w:rsidP="00536DC0">
      <w:pPr>
        <w:jc w:val="both"/>
      </w:pPr>
      <w:r>
        <w:rPr>
          <w:rFonts w:hint="eastAsia"/>
        </w:rPr>
        <w:t>电缆的弯曲半径要大于</w:t>
      </w:r>
      <w:r>
        <w:rPr>
          <w:rFonts w:hint="eastAsia"/>
        </w:rPr>
        <w:t>10D</w:t>
      </w:r>
      <w:r>
        <w:rPr>
          <w:rFonts w:hint="eastAsia"/>
        </w:rPr>
        <w:t>（</w:t>
      </w:r>
      <w:r>
        <w:rPr>
          <w:rFonts w:hint="eastAsia"/>
        </w:rPr>
        <w:t xml:space="preserve"> D</w:t>
      </w:r>
      <w:r>
        <w:rPr>
          <w:rFonts w:hint="eastAsia"/>
        </w:rPr>
        <w:t>为电缆的外径）。</w:t>
      </w:r>
    </w:p>
    <w:p w14:paraId="2940A383" w14:textId="77777777" w:rsidR="00635CF2" w:rsidRDefault="00635CF2" w:rsidP="00536DC0">
      <w:pPr>
        <w:jc w:val="both"/>
      </w:pPr>
      <w:r>
        <w:rPr>
          <w:rFonts w:hint="eastAsia"/>
        </w:rPr>
        <w:lastRenderedPageBreak/>
        <w:t>蓄电池电缆连接好后，严禁再扳动蓄电池电缆或电缆端子。</w:t>
      </w:r>
    </w:p>
    <w:p w14:paraId="2FCD96C8" w14:textId="77777777" w:rsidR="00635CF2" w:rsidRDefault="00635CF2" w:rsidP="00536DC0">
      <w:pPr>
        <w:jc w:val="both"/>
      </w:pPr>
      <w:r>
        <w:rPr>
          <w:rFonts w:hint="eastAsia"/>
        </w:rPr>
        <w:t>连接时，请不要将蓄电池电缆交叉，更不要将蓄电池电缆捆在一起。</w:t>
      </w:r>
    </w:p>
    <w:p w14:paraId="7D1E475A" w14:textId="77777777" w:rsidR="00635CF2" w:rsidRDefault="00635CF2" w:rsidP="00536DC0">
      <w:pPr>
        <w:jc w:val="both"/>
      </w:pPr>
      <w:r>
        <w:rPr>
          <w:rFonts w:hint="eastAsia"/>
        </w:rPr>
        <w:t>9</w:t>
      </w:r>
      <w:r>
        <w:rPr>
          <w:rFonts w:hint="eastAsia"/>
        </w:rPr>
        <w:t>、</w:t>
      </w:r>
      <w:r>
        <w:rPr>
          <w:rFonts w:hint="eastAsia"/>
        </w:rPr>
        <w:t>UPS</w:t>
      </w:r>
      <w:r>
        <w:rPr>
          <w:rFonts w:hint="eastAsia"/>
        </w:rPr>
        <w:t>电源线与控制线接线</w:t>
      </w:r>
    </w:p>
    <w:p w14:paraId="0DA43997" w14:textId="77777777" w:rsidR="00635CF2" w:rsidRDefault="00635CF2" w:rsidP="00536DC0">
      <w:pPr>
        <w:jc w:val="both"/>
      </w:pPr>
      <w:r>
        <w:rPr>
          <w:rFonts w:hint="eastAsia"/>
        </w:rPr>
        <w:t>完成</w:t>
      </w:r>
      <w:r>
        <w:rPr>
          <w:rFonts w:hint="eastAsia"/>
        </w:rPr>
        <w:t>UPS</w:t>
      </w:r>
      <w:r>
        <w:rPr>
          <w:rFonts w:hint="eastAsia"/>
        </w:rPr>
        <w:t>的机械安装后，要求对</w:t>
      </w:r>
      <w:r>
        <w:rPr>
          <w:rFonts w:hint="eastAsia"/>
        </w:rPr>
        <w:t>UPS</w:t>
      </w:r>
      <w:r>
        <w:rPr>
          <w:rFonts w:hint="eastAsia"/>
        </w:rPr>
        <w:t>进行电源电缆和控制电缆进行连接。所有控制电缆，无论屏蔽与否，都应与金属线槽（线管）中的电源电缆分开走线，金属线槽（线管）同与这些电源电缆连接的机柜的金属件相连。</w:t>
      </w:r>
    </w:p>
    <w:p w14:paraId="70420CED" w14:textId="77777777" w:rsidR="00635CF2" w:rsidRDefault="00635CF2" w:rsidP="00536DC0">
      <w:pPr>
        <w:jc w:val="both"/>
      </w:pPr>
      <w:r>
        <w:rPr>
          <w:rFonts w:hint="eastAsia"/>
        </w:rPr>
        <w:t>（</w:t>
      </w:r>
      <w:r>
        <w:rPr>
          <w:rFonts w:hint="eastAsia"/>
        </w:rPr>
        <w:t>1</w:t>
      </w:r>
      <w:r>
        <w:rPr>
          <w:rFonts w:hint="eastAsia"/>
        </w:rPr>
        <w:t>）电源电缆的布线</w:t>
      </w:r>
    </w:p>
    <w:p w14:paraId="30F6CD58" w14:textId="77777777" w:rsidR="00635CF2" w:rsidRDefault="00635CF2" w:rsidP="00536DC0">
      <w:pPr>
        <w:jc w:val="both"/>
      </w:pPr>
      <w:r>
        <w:rPr>
          <w:rFonts w:hint="eastAsia"/>
        </w:rPr>
        <w:t>对</w:t>
      </w:r>
      <w:r>
        <w:rPr>
          <w:rFonts w:hint="eastAsia"/>
        </w:rPr>
        <w:t>UPS</w:t>
      </w:r>
      <w:r>
        <w:rPr>
          <w:rFonts w:hint="eastAsia"/>
        </w:rPr>
        <w:t>进行接线前，需要进一步确认连接</w:t>
      </w:r>
      <w:r>
        <w:rPr>
          <w:rFonts w:hint="eastAsia"/>
        </w:rPr>
        <w:t>UPS</w:t>
      </w:r>
      <w:r>
        <w:rPr>
          <w:rFonts w:hint="eastAsia"/>
        </w:rPr>
        <w:t>主路输入电源</w:t>
      </w:r>
      <w:r>
        <w:rPr>
          <w:rFonts w:hint="eastAsia"/>
        </w:rPr>
        <w:t>/</w:t>
      </w:r>
      <w:r>
        <w:rPr>
          <w:rFonts w:hint="eastAsia"/>
        </w:rPr>
        <w:t>旁路输入电源与市电配电柜开关的位置和状态。确保这些开关处于断开状态，并挂上警告标志，以免他人对开关进行操作。</w:t>
      </w:r>
    </w:p>
    <w:p w14:paraId="07307C85" w14:textId="77777777" w:rsidR="00635CF2" w:rsidRDefault="00635CF2" w:rsidP="00536DC0">
      <w:pPr>
        <w:jc w:val="both"/>
      </w:pPr>
      <w:r>
        <w:rPr>
          <w:rFonts w:hint="eastAsia"/>
        </w:rPr>
        <w:t>按照设计和厂家要求，敷设符合条件的电缆。</w:t>
      </w:r>
    </w:p>
    <w:p w14:paraId="6A259BBB" w14:textId="77777777" w:rsidR="00635CF2" w:rsidRDefault="00635CF2" w:rsidP="00536DC0">
      <w:pPr>
        <w:jc w:val="both"/>
      </w:pPr>
      <w:r>
        <w:rPr>
          <w:rFonts w:hint="eastAsia"/>
        </w:rPr>
        <w:t>打开</w:t>
      </w:r>
      <w:r>
        <w:rPr>
          <w:rFonts w:hint="eastAsia"/>
        </w:rPr>
        <w:t>UPS</w:t>
      </w:r>
      <w:r>
        <w:rPr>
          <w:rFonts w:hint="eastAsia"/>
        </w:rPr>
        <w:t>接线位置的盖板（根据不同</w:t>
      </w:r>
      <w:r>
        <w:rPr>
          <w:rFonts w:hint="eastAsia"/>
        </w:rPr>
        <w:t>UPS</w:t>
      </w:r>
      <w:r>
        <w:rPr>
          <w:rFonts w:hint="eastAsia"/>
        </w:rPr>
        <w:t>厂家的技术资料和技术工程师的指导确认可以开启盖板的位置），与电气连接无关的</w:t>
      </w:r>
      <w:r>
        <w:rPr>
          <w:rFonts w:hint="eastAsia"/>
        </w:rPr>
        <w:t>UPS</w:t>
      </w:r>
      <w:r>
        <w:rPr>
          <w:rFonts w:hint="eastAsia"/>
        </w:rPr>
        <w:t>门或盖板严禁开启。确认各路电缆的端接端子的位置。</w:t>
      </w:r>
    </w:p>
    <w:p w14:paraId="3FD45596" w14:textId="77777777" w:rsidR="00635CF2" w:rsidRDefault="00635CF2" w:rsidP="00536DC0">
      <w:pPr>
        <w:jc w:val="both"/>
      </w:pPr>
      <w:r>
        <w:rPr>
          <w:rFonts w:hint="eastAsia"/>
        </w:rPr>
        <w:t>连接保护地和其它必要的接地电缆到</w:t>
      </w:r>
      <w:r>
        <w:rPr>
          <w:rFonts w:hint="eastAsia"/>
        </w:rPr>
        <w:t>UPS</w:t>
      </w:r>
      <w:r>
        <w:rPr>
          <w:rFonts w:hint="eastAsia"/>
        </w:rPr>
        <w:t>电源设备下端的接地铜排上。</w:t>
      </w:r>
    </w:p>
    <w:p w14:paraId="4FE4309C" w14:textId="77777777" w:rsidR="00635CF2" w:rsidRDefault="00635CF2" w:rsidP="00536DC0">
      <w:pPr>
        <w:jc w:val="both"/>
      </w:pPr>
      <w:r>
        <w:rPr>
          <w:rFonts w:hint="eastAsia"/>
        </w:rPr>
        <w:t>如果</w:t>
      </w:r>
      <w:r>
        <w:rPr>
          <w:rFonts w:hint="eastAsia"/>
        </w:rPr>
        <w:t>UPS</w:t>
      </w:r>
      <w:r>
        <w:rPr>
          <w:rFonts w:hint="eastAsia"/>
        </w:rPr>
        <w:t>配电旁路与整流器采用公共输入的方式，则将交流输入电缆连接至</w:t>
      </w:r>
      <w:r>
        <w:rPr>
          <w:rFonts w:hint="eastAsia"/>
        </w:rPr>
        <w:t>UPS</w:t>
      </w:r>
      <w:r>
        <w:rPr>
          <w:rFonts w:hint="eastAsia"/>
        </w:rPr>
        <w:t>主路输入铜排，紧固力矩符合相应螺栓的规格要求。并确保相序正确。</w:t>
      </w:r>
    </w:p>
    <w:p w14:paraId="0029B7B4" w14:textId="77777777" w:rsidR="00635CF2" w:rsidRDefault="00635CF2" w:rsidP="00536DC0">
      <w:pPr>
        <w:jc w:val="both"/>
      </w:pPr>
      <w:r>
        <w:rPr>
          <w:rFonts w:hint="eastAsia"/>
        </w:rPr>
        <w:t>如果系统采用分离旁路配置，则将交流输入电缆与输入铜排相连，将旁路交流输入电缆与旁路铜排相连，紧固力矩符合相应螺栓的规格要求。并确保相序正确。采用此种连接方式，必须确保拆除主路输入和旁路输入之间的铜排连接，但是不要拆除零线之间的铜排。</w:t>
      </w:r>
    </w:p>
    <w:p w14:paraId="5B791E80" w14:textId="77777777" w:rsidR="00635CF2" w:rsidRDefault="00635CF2" w:rsidP="00536DC0">
      <w:pPr>
        <w:jc w:val="both"/>
      </w:pPr>
      <w:r>
        <w:rPr>
          <w:rFonts w:hint="eastAsia"/>
        </w:rPr>
        <w:t>将系统输出电缆连接在输出铜排与负载之间，紧固力矩符合相应螺栓的规格要求。并确保相序正确。如果负载在设备调试工程师在现场时并无供电需求，</w:t>
      </w:r>
      <w:proofErr w:type="gramStart"/>
      <w:r>
        <w:rPr>
          <w:rFonts w:hint="eastAsia"/>
        </w:rPr>
        <w:t>请确保</w:t>
      </w:r>
      <w:proofErr w:type="gramEnd"/>
      <w:r>
        <w:rPr>
          <w:rFonts w:hint="eastAsia"/>
        </w:rPr>
        <w:t>系统输出电缆末端的安全绝缘。</w:t>
      </w:r>
    </w:p>
    <w:p w14:paraId="5093F17D" w14:textId="77777777" w:rsidR="00635CF2" w:rsidRDefault="00635CF2" w:rsidP="00536DC0">
      <w:pPr>
        <w:jc w:val="both"/>
      </w:pPr>
      <w:r>
        <w:rPr>
          <w:rFonts w:hint="eastAsia"/>
        </w:rPr>
        <w:t>将电池连接在</w:t>
      </w:r>
      <w:r>
        <w:rPr>
          <w:rFonts w:hint="eastAsia"/>
        </w:rPr>
        <w:t>UPS</w:t>
      </w:r>
      <w:r>
        <w:rPr>
          <w:rFonts w:hint="eastAsia"/>
        </w:rPr>
        <w:t>（</w:t>
      </w:r>
      <w:r>
        <w:rPr>
          <w:rFonts w:hint="eastAsia"/>
        </w:rPr>
        <w:t>+/-</w:t>
      </w:r>
      <w:r>
        <w:rPr>
          <w:rFonts w:hint="eastAsia"/>
        </w:rPr>
        <w:t>）端子与电池开关之间。将屏蔽的辅助电缆连接在各电池开关控制板与辅助端子接线排之间。并确保电池连接极性的正确性。注意在设备安装尚未完成前，不准闭合电池开关。</w:t>
      </w:r>
    </w:p>
    <w:p w14:paraId="56A41A3B" w14:textId="77777777" w:rsidR="00635CF2" w:rsidRDefault="00635CF2" w:rsidP="00536DC0">
      <w:pPr>
        <w:jc w:val="both"/>
      </w:pPr>
      <w:r>
        <w:rPr>
          <w:rFonts w:hint="eastAsia"/>
        </w:rPr>
        <w:t>所有电缆连接完成后，重新装回端子保护盖。</w:t>
      </w:r>
    </w:p>
    <w:p w14:paraId="708F30C2" w14:textId="77777777" w:rsidR="00635CF2" w:rsidRDefault="00635CF2" w:rsidP="00536DC0">
      <w:pPr>
        <w:jc w:val="both"/>
      </w:pPr>
      <w:r>
        <w:rPr>
          <w:rFonts w:hint="eastAsia"/>
        </w:rPr>
        <w:t>（</w:t>
      </w:r>
      <w:r>
        <w:rPr>
          <w:rFonts w:hint="eastAsia"/>
        </w:rPr>
        <w:t>2</w:t>
      </w:r>
      <w:r>
        <w:rPr>
          <w:rFonts w:hint="eastAsia"/>
        </w:rPr>
        <w:t>）控制电缆的布线</w:t>
      </w:r>
    </w:p>
    <w:p w14:paraId="404E6ED3" w14:textId="77777777" w:rsidR="00635CF2" w:rsidRDefault="00635CF2" w:rsidP="00536DC0">
      <w:pPr>
        <w:jc w:val="both"/>
      </w:pPr>
      <w:r>
        <w:rPr>
          <w:rFonts w:hint="eastAsia"/>
        </w:rPr>
        <w:t>控制电缆的布线必须由设备工程师完成或在工程师的指导下完成。</w:t>
      </w:r>
    </w:p>
    <w:p w14:paraId="1BFE614E" w14:textId="77777777" w:rsidR="00635CF2" w:rsidRDefault="00635CF2" w:rsidP="00536DC0">
      <w:pPr>
        <w:jc w:val="both"/>
      </w:pPr>
      <w:r>
        <w:rPr>
          <w:rFonts w:hint="eastAsia"/>
        </w:rPr>
        <w:t>控制信号电缆一般包括：监控板的接口电缆连接、并机板的接口连接以及电池控制电</w:t>
      </w:r>
      <w:r>
        <w:rPr>
          <w:rFonts w:hint="eastAsia"/>
        </w:rPr>
        <w:lastRenderedPageBreak/>
        <w:t>缆连接。</w:t>
      </w:r>
    </w:p>
    <w:p w14:paraId="08E7C036" w14:textId="77777777" w:rsidR="00635CF2" w:rsidRDefault="00635CF2" w:rsidP="00536DC0">
      <w:pPr>
        <w:jc w:val="both"/>
      </w:pPr>
      <w:r>
        <w:rPr>
          <w:rFonts w:hint="eastAsia"/>
        </w:rPr>
        <w:t>（</w:t>
      </w:r>
      <w:r>
        <w:rPr>
          <w:rFonts w:hint="eastAsia"/>
        </w:rPr>
        <w:t>3</w:t>
      </w:r>
      <w:r>
        <w:rPr>
          <w:rFonts w:hint="eastAsia"/>
        </w:rPr>
        <w:t>）并柜电缆连接（根据不同</w:t>
      </w:r>
      <w:r>
        <w:rPr>
          <w:rFonts w:hint="eastAsia"/>
        </w:rPr>
        <w:t>UPS</w:t>
      </w:r>
      <w:r>
        <w:rPr>
          <w:rFonts w:hint="eastAsia"/>
        </w:rPr>
        <w:t>设备以及容量而定是否需要）</w:t>
      </w:r>
    </w:p>
    <w:p w14:paraId="3DC5870C" w14:textId="77777777" w:rsidR="00635CF2" w:rsidRDefault="00635CF2" w:rsidP="00536DC0">
      <w:pPr>
        <w:jc w:val="both"/>
      </w:pPr>
      <w:r>
        <w:rPr>
          <w:rFonts w:hint="eastAsia"/>
        </w:rPr>
        <w:t>并柜电缆的连接必须由设备工程师完成或在工程师的指导下完成。</w:t>
      </w:r>
    </w:p>
    <w:p w14:paraId="5DDAB05F" w14:textId="77777777" w:rsidR="00635CF2" w:rsidRDefault="00635CF2" w:rsidP="00536DC0">
      <w:pPr>
        <w:jc w:val="both"/>
      </w:pPr>
      <w:r>
        <w:rPr>
          <w:rFonts w:hint="eastAsia"/>
        </w:rPr>
        <w:t>并柜电缆包括电源电缆和信号电缆的连接。</w:t>
      </w:r>
    </w:p>
    <w:p w14:paraId="29AD24A0" w14:textId="77777777" w:rsidR="00635CF2" w:rsidRDefault="00635CF2" w:rsidP="00536DC0">
      <w:pPr>
        <w:jc w:val="both"/>
      </w:pPr>
      <w:r>
        <w:rPr>
          <w:rFonts w:hint="eastAsia"/>
        </w:rPr>
        <w:t>10</w:t>
      </w:r>
      <w:r>
        <w:rPr>
          <w:rFonts w:hint="eastAsia"/>
        </w:rPr>
        <w:t>、系统通电前测试检查</w:t>
      </w:r>
    </w:p>
    <w:p w14:paraId="7262C81E" w14:textId="77777777" w:rsidR="00635CF2" w:rsidRDefault="00635CF2" w:rsidP="00536DC0">
      <w:pPr>
        <w:jc w:val="both"/>
      </w:pPr>
      <w:r>
        <w:rPr>
          <w:rFonts w:hint="eastAsia"/>
        </w:rPr>
        <w:t>（</w:t>
      </w:r>
      <w:r>
        <w:rPr>
          <w:rFonts w:hint="eastAsia"/>
        </w:rPr>
        <w:t>1</w:t>
      </w:r>
      <w:r>
        <w:rPr>
          <w:rFonts w:hint="eastAsia"/>
        </w:rPr>
        <w:t>）对照施工图纸、设备安装说明检查各系统回路的接线。尤其是相线的顺序与色标是否符合规定。</w:t>
      </w:r>
    </w:p>
    <w:p w14:paraId="52A4175D" w14:textId="77777777" w:rsidR="00635CF2" w:rsidRDefault="00635CF2" w:rsidP="00536DC0">
      <w:pPr>
        <w:jc w:val="both"/>
      </w:pPr>
      <w:r>
        <w:rPr>
          <w:rFonts w:hint="eastAsia"/>
        </w:rPr>
        <w:t>（</w:t>
      </w:r>
      <w:r>
        <w:rPr>
          <w:rFonts w:hint="eastAsia"/>
        </w:rPr>
        <w:t>2</w:t>
      </w:r>
      <w:r>
        <w:rPr>
          <w:rFonts w:hint="eastAsia"/>
        </w:rPr>
        <w:t>）被污染的设备表面是否已经擦拭干净，设备内的余线、料头等杂物是否清理干净。</w:t>
      </w:r>
    </w:p>
    <w:p w14:paraId="7C213D59" w14:textId="77777777" w:rsidR="00635CF2" w:rsidRDefault="00635CF2" w:rsidP="00536DC0">
      <w:pPr>
        <w:jc w:val="both"/>
      </w:pPr>
      <w:r>
        <w:rPr>
          <w:rFonts w:hint="eastAsia"/>
        </w:rPr>
        <w:t>（</w:t>
      </w:r>
      <w:r>
        <w:rPr>
          <w:rFonts w:hint="eastAsia"/>
        </w:rPr>
        <w:t>3</w:t>
      </w:r>
      <w:r>
        <w:rPr>
          <w:rFonts w:hint="eastAsia"/>
        </w:rPr>
        <w:t>）任何一点与主接地端子之间的直流电阻值应小于或等于</w:t>
      </w:r>
      <w:r>
        <w:rPr>
          <w:rFonts w:hint="eastAsia"/>
        </w:rPr>
        <w:t>10m</w:t>
      </w:r>
      <w:r>
        <w:rPr>
          <w:rFonts w:hint="eastAsia"/>
        </w:rPr>
        <w:t>Ω。</w:t>
      </w:r>
    </w:p>
    <w:p w14:paraId="223B751F" w14:textId="19ADD1FE" w:rsidR="00635CF2" w:rsidRDefault="00635CF2" w:rsidP="00536DC0">
      <w:pPr>
        <w:pStyle w:val="5"/>
      </w:pPr>
      <w:r>
        <w:rPr>
          <w:rFonts w:hint="eastAsia"/>
        </w:rPr>
        <w:t>动力与环境监控系统</w:t>
      </w:r>
    </w:p>
    <w:p w14:paraId="5E08EE6B" w14:textId="77777777" w:rsidR="00635CF2" w:rsidRDefault="00635CF2" w:rsidP="00536DC0">
      <w:pPr>
        <w:jc w:val="both"/>
      </w:pPr>
      <w:r>
        <w:rPr>
          <w:rFonts w:hint="eastAsia"/>
        </w:rPr>
        <w:t>（</w:t>
      </w:r>
      <w:r>
        <w:rPr>
          <w:rFonts w:hint="eastAsia"/>
        </w:rPr>
        <w:t>1</w:t>
      </w:r>
      <w:r>
        <w:rPr>
          <w:rFonts w:hint="eastAsia"/>
        </w:rPr>
        <w:t>）墙上模块的安装</w:t>
      </w:r>
    </w:p>
    <w:p w14:paraId="17AF55A4" w14:textId="77777777" w:rsidR="00635CF2" w:rsidRDefault="00635CF2" w:rsidP="00536DC0">
      <w:pPr>
        <w:jc w:val="both"/>
      </w:pPr>
      <w:r>
        <w:rPr>
          <w:rFonts w:hint="eastAsia"/>
        </w:rPr>
        <w:t>安装要求：</w:t>
      </w:r>
    </w:p>
    <w:p w14:paraId="3C753518" w14:textId="77777777" w:rsidR="00635CF2" w:rsidRDefault="00635CF2" w:rsidP="00536DC0">
      <w:pPr>
        <w:jc w:val="both"/>
      </w:pPr>
      <w:r>
        <w:rPr>
          <w:rFonts w:hint="eastAsia"/>
        </w:rPr>
        <w:t>模块距地面高度不低于</w:t>
      </w:r>
      <w:r>
        <w:rPr>
          <w:rFonts w:hint="eastAsia"/>
        </w:rPr>
        <w:t xml:space="preserve"> 1.3m</w:t>
      </w:r>
    </w:p>
    <w:p w14:paraId="77829C41" w14:textId="77777777" w:rsidR="00635CF2" w:rsidRDefault="00635CF2" w:rsidP="00536DC0">
      <w:pPr>
        <w:jc w:val="both"/>
      </w:pPr>
      <w:r>
        <w:rPr>
          <w:rFonts w:hint="eastAsia"/>
        </w:rPr>
        <w:t>模块间距不小于</w:t>
      </w:r>
      <w:r>
        <w:rPr>
          <w:rFonts w:hint="eastAsia"/>
        </w:rPr>
        <w:t xml:space="preserve"> 10cm</w:t>
      </w:r>
    </w:p>
    <w:p w14:paraId="68B14ED7" w14:textId="77777777" w:rsidR="00635CF2" w:rsidRDefault="00635CF2" w:rsidP="00536DC0">
      <w:pPr>
        <w:jc w:val="both"/>
      </w:pPr>
      <w:r>
        <w:rPr>
          <w:rFonts w:hint="eastAsia"/>
        </w:rPr>
        <w:t>模块与线槽间距不大于</w:t>
      </w:r>
      <w:r>
        <w:rPr>
          <w:rFonts w:hint="eastAsia"/>
        </w:rPr>
        <w:t xml:space="preserve"> 2cm</w:t>
      </w:r>
    </w:p>
    <w:p w14:paraId="752A773A" w14:textId="77777777" w:rsidR="00635CF2" w:rsidRDefault="00635CF2" w:rsidP="00536DC0">
      <w:pPr>
        <w:jc w:val="both"/>
      </w:pPr>
      <w:r>
        <w:rPr>
          <w:rFonts w:hint="eastAsia"/>
        </w:rPr>
        <w:t>模块安装牢固，整齐</w:t>
      </w:r>
    </w:p>
    <w:p w14:paraId="792CE633" w14:textId="77777777" w:rsidR="00635CF2" w:rsidRDefault="00635CF2" w:rsidP="00536DC0">
      <w:pPr>
        <w:jc w:val="both"/>
      </w:pPr>
      <w:r>
        <w:rPr>
          <w:rFonts w:hint="eastAsia"/>
        </w:rPr>
        <w:t>模块安装后不应影响现场运行维护人员的正常维护、操作活动</w:t>
      </w:r>
    </w:p>
    <w:p w14:paraId="4A8835BA" w14:textId="77777777" w:rsidR="00635CF2" w:rsidRDefault="00635CF2" w:rsidP="00536DC0">
      <w:pPr>
        <w:jc w:val="both"/>
      </w:pPr>
      <w:r>
        <w:rPr>
          <w:rFonts w:hint="eastAsia"/>
        </w:rPr>
        <w:t>不应将模块安装在湿的墙面上对于机架式安装将按局方要求进行安装</w:t>
      </w:r>
    </w:p>
    <w:p w14:paraId="6681FC81" w14:textId="77777777" w:rsidR="00635CF2" w:rsidRDefault="00635CF2" w:rsidP="00536DC0">
      <w:pPr>
        <w:jc w:val="both"/>
      </w:pPr>
      <w:r>
        <w:rPr>
          <w:rFonts w:hint="eastAsia"/>
        </w:rPr>
        <w:t>（</w:t>
      </w:r>
      <w:r>
        <w:rPr>
          <w:rFonts w:hint="eastAsia"/>
        </w:rPr>
        <w:t>2</w:t>
      </w:r>
      <w:r>
        <w:rPr>
          <w:rFonts w:hint="eastAsia"/>
        </w:rPr>
        <w:t>）</w:t>
      </w:r>
      <w:proofErr w:type="gramStart"/>
      <w:r>
        <w:rPr>
          <w:rFonts w:hint="eastAsia"/>
        </w:rPr>
        <w:t>屏内模块</w:t>
      </w:r>
      <w:proofErr w:type="gramEnd"/>
      <w:r>
        <w:rPr>
          <w:rFonts w:hint="eastAsia"/>
        </w:rPr>
        <w:t>的安装</w:t>
      </w:r>
    </w:p>
    <w:p w14:paraId="23C0DC33" w14:textId="77777777" w:rsidR="00635CF2" w:rsidRDefault="00635CF2" w:rsidP="00536DC0">
      <w:pPr>
        <w:jc w:val="both"/>
      </w:pPr>
      <w:r>
        <w:rPr>
          <w:rFonts w:hint="eastAsia"/>
        </w:rPr>
        <w:t>安装要求：</w:t>
      </w:r>
    </w:p>
    <w:p w14:paraId="38CC4341" w14:textId="77777777" w:rsidR="00635CF2" w:rsidRDefault="00635CF2" w:rsidP="00536DC0">
      <w:pPr>
        <w:jc w:val="both"/>
      </w:pPr>
      <w:proofErr w:type="gramStart"/>
      <w:r>
        <w:rPr>
          <w:rFonts w:hint="eastAsia"/>
        </w:rPr>
        <w:t>屏内有</w:t>
      </w:r>
      <w:proofErr w:type="gramEnd"/>
      <w:r>
        <w:rPr>
          <w:rFonts w:hint="eastAsia"/>
        </w:rPr>
        <w:t>足够的安装空间</w:t>
      </w:r>
      <w:r>
        <w:rPr>
          <w:rFonts w:hint="eastAsia"/>
        </w:rPr>
        <w:t>,</w:t>
      </w:r>
      <w:r>
        <w:rPr>
          <w:rFonts w:hint="eastAsia"/>
        </w:rPr>
        <w:t>便于安装、接线及日后的维护。</w:t>
      </w:r>
    </w:p>
    <w:p w14:paraId="0F3CED55" w14:textId="77777777" w:rsidR="00635CF2" w:rsidRDefault="00635CF2" w:rsidP="00536DC0">
      <w:pPr>
        <w:jc w:val="both"/>
      </w:pPr>
      <w:r>
        <w:rPr>
          <w:rFonts w:hint="eastAsia"/>
        </w:rPr>
        <w:t>模块的安装位置不应影响现场维护人员对屏的</w:t>
      </w:r>
      <w:proofErr w:type="gramStart"/>
      <w:r>
        <w:rPr>
          <w:rFonts w:hint="eastAsia"/>
        </w:rPr>
        <w:t>正常维护</w:t>
      </w:r>
      <w:proofErr w:type="gramEnd"/>
      <w:r>
        <w:rPr>
          <w:rFonts w:hint="eastAsia"/>
        </w:rPr>
        <w:t>及操作活动。</w:t>
      </w:r>
    </w:p>
    <w:p w14:paraId="2F698BC1" w14:textId="77777777" w:rsidR="00635CF2" w:rsidRDefault="00635CF2" w:rsidP="00536DC0">
      <w:pPr>
        <w:jc w:val="both"/>
      </w:pPr>
      <w:r>
        <w:rPr>
          <w:rFonts w:hint="eastAsia"/>
        </w:rPr>
        <w:t>模块的外壳开启绝不能碰到任何电极上。</w:t>
      </w:r>
    </w:p>
    <w:p w14:paraId="7F233597" w14:textId="77777777" w:rsidR="00635CF2" w:rsidRDefault="00635CF2" w:rsidP="00536DC0">
      <w:pPr>
        <w:jc w:val="both"/>
      </w:pPr>
      <w:r>
        <w:rPr>
          <w:rFonts w:hint="eastAsia"/>
        </w:rPr>
        <w:t>安装方法：</w:t>
      </w:r>
    </w:p>
    <w:p w14:paraId="04CBD0D4" w14:textId="77777777" w:rsidR="00635CF2" w:rsidRDefault="00635CF2" w:rsidP="00536DC0">
      <w:pPr>
        <w:jc w:val="both"/>
      </w:pPr>
      <w:proofErr w:type="gramStart"/>
      <w:r>
        <w:rPr>
          <w:rFonts w:hint="eastAsia"/>
        </w:rPr>
        <w:t>设备屏内的</w:t>
      </w:r>
      <w:proofErr w:type="gramEnd"/>
      <w:r>
        <w:rPr>
          <w:rFonts w:hint="eastAsia"/>
        </w:rPr>
        <w:t>机架有适合于安装模块的安装孔</w:t>
      </w:r>
      <w:r>
        <w:rPr>
          <w:rFonts w:hint="eastAsia"/>
        </w:rPr>
        <w:t>,</w:t>
      </w:r>
      <w:r>
        <w:rPr>
          <w:rFonts w:hint="eastAsia"/>
        </w:rPr>
        <w:t>将模块的安装孔与机架上的安装孔对应好</w:t>
      </w:r>
      <w:r>
        <w:rPr>
          <w:rFonts w:hint="eastAsia"/>
        </w:rPr>
        <w:t>,</w:t>
      </w:r>
      <w:r>
        <w:rPr>
          <w:rFonts w:hint="eastAsia"/>
        </w:rPr>
        <w:t>并用螺钉、螺帽将模块紧固在机架上</w:t>
      </w:r>
      <w:r>
        <w:rPr>
          <w:rFonts w:hint="eastAsia"/>
        </w:rPr>
        <w:t xml:space="preserve"> </w:t>
      </w:r>
      <w:r>
        <w:rPr>
          <w:rFonts w:hint="eastAsia"/>
        </w:rPr>
        <w:t>。</w:t>
      </w:r>
    </w:p>
    <w:p w14:paraId="1A1708F2" w14:textId="77777777" w:rsidR="00635CF2" w:rsidRDefault="00635CF2" w:rsidP="00536DC0">
      <w:pPr>
        <w:jc w:val="both"/>
      </w:pPr>
      <w:r>
        <w:rPr>
          <w:rFonts w:hint="eastAsia"/>
        </w:rPr>
        <w:t>如果机架没有合适的</w:t>
      </w:r>
      <w:proofErr w:type="gramStart"/>
      <w:r>
        <w:rPr>
          <w:rFonts w:hint="eastAsia"/>
        </w:rPr>
        <w:t>安装孔则应</w:t>
      </w:r>
      <w:proofErr w:type="gramEnd"/>
      <w:r>
        <w:rPr>
          <w:rFonts w:hint="eastAsia"/>
        </w:rPr>
        <w:t>采用标准</w:t>
      </w:r>
      <w:r>
        <w:rPr>
          <w:rFonts w:hint="eastAsia"/>
        </w:rPr>
        <w:t xml:space="preserve"> DIN </w:t>
      </w:r>
      <w:r>
        <w:rPr>
          <w:rFonts w:hint="eastAsia"/>
        </w:rPr>
        <w:t>导轨条，先确定导轨长度，将导轨安装在机架上</w:t>
      </w:r>
      <w:r>
        <w:rPr>
          <w:rFonts w:hint="eastAsia"/>
        </w:rPr>
        <w:t>,</w:t>
      </w:r>
      <w:r>
        <w:rPr>
          <w:rFonts w:hint="eastAsia"/>
        </w:rPr>
        <w:t>再将模块用螺丝、螺帽固定在导轨上。</w:t>
      </w:r>
    </w:p>
    <w:p w14:paraId="00BEDAAC" w14:textId="77777777" w:rsidR="00635CF2" w:rsidRDefault="00635CF2" w:rsidP="00536DC0">
      <w:pPr>
        <w:jc w:val="both"/>
      </w:pPr>
      <w:r>
        <w:rPr>
          <w:rFonts w:hint="eastAsia"/>
        </w:rPr>
        <w:lastRenderedPageBreak/>
        <w:t>应注意模块的安装位置附近绝不能有任何裸露的电极。</w:t>
      </w:r>
    </w:p>
    <w:p w14:paraId="6C305EF6" w14:textId="2AF30335" w:rsidR="00635CF2" w:rsidRDefault="00635CF2" w:rsidP="00536DC0">
      <w:pPr>
        <w:jc w:val="both"/>
      </w:pPr>
      <w:r>
        <w:rPr>
          <w:rFonts w:hint="eastAsia"/>
        </w:rPr>
        <w:t>（</w:t>
      </w:r>
      <w:r w:rsidR="008F3910">
        <w:t>3</w:t>
      </w:r>
      <w:r>
        <w:rPr>
          <w:rFonts w:hint="eastAsia"/>
        </w:rPr>
        <w:t>）烟雾传感器的安装</w:t>
      </w:r>
    </w:p>
    <w:p w14:paraId="16B7F2B7" w14:textId="77777777" w:rsidR="00635CF2" w:rsidRDefault="00635CF2" w:rsidP="00536DC0">
      <w:pPr>
        <w:jc w:val="both"/>
      </w:pPr>
      <w:r>
        <w:rPr>
          <w:rFonts w:hint="eastAsia"/>
        </w:rPr>
        <w:t>安装要求：</w:t>
      </w:r>
    </w:p>
    <w:p w14:paraId="29E706F6" w14:textId="77777777" w:rsidR="00635CF2" w:rsidRDefault="00635CF2" w:rsidP="00536DC0">
      <w:pPr>
        <w:jc w:val="both"/>
      </w:pPr>
      <w:r>
        <w:rPr>
          <w:rFonts w:hint="eastAsia"/>
        </w:rPr>
        <w:t>烟雾传感器应安装在天花板上</w:t>
      </w:r>
      <w:r>
        <w:rPr>
          <w:rFonts w:hint="eastAsia"/>
        </w:rPr>
        <w:t>,</w:t>
      </w:r>
      <w:r>
        <w:rPr>
          <w:rFonts w:hint="eastAsia"/>
        </w:rPr>
        <w:t>并应放置在设备的上方。</w:t>
      </w:r>
    </w:p>
    <w:p w14:paraId="1F02D2DA" w14:textId="77777777" w:rsidR="00635CF2" w:rsidRDefault="00635CF2" w:rsidP="00536DC0">
      <w:pPr>
        <w:jc w:val="both"/>
      </w:pPr>
      <w:r>
        <w:rPr>
          <w:rFonts w:hint="eastAsia"/>
        </w:rPr>
        <w:t>安装材料</w:t>
      </w:r>
      <w:r>
        <w:rPr>
          <w:rFonts w:hint="eastAsia"/>
        </w:rPr>
        <w:t>:</w:t>
      </w:r>
      <w:r>
        <w:rPr>
          <w:rFonts w:hint="eastAsia"/>
        </w:rPr>
        <w:t>塑料膨胀螺栓、阻燃</w:t>
      </w:r>
      <w:r>
        <w:rPr>
          <w:rFonts w:hint="eastAsia"/>
        </w:rPr>
        <w:t xml:space="preserve">PVC </w:t>
      </w:r>
      <w:r>
        <w:rPr>
          <w:rFonts w:hint="eastAsia"/>
        </w:rPr>
        <w:t>槽板，自攻螺钉</w:t>
      </w:r>
    </w:p>
    <w:p w14:paraId="4A5FB39C" w14:textId="77777777" w:rsidR="00635CF2" w:rsidRDefault="00635CF2" w:rsidP="00536DC0">
      <w:pPr>
        <w:jc w:val="both"/>
      </w:pPr>
      <w:r>
        <w:rPr>
          <w:rFonts w:hint="eastAsia"/>
        </w:rPr>
        <w:t>安装步骤：</w:t>
      </w:r>
    </w:p>
    <w:p w14:paraId="547A4D46" w14:textId="77777777" w:rsidR="00635CF2" w:rsidRDefault="00635CF2" w:rsidP="00536DC0">
      <w:pPr>
        <w:jc w:val="both"/>
      </w:pPr>
      <w:r>
        <w:rPr>
          <w:rFonts w:hint="eastAsia"/>
        </w:rPr>
        <w:t>用烟雾传感器标准模板在安用烟雾传感器标准模板在安装位置上做出安装孔的标记。</w:t>
      </w:r>
    </w:p>
    <w:p w14:paraId="72F35BF4" w14:textId="77777777" w:rsidR="00635CF2" w:rsidRDefault="00635CF2" w:rsidP="00536DC0">
      <w:pPr>
        <w:jc w:val="both"/>
      </w:pPr>
      <w:r>
        <w:rPr>
          <w:rFonts w:hint="eastAsia"/>
        </w:rPr>
        <w:t>Φ</w:t>
      </w:r>
      <w:r>
        <w:rPr>
          <w:rFonts w:hint="eastAsia"/>
        </w:rPr>
        <w:t xml:space="preserve">6 </w:t>
      </w:r>
      <w:r>
        <w:rPr>
          <w:rFonts w:hint="eastAsia"/>
        </w:rPr>
        <w:t>的电锤垂直在各标记处钻入与膨胀螺栓同等深度的孔。</w:t>
      </w:r>
    </w:p>
    <w:p w14:paraId="7D1BA48F" w14:textId="77777777" w:rsidR="00635CF2" w:rsidRDefault="00635CF2" w:rsidP="00536DC0">
      <w:pPr>
        <w:jc w:val="both"/>
      </w:pPr>
      <w:r>
        <w:rPr>
          <w:rFonts w:hint="eastAsia"/>
        </w:rPr>
        <w:t>将Φ</w:t>
      </w:r>
      <w:r>
        <w:rPr>
          <w:rFonts w:hint="eastAsia"/>
        </w:rPr>
        <w:t xml:space="preserve">5 </w:t>
      </w:r>
      <w:r>
        <w:rPr>
          <w:rFonts w:hint="eastAsia"/>
        </w:rPr>
        <w:t>的塑料膨胀螺栓塞入孔内</w:t>
      </w:r>
      <w:r>
        <w:rPr>
          <w:rFonts w:hint="eastAsia"/>
        </w:rPr>
        <w:t>,</w:t>
      </w:r>
      <w:r>
        <w:rPr>
          <w:rFonts w:hint="eastAsia"/>
        </w:rPr>
        <w:t>端头与孔平齐。</w:t>
      </w:r>
    </w:p>
    <w:p w14:paraId="28850B25" w14:textId="77777777" w:rsidR="00635CF2" w:rsidRDefault="00635CF2" w:rsidP="00536DC0">
      <w:pPr>
        <w:jc w:val="both"/>
      </w:pPr>
      <w:r>
        <w:rPr>
          <w:rFonts w:hint="eastAsia"/>
        </w:rPr>
        <w:t>用配套的自攻螺钉将烟雾传感器的底座固定在天花板上。</w:t>
      </w:r>
    </w:p>
    <w:p w14:paraId="13095466" w14:textId="77777777" w:rsidR="00635CF2" w:rsidRDefault="00635CF2" w:rsidP="00536DC0">
      <w:pPr>
        <w:jc w:val="both"/>
      </w:pPr>
      <w:r>
        <w:rPr>
          <w:rFonts w:hint="eastAsia"/>
        </w:rPr>
        <w:t>按设计的线槽走向用塑料膨胀螺钉将线槽固定。</w:t>
      </w:r>
    </w:p>
    <w:p w14:paraId="67F78B3E" w14:textId="77777777" w:rsidR="00635CF2" w:rsidRDefault="00635CF2" w:rsidP="00536DC0">
      <w:pPr>
        <w:jc w:val="both"/>
      </w:pPr>
      <w:r>
        <w:rPr>
          <w:rFonts w:hint="eastAsia"/>
        </w:rPr>
        <w:t>按照接线图接好监控模块与烟雾传感器之间连线。</w:t>
      </w:r>
    </w:p>
    <w:p w14:paraId="1EA5C096" w14:textId="77777777" w:rsidR="00635CF2" w:rsidRDefault="00635CF2" w:rsidP="00536DC0">
      <w:pPr>
        <w:jc w:val="both"/>
      </w:pPr>
      <w:r>
        <w:rPr>
          <w:rFonts w:hint="eastAsia"/>
        </w:rPr>
        <w:t>安装要求：</w:t>
      </w:r>
    </w:p>
    <w:p w14:paraId="57DA0605" w14:textId="77777777" w:rsidR="00635CF2" w:rsidRDefault="00635CF2" w:rsidP="00536DC0">
      <w:pPr>
        <w:jc w:val="both"/>
      </w:pPr>
      <w:proofErr w:type="gramStart"/>
      <w:r>
        <w:rPr>
          <w:rFonts w:hint="eastAsia"/>
        </w:rPr>
        <w:t>双鉴传感器</w:t>
      </w:r>
      <w:proofErr w:type="gramEnd"/>
      <w:r>
        <w:rPr>
          <w:rFonts w:hint="eastAsia"/>
        </w:rPr>
        <w:t>宜安装在机房内的墙壁上，安装应紧固</w:t>
      </w:r>
      <w:r>
        <w:rPr>
          <w:rFonts w:hint="eastAsia"/>
        </w:rPr>
        <w:t>,</w:t>
      </w:r>
      <w:r>
        <w:rPr>
          <w:rFonts w:hint="eastAsia"/>
        </w:rPr>
        <w:t>应避开潮湿、强振动的地段。</w:t>
      </w:r>
    </w:p>
    <w:p w14:paraId="6225CB40" w14:textId="77777777" w:rsidR="00635CF2" w:rsidRDefault="00635CF2" w:rsidP="00536DC0">
      <w:pPr>
        <w:jc w:val="both"/>
      </w:pPr>
      <w:r>
        <w:rPr>
          <w:rFonts w:hint="eastAsia"/>
        </w:rPr>
        <w:t>传感器的安装离地高度应在</w:t>
      </w:r>
      <w:r>
        <w:rPr>
          <w:rFonts w:hint="eastAsia"/>
        </w:rPr>
        <w:t xml:space="preserve"> 2-2.5m</w:t>
      </w:r>
      <w:r>
        <w:rPr>
          <w:rFonts w:hint="eastAsia"/>
        </w:rPr>
        <w:t>。</w:t>
      </w:r>
    </w:p>
    <w:p w14:paraId="5EF3437E" w14:textId="77777777" w:rsidR="00635CF2" w:rsidRDefault="00635CF2" w:rsidP="00536DC0">
      <w:pPr>
        <w:jc w:val="both"/>
      </w:pPr>
      <w:r>
        <w:rPr>
          <w:rFonts w:hint="eastAsia"/>
        </w:rPr>
        <w:t>传感器应正对需探测的区域，通常是对着门口等处。</w:t>
      </w:r>
    </w:p>
    <w:p w14:paraId="52AC6B9D" w14:textId="67D7F140" w:rsidR="00635CF2" w:rsidRDefault="00635CF2" w:rsidP="00F97C98">
      <w:pPr>
        <w:jc w:val="both"/>
      </w:pPr>
      <w:r>
        <w:rPr>
          <w:rFonts w:hint="eastAsia"/>
        </w:rPr>
        <w:t>传感器应避开通过</w:t>
      </w:r>
      <w:proofErr w:type="gramStart"/>
      <w:r>
        <w:rPr>
          <w:rFonts w:hint="eastAsia"/>
        </w:rPr>
        <w:t>玻</w:t>
      </w:r>
      <w:proofErr w:type="gramEnd"/>
      <w:r>
        <w:rPr>
          <w:rFonts w:hint="eastAsia"/>
        </w:rPr>
        <w:t>窗可探测到设防区域</w:t>
      </w:r>
      <w:r>
        <w:rPr>
          <w:rFonts w:hint="eastAsia"/>
        </w:rPr>
        <w:t>(</w:t>
      </w:r>
      <w:r>
        <w:rPr>
          <w:rFonts w:hint="eastAsia"/>
        </w:rPr>
        <w:t>如走廊上</w:t>
      </w:r>
      <w:r>
        <w:rPr>
          <w:rFonts w:hint="eastAsia"/>
        </w:rPr>
        <w:t>)</w:t>
      </w:r>
      <w:proofErr w:type="gramStart"/>
      <w:r>
        <w:rPr>
          <w:rFonts w:hint="eastAsia"/>
        </w:rPr>
        <w:t>外人体</w:t>
      </w:r>
      <w:proofErr w:type="gramEnd"/>
      <w:r>
        <w:rPr>
          <w:rFonts w:hint="eastAsia"/>
        </w:rPr>
        <w:t>移动的区域。</w:t>
      </w:r>
    </w:p>
    <w:p w14:paraId="3BA94891" w14:textId="77777777" w:rsidR="00635CF2" w:rsidRDefault="00635CF2" w:rsidP="00536DC0">
      <w:pPr>
        <w:jc w:val="both"/>
      </w:pPr>
      <w:r>
        <w:rPr>
          <w:rFonts w:hint="eastAsia"/>
        </w:rPr>
        <w:t>安装材料：标准模板</w:t>
      </w:r>
      <w:r>
        <w:rPr>
          <w:rFonts w:hint="eastAsia"/>
        </w:rPr>
        <w:t>,</w:t>
      </w:r>
      <w:r>
        <w:rPr>
          <w:rFonts w:hint="eastAsia"/>
        </w:rPr>
        <w:t>塑料膨胀螺栓，自攻螺钉、电锤</w:t>
      </w:r>
    </w:p>
    <w:p w14:paraId="6851B70B" w14:textId="77777777" w:rsidR="00635CF2" w:rsidRDefault="00635CF2" w:rsidP="00536DC0">
      <w:pPr>
        <w:jc w:val="both"/>
      </w:pPr>
      <w:r>
        <w:rPr>
          <w:rFonts w:hint="eastAsia"/>
        </w:rPr>
        <w:t>安装步骤：用标准模板在安装位置处做出安装孔的标记</w:t>
      </w:r>
    </w:p>
    <w:p w14:paraId="21E80F11" w14:textId="77777777" w:rsidR="00635CF2" w:rsidRDefault="00635CF2" w:rsidP="00536DC0">
      <w:pPr>
        <w:jc w:val="both"/>
      </w:pPr>
      <w:r>
        <w:rPr>
          <w:rFonts w:hint="eastAsia"/>
        </w:rPr>
        <w:t>用Φ</w:t>
      </w:r>
      <w:r>
        <w:rPr>
          <w:rFonts w:hint="eastAsia"/>
        </w:rPr>
        <w:t xml:space="preserve">6 </w:t>
      </w:r>
      <w:r>
        <w:rPr>
          <w:rFonts w:hint="eastAsia"/>
        </w:rPr>
        <w:t>的电锤在各标记处垂直钻入与膨胀螺栓同等深度的孔</w:t>
      </w:r>
    </w:p>
    <w:p w14:paraId="5E96D27F" w14:textId="77777777" w:rsidR="00635CF2" w:rsidRDefault="00635CF2" w:rsidP="00536DC0">
      <w:pPr>
        <w:jc w:val="both"/>
      </w:pPr>
      <w:r>
        <w:rPr>
          <w:rFonts w:hint="eastAsia"/>
        </w:rPr>
        <w:t>将Φ</w:t>
      </w:r>
      <w:r>
        <w:rPr>
          <w:rFonts w:hint="eastAsia"/>
        </w:rPr>
        <w:t xml:space="preserve">5 </w:t>
      </w:r>
      <w:r>
        <w:rPr>
          <w:rFonts w:hint="eastAsia"/>
        </w:rPr>
        <w:t>的塑料膨胀螺栓塞入孔内</w:t>
      </w:r>
      <w:r>
        <w:rPr>
          <w:rFonts w:hint="eastAsia"/>
        </w:rPr>
        <w:t>,</w:t>
      </w:r>
      <w:r>
        <w:rPr>
          <w:rFonts w:hint="eastAsia"/>
        </w:rPr>
        <w:t>其端头应与孔平齐</w:t>
      </w:r>
    </w:p>
    <w:p w14:paraId="5B162B60" w14:textId="77777777" w:rsidR="00635CF2" w:rsidRDefault="00635CF2" w:rsidP="00536DC0">
      <w:pPr>
        <w:jc w:val="both"/>
      </w:pPr>
      <w:r>
        <w:rPr>
          <w:rFonts w:hint="eastAsia"/>
        </w:rPr>
        <w:t>用配套的自攻螺钉将传感器的底壳固定在墙上</w:t>
      </w:r>
    </w:p>
    <w:p w14:paraId="7C8AE886" w14:textId="77777777" w:rsidR="00635CF2" w:rsidRDefault="00635CF2" w:rsidP="00536DC0">
      <w:pPr>
        <w:jc w:val="both"/>
      </w:pPr>
      <w:r>
        <w:rPr>
          <w:rFonts w:hint="eastAsia"/>
        </w:rPr>
        <w:t>按照设计的线槽走向</w:t>
      </w:r>
      <w:r>
        <w:rPr>
          <w:rFonts w:hint="eastAsia"/>
        </w:rPr>
        <w:t>,</w:t>
      </w:r>
      <w:r>
        <w:rPr>
          <w:rFonts w:hint="eastAsia"/>
        </w:rPr>
        <w:t>用塑料膨胀螺钉将线槽固定在墙上</w:t>
      </w:r>
    </w:p>
    <w:p w14:paraId="78075709" w14:textId="77777777" w:rsidR="00635CF2" w:rsidRDefault="00635CF2" w:rsidP="00536DC0">
      <w:pPr>
        <w:jc w:val="both"/>
      </w:pPr>
      <w:r>
        <w:rPr>
          <w:rFonts w:hint="eastAsia"/>
        </w:rPr>
        <w:t>正确接好传感器连线</w:t>
      </w:r>
    </w:p>
    <w:p w14:paraId="4CA2E5EF" w14:textId="77777777" w:rsidR="00635CF2" w:rsidRDefault="00635CF2" w:rsidP="00536DC0">
      <w:pPr>
        <w:jc w:val="both"/>
      </w:pPr>
      <w:r>
        <w:rPr>
          <w:rFonts w:hint="eastAsia"/>
        </w:rPr>
        <w:t>将电路板固定在底座上</w:t>
      </w:r>
      <w:r>
        <w:rPr>
          <w:rFonts w:hint="eastAsia"/>
        </w:rPr>
        <w:t>,</w:t>
      </w:r>
      <w:r>
        <w:rPr>
          <w:rFonts w:hint="eastAsia"/>
        </w:rPr>
        <w:t>盖好上盖板。</w:t>
      </w:r>
    </w:p>
    <w:p w14:paraId="205BF0CC" w14:textId="6496DD7A" w:rsidR="00635CF2" w:rsidRDefault="00635CF2" w:rsidP="00536DC0">
      <w:pPr>
        <w:jc w:val="both"/>
      </w:pPr>
      <w:r>
        <w:rPr>
          <w:rFonts w:hint="eastAsia"/>
        </w:rPr>
        <w:t>（</w:t>
      </w:r>
      <w:r w:rsidR="008F3910">
        <w:t>4</w:t>
      </w:r>
      <w:r>
        <w:rPr>
          <w:rFonts w:hint="eastAsia"/>
        </w:rPr>
        <w:t>）门禁传感器</w:t>
      </w:r>
    </w:p>
    <w:p w14:paraId="023175F7" w14:textId="77777777" w:rsidR="00635CF2" w:rsidRDefault="00635CF2" w:rsidP="00536DC0">
      <w:pPr>
        <w:jc w:val="both"/>
      </w:pPr>
      <w:r>
        <w:rPr>
          <w:rFonts w:hint="eastAsia"/>
        </w:rPr>
        <w:t>门禁传感器分为独立的两部分</w:t>
      </w:r>
      <w:r>
        <w:rPr>
          <w:rFonts w:hint="eastAsia"/>
        </w:rPr>
        <w:t>,</w:t>
      </w:r>
      <w:proofErr w:type="gramStart"/>
      <w:r>
        <w:rPr>
          <w:rFonts w:hint="eastAsia"/>
        </w:rPr>
        <w:t>门磁和门磁</w:t>
      </w:r>
      <w:proofErr w:type="gramEnd"/>
      <w:r>
        <w:rPr>
          <w:rFonts w:hint="eastAsia"/>
        </w:rPr>
        <w:t>开关。安装时可将门磁开关安装示意图</w:t>
      </w:r>
      <w:r>
        <w:rPr>
          <w:rFonts w:hint="eastAsia"/>
        </w:rPr>
        <w:t>,</w:t>
      </w:r>
      <w:proofErr w:type="gramStart"/>
      <w:r>
        <w:rPr>
          <w:rFonts w:hint="eastAsia"/>
        </w:rPr>
        <w:t>门磁开关</w:t>
      </w:r>
      <w:proofErr w:type="gramEnd"/>
      <w:r>
        <w:rPr>
          <w:rFonts w:hint="eastAsia"/>
        </w:rPr>
        <w:t>固定在门框上</w:t>
      </w:r>
      <w:r>
        <w:rPr>
          <w:rFonts w:hint="eastAsia"/>
        </w:rPr>
        <w:t>,</w:t>
      </w:r>
      <w:proofErr w:type="gramStart"/>
      <w:r>
        <w:rPr>
          <w:rFonts w:hint="eastAsia"/>
        </w:rPr>
        <w:t>门磁固定</w:t>
      </w:r>
      <w:proofErr w:type="gramEnd"/>
      <w:r>
        <w:rPr>
          <w:rFonts w:hint="eastAsia"/>
        </w:rPr>
        <w:t>在门上。</w:t>
      </w:r>
    </w:p>
    <w:p w14:paraId="3E872C85" w14:textId="77777777" w:rsidR="00635CF2" w:rsidRDefault="00635CF2" w:rsidP="00536DC0">
      <w:pPr>
        <w:jc w:val="both"/>
      </w:pPr>
      <w:r>
        <w:rPr>
          <w:rFonts w:hint="eastAsia"/>
        </w:rPr>
        <w:t>安装要求：安装牢固</w:t>
      </w:r>
    </w:p>
    <w:p w14:paraId="62C3AF1A" w14:textId="77777777" w:rsidR="00635CF2" w:rsidRDefault="00635CF2" w:rsidP="00536DC0">
      <w:pPr>
        <w:jc w:val="both"/>
      </w:pPr>
      <w:proofErr w:type="gramStart"/>
      <w:r>
        <w:rPr>
          <w:rFonts w:hint="eastAsia"/>
        </w:rPr>
        <w:t>门磁与门</w:t>
      </w:r>
      <w:proofErr w:type="gramEnd"/>
      <w:r>
        <w:rPr>
          <w:rFonts w:hint="eastAsia"/>
        </w:rPr>
        <w:t>磁开关的安装位置尽量靠近</w:t>
      </w:r>
      <w:r>
        <w:rPr>
          <w:rFonts w:hint="eastAsia"/>
        </w:rPr>
        <w:t>(</w:t>
      </w:r>
      <w:r>
        <w:rPr>
          <w:rFonts w:hint="eastAsia"/>
        </w:rPr>
        <w:t>关门后其距离应</w:t>
      </w:r>
      <w:r>
        <w:rPr>
          <w:rFonts w:hint="eastAsia"/>
        </w:rPr>
        <w:t>&lt;2cm)</w:t>
      </w:r>
      <w:r>
        <w:rPr>
          <w:rFonts w:hint="eastAsia"/>
        </w:rPr>
        <w:t>。</w:t>
      </w:r>
    </w:p>
    <w:p w14:paraId="08215F8D" w14:textId="77777777" w:rsidR="00635CF2" w:rsidRDefault="00635CF2" w:rsidP="00536DC0">
      <w:pPr>
        <w:jc w:val="both"/>
      </w:pPr>
      <w:r>
        <w:rPr>
          <w:rFonts w:hint="eastAsia"/>
        </w:rPr>
        <w:lastRenderedPageBreak/>
        <w:t>旋转门上</w:t>
      </w:r>
      <w:proofErr w:type="gramStart"/>
      <w:r>
        <w:rPr>
          <w:rFonts w:hint="eastAsia"/>
        </w:rPr>
        <w:t>的门磁与门</w:t>
      </w:r>
      <w:proofErr w:type="gramEnd"/>
      <w:r>
        <w:rPr>
          <w:rFonts w:hint="eastAsia"/>
        </w:rPr>
        <w:t>磁开关应装在远离转轴的一侧。</w:t>
      </w:r>
    </w:p>
    <w:p w14:paraId="035B554E" w14:textId="77777777" w:rsidR="00635CF2" w:rsidRDefault="00635CF2" w:rsidP="00536DC0">
      <w:pPr>
        <w:jc w:val="both"/>
      </w:pPr>
      <w:r>
        <w:rPr>
          <w:rFonts w:hint="eastAsia"/>
        </w:rPr>
        <w:t>安装材料：塑料膨胀螺栓（Φ</w:t>
      </w:r>
      <w:r>
        <w:rPr>
          <w:rFonts w:hint="eastAsia"/>
        </w:rPr>
        <w:t>4</w:t>
      </w:r>
      <w:r>
        <w:rPr>
          <w:rFonts w:hint="eastAsia"/>
        </w:rPr>
        <w:t>，长</w:t>
      </w:r>
      <w:r>
        <w:rPr>
          <w:rFonts w:hint="eastAsia"/>
        </w:rPr>
        <w:t xml:space="preserve"> 36mm</w:t>
      </w:r>
      <w:r>
        <w:rPr>
          <w:rFonts w:hint="eastAsia"/>
        </w:rPr>
        <w:t>）、自攻螺钉（Φ</w:t>
      </w:r>
      <w:r>
        <w:rPr>
          <w:rFonts w:hint="eastAsia"/>
        </w:rPr>
        <w:t>4</w:t>
      </w:r>
      <w:r>
        <w:rPr>
          <w:rFonts w:hint="eastAsia"/>
        </w:rPr>
        <w:t>）、电锤、</w:t>
      </w:r>
      <w:r>
        <w:rPr>
          <w:rFonts w:hint="eastAsia"/>
        </w:rPr>
        <w:t xml:space="preserve">PVC </w:t>
      </w:r>
      <w:r>
        <w:rPr>
          <w:rFonts w:hint="eastAsia"/>
        </w:rPr>
        <w:t>阻燃槽板</w:t>
      </w:r>
    </w:p>
    <w:p w14:paraId="61E443D6" w14:textId="77777777" w:rsidR="00635CF2" w:rsidRDefault="00635CF2" w:rsidP="00536DC0">
      <w:pPr>
        <w:jc w:val="both"/>
      </w:pPr>
      <w:r>
        <w:rPr>
          <w:rFonts w:hint="eastAsia"/>
        </w:rPr>
        <w:t>安装步骤：</w:t>
      </w:r>
    </w:p>
    <w:p w14:paraId="0D0B52EB" w14:textId="77777777" w:rsidR="00635CF2" w:rsidRDefault="00635CF2" w:rsidP="00536DC0">
      <w:pPr>
        <w:jc w:val="both"/>
      </w:pPr>
      <w:r>
        <w:rPr>
          <w:rFonts w:hint="eastAsia"/>
        </w:rPr>
        <w:t>用门磁</w:t>
      </w:r>
      <w:proofErr w:type="gramStart"/>
      <w:r>
        <w:rPr>
          <w:rFonts w:hint="eastAsia"/>
        </w:rPr>
        <w:t>和门磁开关</w:t>
      </w:r>
      <w:proofErr w:type="gramEnd"/>
      <w:r>
        <w:rPr>
          <w:rFonts w:hint="eastAsia"/>
        </w:rPr>
        <w:t>在门及门框上标出其安装孔的标记。</w:t>
      </w:r>
    </w:p>
    <w:p w14:paraId="0678C39D" w14:textId="77777777" w:rsidR="00635CF2" w:rsidRDefault="00635CF2" w:rsidP="00536DC0">
      <w:pPr>
        <w:jc w:val="both"/>
      </w:pPr>
      <w:r>
        <w:rPr>
          <w:rFonts w:hint="eastAsia"/>
        </w:rPr>
        <w:t>用Φ</w:t>
      </w:r>
      <w:r>
        <w:rPr>
          <w:rFonts w:hint="eastAsia"/>
        </w:rPr>
        <w:t xml:space="preserve">4 </w:t>
      </w:r>
      <w:r>
        <w:rPr>
          <w:rFonts w:hint="eastAsia"/>
        </w:rPr>
        <w:t>的电锤在各标记处钻出Φ</w:t>
      </w:r>
      <w:r>
        <w:rPr>
          <w:rFonts w:hint="eastAsia"/>
        </w:rPr>
        <w:t xml:space="preserve">36mm </w:t>
      </w:r>
      <w:r>
        <w:rPr>
          <w:rFonts w:hint="eastAsia"/>
        </w:rPr>
        <w:t>深的孔，塞入塑料膨胀螺栓，用自攻螺钉将门磁与门磁开关固定。</w:t>
      </w:r>
    </w:p>
    <w:p w14:paraId="61F50106" w14:textId="77777777" w:rsidR="00635CF2" w:rsidRDefault="00635CF2" w:rsidP="00536DC0">
      <w:pPr>
        <w:jc w:val="both"/>
      </w:pPr>
      <w:r>
        <w:rPr>
          <w:rFonts w:hint="eastAsia"/>
        </w:rPr>
        <w:t>接好门磁开关与模块的连线。</w:t>
      </w:r>
    </w:p>
    <w:p w14:paraId="0F353CB7" w14:textId="77777777" w:rsidR="00635CF2" w:rsidRDefault="00635CF2" w:rsidP="00536DC0">
      <w:pPr>
        <w:jc w:val="both"/>
      </w:pPr>
      <w:r>
        <w:rPr>
          <w:rFonts w:hint="eastAsia"/>
        </w:rPr>
        <w:t>如果为普通木门，则直接用Φ</w:t>
      </w:r>
      <w:r>
        <w:rPr>
          <w:rFonts w:hint="eastAsia"/>
        </w:rPr>
        <w:t xml:space="preserve">4 </w:t>
      </w:r>
      <w:r>
        <w:rPr>
          <w:rFonts w:hint="eastAsia"/>
        </w:rPr>
        <w:t>的自攻螺钉固定。</w:t>
      </w:r>
    </w:p>
    <w:p w14:paraId="086703CA" w14:textId="57CD9EBB" w:rsidR="00635CF2" w:rsidRDefault="00635CF2" w:rsidP="00536DC0">
      <w:pPr>
        <w:jc w:val="both"/>
      </w:pPr>
      <w:r>
        <w:rPr>
          <w:rFonts w:hint="eastAsia"/>
        </w:rPr>
        <w:t>（</w:t>
      </w:r>
      <w:r w:rsidR="008F3910">
        <w:t>5</w:t>
      </w:r>
      <w:r>
        <w:rPr>
          <w:rFonts w:hint="eastAsia"/>
        </w:rPr>
        <w:t>）积水探头的安装</w:t>
      </w:r>
    </w:p>
    <w:p w14:paraId="7308FE8C" w14:textId="77777777" w:rsidR="00635CF2" w:rsidRDefault="00635CF2" w:rsidP="00536DC0">
      <w:pPr>
        <w:jc w:val="both"/>
      </w:pPr>
      <w:r>
        <w:rPr>
          <w:rFonts w:hint="eastAsia"/>
        </w:rPr>
        <w:t>传感器检测线</w:t>
      </w:r>
      <w:proofErr w:type="gramStart"/>
      <w:r>
        <w:rPr>
          <w:rFonts w:hint="eastAsia"/>
        </w:rPr>
        <w:t>缆</w:t>
      </w:r>
      <w:proofErr w:type="gramEnd"/>
      <w:r>
        <w:rPr>
          <w:rFonts w:hint="eastAsia"/>
        </w:rPr>
        <w:t>安装在容易产生漏水的地方。把信号变换器安装在检测线</w:t>
      </w:r>
      <w:proofErr w:type="gramStart"/>
      <w:r>
        <w:rPr>
          <w:rFonts w:hint="eastAsia"/>
        </w:rPr>
        <w:t>缆</w:t>
      </w:r>
      <w:proofErr w:type="gramEnd"/>
      <w:r>
        <w:rPr>
          <w:rFonts w:hint="eastAsia"/>
        </w:rPr>
        <w:t>附近，</w:t>
      </w:r>
      <w:r>
        <w:rPr>
          <w:rFonts w:hint="eastAsia"/>
        </w:rPr>
        <w:t xml:space="preserve"> </w:t>
      </w:r>
      <w:r>
        <w:rPr>
          <w:rFonts w:hint="eastAsia"/>
        </w:rPr>
        <w:t>用两芯线连接检测线缆和信号变换器。信号变换器用</w:t>
      </w:r>
      <w:r>
        <w:rPr>
          <w:rFonts w:hint="eastAsia"/>
        </w:rPr>
        <w:t xml:space="preserve"> DIN35MM </w:t>
      </w:r>
      <w:r>
        <w:rPr>
          <w:rFonts w:hint="eastAsia"/>
        </w:rPr>
        <w:t>标准导轨槽安装。</w:t>
      </w:r>
    </w:p>
    <w:p w14:paraId="3B1A3A78" w14:textId="77777777" w:rsidR="00635CF2" w:rsidRDefault="00635CF2" w:rsidP="00536DC0">
      <w:pPr>
        <w:jc w:val="both"/>
      </w:pPr>
      <w:r>
        <w:rPr>
          <w:rFonts w:hint="eastAsia"/>
        </w:rPr>
        <w:t>连接好电源和输出线后，一加电信号变换器处于正常检测漏水的工作状态，绿色电源指示灯亮，输出为开路；当有漏水发生时，产生告警，红色灯亮，输出为短路；</w:t>
      </w:r>
      <w:r>
        <w:rPr>
          <w:rFonts w:hint="eastAsia"/>
        </w:rPr>
        <w:t xml:space="preserve"> </w:t>
      </w:r>
      <w:r>
        <w:rPr>
          <w:rFonts w:hint="eastAsia"/>
        </w:rPr>
        <w:t>漏水消失后，告警恢复为正常的工作状态，红色指示灯灭，输出为开路。</w:t>
      </w:r>
    </w:p>
    <w:p w14:paraId="417D2E73" w14:textId="2CBE3160" w:rsidR="00635CF2" w:rsidRDefault="00635CF2" w:rsidP="00536DC0">
      <w:pPr>
        <w:jc w:val="both"/>
      </w:pPr>
      <w:r>
        <w:rPr>
          <w:rFonts w:hint="eastAsia"/>
        </w:rPr>
        <w:t>（</w:t>
      </w:r>
      <w:r w:rsidR="008F3910">
        <w:t>6</w:t>
      </w:r>
      <w:r>
        <w:rPr>
          <w:rFonts w:hint="eastAsia"/>
        </w:rPr>
        <w:t>）系统网络的安装</w:t>
      </w:r>
    </w:p>
    <w:p w14:paraId="7A6BC2FF" w14:textId="0C91A5CA" w:rsidR="00635CF2" w:rsidRDefault="00635CF2" w:rsidP="00536DC0">
      <w:pPr>
        <w:jc w:val="both"/>
      </w:pPr>
      <w:r>
        <w:rPr>
          <w:rFonts w:hint="eastAsia"/>
        </w:rPr>
        <w:t>系统网络设备</w:t>
      </w:r>
      <w:r w:rsidRPr="008F3910">
        <w:rPr>
          <w:rFonts w:hint="eastAsia"/>
        </w:rPr>
        <w:t>有：服务器、</w:t>
      </w:r>
      <w:r w:rsidR="008F3910" w:rsidRPr="008F3910">
        <w:rPr>
          <w:rFonts w:hint="eastAsia"/>
        </w:rPr>
        <w:t>核心交换机</w:t>
      </w:r>
      <w:r w:rsidRPr="008F3910">
        <w:rPr>
          <w:rFonts w:hint="eastAsia"/>
        </w:rPr>
        <w:t>、</w:t>
      </w:r>
      <w:r w:rsidR="008F3910" w:rsidRPr="008F3910">
        <w:rPr>
          <w:rFonts w:hint="eastAsia"/>
        </w:rPr>
        <w:t>O</w:t>
      </w:r>
      <w:r w:rsidR="008F3910" w:rsidRPr="008F3910">
        <w:t>LT</w:t>
      </w:r>
      <w:r w:rsidRPr="008F3910">
        <w:rPr>
          <w:rFonts w:hint="eastAsia"/>
        </w:rPr>
        <w:t>、</w:t>
      </w:r>
      <w:r w:rsidR="008F3910" w:rsidRPr="008F3910">
        <w:rPr>
          <w:rFonts w:hint="eastAsia"/>
        </w:rPr>
        <w:t>O</w:t>
      </w:r>
      <w:r w:rsidR="008F3910" w:rsidRPr="008F3910">
        <w:t>NU</w:t>
      </w:r>
      <w:r w:rsidRPr="008F3910">
        <w:rPr>
          <w:rFonts w:hint="eastAsia"/>
        </w:rPr>
        <w:t>等，</w:t>
      </w:r>
      <w:r>
        <w:rPr>
          <w:rFonts w:hint="eastAsia"/>
        </w:rPr>
        <w:t>这些设备因连续工作，在安装时应考虑其工作环境，必要时应采取通风散热措施。设备的机架应平稳牢靠，接入设备的电缆应从机架的底部引入。多束电缆进出，应按顺序进行捆扎，同时应顺直无扭绞。显示器的屏幕应不受外来光直射，设备之间的连线、插头应保证接触良好稳固。</w:t>
      </w:r>
    </w:p>
    <w:p w14:paraId="1324ACF2" w14:textId="77777777" w:rsidR="00635CF2" w:rsidRDefault="00635CF2" w:rsidP="00536DC0">
      <w:pPr>
        <w:jc w:val="both"/>
      </w:pPr>
      <w:r>
        <w:rPr>
          <w:rFonts w:hint="eastAsia"/>
        </w:rPr>
        <w:t>施工工具：</w:t>
      </w:r>
    </w:p>
    <w:p w14:paraId="010B8095" w14:textId="77777777" w:rsidR="00635CF2" w:rsidRDefault="00635CF2" w:rsidP="00536DC0">
      <w:pPr>
        <w:jc w:val="both"/>
      </w:pPr>
      <w:r>
        <w:rPr>
          <w:rFonts w:hint="eastAsia"/>
        </w:rPr>
        <w:t>施工中应使用专用工具，保证施工速度及质量施工中每个施工队应该备齐如下工具：</w:t>
      </w:r>
    </w:p>
    <w:p w14:paraId="31507E3D" w14:textId="77777777" w:rsidR="00635CF2" w:rsidRDefault="00635CF2" w:rsidP="00536DC0">
      <w:pPr>
        <w:jc w:val="both"/>
      </w:pPr>
      <w:r>
        <w:rPr>
          <w:rFonts w:hint="eastAsia"/>
        </w:rPr>
        <w:t>电锤套件、电钻套件、四位半万用表，钳形电流表、地阻仪、剥线钳、压线钳、斜口钳、尖嘴钳、电烙铁、木榔头、钢锯、短路夹、计算器、卷尺、木质梯子、对讲机、扳手、锣丝刀、台凳等组合工具，另外，必备安全帽、绝缘鞋，绝缘手套等安全工具，拖鞋等卫生工具。</w:t>
      </w:r>
    </w:p>
    <w:p w14:paraId="7807C725" w14:textId="77777777" w:rsidR="00635CF2" w:rsidRDefault="00635CF2" w:rsidP="00536DC0">
      <w:pPr>
        <w:jc w:val="both"/>
      </w:pPr>
      <w:r>
        <w:rPr>
          <w:rFonts w:hint="eastAsia"/>
        </w:rPr>
        <w:t>焊接工艺：</w:t>
      </w:r>
    </w:p>
    <w:p w14:paraId="5D6FCBBD" w14:textId="77777777" w:rsidR="00635CF2" w:rsidRDefault="00635CF2" w:rsidP="00536DC0">
      <w:pPr>
        <w:jc w:val="both"/>
      </w:pPr>
      <w:r>
        <w:rPr>
          <w:rFonts w:hint="eastAsia"/>
        </w:rPr>
        <w:t>工程安装过程中，经常遇到现场手工焊接的情况，每个焊接点的质量，直接影响整个监控系统的可靠性。为提高焊接质量，焊接时应按以下步骤进行：</w:t>
      </w:r>
    </w:p>
    <w:p w14:paraId="24E80C78" w14:textId="77777777" w:rsidR="00635CF2" w:rsidRDefault="00635CF2" w:rsidP="00536DC0">
      <w:pPr>
        <w:jc w:val="both"/>
      </w:pPr>
      <w:r>
        <w:rPr>
          <w:rFonts w:hint="eastAsia"/>
        </w:rPr>
        <w:t>去除被焊金属表面的氧化物及油污，粉尘</w:t>
      </w:r>
    </w:p>
    <w:p w14:paraId="75332644" w14:textId="77777777" w:rsidR="00635CF2" w:rsidRDefault="00635CF2" w:rsidP="00536DC0">
      <w:pPr>
        <w:jc w:val="both"/>
      </w:pPr>
      <w:r>
        <w:rPr>
          <w:rFonts w:hint="eastAsia"/>
        </w:rPr>
        <w:lastRenderedPageBreak/>
        <w:t>烙铁加热到足够的温度后，放置在被焊件的焊接点上，使焊点升温到一定温度后，</w:t>
      </w:r>
      <w:r>
        <w:rPr>
          <w:rFonts w:hint="eastAsia"/>
        </w:rPr>
        <w:t xml:space="preserve"> </w:t>
      </w:r>
      <w:r>
        <w:rPr>
          <w:rFonts w:hint="eastAsia"/>
        </w:rPr>
        <w:t>用焊锡丝触到焊接处，熔化适量的焊料之后迅速拿开焊锡和铬铁。</w:t>
      </w:r>
    </w:p>
    <w:p w14:paraId="464FF444" w14:textId="77777777" w:rsidR="00635CF2" w:rsidRDefault="00635CF2" w:rsidP="00536DC0">
      <w:pPr>
        <w:jc w:val="both"/>
      </w:pPr>
      <w:r>
        <w:rPr>
          <w:rFonts w:hint="eastAsia"/>
        </w:rPr>
        <w:t>焊接后的被焊件需要有一定的机械强度、焊点表面应有良好光泽，不应有毛刺、空隙，应及时清除焊点表面的有害残留物。</w:t>
      </w:r>
    </w:p>
    <w:p w14:paraId="045AAE65" w14:textId="77777777" w:rsidR="00635CF2" w:rsidRDefault="00635CF2" w:rsidP="00536DC0">
      <w:pPr>
        <w:jc w:val="both"/>
      </w:pPr>
      <w:proofErr w:type="gramStart"/>
      <w:r>
        <w:rPr>
          <w:rFonts w:hint="eastAsia"/>
        </w:rPr>
        <w:t>套热缩</w:t>
      </w:r>
      <w:proofErr w:type="gramEnd"/>
      <w:r>
        <w:rPr>
          <w:rFonts w:hint="eastAsia"/>
        </w:rPr>
        <w:t>管，并且加热缩好。</w:t>
      </w:r>
    </w:p>
    <w:p w14:paraId="25E11C6E" w14:textId="77777777" w:rsidR="00635CF2" w:rsidRDefault="00635CF2" w:rsidP="00536DC0">
      <w:pPr>
        <w:jc w:val="both"/>
      </w:pPr>
      <w:r>
        <w:rPr>
          <w:rFonts w:hint="eastAsia"/>
        </w:rPr>
        <w:t>导线连接工艺：</w:t>
      </w:r>
    </w:p>
    <w:p w14:paraId="480C633B" w14:textId="77777777" w:rsidR="00635CF2" w:rsidRDefault="00635CF2" w:rsidP="00536DC0">
      <w:pPr>
        <w:jc w:val="both"/>
      </w:pPr>
      <w:r>
        <w:rPr>
          <w:rFonts w:hint="eastAsia"/>
        </w:rPr>
        <w:t>导线是监控系统中模块与模块之间、模块与设备之间相互传递信号必不可少的线材。导线连接质量的好坏直接影响监控系统的稳定性。</w:t>
      </w:r>
    </w:p>
    <w:p w14:paraId="1E479BE9" w14:textId="77777777" w:rsidR="00635CF2" w:rsidRDefault="00635CF2" w:rsidP="00536DC0">
      <w:pPr>
        <w:jc w:val="both"/>
      </w:pPr>
      <w:r>
        <w:rPr>
          <w:rFonts w:hint="eastAsia"/>
        </w:rPr>
        <w:t>绝缘导线加工要求：</w:t>
      </w:r>
    </w:p>
    <w:p w14:paraId="3C350C71" w14:textId="77777777" w:rsidR="00635CF2" w:rsidRDefault="00635CF2" w:rsidP="00536DC0">
      <w:pPr>
        <w:jc w:val="both"/>
      </w:pPr>
      <w:r>
        <w:rPr>
          <w:rFonts w:hint="eastAsia"/>
        </w:rPr>
        <w:t>绝缘导线的剪裁长度符合设计的要求，允许有</w:t>
      </w:r>
      <w:r>
        <w:rPr>
          <w:rFonts w:hint="eastAsia"/>
        </w:rPr>
        <w:t xml:space="preserve"> 5%~6%</w:t>
      </w:r>
      <w:r>
        <w:rPr>
          <w:rFonts w:hint="eastAsia"/>
        </w:rPr>
        <w:t>的正误差，不允许出现负误差。</w:t>
      </w:r>
    </w:p>
    <w:p w14:paraId="5A2B19E0" w14:textId="77777777" w:rsidR="00635CF2" w:rsidRDefault="00635CF2" w:rsidP="00536DC0">
      <w:pPr>
        <w:jc w:val="both"/>
      </w:pPr>
      <w:proofErr w:type="gramStart"/>
      <w:r>
        <w:rPr>
          <w:rFonts w:hint="eastAsia"/>
        </w:rPr>
        <w:t>剥头长度</w:t>
      </w:r>
      <w:proofErr w:type="gramEnd"/>
      <w:r>
        <w:rPr>
          <w:rFonts w:hint="eastAsia"/>
        </w:rPr>
        <w:t>应根据总线截面积和接线端子的形状来确定。</w:t>
      </w:r>
    </w:p>
    <w:p w14:paraId="428C8383" w14:textId="77777777" w:rsidR="00635CF2" w:rsidRDefault="00635CF2" w:rsidP="00536DC0">
      <w:pPr>
        <w:jc w:val="both"/>
      </w:pPr>
      <w:r>
        <w:rPr>
          <w:rFonts w:hint="eastAsia"/>
        </w:rPr>
        <w:t>导线的绝缘层不允许损伤，否则会降低其绝缘性能。</w:t>
      </w:r>
    </w:p>
    <w:p w14:paraId="239E09F7" w14:textId="77777777" w:rsidR="00635CF2" w:rsidRDefault="00635CF2" w:rsidP="00536DC0">
      <w:pPr>
        <w:jc w:val="both"/>
      </w:pPr>
      <w:r>
        <w:rPr>
          <w:rFonts w:hint="eastAsia"/>
        </w:rPr>
        <w:t>芯线应无锈蚀，有锈蚀的导线不能使用。</w:t>
      </w:r>
    </w:p>
    <w:p w14:paraId="00F10640" w14:textId="77777777" w:rsidR="00635CF2" w:rsidRDefault="00635CF2" w:rsidP="00536DC0">
      <w:pPr>
        <w:jc w:val="both"/>
      </w:pPr>
      <w:r>
        <w:rPr>
          <w:rFonts w:hint="eastAsia"/>
        </w:rPr>
        <w:t>多股导线应尽量避免断股。</w:t>
      </w:r>
    </w:p>
    <w:p w14:paraId="39897D99" w14:textId="77777777" w:rsidR="00635CF2" w:rsidRDefault="00635CF2" w:rsidP="00536DC0">
      <w:pPr>
        <w:jc w:val="both"/>
      </w:pPr>
      <w:r>
        <w:rPr>
          <w:rFonts w:hint="eastAsia"/>
        </w:rPr>
        <w:t>屏蔽导线接地端的加工步骤剥去一段外绝缘层。</w:t>
      </w:r>
    </w:p>
    <w:p w14:paraId="6AA420D6" w14:textId="77777777" w:rsidR="00635CF2" w:rsidRDefault="00635CF2" w:rsidP="00536DC0">
      <w:pPr>
        <w:jc w:val="both"/>
      </w:pPr>
      <w:r>
        <w:rPr>
          <w:rFonts w:hint="eastAsia"/>
        </w:rPr>
        <w:t>从铜编织套中抽出芯线，操作时可用镊子在铜编织线上拨开一个小孔，弯曲屏蔽层从孔中取出芯线。</w:t>
      </w:r>
    </w:p>
    <w:p w14:paraId="358C9745" w14:textId="77777777" w:rsidR="00635CF2" w:rsidRDefault="00635CF2" w:rsidP="00536DC0">
      <w:pPr>
        <w:jc w:val="both"/>
      </w:pPr>
      <w:r>
        <w:rPr>
          <w:rFonts w:hint="eastAsia"/>
        </w:rPr>
        <w:t>将铜编织线去掉一部分并拧紧、浸锡，同时去掉一段芯线绝缘层并将导线浸锡。也可以将铜编织线剪短并去掉一部分，然后焊上一段引出线作接地线使用。</w:t>
      </w:r>
    </w:p>
    <w:p w14:paraId="6D9410A0" w14:textId="77777777" w:rsidR="00635CF2" w:rsidRDefault="00635CF2" w:rsidP="00536DC0">
      <w:pPr>
        <w:jc w:val="both"/>
      </w:pPr>
      <w:r>
        <w:rPr>
          <w:rFonts w:hint="eastAsia"/>
        </w:rPr>
        <w:t>模块和变送器的接线较多，为了使配线整洁，减少占用空间，通常须将许多导线绑在一起，形成线束。</w:t>
      </w:r>
      <w:proofErr w:type="gramStart"/>
      <w:r>
        <w:rPr>
          <w:rFonts w:hint="eastAsia"/>
        </w:rPr>
        <w:t>扎线的</w:t>
      </w:r>
      <w:proofErr w:type="gramEnd"/>
      <w:r>
        <w:rPr>
          <w:rFonts w:hint="eastAsia"/>
        </w:rPr>
        <w:t>方法很多，施工中一般采用线扎搭扣绑扎或线绳绑扎。</w:t>
      </w:r>
    </w:p>
    <w:p w14:paraId="644EACCE" w14:textId="77777777" w:rsidR="00635CF2" w:rsidRDefault="00635CF2" w:rsidP="00536DC0">
      <w:pPr>
        <w:jc w:val="both"/>
      </w:pPr>
      <w:r>
        <w:rPr>
          <w:rFonts w:hint="eastAsia"/>
        </w:rPr>
        <w:t>接线片的加工步骤：</w:t>
      </w:r>
    </w:p>
    <w:p w14:paraId="39483D38" w14:textId="77777777" w:rsidR="00635CF2" w:rsidRDefault="00635CF2" w:rsidP="00536DC0">
      <w:pPr>
        <w:jc w:val="both"/>
      </w:pPr>
      <w:r>
        <w:rPr>
          <w:rFonts w:hint="eastAsia"/>
        </w:rPr>
        <w:t>给导线套上套管或热缩套管。</w:t>
      </w:r>
    </w:p>
    <w:p w14:paraId="236153C7" w14:textId="77777777" w:rsidR="00635CF2" w:rsidRDefault="00635CF2" w:rsidP="00536DC0">
      <w:pPr>
        <w:jc w:val="both"/>
      </w:pPr>
      <w:r>
        <w:rPr>
          <w:rFonts w:hint="eastAsia"/>
        </w:rPr>
        <w:t>剥去导线的外绝缘层，</w:t>
      </w:r>
      <w:proofErr w:type="gramStart"/>
      <w:r>
        <w:rPr>
          <w:rFonts w:hint="eastAsia"/>
        </w:rPr>
        <w:t>给芯线</w:t>
      </w:r>
      <w:proofErr w:type="gramEnd"/>
      <w:r>
        <w:rPr>
          <w:rFonts w:hint="eastAsia"/>
        </w:rPr>
        <w:t>捻头。</w:t>
      </w:r>
    </w:p>
    <w:p w14:paraId="67D7C93D" w14:textId="77777777" w:rsidR="00635CF2" w:rsidRDefault="00635CF2" w:rsidP="00536DC0">
      <w:pPr>
        <w:jc w:val="both"/>
      </w:pPr>
      <w:r>
        <w:rPr>
          <w:rFonts w:hint="eastAsia"/>
        </w:rPr>
        <w:t>将总线沿绝缘层处向后折。</w:t>
      </w:r>
    </w:p>
    <w:p w14:paraId="5C502218" w14:textId="77777777" w:rsidR="00635CF2" w:rsidRDefault="00635CF2" w:rsidP="00536DC0">
      <w:pPr>
        <w:jc w:val="both"/>
      </w:pPr>
      <w:r>
        <w:rPr>
          <w:rFonts w:hint="eastAsia"/>
        </w:rPr>
        <w:t>将导线塞入接线片，用专用夹</w:t>
      </w:r>
      <w:proofErr w:type="gramStart"/>
      <w:r>
        <w:rPr>
          <w:rFonts w:hint="eastAsia"/>
        </w:rPr>
        <w:t>线工具</w:t>
      </w:r>
      <w:proofErr w:type="gramEnd"/>
      <w:r>
        <w:rPr>
          <w:rFonts w:hint="eastAsia"/>
        </w:rPr>
        <w:t>将导线卡紧在接线片上。</w:t>
      </w:r>
    </w:p>
    <w:p w14:paraId="0938D301" w14:textId="77777777" w:rsidR="00635CF2" w:rsidRDefault="00635CF2" w:rsidP="00536DC0">
      <w:pPr>
        <w:jc w:val="both"/>
      </w:pPr>
      <w:r>
        <w:rPr>
          <w:rFonts w:hint="eastAsia"/>
        </w:rPr>
        <w:t>将露出接线片尾端的多余芯线剪掉后套上套管并固定好。</w:t>
      </w:r>
    </w:p>
    <w:p w14:paraId="6403907F" w14:textId="77777777" w:rsidR="00635CF2" w:rsidRDefault="00635CF2" w:rsidP="00536DC0">
      <w:pPr>
        <w:jc w:val="both"/>
      </w:pPr>
      <w:r>
        <w:rPr>
          <w:rFonts w:hint="eastAsia"/>
        </w:rPr>
        <w:t>监控模块、被监控设备及线缆的标记方法</w:t>
      </w:r>
    </w:p>
    <w:p w14:paraId="77CB4EBF" w14:textId="77777777" w:rsidR="00635CF2" w:rsidRDefault="00635CF2" w:rsidP="00536DC0">
      <w:pPr>
        <w:jc w:val="both"/>
      </w:pPr>
      <w:r>
        <w:rPr>
          <w:rFonts w:hint="eastAsia"/>
        </w:rPr>
        <w:t>模块标记：</w:t>
      </w:r>
    </w:p>
    <w:p w14:paraId="4D98E3D5" w14:textId="77777777" w:rsidR="00635CF2" w:rsidRDefault="00635CF2" w:rsidP="00536DC0">
      <w:pPr>
        <w:jc w:val="both"/>
      </w:pPr>
      <w:r>
        <w:rPr>
          <w:rFonts w:hint="eastAsia"/>
        </w:rPr>
        <w:t>为了在日后维护时能在现场方便地找到监控模块，安装时应在模块的外壳上或模块的</w:t>
      </w:r>
      <w:r>
        <w:rPr>
          <w:rFonts w:hint="eastAsia"/>
        </w:rPr>
        <w:lastRenderedPageBreak/>
        <w:t>安装位置处做出明显标记，指明被该模块监控的设备。</w:t>
      </w:r>
    </w:p>
    <w:p w14:paraId="7D693253" w14:textId="77777777" w:rsidR="00635CF2" w:rsidRDefault="00635CF2" w:rsidP="00536DC0">
      <w:pPr>
        <w:jc w:val="both"/>
      </w:pPr>
      <w:r>
        <w:rPr>
          <w:rFonts w:hint="eastAsia"/>
        </w:rPr>
        <w:t>设备标记：</w:t>
      </w:r>
    </w:p>
    <w:p w14:paraId="47BC9316" w14:textId="77777777" w:rsidR="00635CF2" w:rsidRDefault="00635CF2" w:rsidP="00536DC0">
      <w:pPr>
        <w:jc w:val="both"/>
      </w:pPr>
      <w:r>
        <w:rPr>
          <w:rFonts w:hint="eastAsia"/>
        </w:rPr>
        <w:t>为了在现场能根据监控模块找到相应的被监控设备，应对未做出标记的被监控设备做出相应标记。标记由设备的名称、序号、组成，并遵照局方的原有定义。该标记应贴在设备的外壳上易于找到的地方，标记应与上述模块上的标记名称一致，此标记不应影响设备的美观且不应覆盖设备的其它标记。</w:t>
      </w:r>
    </w:p>
    <w:p w14:paraId="2863936D" w14:textId="736BDD5F" w:rsidR="00635CF2" w:rsidRDefault="00635CF2" w:rsidP="00536DC0">
      <w:pPr>
        <w:jc w:val="both"/>
      </w:pPr>
      <w:r>
        <w:rPr>
          <w:rFonts w:hint="eastAsia"/>
        </w:rPr>
        <w:t>监控系统中缆线、线号的标记原则监控系统中的每根缆线必须作标记。</w:t>
      </w:r>
    </w:p>
    <w:p w14:paraId="0F1B8DAC" w14:textId="77777777" w:rsidR="00635CF2" w:rsidRDefault="00635CF2" w:rsidP="00536DC0">
      <w:pPr>
        <w:jc w:val="both"/>
      </w:pPr>
      <w:r>
        <w:rPr>
          <w:rFonts w:hint="eastAsia"/>
        </w:rPr>
        <w:t>缆线的标记由不干胶制成</w:t>
      </w:r>
      <w:r>
        <w:rPr>
          <w:rFonts w:hint="eastAsia"/>
        </w:rPr>
        <w:t>,</w:t>
      </w:r>
      <w:r>
        <w:rPr>
          <w:rFonts w:hint="eastAsia"/>
        </w:rPr>
        <w:t>线号由数字或字母组成。</w:t>
      </w:r>
    </w:p>
    <w:p w14:paraId="2F16C77E" w14:textId="77777777" w:rsidR="00635CF2" w:rsidRDefault="00635CF2" w:rsidP="00536DC0">
      <w:pPr>
        <w:jc w:val="both"/>
      </w:pPr>
      <w:r>
        <w:rPr>
          <w:rFonts w:hint="eastAsia"/>
        </w:rPr>
        <w:t>线号贴在缆线的两端</w:t>
      </w:r>
      <w:r>
        <w:rPr>
          <w:rFonts w:hint="eastAsia"/>
        </w:rPr>
        <w:t>,</w:t>
      </w:r>
      <w:r>
        <w:rPr>
          <w:rFonts w:hint="eastAsia"/>
        </w:rPr>
        <w:t>离端头</w:t>
      </w:r>
      <w:r>
        <w:rPr>
          <w:rFonts w:hint="eastAsia"/>
        </w:rPr>
        <w:t xml:space="preserve"> 10cm </w:t>
      </w:r>
      <w:r>
        <w:rPr>
          <w:rFonts w:hint="eastAsia"/>
        </w:rPr>
        <w:t>处，各线路敷设好并经整理后，线号的数字应清晰可见。</w:t>
      </w:r>
    </w:p>
    <w:p w14:paraId="17EFF59B" w14:textId="77777777" w:rsidR="00635CF2" w:rsidRDefault="00635CF2" w:rsidP="00536DC0">
      <w:pPr>
        <w:jc w:val="both"/>
      </w:pPr>
      <w:r>
        <w:rPr>
          <w:rFonts w:hint="eastAsia"/>
        </w:rPr>
        <w:t>同一个机房内的缆线、线头、线尾成对标贴线号不宜有重复。</w:t>
      </w:r>
    </w:p>
    <w:p w14:paraId="6BAE0410" w14:textId="77777777" w:rsidR="00635CF2" w:rsidRDefault="00635CF2" w:rsidP="00536DC0">
      <w:pPr>
        <w:jc w:val="both"/>
      </w:pPr>
      <w:r>
        <w:rPr>
          <w:rFonts w:hint="eastAsia"/>
        </w:rPr>
        <w:t>线号宜按从小到大的顺序粘贴。</w:t>
      </w:r>
    </w:p>
    <w:p w14:paraId="0DDEC1F7" w14:textId="77777777" w:rsidR="00635CF2" w:rsidRDefault="00635CF2" w:rsidP="00536DC0">
      <w:pPr>
        <w:jc w:val="both"/>
      </w:pPr>
      <w:r>
        <w:rPr>
          <w:rFonts w:hint="eastAsia"/>
        </w:rPr>
        <w:t xml:space="preserve">RS485 </w:t>
      </w:r>
      <w:r>
        <w:rPr>
          <w:rFonts w:hint="eastAsia"/>
        </w:rPr>
        <w:t>总线接入模块时应标以“</w:t>
      </w:r>
      <w:r>
        <w:rPr>
          <w:rFonts w:hint="eastAsia"/>
        </w:rPr>
        <w:t>IN</w:t>
      </w:r>
      <w:r>
        <w:rPr>
          <w:rFonts w:hint="eastAsia"/>
        </w:rPr>
        <w:t>”，“</w:t>
      </w:r>
      <w:r>
        <w:rPr>
          <w:rFonts w:hint="eastAsia"/>
        </w:rPr>
        <w:t>OUT</w:t>
      </w:r>
      <w:r>
        <w:rPr>
          <w:rFonts w:hint="eastAsia"/>
        </w:rPr>
        <w:t>”的不干胶，模块电源线标记使用统一的标签。</w:t>
      </w:r>
    </w:p>
    <w:p w14:paraId="35C3E6CA" w14:textId="77777777" w:rsidR="00635CF2" w:rsidRDefault="00635CF2" w:rsidP="00536DC0">
      <w:pPr>
        <w:jc w:val="both"/>
      </w:pPr>
      <w:r>
        <w:rPr>
          <w:rFonts w:hint="eastAsia"/>
        </w:rPr>
        <w:t>蓄电池电缆中的每根芯线</w:t>
      </w:r>
      <w:proofErr w:type="gramStart"/>
      <w:r>
        <w:rPr>
          <w:rFonts w:hint="eastAsia"/>
        </w:rPr>
        <w:t>须套上线缆</w:t>
      </w:r>
      <w:proofErr w:type="gramEnd"/>
      <w:r>
        <w:rPr>
          <w:rFonts w:hint="eastAsia"/>
        </w:rPr>
        <w:t>不干胶</w:t>
      </w:r>
    </w:p>
    <w:p w14:paraId="6EDF76AF" w14:textId="3779A6DB" w:rsidR="00635CF2" w:rsidRPr="00635CF2" w:rsidRDefault="00635CF2" w:rsidP="00536DC0">
      <w:pPr>
        <w:jc w:val="both"/>
      </w:pPr>
      <w:r>
        <w:rPr>
          <w:rFonts w:hint="eastAsia"/>
        </w:rPr>
        <w:t>线号的粘贴可采用缠绕法和对贴法</w:t>
      </w:r>
      <w:r>
        <w:rPr>
          <w:rFonts w:hint="eastAsia"/>
        </w:rPr>
        <w:t>,</w:t>
      </w:r>
      <w:r>
        <w:rPr>
          <w:rFonts w:hint="eastAsia"/>
        </w:rPr>
        <w:t>粘贴后的数字应完整、可见。</w:t>
      </w:r>
    </w:p>
    <w:p w14:paraId="3EB53FCC" w14:textId="6A654240" w:rsidR="00476562" w:rsidRDefault="00476562" w:rsidP="00536DC0">
      <w:pPr>
        <w:pStyle w:val="4"/>
        <w:jc w:val="both"/>
      </w:pPr>
      <w:r>
        <w:rPr>
          <w:rFonts w:hint="eastAsia"/>
        </w:rPr>
        <w:t>智能化系统集成管理平台</w:t>
      </w:r>
    </w:p>
    <w:p w14:paraId="20B8715D" w14:textId="59F45BB5" w:rsidR="007F248C" w:rsidRDefault="007F248C" w:rsidP="007F248C">
      <w:r>
        <w:rPr>
          <w:rFonts w:hint="eastAsia"/>
        </w:rPr>
        <w:t>智能化集成管理平台将不同功能的建筑智能化系统通过统一的信息平台实现集成，形成具有统一管理界面、信息汇集、资源共享、跨系统联动、应急响应、优化管理等综合功能的集成系统。对建筑内相关设备进行全面有效的监控和管理，丰富建筑的综合使用功能，提高物业管理的效率，确保建筑内所有相关设备处于高效、节能、最佳运行状态，从而为用户提供一个安全、舒适、便捷、高效的建筑环境。</w:t>
      </w:r>
    </w:p>
    <w:p w14:paraId="49AB6E89" w14:textId="67C593C3" w:rsidR="00835B6B" w:rsidRPr="00835B6B" w:rsidRDefault="007833E6" w:rsidP="00835B6B">
      <w:r>
        <w:rPr>
          <w:rFonts w:hint="eastAsia"/>
        </w:rPr>
        <w:t>该平台为各子系统的软件系统后端接口协议对接，需要积极配合平台厂家进行各系统对接之间的开通调试工作，保障系统平台正常对接，操作运行流畅，功能使用正常。</w:t>
      </w:r>
    </w:p>
    <w:p w14:paraId="7236C419" w14:textId="0DF422BB" w:rsidR="00476562" w:rsidRDefault="00476562" w:rsidP="00536DC0">
      <w:pPr>
        <w:pStyle w:val="4"/>
        <w:jc w:val="both"/>
      </w:pPr>
      <w:r>
        <w:rPr>
          <w:rFonts w:hint="eastAsia"/>
        </w:rPr>
        <w:lastRenderedPageBreak/>
        <w:t>住宅区及住宅户内光纤到户通信设施</w:t>
      </w:r>
    </w:p>
    <w:p w14:paraId="69E50F36" w14:textId="03FF99F2" w:rsidR="00133E04" w:rsidRDefault="00FB4C2F" w:rsidP="00FB4C2F">
      <w:pPr>
        <w:pStyle w:val="5"/>
        <w:jc w:val="both"/>
      </w:pPr>
      <w:r>
        <w:rPr>
          <w:rFonts w:hint="eastAsia"/>
        </w:rPr>
        <w:t>光缆敷设的技术方案和要求</w:t>
      </w:r>
    </w:p>
    <w:p w14:paraId="7FC19B5F" w14:textId="6993833B" w:rsidR="00FB4C2F" w:rsidRDefault="00FB4C2F" w:rsidP="00FB4C2F">
      <w:pPr>
        <w:pStyle w:val="6"/>
        <w:tabs>
          <w:tab w:val="clear" w:pos="1440"/>
        </w:tabs>
        <w:jc w:val="both"/>
      </w:pPr>
      <w:r>
        <w:rPr>
          <w:rFonts w:hint="eastAsia"/>
        </w:rPr>
        <w:t>准备工作</w:t>
      </w:r>
    </w:p>
    <w:p w14:paraId="6EEA047D" w14:textId="5AB558F4" w:rsidR="00FB4C2F" w:rsidRDefault="00FB4C2F" w:rsidP="00FB4C2F">
      <w:r>
        <w:t>1</w:t>
      </w:r>
      <w:r>
        <w:rPr>
          <w:rFonts w:hint="eastAsia"/>
        </w:rPr>
        <w:t>）检查设计资料、原材料、施工工具和器材是否齐全。</w:t>
      </w:r>
    </w:p>
    <w:p w14:paraId="014F7519" w14:textId="75D376CA" w:rsidR="00FB4C2F" w:rsidRDefault="00FB4C2F" w:rsidP="00FB4C2F">
      <w:r>
        <w:t>2</w:t>
      </w:r>
      <w:r>
        <w:rPr>
          <w:rFonts w:hint="eastAsia"/>
        </w:rPr>
        <w:t>）组建一支高素质的施工队伍。这一点至关重要，因为光纤施工比电缆施工要求要严格得多，任何施工中的疏忽都将可能造成光纤损耗增大，甚至断芯。</w:t>
      </w:r>
    </w:p>
    <w:p w14:paraId="5B1E61BF" w14:textId="4C812216" w:rsidR="00FB4C2F" w:rsidRDefault="00FB4C2F" w:rsidP="00FB4C2F">
      <w:r>
        <w:t>3</w:t>
      </w:r>
      <w:r>
        <w:rPr>
          <w:rFonts w:hint="eastAsia"/>
        </w:rPr>
        <w:t>）光缆敷设前首先要对光缆布放图做认真勘查，了解施工现场。位置确定后，对其长度做实际测量。还要加上布放时的自然弯曲和各种预留长度，各种预留还包括插入孔内弯曲、杆上预留、接头两端预留、水平面弧度增加等其他特殊预留。为了使光缆在发生断裂时再接续，应在每百米处留有一定裕量，</w:t>
      </w:r>
      <w:proofErr w:type="gramStart"/>
      <w:r>
        <w:rPr>
          <w:rFonts w:hint="eastAsia"/>
        </w:rPr>
        <w:t>裕量长度</w:t>
      </w:r>
      <w:proofErr w:type="gramEnd"/>
      <w:r>
        <w:rPr>
          <w:rFonts w:hint="eastAsia"/>
        </w:rPr>
        <w:t>一般为</w:t>
      </w:r>
      <w:r>
        <w:rPr>
          <w:rFonts w:hint="eastAsia"/>
        </w:rPr>
        <w:t>5%</w:t>
      </w:r>
      <w:r>
        <w:rPr>
          <w:rFonts w:hint="eastAsia"/>
        </w:rPr>
        <w:t>～</w:t>
      </w:r>
      <w:r>
        <w:rPr>
          <w:rFonts w:hint="eastAsia"/>
        </w:rPr>
        <w:t>10%</w:t>
      </w:r>
      <w:r>
        <w:rPr>
          <w:rFonts w:hint="eastAsia"/>
        </w:rPr>
        <w:t>，根据实际需要的长度确定。</w:t>
      </w:r>
    </w:p>
    <w:p w14:paraId="110585D4" w14:textId="018E82A4" w:rsidR="00FB4C2F" w:rsidRPr="00FB4C2F" w:rsidRDefault="00FB4C2F" w:rsidP="00FB4C2F">
      <w:pPr>
        <w:pStyle w:val="6"/>
        <w:tabs>
          <w:tab w:val="clear" w:pos="1440"/>
        </w:tabs>
        <w:jc w:val="both"/>
      </w:pPr>
      <w:r>
        <w:rPr>
          <w:rFonts w:hint="eastAsia"/>
        </w:rPr>
        <w:t>光缆的选用</w:t>
      </w:r>
    </w:p>
    <w:p w14:paraId="34A31D58" w14:textId="2256B459" w:rsidR="00FB4C2F" w:rsidRDefault="00FB4C2F" w:rsidP="00FB4C2F">
      <w:r>
        <w:rPr>
          <w:rFonts w:hint="eastAsia"/>
        </w:rPr>
        <w:t xml:space="preserve">FTTH </w:t>
      </w:r>
      <w:r>
        <w:rPr>
          <w:rFonts w:hint="eastAsia"/>
        </w:rPr>
        <w:t>用户引入</w:t>
      </w:r>
      <w:proofErr w:type="gramStart"/>
      <w:r>
        <w:rPr>
          <w:rFonts w:hint="eastAsia"/>
        </w:rPr>
        <w:t>光缆段需根据</w:t>
      </w:r>
      <w:proofErr w:type="gramEnd"/>
      <w:r>
        <w:rPr>
          <w:rFonts w:hint="eastAsia"/>
        </w:rPr>
        <w:t>系统的实际情况，综合考虑光纤的种类、参数以及适用范围来选择合适的光纤。除通过管道和直</w:t>
      </w:r>
      <w:proofErr w:type="gramStart"/>
      <w:r>
        <w:rPr>
          <w:rFonts w:hint="eastAsia"/>
        </w:rPr>
        <w:t>埋方式</w:t>
      </w:r>
      <w:proofErr w:type="gramEnd"/>
      <w:r>
        <w:rPr>
          <w:rFonts w:hint="eastAsia"/>
        </w:rPr>
        <w:t>敷设入户的光缆，一般</w:t>
      </w:r>
      <w:r>
        <w:rPr>
          <w:rFonts w:hint="eastAsia"/>
        </w:rPr>
        <w:t xml:space="preserve">FTTH </w:t>
      </w:r>
      <w:r>
        <w:rPr>
          <w:rFonts w:hint="eastAsia"/>
        </w:rPr>
        <w:t>入户光缆段应采用蝶形引入光缆，其性能应满足</w:t>
      </w:r>
      <w:r>
        <w:rPr>
          <w:rFonts w:hint="eastAsia"/>
        </w:rPr>
        <w:t xml:space="preserve"> YD/T1997-2009</w:t>
      </w:r>
      <w:r>
        <w:rPr>
          <w:rFonts w:hint="eastAsia"/>
        </w:rPr>
        <w:t>《接入网用蝶形引入光缆》的要求。在室内环境下，通过垂直竖井、楼内暗管、室内明管、线槽或室内钉</w:t>
      </w:r>
      <w:proofErr w:type="gramStart"/>
      <w:r>
        <w:rPr>
          <w:rFonts w:hint="eastAsia"/>
        </w:rPr>
        <w:t>固方式</w:t>
      </w:r>
      <w:proofErr w:type="gramEnd"/>
      <w:r>
        <w:rPr>
          <w:rFonts w:hint="eastAsia"/>
        </w:rPr>
        <w:t>敷设的光缆，采用白色护套的蝶形引入光缆，以提高用户对施工的满意度；在室外环境下，通过架空、沿建筑物外墙、室外钉</w:t>
      </w:r>
      <w:proofErr w:type="gramStart"/>
      <w:r>
        <w:rPr>
          <w:rFonts w:hint="eastAsia"/>
        </w:rPr>
        <w:t>固方式</w:t>
      </w:r>
      <w:proofErr w:type="gramEnd"/>
      <w:r>
        <w:rPr>
          <w:rFonts w:hint="eastAsia"/>
        </w:rPr>
        <w:t>敷设的光缆，采用黑色护套的自承式蝶形引入光缆，以满足抗紫外线和增加光缆机械强度的要求。</w:t>
      </w:r>
    </w:p>
    <w:p w14:paraId="73518EC7" w14:textId="79D3E674" w:rsidR="00FB4C2F" w:rsidRDefault="00FB4C2F" w:rsidP="000E0145">
      <w:pPr>
        <w:pStyle w:val="5"/>
      </w:pPr>
      <w:r w:rsidRPr="00FB4C2F">
        <w:rPr>
          <w:rFonts w:hint="eastAsia"/>
        </w:rPr>
        <w:t>光缆的敷设安装要求</w:t>
      </w:r>
    </w:p>
    <w:p w14:paraId="513CF12B" w14:textId="610E4778" w:rsidR="00FB4C2F" w:rsidRDefault="00FB4C2F" w:rsidP="000E0145">
      <w:pPr>
        <w:pStyle w:val="6"/>
      </w:pPr>
      <w:r>
        <w:rPr>
          <w:rFonts w:hint="eastAsia"/>
        </w:rPr>
        <w:t>暗管穿缆</w:t>
      </w:r>
    </w:p>
    <w:p w14:paraId="3464EB4B" w14:textId="60413313" w:rsidR="00FB4C2F" w:rsidRDefault="00FB4C2F" w:rsidP="000E0145">
      <w:r>
        <w:rPr>
          <w:rFonts w:hint="eastAsia"/>
        </w:rPr>
        <w:t>1</w:t>
      </w:r>
      <w:r>
        <w:rPr>
          <w:rFonts w:hint="eastAsia"/>
        </w:rPr>
        <w:t>）根据图纸上各设备的安装位置，以及入户暗管和户内管的实际布放情况，查找、确认入户管孔的具体位置。</w:t>
      </w:r>
    </w:p>
    <w:p w14:paraId="1EA37543" w14:textId="77777777" w:rsidR="00FB4C2F" w:rsidRDefault="00FB4C2F" w:rsidP="000E0145">
      <w:r>
        <w:rPr>
          <w:rFonts w:hint="eastAsia"/>
        </w:rPr>
        <w:t>2</w:t>
      </w:r>
      <w:r>
        <w:rPr>
          <w:rFonts w:hint="eastAsia"/>
        </w:rPr>
        <w:t>）先尝试把蝶形引入光缆直接穿放入暗管，如能穿通，</w:t>
      </w:r>
      <w:proofErr w:type="gramStart"/>
      <w:r>
        <w:rPr>
          <w:rFonts w:hint="eastAsia"/>
        </w:rPr>
        <w:t>即穿缆工作</w:t>
      </w:r>
      <w:proofErr w:type="gramEnd"/>
      <w:r>
        <w:rPr>
          <w:rFonts w:hint="eastAsia"/>
        </w:rPr>
        <w:t>结束。</w:t>
      </w:r>
    </w:p>
    <w:p w14:paraId="5B7A47F3" w14:textId="07437E26" w:rsidR="00FB4C2F" w:rsidRDefault="00FB4C2F" w:rsidP="000E0145">
      <w:r>
        <w:rPr>
          <w:rFonts w:hint="eastAsia"/>
        </w:rPr>
        <w:t>3</w:t>
      </w:r>
      <w:r>
        <w:rPr>
          <w:rFonts w:hint="eastAsia"/>
        </w:rPr>
        <w:t>）无法直接穿缆时，应</w:t>
      </w:r>
      <w:proofErr w:type="gramStart"/>
      <w:r>
        <w:rPr>
          <w:rFonts w:hint="eastAsia"/>
        </w:rPr>
        <w:t>使用穿</w:t>
      </w:r>
      <w:proofErr w:type="gramEnd"/>
      <w:r>
        <w:rPr>
          <w:rFonts w:hint="eastAsia"/>
        </w:rPr>
        <w:t>管器。如</w:t>
      </w:r>
      <w:proofErr w:type="gramStart"/>
      <w:r>
        <w:rPr>
          <w:rFonts w:hint="eastAsia"/>
        </w:rPr>
        <w:t>穿管器在</w:t>
      </w:r>
      <w:proofErr w:type="gramEnd"/>
      <w:r>
        <w:rPr>
          <w:rFonts w:hint="eastAsia"/>
        </w:rPr>
        <w:t>穿放过程中阻力较大，可在穿孔内倒入适量的润滑剂或者在</w:t>
      </w:r>
      <w:proofErr w:type="gramStart"/>
      <w:r>
        <w:rPr>
          <w:rFonts w:hint="eastAsia"/>
        </w:rPr>
        <w:t>穿管器上</w:t>
      </w:r>
      <w:proofErr w:type="gramEnd"/>
      <w:r>
        <w:rPr>
          <w:rFonts w:hint="eastAsia"/>
        </w:rPr>
        <w:t>直接涂上润滑剂，再次尝试把</w:t>
      </w:r>
      <w:proofErr w:type="gramStart"/>
      <w:r>
        <w:rPr>
          <w:rFonts w:hint="eastAsia"/>
        </w:rPr>
        <w:t>穿管器穿入</w:t>
      </w:r>
      <w:proofErr w:type="gramEnd"/>
      <w:r>
        <w:rPr>
          <w:rFonts w:hint="eastAsia"/>
        </w:rPr>
        <w:t>管孔内。</w:t>
      </w:r>
    </w:p>
    <w:p w14:paraId="17DDCF2E" w14:textId="340D8EBF" w:rsidR="00FB4C2F" w:rsidRDefault="00FB4C2F" w:rsidP="000E0145">
      <w:r>
        <w:rPr>
          <w:rFonts w:hint="eastAsia"/>
        </w:rPr>
        <w:t>4</w:t>
      </w:r>
      <w:r>
        <w:rPr>
          <w:rFonts w:hint="eastAsia"/>
        </w:rPr>
        <w:t>）如在某一端</w:t>
      </w:r>
      <w:proofErr w:type="gramStart"/>
      <w:r>
        <w:rPr>
          <w:rFonts w:hint="eastAsia"/>
        </w:rPr>
        <w:t>使用穿管器</w:t>
      </w:r>
      <w:proofErr w:type="gramEnd"/>
      <w:r>
        <w:rPr>
          <w:rFonts w:hint="eastAsia"/>
        </w:rPr>
        <w:t>不能穿通的情况下，可从另一端再次</w:t>
      </w:r>
      <w:proofErr w:type="gramStart"/>
      <w:r>
        <w:rPr>
          <w:rFonts w:hint="eastAsia"/>
        </w:rPr>
        <w:t>进行穿</w:t>
      </w:r>
      <w:proofErr w:type="gramEnd"/>
      <w:r>
        <w:rPr>
          <w:rFonts w:hint="eastAsia"/>
        </w:rPr>
        <w:t>放，如还不能</w:t>
      </w:r>
      <w:r>
        <w:rPr>
          <w:rFonts w:hint="eastAsia"/>
        </w:rPr>
        <w:lastRenderedPageBreak/>
        <w:t>成功，应在</w:t>
      </w:r>
      <w:proofErr w:type="gramStart"/>
      <w:r>
        <w:rPr>
          <w:rFonts w:hint="eastAsia"/>
        </w:rPr>
        <w:t>穿管器上</w:t>
      </w:r>
      <w:proofErr w:type="gramEnd"/>
      <w:r>
        <w:rPr>
          <w:rFonts w:hint="eastAsia"/>
        </w:rPr>
        <w:t>做好标记，将牵引线抽出，确认堵塞位置，向甲方报告情况，进行疏通工作或重新确定布缆方式。</w:t>
      </w:r>
    </w:p>
    <w:p w14:paraId="5B60FA02" w14:textId="1F5B0DA8" w:rsidR="00FB4C2F" w:rsidRDefault="00FB4C2F" w:rsidP="000E0145">
      <w:r>
        <w:rPr>
          <w:rFonts w:hint="eastAsia"/>
        </w:rPr>
        <w:t>5</w:t>
      </w:r>
      <w:r>
        <w:rPr>
          <w:rFonts w:hint="eastAsia"/>
        </w:rPr>
        <w:t>）</w:t>
      </w:r>
      <w:r>
        <w:rPr>
          <w:rFonts w:hint="eastAsia"/>
        </w:rPr>
        <w:t xml:space="preserve"> </w:t>
      </w:r>
      <w:proofErr w:type="gramStart"/>
      <w:r>
        <w:rPr>
          <w:rFonts w:hint="eastAsia"/>
        </w:rPr>
        <w:t>当穿管器</w:t>
      </w:r>
      <w:proofErr w:type="gramEnd"/>
      <w:r>
        <w:rPr>
          <w:rFonts w:hint="eastAsia"/>
        </w:rPr>
        <w:t>顺利穿通管孔后，把穿线器的一端与蝶形光缆连接起来，制作合格的光缆牵引端头，</w:t>
      </w:r>
      <w:proofErr w:type="gramStart"/>
      <w:r>
        <w:rPr>
          <w:rFonts w:hint="eastAsia"/>
        </w:rPr>
        <w:t>穿管器牵引</w:t>
      </w:r>
      <w:proofErr w:type="gramEnd"/>
      <w:r>
        <w:rPr>
          <w:rFonts w:hint="eastAsia"/>
        </w:rPr>
        <w:t>线的端部和光缆端部相互缠绕</w:t>
      </w:r>
      <w:r>
        <w:rPr>
          <w:rFonts w:hint="eastAsia"/>
        </w:rPr>
        <w:t xml:space="preserve"> 20cm,</w:t>
      </w:r>
      <w:r>
        <w:rPr>
          <w:rFonts w:hint="eastAsia"/>
        </w:rPr>
        <w:t>并用绝缘胶带包扎，如在同一管孔中敷设有其他线缆，宜使用润滑剂，以防止损伤其他线缆。</w:t>
      </w:r>
    </w:p>
    <w:p w14:paraId="3EC8E8F5" w14:textId="044E560D" w:rsidR="00FB4C2F" w:rsidRDefault="00FB4C2F" w:rsidP="000E0145">
      <w:r>
        <w:rPr>
          <w:rFonts w:hint="eastAsia"/>
        </w:rPr>
        <w:t>6</w:t>
      </w:r>
      <w:r>
        <w:rPr>
          <w:rFonts w:hint="eastAsia"/>
        </w:rPr>
        <w:t>）将蝶形光缆牵引入管时的配合是很重要的，应由二人进行作业，双方必须使用对讲机，例如牵引开始的信号、牵引时的互相间口令、牵引的速度以及光缆的状态等。由于牵引端的作业人员看不到放缆端的作业人员，所以不能勉强硬拉光缆。</w:t>
      </w:r>
    </w:p>
    <w:p w14:paraId="0F3880C6" w14:textId="4C47E70C" w:rsidR="00FB4C2F" w:rsidRDefault="00FB4C2F" w:rsidP="000E0145">
      <w:r>
        <w:rPr>
          <w:rFonts w:hint="eastAsia"/>
        </w:rPr>
        <w:t>7</w:t>
      </w:r>
      <w:r>
        <w:rPr>
          <w:rFonts w:hint="eastAsia"/>
        </w:rPr>
        <w:t>）</w:t>
      </w:r>
      <w:r>
        <w:rPr>
          <w:rFonts w:hint="eastAsia"/>
        </w:rPr>
        <w:t xml:space="preserve"> </w:t>
      </w:r>
      <w:r>
        <w:rPr>
          <w:rFonts w:hint="eastAsia"/>
        </w:rPr>
        <w:t>将蝶形光缆牵引出管孔后，应分别用手和眼睛确认光缆引出段上是否有凹陷或损伤，如果有损伤，则</w:t>
      </w:r>
      <w:proofErr w:type="gramStart"/>
      <w:r>
        <w:rPr>
          <w:rFonts w:hint="eastAsia"/>
        </w:rPr>
        <w:t>放弃穿</w:t>
      </w:r>
      <w:proofErr w:type="gramEnd"/>
      <w:r>
        <w:rPr>
          <w:rFonts w:hint="eastAsia"/>
        </w:rPr>
        <w:t>管的施工方式。</w:t>
      </w:r>
    </w:p>
    <w:p w14:paraId="7BD8ACDE" w14:textId="7D778548" w:rsidR="00FB4C2F" w:rsidRPr="00FB4C2F" w:rsidRDefault="00FB4C2F" w:rsidP="000E0145">
      <w:r>
        <w:rPr>
          <w:rFonts w:hint="eastAsia"/>
        </w:rPr>
        <w:t>8</w:t>
      </w:r>
      <w:r>
        <w:rPr>
          <w:rFonts w:hint="eastAsia"/>
        </w:rPr>
        <w:t>）确认光缆引出的长度，剪断光缆（注意不能剪得过短，必须预留用于制作光纤熔接接头的长度）。</w:t>
      </w:r>
    </w:p>
    <w:p w14:paraId="56EA693B" w14:textId="05606410" w:rsidR="00FB4C2F" w:rsidRDefault="008B1C40" w:rsidP="000E0145">
      <w:pPr>
        <w:pStyle w:val="6"/>
      </w:pPr>
      <w:r>
        <w:rPr>
          <w:rFonts w:hint="eastAsia"/>
        </w:rPr>
        <w:t>线槽布缆</w:t>
      </w:r>
    </w:p>
    <w:p w14:paraId="052F7C88" w14:textId="4F1083B5" w:rsidR="008B1C40" w:rsidRDefault="008B1C40" w:rsidP="000E0145">
      <w:pPr>
        <w:jc w:val="both"/>
      </w:pPr>
      <w:r>
        <w:rPr>
          <w:rFonts w:hint="eastAsia"/>
        </w:rPr>
        <w:t>1</w:t>
      </w:r>
      <w:r>
        <w:rPr>
          <w:rFonts w:hint="eastAsia"/>
        </w:rPr>
        <w:t>）</w:t>
      </w:r>
      <w:r>
        <w:rPr>
          <w:rFonts w:hint="eastAsia"/>
        </w:rPr>
        <w:t xml:space="preserve"> </w:t>
      </w:r>
      <w:r>
        <w:rPr>
          <w:rFonts w:hint="eastAsia"/>
        </w:rPr>
        <w:t>选择线槽布放路由。为了不影响美观，应尽量沿踢脚线、门框等布放线槽，并选择弯角较少，且墙壁平整、光滑的路由（能够使用双面胶固定线槽）。</w:t>
      </w:r>
    </w:p>
    <w:p w14:paraId="0255E2EB" w14:textId="4799873A" w:rsidR="008B1C40" w:rsidRDefault="008B1C40" w:rsidP="000E0145">
      <w:pPr>
        <w:jc w:val="both"/>
      </w:pPr>
      <w:r>
        <w:rPr>
          <w:rFonts w:hint="eastAsia"/>
        </w:rPr>
        <w:t>2</w:t>
      </w:r>
      <w:r>
        <w:rPr>
          <w:rFonts w:hint="eastAsia"/>
        </w:rPr>
        <w:t>）</w:t>
      </w:r>
      <w:r>
        <w:rPr>
          <w:rFonts w:hint="eastAsia"/>
        </w:rPr>
        <w:t xml:space="preserve"> </w:t>
      </w:r>
      <w:r>
        <w:rPr>
          <w:rFonts w:hint="eastAsia"/>
        </w:rPr>
        <w:t>选择线槽安装方式：双面胶粘贴方式或螺钉固定方式。根据现场实际情况选择。</w:t>
      </w:r>
    </w:p>
    <w:p w14:paraId="06D60445" w14:textId="18A58E1C" w:rsidR="008B1C40" w:rsidRDefault="008B1C40" w:rsidP="000E0145">
      <w:pPr>
        <w:jc w:val="both"/>
      </w:pPr>
      <w:r>
        <w:rPr>
          <w:rFonts w:hint="eastAsia"/>
        </w:rPr>
        <w:t>3</w:t>
      </w:r>
      <w:r>
        <w:rPr>
          <w:rFonts w:hint="eastAsia"/>
        </w:rPr>
        <w:t>）在采用双面胶粘贴方式时，应用布擦拭线槽布放路由上的墙面，使墙面上没有灰尘和垃圾，然后将双面胶贴在线</w:t>
      </w:r>
      <w:proofErr w:type="gramStart"/>
      <w:r>
        <w:rPr>
          <w:rFonts w:hint="eastAsia"/>
        </w:rPr>
        <w:t>槽及其</w:t>
      </w:r>
      <w:proofErr w:type="gramEnd"/>
      <w:r>
        <w:rPr>
          <w:rFonts w:hint="eastAsia"/>
        </w:rPr>
        <w:t>配件上，并粘贴固定在墙面上。</w:t>
      </w:r>
    </w:p>
    <w:p w14:paraId="388F10F4" w14:textId="224975A8" w:rsidR="008B1C40" w:rsidRDefault="008B1C40" w:rsidP="000E0145">
      <w:pPr>
        <w:jc w:val="both"/>
      </w:pPr>
      <w:r>
        <w:rPr>
          <w:rFonts w:hint="eastAsia"/>
        </w:rPr>
        <w:t>4</w:t>
      </w:r>
      <w:r>
        <w:rPr>
          <w:rFonts w:hint="eastAsia"/>
        </w:rPr>
        <w:t>）在采用螺钉固定方式时，应根据线槽及其配件上标注的螺钉固定位置，将线槽及其配件固定在墙面上，一般</w:t>
      </w:r>
      <w:r>
        <w:rPr>
          <w:rFonts w:hint="eastAsia"/>
        </w:rPr>
        <w:t xml:space="preserve"> 1 </w:t>
      </w:r>
      <w:r>
        <w:rPr>
          <w:rFonts w:hint="eastAsia"/>
        </w:rPr>
        <w:t>米直线槽需用</w:t>
      </w:r>
      <w:r>
        <w:rPr>
          <w:rFonts w:hint="eastAsia"/>
        </w:rPr>
        <w:t xml:space="preserve"> 3 </w:t>
      </w:r>
      <w:proofErr w:type="gramStart"/>
      <w:r>
        <w:rPr>
          <w:rFonts w:hint="eastAsia"/>
        </w:rPr>
        <w:t>个</w:t>
      </w:r>
      <w:proofErr w:type="gramEnd"/>
      <w:r>
        <w:rPr>
          <w:rFonts w:hint="eastAsia"/>
        </w:rPr>
        <w:t>螺钉进行固定。</w:t>
      </w:r>
    </w:p>
    <w:p w14:paraId="48BBB4D0" w14:textId="77336B52" w:rsidR="008B1C40" w:rsidRDefault="008B1C40" w:rsidP="000E0145">
      <w:pPr>
        <w:jc w:val="both"/>
      </w:pPr>
      <w:r>
        <w:rPr>
          <w:rFonts w:hint="eastAsia"/>
        </w:rPr>
        <w:t>5</w:t>
      </w:r>
      <w:r>
        <w:rPr>
          <w:rFonts w:hint="eastAsia"/>
        </w:rPr>
        <w:t>）</w:t>
      </w:r>
      <w:r>
        <w:rPr>
          <w:rFonts w:hint="eastAsia"/>
        </w:rPr>
        <w:t xml:space="preserve"> </w:t>
      </w:r>
      <w:r>
        <w:rPr>
          <w:rFonts w:hint="eastAsia"/>
        </w:rPr>
        <w:t>根据现场的实际情况对线槽及其配件进行组合，在切割直线槽时，由于线槽盖和底槽是配对的，一般不宜分别处理线槽盖和底槽。</w:t>
      </w:r>
    </w:p>
    <w:p w14:paraId="64146A86" w14:textId="77777777" w:rsidR="008B1C40" w:rsidRDefault="008B1C40" w:rsidP="000E0145">
      <w:pPr>
        <w:jc w:val="both"/>
      </w:pPr>
      <w:r>
        <w:rPr>
          <w:rFonts w:hint="eastAsia"/>
        </w:rPr>
        <w:t>6</w:t>
      </w:r>
      <w:r>
        <w:rPr>
          <w:rFonts w:hint="eastAsia"/>
        </w:rPr>
        <w:t>）</w:t>
      </w:r>
      <w:r>
        <w:rPr>
          <w:rFonts w:hint="eastAsia"/>
        </w:rPr>
        <w:t xml:space="preserve"> </w:t>
      </w:r>
      <w:r>
        <w:rPr>
          <w:rFonts w:hint="eastAsia"/>
        </w:rPr>
        <w:t>把蝶形光缆布放入线槽，关闭线槽盖时应注意不要把光缆夹在底槽上。</w:t>
      </w:r>
    </w:p>
    <w:p w14:paraId="0EEBF702" w14:textId="0AA918F6" w:rsidR="008B1C40" w:rsidRDefault="008B1C40" w:rsidP="000E0145">
      <w:r>
        <w:rPr>
          <w:rFonts w:hint="eastAsia"/>
        </w:rPr>
        <w:t xml:space="preserve">7 </w:t>
      </w:r>
      <w:r>
        <w:rPr>
          <w:rFonts w:hint="eastAsia"/>
        </w:rPr>
        <w:t>）确认线槽盖严实后，用布擦去作业时留下的污垢。</w:t>
      </w:r>
    </w:p>
    <w:p w14:paraId="142F45B3" w14:textId="658D9C70" w:rsidR="008B1C40" w:rsidRDefault="008B1C40" w:rsidP="000E0145">
      <w:pPr>
        <w:pStyle w:val="6"/>
      </w:pPr>
      <w:r>
        <w:rPr>
          <w:rFonts w:hint="eastAsia"/>
        </w:rPr>
        <w:t>波纹管布缆</w:t>
      </w:r>
    </w:p>
    <w:p w14:paraId="197AAD67" w14:textId="336B8537" w:rsidR="008B1C40" w:rsidRDefault="008B1C40" w:rsidP="000E0145">
      <w:pPr>
        <w:jc w:val="both"/>
      </w:pPr>
      <w:r>
        <w:rPr>
          <w:rFonts w:hint="eastAsia"/>
        </w:rPr>
        <w:t>1</w:t>
      </w:r>
      <w:r>
        <w:rPr>
          <w:rFonts w:hint="eastAsia"/>
        </w:rPr>
        <w:t>）选择波纹管布放路由，波纹管应尽量安装在人手无法触及的地方，切不要设置在有损美观的位置，一般宜采用外径不小于</w:t>
      </w:r>
      <w:r>
        <w:rPr>
          <w:rFonts w:hint="eastAsia"/>
        </w:rPr>
        <w:t xml:space="preserve"> 25mm </w:t>
      </w:r>
      <w:r>
        <w:rPr>
          <w:rFonts w:hint="eastAsia"/>
        </w:rPr>
        <w:t>的波纹管。</w:t>
      </w:r>
    </w:p>
    <w:p w14:paraId="7F07040A" w14:textId="0DD39DDD" w:rsidR="008B1C40" w:rsidRDefault="008B1C40" w:rsidP="000E0145">
      <w:pPr>
        <w:jc w:val="both"/>
      </w:pPr>
      <w:r>
        <w:rPr>
          <w:rFonts w:hint="eastAsia"/>
        </w:rPr>
        <w:t>2</w:t>
      </w:r>
      <w:r>
        <w:rPr>
          <w:rFonts w:hint="eastAsia"/>
        </w:rPr>
        <w:t>）确定过路盒的安装位置，在住宅单元的入户口处以及水平、垂直管的交叉处设置</w:t>
      </w:r>
      <w:r>
        <w:rPr>
          <w:rFonts w:hint="eastAsia"/>
        </w:rPr>
        <w:lastRenderedPageBreak/>
        <w:t>过路盒；当水平波纹管直线段长超过</w:t>
      </w:r>
      <w:r>
        <w:rPr>
          <w:rFonts w:hint="eastAsia"/>
        </w:rPr>
        <w:t xml:space="preserve"> 30m </w:t>
      </w:r>
      <w:r>
        <w:rPr>
          <w:rFonts w:hint="eastAsia"/>
        </w:rPr>
        <w:t>或段长超过</w:t>
      </w:r>
      <w:r>
        <w:rPr>
          <w:rFonts w:hint="eastAsia"/>
        </w:rPr>
        <w:t xml:space="preserve"> 15m </w:t>
      </w:r>
      <w:r>
        <w:rPr>
          <w:rFonts w:hint="eastAsia"/>
        </w:rPr>
        <w:t>并且有</w:t>
      </w:r>
      <w:r>
        <w:rPr>
          <w:rFonts w:hint="eastAsia"/>
        </w:rPr>
        <w:t xml:space="preserve"> 2 </w:t>
      </w:r>
      <w:proofErr w:type="gramStart"/>
      <w:r>
        <w:rPr>
          <w:rFonts w:hint="eastAsia"/>
        </w:rPr>
        <w:t>个</w:t>
      </w:r>
      <w:proofErr w:type="gramEnd"/>
      <w:r>
        <w:rPr>
          <w:rFonts w:hint="eastAsia"/>
        </w:rPr>
        <w:t>以上的</w:t>
      </w:r>
      <w:r>
        <w:rPr>
          <w:rFonts w:hint="eastAsia"/>
        </w:rPr>
        <w:t xml:space="preserve"> 90</w:t>
      </w:r>
      <w:r>
        <w:rPr>
          <w:rFonts w:hint="eastAsia"/>
        </w:rPr>
        <w:t>°弯角时，应设置过路盒。</w:t>
      </w:r>
    </w:p>
    <w:p w14:paraId="7B233D1C" w14:textId="0A5BD5D2" w:rsidR="008B1C40" w:rsidRDefault="008B1C40" w:rsidP="000E0145">
      <w:pPr>
        <w:jc w:val="both"/>
      </w:pPr>
      <w:r>
        <w:rPr>
          <w:rFonts w:hint="eastAsia"/>
        </w:rPr>
        <w:t>3</w:t>
      </w:r>
      <w:r>
        <w:rPr>
          <w:rFonts w:hint="eastAsia"/>
        </w:rPr>
        <w:t>）安装管卡并固定波纹管，在路由的拐角或建筑物的凹凸处，波纹管需保持一定的弧度后安装固定，以确保蝶形光缆的弯曲半径和便于光缆的穿放。</w:t>
      </w:r>
    </w:p>
    <w:p w14:paraId="26CACE71" w14:textId="77777777" w:rsidR="008B1C40" w:rsidRDefault="008B1C40" w:rsidP="000E0145">
      <w:pPr>
        <w:jc w:val="both"/>
      </w:pPr>
      <w:r>
        <w:rPr>
          <w:rFonts w:hint="eastAsia"/>
        </w:rPr>
        <w:t>4</w:t>
      </w:r>
      <w:r>
        <w:rPr>
          <w:rFonts w:hint="eastAsia"/>
        </w:rPr>
        <w:t>）在波纹管内穿放蝶形光缆（在距离较长的波纹管内穿放光缆时可</w:t>
      </w:r>
      <w:proofErr w:type="gramStart"/>
      <w:r>
        <w:rPr>
          <w:rFonts w:hint="eastAsia"/>
        </w:rPr>
        <w:t>使用穿</w:t>
      </w:r>
      <w:proofErr w:type="gramEnd"/>
      <w:r>
        <w:rPr>
          <w:rFonts w:hint="eastAsia"/>
        </w:rPr>
        <w:t>管器）。</w:t>
      </w:r>
    </w:p>
    <w:p w14:paraId="412ACC33" w14:textId="488980ED" w:rsidR="008B1C40" w:rsidRDefault="008B1C40" w:rsidP="000E0145">
      <w:pPr>
        <w:jc w:val="both"/>
      </w:pPr>
      <w:r>
        <w:rPr>
          <w:rFonts w:hint="eastAsia"/>
        </w:rPr>
        <w:t>5</w:t>
      </w:r>
      <w:r>
        <w:rPr>
          <w:rFonts w:hint="eastAsia"/>
        </w:rPr>
        <w:t>）连续穿越二个直线过路盒或通过过路盒转弯以及在入户点牵引蝶形光缆时，应把光缆抽出过路盒后再</w:t>
      </w:r>
      <w:proofErr w:type="gramStart"/>
      <w:r>
        <w:rPr>
          <w:rFonts w:hint="eastAsia"/>
        </w:rPr>
        <w:t>进行穿</w:t>
      </w:r>
      <w:proofErr w:type="gramEnd"/>
      <w:r>
        <w:rPr>
          <w:rFonts w:hint="eastAsia"/>
        </w:rPr>
        <w:t>放。</w:t>
      </w:r>
    </w:p>
    <w:p w14:paraId="19E2AA2B" w14:textId="22A9BEFB" w:rsidR="008B1C40" w:rsidRDefault="008B1C40" w:rsidP="000E0145">
      <w:pPr>
        <w:jc w:val="both"/>
      </w:pPr>
      <w:r>
        <w:rPr>
          <w:rFonts w:hint="eastAsia"/>
        </w:rPr>
        <w:t>6</w:t>
      </w:r>
      <w:r>
        <w:rPr>
          <w:rFonts w:hint="eastAsia"/>
        </w:rPr>
        <w:t>）过路盒内的蝶形光缆不需留有余长，只要满足光缆的弯曲半径即可。光缆穿通后，应确认过路盒内的光缆没有被挤压，特别要注意通过过路盒转弯处的光缆。</w:t>
      </w:r>
    </w:p>
    <w:p w14:paraId="04B75F77" w14:textId="6D32666D" w:rsidR="008B1C40" w:rsidRDefault="008B1C40" w:rsidP="000E0145">
      <w:pPr>
        <w:jc w:val="both"/>
      </w:pPr>
      <w:r>
        <w:rPr>
          <w:rFonts w:hint="eastAsia"/>
        </w:rPr>
        <w:t>7</w:t>
      </w:r>
      <w:r>
        <w:rPr>
          <w:rFonts w:hint="eastAsia"/>
        </w:rPr>
        <w:t>）关闭各个过路盒的盖子。</w:t>
      </w:r>
    </w:p>
    <w:p w14:paraId="41906227" w14:textId="2DCB67FD" w:rsidR="000E0145" w:rsidRDefault="000E0145" w:rsidP="000E0145">
      <w:pPr>
        <w:pStyle w:val="6"/>
      </w:pPr>
      <w:r w:rsidRPr="000E0145">
        <w:rPr>
          <w:rFonts w:hint="eastAsia"/>
        </w:rPr>
        <w:t>钉固件布缆</w:t>
      </w:r>
    </w:p>
    <w:p w14:paraId="4D40B9C6" w14:textId="4B3AD43B" w:rsidR="000E0145" w:rsidRDefault="000E0145" w:rsidP="000E0145">
      <w:pPr>
        <w:jc w:val="both"/>
      </w:pPr>
      <w:r>
        <w:rPr>
          <w:rFonts w:hint="eastAsia"/>
        </w:rPr>
        <w:t>1</w:t>
      </w:r>
      <w:r>
        <w:rPr>
          <w:rFonts w:hint="eastAsia"/>
        </w:rPr>
        <w:t>）确定光缆的敷设路由，并勘查路由上是否存在可利用的用于已敷设自承式蝶形引入光缆的支撑件，一般每个支撑件可固定</w:t>
      </w:r>
      <w:r>
        <w:rPr>
          <w:rFonts w:hint="eastAsia"/>
        </w:rPr>
        <w:t xml:space="preserve"> 8 </w:t>
      </w:r>
      <w:r>
        <w:rPr>
          <w:rFonts w:hint="eastAsia"/>
        </w:rPr>
        <w:t>根自承式蝶形引入光缆。</w:t>
      </w:r>
    </w:p>
    <w:p w14:paraId="4723CA94" w14:textId="77777777" w:rsidR="000E0145" w:rsidRDefault="000E0145" w:rsidP="000E0145">
      <w:pPr>
        <w:jc w:val="both"/>
      </w:pPr>
      <w:r>
        <w:rPr>
          <w:rFonts w:hint="eastAsia"/>
        </w:rPr>
        <w:t>2</w:t>
      </w:r>
      <w:r>
        <w:rPr>
          <w:rFonts w:hint="eastAsia"/>
        </w:rPr>
        <w:t>）根据装置牢固、间隔均匀、有利于维修的原则选择支撑件及其安装位置。</w:t>
      </w:r>
    </w:p>
    <w:p w14:paraId="27C9E97B" w14:textId="2AECABE8" w:rsidR="000E0145" w:rsidRDefault="000E0145" w:rsidP="000E0145">
      <w:pPr>
        <w:jc w:val="both"/>
      </w:pPr>
      <w:r>
        <w:rPr>
          <w:rFonts w:hint="eastAsia"/>
        </w:rPr>
        <w:t>3</w:t>
      </w:r>
      <w:r>
        <w:rPr>
          <w:rFonts w:hint="eastAsia"/>
        </w:rPr>
        <w:t>）采用禁箍钢带与紧箍拉钩固定在电杆上；采用膨胀螺丝与螺钉将</w:t>
      </w:r>
      <w:r>
        <w:rPr>
          <w:rFonts w:hint="eastAsia"/>
        </w:rPr>
        <w:t xml:space="preserve"> C </w:t>
      </w:r>
      <w:r>
        <w:rPr>
          <w:rFonts w:hint="eastAsia"/>
        </w:rPr>
        <w:t>型拉钩固定在外墙面上，对于木质外墙可直接将环形拉钩固定在上面。</w:t>
      </w:r>
    </w:p>
    <w:p w14:paraId="3E568F63" w14:textId="548BC044" w:rsidR="000E0145" w:rsidRDefault="000E0145" w:rsidP="000E0145">
      <w:pPr>
        <w:jc w:val="both"/>
      </w:pPr>
      <w:r>
        <w:rPr>
          <w:rFonts w:hint="eastAsia"/>
        </w:rPr>
        <w:t>4</w:t>
      </w:r>
      <w:r>
        <w:rPr>
          <w:rFonts w:hint="eastAsia"/>
        </w:rPr>
        <w:t>）</w:t>
      </w:r>
      <w:proofErr w:type="gramStart"/>
      <w:r>
        <w:rPr>
          <w:rFonts w:hint="eastAsia"/>
        </w:rPr>
        <w:t>分离自</w:t>
      </w:r>
      <w:proofErr w:type="gramEnd"/>
      <w:r>
        <w:rPr>
          <w:rFonts w:hint="eastAsia"/>
        </w:rPr>
        <w:t>承式蝶形光缆的吊线，并将吊线扎敷在</w:t>
      </w:r>
      <w:r>
        <w:rPr>
          <w:rFonts w:hint="eastAsia"/>
        </w:rPr>
        <w:t xml:space="preserve"> S </w:t>
      </w:r>
      <w:r>
        <w:rPr>
          <w:rFonts w:hint="eastAsia"/>
        </w:rPr>
        <w:t>固定件上，然后拉挂在支撑件上，当需敷设的光缆长度较长时，宜选择从中间点位置开始布放。</w:t>
      </w:r>
    </w:p>
    <w:p w14:paraId="19C7AEA5" w14:textId="77777777" w:rsidR="000E0145" w:rsidRDefault="000E0145" w:rsidP="000E0145">
      <w:pPr>
        <w:jc w:val="both"/>
      </w:pPr>
      <w:r>
        <w:rPr>
          <w:rFonts w:hint="eastAsia"/>
        </w:rPr>
        <w:t>5</w:t>
      </w:r>
      <w:r>
        <w:rPr>
          <w:rFonts w:hint="eastAsia"/>
        </w:rPr>
        <w:t>）用纵包管</w:t>
      </w:r>
      <w:proofErr w:type="gramStart"/>
      <w:r>
        <w:rPr>
          <w:rFonts w:hint="eastAsia"/>
        </w:rPr>
        <w:t>包扎自</w:t>
      </w:r>
      <w:proofErr w:type="gramEnd"/>
      <w:r>
        <w:rPr>
          <w:rFonts w:hint="eastAsia"/>
        </w:rPr>
        <w:t>承式蝶形引入光缆吊线与</w:t>
      </w:r>
      <w:r>
        <w:rPr>
          <w:rFonts w:hint="eastAsia"/>
        </w:rPr>
        <w:t xml:space="preserve"> S </w:t>
      </w:r>
      <w:r>
        <w:rPr>
          <w:rFonts w:hint="eastAsia"/>
        </w:rPr>
        <w:t>固定件扎敷处的余长光缆。</w:t>
      </w:r>
    </w:p>
    <w:p w14:paraId="1C83B614" w14:textId="77777777" w:rsidR="000E0145" w:rsidRDefault="000E0145" w:rsidP="000E0145">
      <w:pPr>
        <w:jc w:val="both"/>
      </w:pPr>
      <w:r>
        <w:rPr>
          <w:rFonts w:hint="eastAsia"/>
        </w:rPr>
        <w:t>6</w:t>
      </w:r>
      <w:r>
        <w:rPr>
          <w:rFonts w:hint="eastAsia"/>
        </w:rPr>
        <w:t>）自承式蝶形引入光缆与其他线缆交叉处应使用缠绕管进行包扎保护。</w:t>
      </w:r>
    </w:p>
    <w:p w14:paraId="6F610E61" w14:textId="2EDA4C9F" w:rsidR="000E0145" w:rsidRDefault="000E0145" w:rsidP="000E0145">
      <w:pPr>
        <w:jc w:val="both"/>
      </w:pPr>
      <w:r>
        <w:rPr>
          <w:rFonts w:hint="eastAsia"/>
        </w:rPr>
        <w:t>7</w:t>
      </w:r>
      <w:r>
        <w:rPr>
          <w:rFonts w:hint="eastAsia"/>
        </w:rPr>
        <w:t>）在整个布缆过程中应严禁踩踏或卡住光缆，如发现自承式蝶形引入光缆有损伤，考虑重新敷设。</w:t>
      </w:r>
    </w:p>
    <w:p w14:paraId="07BA4DBA" w14:textId="41E344DE" w:rsidR="000E0145" w:rsidRDefault="000E0145" w:rsidP="000E0145">
      <w:pPr>
        <w:pStyle w:val="6"/>
      </w:pPr>
      <w:r w:rsidRPr="000E0145">
        <w:rPr>
          <w:rFonts w:hint="eastAsia"/>
        </w:rPr>
        <w:t>墙体开孔与光缆穿孔保护</w:t>
      </w:r>
    </w:p>
    <w:p w14:paraId="7AE423A1" w14:textId="58F2A0BE" w:rsidR="000E0145" w:rsidRDefault="000E0145" w:rsidP="000E0145">
      <w:pPr>
        <w:jc w:val="both"/>
      </w:pPr>
      <w:r>
        <w:rPr>
          <w:rFonts w:hint="eastAsia"/>
        </w:rPr>
        <w:t>1</w:t>
      </w:r>
      <w:r>
        <w:rPr>
          <w:rFonts w:hint="eastAsia"/>
        </w:rPr>
        <w:t>）根据入户光缆的敷设路由，确定其穿越墙体的位置。一般宜选用已有的弱电墙孔穿放光缆，对于没有现成墙孔的建筑物应尽量选择在隐蔽且无障碍物的位置开启过墙孔。</w:t>
      </w:r>
    </w:p>
    <w:p w14:paraId="5410950F" w14:textId="77777777" w:rsidR="000E0145" w:rsidRDefault="000E0145" w:rsidP="000E0145">
      <w:pPr>
        <w:jc w:val="both"/>
      </w:pPr>
      <w:r>
        <w:rPr>
          <w:rFonts w:hint="eastAsia"/>
        </w:rPr>
        <w:t>2</w:t>
      </w:r>
      <w:r>
        <w:rPr>
          <w:rFonts w:hint="eastAsia"/>
        </w:rPr>
        <w:t>）判断需穿放蝶形引入光缆的数量（根据住户数），选择墙体开孔的尺寸，一般直径为</w:t>
      </w:r>
      <w:r>
        <w:rPr>
          <w:rFonts w:hint="eastAsia"/>
        </w:rPr>
        <w:t xml:space="preserve"> 10mm </w:t>
      </w:r>
      <w:r>
        <w:rPr>
          <w:rFonts w:hint="eastAsia"/>
        </w:rPr>
        <w:t>的孔可穿放</w:t>
      </w:r>
      <w:r>
        <w:rPr>
          <w:rFonts w:hint="eastAsia"/>
        </w:rPr>
        <w:t xml:space="preserve"> 2 </w:t>
      </w:r>
      <w:r>
        <w:rPr>
          <w:rFonts w:hint="eastAsia"/>
        </w:rPr>
        <w:t>条蝶形引入光缆。</w:t>
      </w:r>
    </w:p>
    <w:p w14:paraId="16EE3EF4" w14:textId="4B0AE6A0" w:rsidR="000E0145" w:rsidRDefault="000E0145" w:rsidP="000E0145">
      <w:pPr>
        <w:jc w:val="both"/>
      </w:pPr>
      <w:r>
        <w:rPr>
          <w:rFonts w:hint="eastAsia"/>
        </w:rPr>
        <w:t>3</w:t>
      </w:r>
      <w:r>
        <w:rPr>
          <w:rFonts w:hint="eastAsia"/>
        </w:rPr>
        <w:t>）根据墙体开孔处的材质与开孔尺寸选取开孔工具（电钻或冲击钻）以及钻头的规</w:t>
      </w:r>
      <w:r>
        <w:rPr>
          <w:rFonts w:hint="eastAsia"/>
        </w:rPr>
        <w:lastRenderedPageBreak/>
        <w:t>格。</w:t>
      </w:r>
    </w:p>
    <w:p w14:paraId="4CF1E2B1" w14:textId="77777777" w:rsidR="000E0145" w:rsidRDefault="000E0145" w:rsidP="000E0145">
      <w:pPr>
        <w:jc w:val="both"/>
      </w:pPr>
      <w:r>
        <w:rPr>
          <w:rFonts w:hint="eastAsia"/>
        </w:rPr>
        <w:t>4</w:t>
      </w:r>
      <w:r>
        <w:rPr>
          <w:rFonts w:hint="eastAsia"/>
        </w:rPr>
        <w:t>）为防止雨水的灌入，应从墙内面向外墙面并倾斜</w:t>
      </w:r>
      <w:r>
        <w:rPr>
          <w:rFonts w:hint="eastAsia"/>
        </w:rPr>
        <w:t xml:space="preserve"> 10</w:t>
      </w:r>
      <w:r>
        <w:rPr>
          <w:rFonts w:hint="eastAsia"/>
        </w:rPr>
        <w:t>°进行钻孔。</w:t>
      </w:r>
    </w:p>
    <w:p w14:paraId="6E7E1090" w14:textId="7C3E6C13" w:rsidR="000E0145" w:rsidRDefault="000E0145" w:rsidP="000E0145">
      <w:pPr>
        <w:jc w:val="both"/>
      </w:pPr>
      <w:r>
        <w:rPr>
          <w:rFonts w:hint="eastAsia"/>
        </w:rPr>
        <w:t>5</w:t>
      </w:r>
      <w:r>
        <w:rPr>
          <w:rFonts w:hint="eastAsia"/>
        </w:rPr>
        <w:t>）墙体开孔后，为了确保钻孔处的美观，内墙面应在墙孔套内入过墙套管或在墙孔口处安装墙面装饰盖板。</w:t>
      </w:r>
    </w:p>
    <w:p w14:paraId="5AE3342A" w14:textId="01C520F3" w:rsidR="000E0145" w:rsidRDefault="000E0145" w:rsidP="000E0145">
      <w:pPr>
        <w:jc w:val="both"/>
      </w:pPr>
      <w:r>
        <w:rPr>
          <w:rFonts w:hint="eastAsia"/>
        </w:rPr>
        <w:t>6</w:t>
      </w:r>
      <w:r>
        <w:rPr>
          <w:rFonts w:hint="eastAsia"/>
        </w:rPr>
        <w:t>）如所开的墙孔比预计的要大，可用水泥进行修复，应尽量做到洞口处的美观。</w:t>
      </w:r>
    </w:p>
    <w:p w14:paraId="3169F1CD" w14:textId="028DAA20" w:rsidR="000E0145" w:rsidRDefault="000E0145" w:rsidP="000E0145">
      <w:pPr>
        <w:jc w:val="both"/>
      </w:pPr>
      <w:r>
        <w:rPr>
          <w:rFonts w:hint="eastAsia"/>
        </w:rPr>
        <w:t>7</w:t>
      </w:r>
      <w:r>
        <w:rPr>
          <w:rFonts w:hint="eastAsia"/>
        </w:rPr>
        <w:t>）将蝶形引入光缆穿放过孔，并用缠绕管包扎穿越墙孔处的光缆，以防止光缆裂化。</w:t>
      </w:r>
    </w:p>
    <w:p w14:paraId="446C0975" w14:textId="0FC448AD" w:rsidR="000E0145" w:rsidRDefault="000E0145" w:rsidP="000E0145">
      <w:pPr>
        <w:jc w:val="both"/>
      </w:pPr>
      <w:r>
        <w:rPr>
          <w:rFonts w:hint="eastAsia"/>
        </w:rPr>
        <w:t>8</w:t>
      </w:r>
      <w:r>
        <w:rPr>
          <w:rFonts w:hint="eastAsia"/>
        </w:rPr>
        <w:t>）光缆穿越墙孔后，应采用封堵泥、硅胶等填充物封堵外墙面，以防雨水渗入或虫类爬入。</w:t>
      </w:r>
    </w:p>
    <w:p w14:paraId="46D5C4ED" w14:textId="349BED8E" w:rsidR="000E0145" w:rsidRDefault="000E0145" w:rsidP="000E0145">
      <w:pPr>
        <w:jc w:val="both"/>
      </w:pPr>
      <w:r>
        <w:rPr>
          <w:rFonts w:hint="eastAsia"/>
        </w:rPr>
        <w:t>9</w:t>
      </w:r>
      <w:r>
        <w:rPr>
          <w:rFonts w:hint="eastAsia"/>
        </w:rPr>
        <w:t>）蝶形引入光缆穿越墙体的两端应留有一定的弧度，以保证光缆的弯曲半径。</w:t>
      </w:r>
    </w:p>
    <w:p w14:paraId="5CF53986" w14:textId="36AC09E3" w:rsidR="000E0145" w:rsidRDefault="000E0145" w:rsidP="000E0145">
      <w:pPr>
        <w:pStyle w:val="6"/>
        <w:jc w:val="both"/>
      </w:pPr>
      <w:r w:rsidRPr="000E0145">
        <w:rPr>
          <w:rFonts w:hint="eastAsia"/>
        </w:rPr>
        <w:t>无源分光器安装要求</w:t>
      </w:r>
    </w:p>
    <w:p w14:paraId="54592651" w14:textId="26A122D6" w:rsidR="000E0145" w:rsidRDefault="000E0145" w:rsidP="000E0145">
      <w:pPr>
        <w:jc w:val="both"/>
      </w:pPr>
      <w:r>
        <w:rPr>
          <w:rFonts w:hint="eastAsia"/>
        </w:rPr>
        <w:t>1</w:t>
      </w:r>
      <w:r>
        <w:rPr>
          <w:rFonts w:hint="eastAsia"/>
        </w:rPr>
        <w:t>）无论采用</w:t>
      </w:r>
      <w:proofErr w:type="gramStart"/>
      <w:r>
        <w:rPr>
          <w:rFonts w:hint="eastAsia"/>
        </w:rPr>
        <w:t>何种光</w:t>
      </w:r>
      <w:proofErr w:type="gramEnd"/>
      <w:r>
        <w:rPr>
          <w:rFonts w:hint="eastAsia"/>
        </w:rPr>
        <w:t>分路器，光分路器本身必须装在密封盒内，光分路器引出光纤一般采用</w:t>
      </w:r>
      <w:r>
        <w:rPr>
          <w:rFonts w:hint="eastAsia"/>
        </w:rPr>
        <w:t xml:space="preserve"> 2.0mm </w:t>
      </w:r>
      <w:r>
        <w:rPr>
          <w:rFonts w:hint="eastAsia"/>
        </w:rPr>
        <w:t>外护套软光纤，仅</w:t>
      </w:r>
      <w:r>
        <w:rPr>
          <w:rFonts w:hint="eastAsia"/>
        </w:rPr>
        <w:t xml:space="preserve"> 1:32 </w:t>
      </w:r>
      <w:r>
        <w:rPr>
          <w:rFonts w:hint="eastAsia"/>
        </w:rPr>
        <w:t>光分路器采用</w:t>
      </w:r>
      <w:r>
        <w:rPr>
          <w:rFonts w:hint="eastAsia"/>
        </w:rPr>
        <w:t xml:space="preserve"> 0.9mm </w:t>
      </w:r>
      <w:r>
        <w:rPr>
          <w:rFonts w:hint="eastAsia"/>
        </w:rPr>
        <w:t>外护套软光纤。安装在</w:t>
      </w:r>
      <w:r>
        <w:rPr>
          <w:rFonts w:hint="eastAsia"/>
        </w:rPr>
        <w:t xml:space="preserve"> 19 </w:t>
      </w:r>
      <w:proofErr w:type="gramStart"/>
      <w:r>
        <w:rPr>
          <w:rFonts w:hint="eastAsia"/>
        </w:rPr>
        <w:t>英寸标准</w:t>
      </w:r>
      <w:proofErr w:type="gramEnd"/>
      <w:r>
        <w:rPr>
          <w:rFonts w:hint="eastAsia"/>
        </w:rPr>
        <w:t>机架内置式光分路框的光分路器、安装在墙</w:t>
      </w:r>
      <w:proofErr w:type="gramStart"/>
      <w:r>
        <w:rPr>
          <w:rFonts w:hint="eastAsia"/>
        </w:rPr>
        <w:t>式光分路</w:t>
      </w:r>
      <w:proofErr w:type="gramEnd"/>
      <w:r>
        <w:rPr>
          <w:rFonts w:hint="eastAsia"/>
        </w:rPr>
        <w:t>箱的光分路器、安装在户外型落地式光分路箱的光分路器，其架、箱内软光纤余长控制在</w:t>
      </w:r>
      <w:r>
        <w:rPr>
          <w:rFonts w:hint="eastAsia"/>
        </w:rPr>
        <w:t xml:space="preserve"> 300mm </w:t>
      </w:r>
      <w:r>
        <w:rPr>
          <w:rFonts w:hint="eastAsia"/>
        </w:rPr>
        <w:t>以内。</w:t>
      </w:r>
    </w:p>
    <w:p w14:paraId="1060A360" w14:textId="0EC222AB" w:rsidR="000E0145" w:rsidRDefault="000E0145" w:rsidP="000E0145">
      <w:pPr>
        <w:jc w:val="both"/>
      </w:pPr>
      <w:r>
        <w:rPr>
          <w:rFonts w:hint="eastAsia"/>
        </w:rPr>
        <w:t>2</w:t>
      </w:r>
      <w:r>
        <w:rPr>
          <w:rFonts w:hint="eastAsia"/>
        </w:rPr>
        <w:t>）光分路箱的设置位置必须安全可靠，便于施工及维护。应考虑光缆网结构的整体性，具有一定的通融性、灵活性，并注意环境美化和隐蔽性。</w:t>
      </w:r>
    </w:p>
    <w:p w14:paraId="38E19E9A" w14:textId="70BA6ECF" w:rsidR="000E0145" w:rsidRDefault="000E0145" w:rsidP="000E0145">
      <w:pPr>
        <w:jc w:val="both"/>
      </w:pPr>
      <w:r>
        <w:rPr>
          <w:rFonts w:hint="eastAsia"/>
        </w:rPr>
        <w:t>3</w:t>
      </w:r>
      <w:r>
        <w:rPr>
          <w:rFonts w:hint="eastAsia"/>
        </w:rPr>
        <w:t>）光分路器安装在光交箱、光分</w:t>
      </w:r>
      <w:proofErr w:type="gramStart"/>
      <w:r>
        <w:rPr>
          <w:rFonts w:hint="eastAsia"/>
        </w:rPr>
        <w:t>纤</w:t>
      </w:r>
      <w:proofErr w:type="gramEnd"/>
      <w:r>
        <w:rPr>
          <w:rFonts w:hint="eastAsia"/>
        </w:rPr>
        <w:t>箱或户外</w:t>
      </w:r>
      <w:proofErr w:type="gramStart"/>
      <w:r>
        <w:rPr>
          <w:rFonts w:hint="eastAsia"/>
        </w:rPr>
        <w:t>型光分路</w:t>
      </w:r>
      <w:proofErr w:type="gramEnd"/>
      <w:r>
        <w:rPr>
          <w:rFonts w:hint="eastAsia"/>
        </w:rPr>
        <w:t>箱单独安装，安装位置必须安全可靠，并尽量做到防盗和防破坏，不宜安装在地下潮湿或地下人孔光缆接头内。</w:t>
      </w:r>
    </w:p>
    <w:p w14:paraId="2188BB99" w14:textId="0875C14A" w:rsidR="000E0145" w:rsidRDefault="000E0145" w:rsidP="000E0145">
      <w:pPr>
        <w:jc w:val="both"/>
      </w:pPr>
      <w:r>
        <w:rPr>
          <w:rFonts w:hint="eastAsia"/>
        </w:rPr>
        <w:t>4</w:t>
      </w:r>
      <w:r>
        <w:rPr>
          <w:rFonts w:hint="eastAsia"/>
        </w:rPr>
        <w:t>）光分路器必须安装在具有防尘功能的箱内，可以有多种结构形式，如：户外落地式光分路箱、户外挂墙</w:t>
      </w:r>
      <w:proofErr w:type="gramStart"/>
      <w:r>
        <w:rPr>
          <w:rFonts w:hint="eastAsia"/>
        </w:rPr>
        <w:t>式光分路</w:t>
      </w:r>
      <w:proofErr w:type="gramEnd"/>
      <w:r>
        <w:rPr>
          <w:rFonts w:hint="eastAsia"/>
        </w:rPr>
        <w:t>箱、室内明装挂墙</w:t>
      </w:r>
      <w:proofErr w:type="gramStart"/>
      <w:r>
        <w:rPr>
          <w:rFonts w:hint="eastAsia"/>
        </w:rPr>
        <w:t>式光分路</w:t>
      </w:r>
      <w:proofErr w:type="gramEnd"/>
      <w:r>
        <w:rPr>
          <w:rFonts w:hint="eastAsia"/>
        </w:rPr>
        <w:t>箱、室内安装埋墙</w:t>
      </w:r>
      <w:proofErr w:type="gramStart"/>
      <w:r>
        <w:rPr>
          <w:rFonts w:hint="eastAsia"/>
        </w:rPr>
        <w:t>式光分路</w:t>
      </w:r>
      <w:proofErr w:type="gramEnd"/>
      <w:r>
        <w:rPr>
          <w:rFonts w:hint="eastAsia"/>
        </w:rPr>
        <w:t>箱、</w:t>
      </w:r>
      <w:r>
        <w:rPr>
          <w:rFonts w:hint="eastAsia"/>
        </w:rPr>
        <w:t xml:space="preserve">19 </w:t>
      </w:r>
      <w:proofErr w:type="gramStart"/>
      <w:r>
        <w:rPr>
          <w:rFonts w:hint="eastAsia"/>
        </w:rPr>
        <w:t>英寸标准</w:t>
      </w:r>
      <w:proofErr w:type="gramEnd"/>
      <w:r>
        <w:rPr>
          <w:rFonts w:hint="eastAsia"/>
        </w:rPr>
        <w:t>机架内置式光分路框。无缘光分路器上联、下联光缆宜采用活接头，方便维护测试。</w:t>
      </w:r>
    </w:p>
    <w:p w14:paraId="0E41AAC0" w14:textId="2884EF9A" w:rsidR="000E0145" w:rsidRDefault="000E0145" w:rsidP="000E0145">
      <w:pPr>
        <w:jc w:val="both"/>
      </w:pPr>
      <w:r>
        <w:rPr>
          <w:rFonts w:hint="eastAsia"/>
        </w:rPr>
        <w:t>5</w:t>
      </w:r>
      <w:r>
        <w:rPr>
          <w:rFonts w:hint="eastAsia"/>
        </w:rPr>
        <w:t>）室外安装箱体处于封闭状态时，其防护性能应符合</w:t>
      </w:r>
      <w:r>
        <w:rPr>
          <w:rFonts w:hint="eastAsia"/>
        </w:rPr>
        <w:t xml:space="preserve"> GB4208 </w:t>
      </w:r>
      <w:r>
        <w:rPr>
          <w:rFonts w:hint="eastAsia"/>
        </w:rPr>
        <w:t>标准中</w:t>
      </w:r>
      <w:r>
        <w:rPr>
          <w:rFonts w:hint="eastAsia"/>
        </w:rPr>
        <w:t xml:space="preserve"> IP65</w:t>
      </w:r>
      <w:r>
        <w:rPr>
          <w:rFonts w:hint="eastAsia"/>
        </w:rPr>
        <w:t>级。</w:t>
      </w:r>
    </w:p>
    <w:p w14:paraId="0104100D" w14:textId="0EE8B7DF" w:rsidR="000E0145" w:rsidRDefault="000E0145" w:rsidP="000E0145">
      <w:pPr>
        <w:jc w:val="both"/>
      </w:pPr>
      <w:r>
        <w:rPr>
          <w:rFonts w:hint="eastAsia"/>
        </w:rPr>
        <w:t>6</w:t>
      </w:r>
      <w:r>
        <w:rPr>
          <w:rFonts w:hint="eastAsia"/>
        </w:rPr>
        <w:t>）综合机柜应采用</w:t>
      </w:r>
      <w:r>
        <w:rPr>
          <w:rFonts w:hint="eastAsia"/>
        </w:rPr>
        <w:t xml:space="preserve"> 19 </w:t>
      </w:r>
      <w:proofErr w:type="gramStart"/>
      <w:r>
        <w:rPr>
          <w:rFonts w:hint="eastAsia"/>
        </w:rPr>
        <w:t>英寸标准</w:t>
      </w:r>
      <w:proofErr w:type="gramEnd"/>
      <w:r>
        <w:rPr>
          <w:rFonts w:hint="eastAsia"/>
        </w:rPr>
        <w:t>机架，架内两侧应留有足够的走线空间。</w:t>
      </w:r>
    </w:p>
    <w:p w14:paraId="10E2A016" w14:textId="6C77B00A" w:rsidR="000E0145" w:rsidRDefault="000E0145" w:rsidP="000E0145">
      <w:pPr>
        <w:pStyle w:val="5"/>
        <w:jc w:val="both"/>
      </w:pPr>
      <w:r w:rsidRPr="000E0145">
        <w:rPr>
          <w:rFonts w:hint="eastAsia"/>
        </w:rPr>
        <w:t>光缆敷设</w:t>
      </w:r>
    </w:p>
    <w:p w14:paraId="46A971B5" w14:textId="3969CF95" w:rsidR="000E0145" w:rsidRDefault="000E0145" w:rsidP="000E0145">
      <w:pPr>
        <w:pStyle w:val="6"/>
        <w:jc w:val="both"/>
      </w:pPr>
      <w:r>
        <w:rPr>
          <w:rFonts w:hint="eastAsia"/>
        </w:rPr>
        <w:t>一般规定</w:t>
      </w:r>
    </w:p>
    <w:p w14:paraId="3C337450" w14:textId="77777777" w:rsidR="000E0145" w:rsidRDefault="000E0145" w:rsidP="000E0145">
      <w:pPr>
        <w:jc w:val="both"/>
      </w:pPr>
      <w:r>
        <w:rPr>
          <w:rFonts w:hint="eastAsia"/>
        </w:rPr>
        <w:t>1</w:t>
      </w:r>
      <w:r>
        <w:rPr>
          <w:rFonts w:hint="eastAsia"/>
        </w:rPr>
        <w:t>）光缆的弯曲半径应不小于光缆外径的</w:t>
      </w:r>
      <w:r>
        <w:rPr>
          <w:rFonts w:hint="eastAsia"/>
        </w:rPr>
        <w:t xml:space="preserve"> 15 </w:t>
      </w:r>
      <w:proofErr w:type="gramStart"/>
      <w:r>
        <w:rPr>
          <w:rFonts w:hint="eastAsia"/>
        </w:rPr>
        <w:t>倍</w:t>
      </w:r>
      <w:proofErr w:type="gramEnd"/>
      <w:r>
        <w:rPr>
          <w:rFonts w:hint="eastAsia"/>
        </w:rPr>
        <w:t>，施工过程中不应小于</w:t>
      </w:r>
      <w:r>
        <w:rPr>
          <w:rFonts w:hint="eastAsia"/>
        </w:rPr>
        <w:t xml:space="preserve"> 20 </w:t>
      </w:r>
      <w:proofErr w:type="gramStart"/>
      <w:r>
        <w:rPr>
          <w:rFonts w:hint="eastAsia"/>
        </w:rPr>
        <w:t>倍</w:t>
      </w:r>
      <w:proofErr w:type="gramEnd"/>
      <w:r>
        <w:rPr>
          <w:rFonts w:hint="eastAsia"/>
        </w:rPr>
        <w:t>。</w:t>
      </w:r>
    </w:p>
    <w:p w14:paraId="6DE9B9C5" w14:textId="6F0DC8E0" w:rsidR="000E0145" w:rsidRDefault="000E0145" w:rsidP="000E0145">
      <w:pPr>
        <w:jc w:val="both"/>
      </w:pPr>
      <w:r>
        <w:rPr>
          <w:rFonts w:hint="eastAsia"/>
        </w:rPr>
        <w:t>2</w:t>
      </w:r>
      <w:r>
        <w:rPr>
          <w:rFonts w:hint="eastAsia"/>
        </w:rPr>
        <w:t>）布放光缆的牵引力应不超过光缆允许张力的</w:t>
      </w:r>
      <w:r>
        <w:rPr>
          <w:rFonts w:hint="eastAsia"/>
        </w:rPr>
        <w:t xml:space="preserve"> 80%</w:t>
      </w:r>
      <w:r>
        <w:rPr>
          <w:rFonts w:hint="eastAsia"/>
        </w:rPr>
        <w:t>。瞬间最大牵引力不得超过光缆</w:t>
      </w:r>
      <w:r>
        <w:rPr>
          <w:rFonts w:hint="eastAsia"/>
        </w:rPr>
        <w:lastRenderedPageBreak/>
        <w:t>允许张力的</w:t>
      </w:r>
      <w:r>
        <w:rPr>
          <w:rFonts w:hint="eastAsia"/>
        </w:rPr>
        <w:t xml:space="preserve"> 100%</w:t>
      </w:r>
      <w:r>
        <w:rPr>
          <w:rFonts w:hint="eastAsia"/>
        </w:rPr>
        <w:t>。主要牵引应加在光缆的加强件（芯）上。</w:t>
      </w:r>
    </w:p>
    <w:p w14:paraId="3A88BDB1" w14:textId="77777777" w:rsidR="000E0145" w:rsidRDefault="000E0145" w:rsidP="000E0145">
      <w:pPr>
        <w:jc w:val="both"/>
      </w:pPr>
      <w:r>
        <w:rPr>
          <w:rFonts w:hint="eastAsia"/>
        </w:rPr>
        <w:t>3</w:t>
      </w:r>
      <w:r>
        <w:rPr>
          <w:rFonts w:hint="eastAsia"/>
        </w:rPr>
        <w:t>）光缆牵引端头可以预制也可以现场制作。</w:t>
      </w:r>
    </w:p>
    <w:p w14:paraId="2AE20459" w14:textId="77777777" w:rsidR="000E0145" w:rsidRDefault="000E0145" w:rsidP="000E0145">
      <w:pPr>
        <w:jc w:val="both"/>
      </w:pPr>
      <w:r>
        <w:rPr>
          <w:rFonts w:hint="eastAsia"/>
        </w:rPr>
        <w:t>4</w:t>
      </w:r>
      <w:r>
        <w:rPr>
          <w:rFonts w:hint="eastAsia"/>
        </w:rPr>
        <w:t>）为防止在牵引过程中扭转损伤光缆，牵引端头与牵引索之间应加入转环。</w:t>
      </w:r>
    </w:p>
    <w:p w14:paraId="564ED523" w14:textId="7EE03CB9" w:rsidR="000E0145" w:rsidRDefault="000E0145" w:rsidP="000E0145">
      <w:pPr>
        <w:jc w:val="both"/>
      </w:pPr>
      <w:r>
        <w:rPr>
          <w:rFonts w:hint="eastAsia"/>
        </w:rPr>
        <w:t>5</w:t>
      </w:r>
      <w:r>
        <w:rPr>
          <w:rFonts w:hint="eastAsia"/>
        </w:rPr>
        <w:t>）布放光缆时，光缆必须</w:t>
      </w:r>
      <w:proofErr w:type="gramStart"/>
      <w:r>
        <w:rPr>
          <w:rFonts w:hint="eastAsia"/>
        </w:rPr>
        <w:t>由缆盘</w:t>
      </w:r>
      <w:proofErr w:type="gramEnd"/>
      <w:r>
        <w:rPr>
          <w:rFonts w:hint="eastAsia"/>
        </w:rPr>
        <w:t>上方放出并保持松弛弧形。光缆布放过程中应无扭转，严禁打小圈、浪涌等现象发生。</w:t>
      </w:r>
    </w:p>
    <w:p w14:paraId="02D5697A" w14:textId="7B866F14" w:rsidR="000E0145" w:rsidRDefault="000E0145" w:rsidP="000E0145">
      <w:pPr>
        <w:jc w:val="both"/>
      </w:pPr>
      <w:r>
        <w:rPr>
          <w:rFonts w:hint="eastAsia"/>
        </w:rPr>
        <w:t>6</w:t>
      </w:r>
      <w:r>
        <w:rPr>
          <w:rFonts w:hint="eastAsia"/>
        </w:rPr>
        <w:t>）光缆布放采用机械牵引时，应根据牵引长度、地形条件、牵引张力等因素选用集中牵引、中间辅助牵引或分散牵引等方式。</w:t>
      </w:r>
    </w:p>
    <w:p w14:paraId="2DD722E1" w14:textId="6F60456E" w:rsidR="000E0145" w:rsidRDefault="000E0145" w:rsidP="000E0145">
      <w:pPr>
        <w:jc w:val="both"/>
      </w:pPr>
      <w:r>
        <w:rPr>
          <w:rFonts w:hint="eastAsia"/>
        </w:rPr>
        <w:t>7</w:t>
      </w:r>
      <w:r>
        <w:rPr>
          <w:rFonts w:hint="eastAsia"/>
        </w:rPr>
        <w:t>）布放光缆，必须严密组织并有专人指挥。牵引过程中应有良好联络手段。禁止未经训练的人员上岗和无联络工具的情况下作业。</w:t>
      </w:r>
    </w:p>
    <w:p w14:paraId="2B4D63D1" w14:textId="5106CC10" w:rsidR="000E0145" w:rsidRDefault="000E0145" w:rsidP="000E0145">
      <w:pPr>
        <w:jc w:val="both"/>
      </w:pPr>
      <w:r>
        <w:rPr>
          <w:rFonts w:hint="eastAsia"/>
        </w:rPr>
        <w:t>8</w:t>
      </w:r>
      <w:r>
        <w:rPr>
          <w:rFonts w:hint="eastAsia"/>
        </w:rPr>
        <w:t>）光缆布放完毕，应检查光纤是否良好。光缆端头应做密封防潮处理，不得浸水。</w:t>
      </w:r>
    </w:p>
    <w:p w14:paraId="0CCF5E6D" w14:textId="7D7B34DF" w:rsidR="000E0145" w:rsidRDefault="000E0145" w:rsidP="000E0145">
      <w:pPr>
        <w:pStyle w:val="5"/>
        <w:jc w:val="both"/>
      </w:pPr>
      <w:r>
        <w:rPr>
          <w:rFonts w:hint="eastAsia"/>
        </w:rPr>
        <w:t>管道光缆</w:t>
      </w:r>
    </w:p>
    <w:p w14:paraId="2314227A" w14:textId="447D99BB" w:rsidR="000E0145" w:rsidRPr="000E0145" w:rsidRDefault="000E0145" w:rsidP="000E0145">
      <w:pPr>
        <w:ind w:firstLine="482"/>
        <w:jc w:val="both"/>
        <w:rPr>
          <w:b/>
          <w:bCs/>
        </w:rPr>
      </w:pPr>
      <w:r w:rsidRPr="000E0145">
        <w:rPr>
          <w:rFonts w:hint="eastAsia"/>
          <w:b/>
          <w:bCs/>
        </w:rPr>
        <w:t>管道光缆敷设前应作好下列准备</w:t>
      </w:r>
      <w:r w:rsidR="005A322F">
        <w:rPr>
          <w:rFonts w:hint="eastAsia"/>
          <w:b/>
          <w:bCs/>
        </w:rPr>
        <w:t>：</w:t>
      </w:r>
    </w:p>
    <w:p w14:paraId="567B763D" w14:textId="73EA6836" w:rsidR="000E0145" w:rsidRDefault="000E0145" w:rsidP="000E0145">
      <w:pPr>
        <w:jc w:val="both"/>
      </w:pPr>
      <w:r>
        <w:t>1</w:t>
      </w:r>
      <w:r>
        <w:rPr>
          <w:rFonts w:hint="eastAsia"/>
        </w:rPr>
        <w:t>）按设计核对光缆占用的管孔位置；</w:t>
      </w:r>
    </w:p>
    <w:p w14:paraId="4F4FA0B4" w14:textId="4808AE73" w:rsidR="000E0145" w:rsidRDefault="000E0145" w:rsidP="000E0145">
      <w:pPr>
        <w:jc w:val="both"/>
      </w:pPr>
      <w:r>
        <w:t>2</w:t>
      </w:r>
      <w:r>
        <w:rPr>
          <w:rFonts w:hint="eastAsia"/>
        </w:rPr>
        <w:t>）在同路由上选用的孔位不宜改变，如变动或拐弯时，应满足光缆弯曲半径的要求；</w:t>
      </w:r>
    </w:p>
    <w:p w14:paraId="3CD4F062" w14:textId="6C8EDFD8" w:rsidR="000E0145" w:rsidRDefault="000E0145" w:rsidP="000E0145">
      <w:pPr>
        <w:jc w:val="both"/>
      </w:pPr>
      <w:r>
        <w:t>3</w:t>
      </w:r>
      <w:r>
        <w:rPr>
          <w:rFonts w:hint="eastAsia"/>
        </w:rPr>
        <w:t>）所用管孔必须清刷干净。</w:t>
      </w:r>
    </w:p>
    <w:p w14:paraId="5016B505" w14:textId="131FC2B7" w:rsidR="000E0145" w:rsidRPr="000E0145" w:rsidRDefault="000E0145" w:rsidP="000E0145">
      <w:pPr>
        <w:ind w:firstLine="482"/>
        <w:jc w:val="both"/>
        <w:rPr>
          <w:b/>
          <w:bCs/>
        </w:rPr>
      </w:pPr>
      <w:r w:rsidRPr="000E0145">
        <w:rPr>
          <w:rFonts w:hint="eastAsia"/>
          <w:b/>
          <w:bCs/>
        </w:rPr>
        <w:t>管道光缆敷设工作前应作好下列准备</w:t>
      </w:r>
      <w:r w:rsidR="005A322F">
        <w:rPr>
          <w:rFonts w:hint="eastAsia"/>
          <w:b/>
          <w:bCs/>
        </w:rPr>
        <w:t>：</w:t>
      </w:r>
    </w:p>
    <w:p w14:paraId="24A92C0D" w14:textId="2ACE5110" w:rsidR="000E0145" w:rsidRDefault="000E0145" w:rsidP="000E0145">
      <w:pPr>
        <w:jc w:val="both"/>
      </w:pPr>
      <w:r>
        <w:t>1</w:t>
      </w:r>
      <w:r>
        <w:rPr>
          <w:rFonts w:hint="eastAsia"/>
        </w:rPr>
        <w:t>）人工布放光缆时每个人孔应有人值守；机械布放光缆时拐弯人孔应有人值守。</w:t>
      </w:r>
    </w:p>
    <w:p w14:paraId="7AA84492" w14:textId="2E4266B0" w:rsidR="000E0145" w:rsidRDefault="000E0145" w:rsidP="000E0145">
      <w:pPr>
        <w:jc w:val="both"/>
      </w:pPr>
      <w:r>
        <w:rPr>
          <w:rFonts w:hint="eastAsia"/>
        </w:rPr>
        <w:t>2</w:t>
      </w:r>
      <w:r w:rsidR="005A322F">
        <w:rPr>
          <w:rFonts w:hint="eastAsia"/>
        </w:rPr>
        <w:t>）</w:t>
      </w:r>
      <w:r>
        <w:rPr>
          <w:rFonts w:hint="eastAsia"/>
        </w:rPr>
        <w:t>光缆穿入管孔或管道拐弯或有交叉时，应采用导引装置或喇叭口保护管，</w:t>
      </w:r>
      <w:r w:rsidRPr="000E0145">
        <w:rPr>
          <w:rFonts w:hint="eastAsia"/>
        </w:rPr>
        <w:t>不得损伤光缆外护层。根据需要可在光缆周围涂中性润滑剂。</w:t>
      </w:r>
    </w:p>
    <w:p w14:paraId="5D4B3BE9" w14:textId="5CD96507" w:rsidR="005A322F" w:rsidRDefault="005A322F" w:rsidP="005A322F">
      <w:pPr>
        <w:jc w:val="both"/>
      </w:pPr>
      <w:r>
        <w:rPr>
          <w:rFonts w:hint="eastAsia"/>
        </w:rPr>
        <w:t xml:space="preserve">3) </w:t>
      </w:r>
      <w:r>
        <w:rPr>
          <w:rFonts w:hint="eastAsia"/>
        </w:rPr>
        <w:t>光缆一次牵引长度一般不大于</w:t>
      </w:r>
      <w:r>
        <w:rPr>
          <w:rFonts w:hint="eastAsia"/>
        </w:rPr>
        <w:t xml:space="preserve"> 1000 </w:t>
      </w:r>
      <w:r>
        <w:rPr>
          <w:rFonts w:hint="eastAsia"/>
        </w:rPr>
        <w:t>米。超长时应采取</w:t>
      </w:r>
      <w:r>
        <w:rPr>
          <w:rFonts w:hint="eastAsia"/>
        </w:rPr>
        <w:t xml:space="preserve"> 8 </w:t>
      </w:r>
      <w:r>
        <w:rPr>
          <w:rFonts w:hint="eastAsia"/>
        </w:rPr>
        <w:t>字分段牵引或中间加辅助牵引。</w:t>
      </w:r>
    </w:p>
    <w:p w14:paraId="6581E791" w14:textId="5B0B556F" w:rsidR="005A322F" w:rsidRDefault="005A322F" w:rsidP="005A322F">
      <w:pPr>
        <w:jc w:val="both"/>
      </w:pPr>
      <w:r>
        <w:rPr>
          <w:rFonts w:hint="eastAsia"/>
        </w:rPr>
        <w:t>4</w:t>
      </w:r>
      <w:r>
        <w:rPr>
          <w:rFonts w:hint="eastAsia"/>
        </w:rPr>
        <w:t>）光缆布放后，应由专人统一指挥，逐个人孔地将光缆放置在规定的托板上，并应留适当余量避免光缆绷得太紧。</w:t>
      </w:r>
    </w:p>
    <w:p w14:paraId="0DE988D7" w14:textId="1B05B85A" w:rsidR="005A322F" w:rsidRDefault="005A322F" w:rsidP="005A322F">
      <w:pPr>
        <w:jc w:val="both"/>
      </w:pPr>
      <w:r>
        <w:rPr>
          <w:rFonts w:hint="eastAsia"/>
        </w:rPr>
        <w:t>5)</w:t>
      </w:r>
      <w:r>
        <w:rPr>
          <w:rFonts w:hint="eastAsia"/>
        </w:rPr>
        <w:t>接头所在人孔的光缆预留长度应符合规定；设计要求作特殊预留的光缆不能绷得太紧。</w:t>
      </w:r>
    </w:p>
    <w:p w14:paraId="533368C9" w14:textId="457E235F" w:rsidR="005A322F" w:rsidRPr="005A322F" w:rsidRDefault="005A322F" w:rsidP="005A322F">
      <w:pPr>
        <w:ind w:firstLine="482"/>
        <w:jc w:val="both"/>
        <w:rPr>
          <w:b/>
          <w:bCs/>
        </w:rPr>
      </w:pPr>
      <w:r w:rsidRPr="005A322F">
        <w:rPr>
          <w:rFonts w:hint="eastAsia"/>
          <w:b/>
          <w:bCs/>
        </w:rPr>
        <w:t>管道光缆的保护措施应符合下列要求：</w:t>
      </w:r>
    </w:p>
    <w:p w14:paraId="3AD83CEC" w14:textId="217F7E11" w:rsidR="005A322F" w:rsidRDefault="005A322F" w:rsidP="005A322F">
      <w:pPr>
        <w:jc w:val="both"/>
      </w:pPr>
      <w:r>
        <w:rPr>
          <w:rFonts w:hint="eastAsia"/>
        </w:rPr>
        <w:t xml:space="preserve">1) </w:t>
      </w:r>
      <w:r>
        <w:rPr>
          <w:rFonts w:hint="eastAsia"/>
        </w:rPr>
        <w:t>人孔内的光缆可采用蛇形软管（或软塑料管）保护并绑扎在电缆托板上或按设计要求的措施处理；</w:t>
      </w:r>
    </w:p>
    <w:p w14:paraId="14A5EEE5" w14:textId="77777777" w:rsidR="005A322F" w:rsidRDefault="005A322F" w:rsidP="005A322F">
      <w:pPr>
        <w:jc w:val="both"/>
      </w:pPr>
      <w:r>
        <w:rPr>
          <w:rFonts w:hint="eastAsia"/>
        </w:rPr>
        <w:t xml:space="preserve">2) </w:t>
      </w:r>
      <w:r>
        <w:rPr>
          <w:rFonts w:hint="eastAsia"/>
        </w:rPr>
        <w:t>管口应采取堵口措施；</w:t>
      </w:r>
    </w:p>
    <w:p w14:paraId="3CCA93C5" w14:textId="77777777" w:rsidR="005A322F" w:rsidRDefault="005A322F" w:rsidP="005A322F">
      <w:pPr>
        <w:jc w:val="both"/>
      </w:pPr>
      <w:r>
        <w:rPr>
          <w:rFonts w:hint="eastAsia"/>
        </w:rPr>
        <w:lastRenderedPageBreak/>
        <w:t xml:space="preserve">3) </w:t>
      </w:r>
      <w:r>
        <w:rPr>
          <w:rFonts w:hint="eastAsia"/>
        </w:rPr>
        <w:t>人孔内的光缆应有识别标志；</w:t>
      </w:r>
    </w:p>
    <w:p w14:paraId="0DA15245" w14:textId="33141191" w:rsidR="005A322F" w:rsidRDefault="005A322F" w:rsidP="005A322F">
      <w:pPr>
        <w:jc w:val="both"/>
      </w:pPr>
      <w:r>
        <w:rPr>
          <w:rFonts w:hint="eastAsia"/>
        </w:rPr>
        <w:t xml:space="preserve">4) </w:t>
      </w:r>
      <w:r>
        <w:rPr>
          <w:rFonts w:hint="eastAsia"/>
        </w:rPr>
        <w:t>严寒地区应按设计要求采取防冻措施，防止光缆损伤。</w:t>
      </w:r>
    </w:p>
    <w:p w14:paraId="23F2B4C7" w14:textId="265F073D" w:rsidR="005A322F" w:rsidRDefault="005A322F" w:rsidP="005A322F">
      <w:pPr>
        <w:pStyle w:val="5"/>
        <w:jc w:val="both"/>
      </w:pPr>
      <w:r>
        <w:rPr>
          <w:rFonts w:hint="eastAsia"/>
        </w:rPr>
        <w:t>光纤熔接</w:t>
      </w:r>
    </w:p>
    <w:p w14:paraId="6EA21014" w14:textId="5AA0C2B5" w:rsidR="005A322F" w:rsidRDefault="005A322F" w:rsidP="005A322F">
      <w:pPr>
        <w:jc w:val="both"/>
      </w:pPr>
      <w:r>
        <w:t>1</w:t>
      </w:r>
      <w:r>
        <w:rPr>
          <w:rFonts w:hint="eastAsia"/>
        </w:rPr>
        <w:t>）开剥光缆，注意不要伤到管束，开剥长度取</w:t>
      </w:r>
      <w:r>
        <w:rPr>
          <w:rFonts w:hint="eastAsia"/>
        </w:rPr>
        <w:t xml:space="preserve"> 30mm </w:t>
      </w:r>
      <w:r>
        <w:rPr>
          <w:rFonts w:hint="eastAsia"/>
        </w:rPr>
        <w:t>左右。</w:t>
      </w:r>
    </w:p>
    <w:p w14:paraId="3F87066B" w14:textId="5FF267BA" w:rsidR="005A322F" w:rsidRDefault="005A322F" w:rsidP="005A322F">
      <w:pPr>
        <w:jc w:val="both"/>
      </w:pPr>
      <w:r>
        <w:t>2</w:t>
      </w:r>
      <w:r>
        <w:rPr>
          <w:rFonts w:hint="eastAsia"/>
        </w:rPr>
        <w:t>）将光纤穿过热缩管。剥去涂覆层的光缆很脆弱使用热缩套管，可以保护光纤接头。</w:t>
      </w:r>
    </w:p>
    <w:p w14:paraId="6A9E5D66" w14:textId="2A42903B" w:rsidR="005A322F" w:rsidRDefault="005A322F" w:rsidP="005A322F">
      <w:pPr>
        <w:jc w:val="both"/>
      </w:pPr>
      <w:r>
        <w:t>3</w:t>
      </w:r>
      <w:r>
        <w:rPr>
          <w:rFonts w:hint="eastAsia"/>
        </w:rPr>
        <w:t>）打开熔接机电源，选择合适的熔接方式。熔接机的供电电源有</w:t>
      </w:r>
      <w:proofErr w:type="gramStart"/>
      <w:r>
        <w:rPr>
          <w:rFonts w:hint="eastAsia"/>
        </w:rPr>
        <w:t>直流和</w:t>
      </w:r>
      <w:proofErr w:type="gramEnd"/>
      <w:r>
        <w:rPr>
          <w:rFonts w:hint="eastAsia"/>
        </w:rPr>
        <w:t>交流两种，要根据供电电流的种类来合理开关。每次使用熔接机前，应使熔接机在熔接环境中放置至少</w:t>
      </w:r>
      <w:r>
        <w:rPr>
          <w:rFonts w:hint="eastAsia"/>
        </w:rPr>
        <w:t xml:space="preserve"> 15 </w:t>
      </w:r>
      <w:r>
        <w:rPr>
          <w:rFonts w:hint="eastAsia"/>
        </w:rPr>
        <w:t>分钟。根据光纤类型设置熔接参数、预放电时间、时间及主放电时间等。如没有特殊情况，一般选择用自动熔接程序。在使用中和使用后要及时去除熔接机中的粉尘和光纤碎末。</w:t>
      </w:r>
    </w:p>
    <w:p w14:paraId="26F4B089" w14:textId="694554F7" w:rsidR="005A322F" w:rsidRDefault="005A322F" w:rsidP="005A322F">
      <w:pPr>
        <w:jc w:val="both"/>
      </w:pPr>
      <w:r>
        <w:t>4</w:t>
      </w:r>
      <w:r>
        <w:rPr>
          <w:rFonts w:hint="eastAsia"/>
        </w:rPr>
        <w:t>）制作光纤端面。光纤端面制作的好坏将直接影响接续质量，所以在熔接前一定要做好合格的端面。</w:t>
      </w:r>
    </w:p>
    <w:p w14:paraId="0A8FC31B" w14:textId="6ADEF1E4" w:rsidR="005A322F" w:rsidRDefault="005A322F" w:rsidP="005A322F">
      <w:pPr>
        <w:jc w:val="both"/>
      </w:pPr>
      <w:r>
        <w:t>5</w:t>
      </w:r>
      <w:r>
        <w:rPr>
          <w:rFonts w:hint="eastAsia"/>
        </w:rPr>
        <w:t>）裸</w:t>
      </w:r>
      <w:proofErr w:type="gramStart"/>
      <w:r>
        <w:rPr>
          <w:rFonts w:hint="eastAsia"/>
        </w:rPr>
        <w:t>纤</w:t>
      </w:r>
      <w:proofErr w:type="gramEnd"/>
      <w:r>
        <w:rPr>
          <w:rFonts w:hint="eastAsia"/>
        </w:rPr>
        <w:t>的清洁。</w:t>
      </w:r>
      <w:r>
        <w:rPr>
          <w:rFonts w:hint="eastAsia"/>
        </w:rPr>
        <w:t xml:space="preserve"> </w:t>
      </w:r>
      <w:r>
        <w:rPr>
          <w:rFonts w:hint="eastAsia"/>
        </w:rPr>
        <w:t>将棉花撕成面平整的小块，粘少许酒精，夹住</w:t>
      </w:r>
      <w:proofErr w:type="gramStart"/>
      <w:r>
        <w:rPr>
          <w:rFonts w:hint="eastAsia"/>
        </w:rPr>
        <w:t>已经剥覆的</w:t>
      </w:r>
      <w:proofErr w:type="gramEnd"/>
      <w:r>
        <w:rPr>
          <w:rFonts w:hint="eastAsia"/>
        </w:rPr>
        <w:t>光纤，顺光纤轴向擦拭，用力要适度，每次要使用棉花的不同部位和层面，这样可以提高棉花利用率。</w:t>
      </w:r>
    </w:p>
    <w:p w14:paraId="5575962D" w14:textId="4979F473" w:rsidR="005A322F" w:rsidRDefault="005A322F" w:rsidP="005A322F">
      <w:pPr>
        <w:jc w:val="both"/>
      </w:pPr>
      <w:r>
        <w:t>6</w:t>
      </w:r>
      <w:r>
        <w:rPr>
          <w:rFonts w:hint="eastAsia"/>
        </w:rPr>
        <w:t>）裸</w:t>
      </w:r>
      <w:proofErr w:type="gramStart"/>
      <w:r>
        <w:rPr>
          <w:rFonts w:hint="eastAsia"/>
        </w:rPr>
        <w:t>纤</w:t>
      </w:r>
      <w:proofErr w:type="gramEnd"/>
      <w:r>
        <w:rPr>
          <w:rFonts w:hint="eastAsia"/>
        </w:rPr>
        <w:t>的切割。首先清洁切刀和调整切刀位置，切刀的摆放要平稳，切割时，动作要自然，平稳，勿重，勿轻。避免断</w:t>
      </w:r>
      <w:proofErr w:type="gramStart"/>
      <w:r>
        <w:rPr>
          <w:rFonts w:hint="eastAsia"/>
        </w:rPr>
        <w:t>纤</w:t>
      </w:r>
      <w:proofErr w:type="gramEnd"/>
      <w:r>
        <w:rPr>
          <w:rFonts w:hint="eastAsia"/>
        </w:rPr>
        <w:t>、斜角、毛刺及裂痕等不良端面产生。</w:t>
      </w:r>
    </w:p>
    <w:p w14:paraId="5686447E" w14:textId="31B5D857" w:rsidR="005A322F" w:rsidRDefault="005A322F" w:rsidP="005A322F">
      <w:pPr>
        <w:jc w:val="both"/>
      </w:pPr>
      <w:r>
        <w:t>7</w:t>
      </w:r>
      <w:r>
        <w:rPr>
          <w:rFonts w:hint="eastAsia"/>
        </w:rPr>
        <w:t>）放置光纤。将光纤放在熔接机的</w:t>
      </w:r>
      <w:r>
        <w:rPr>
          <w:rFonts w:hint="eastAsia"/>
        </w:rPr>
        <w:t xml:space="preserve"> V </w:t>
      </w:r>
      <w:r>
        <w:rPr>
          <w:rFonts w:hint="eastAsia"/>
        </w:rPr>
        <w:t>形槽中，</w:t>
      </w:r>
      <w:proofErr w:type="gramStart"/>
      <w:r>
        <w:rPr>
          <w:rFonts w:hint="eastAsia"/>
        </w:rPr>
        <w:t>小心压</w:t>
      </w:r>
      <w:proofErr w:type="gramEnd"/>
      <w:r>
        <w:rPr>
          <w:rFonts w:hint="eastAsia"/>
        </w:rPr>
        <w:t>上光纤压板和光纤夹具，要根据光纤切割长度设置光纤在压板中的位置，关上防风罩，按熔接键就可以自动完成熔接，在熔接机显示屏上会显示估算的损耗值。</w:t>
      </w:r>
    </w:p>
    <w:p w14:paraId="77FE6B1D" w14:textId="38C6F4FF" w:rsidR="005A322F" w:rsidRDefault="005A322F" w:rsidP="005A322F">
      <w:pPr>
        <w:jc w:val="both"/>
      </w:pPr>
      <w:r>
        <w:t>8</w:t>
      </w:r>
      <w:r>
        <w:rPr>
          <w:rFonts w:hint="eastAsia"/>
        </w:rPr>
        <w:t>）光纤用熔接机加热炉加热。</w:t>
      </w:r>
    </w:p>
    <w:p w14:paraId="3EF2D263" w14:textId="1174345E" w:rsidR="005A322F" w:rsidRDefault="005A322F" w:rsidP="005A322F">
      <w:pPr>
        <w:jc w:val="both"/>
      </w:pPr>
      <w:r>
        <w:t>9</w:t>
      </w:r>
      <w:r>
        <w:rPr>
          <w:rFonts w:hint="eastAsia"/>
        </w:rPr>
        <w:t>）盘</w:t>
      </w:r>
      <w:proofErr w:type="gramStart"/>
      <w:r>
        <w:rPr>
          <w:rFonts w:hint="eastAsia"/>
        </w:rPr>
        <w:t>纤</w:t>
      </w:r>
      <w:proofErr w:type="gramEnd"/>
      <w:r>
        <w:rPr>
          <w:rFonts w:hint="eastAsia"/>
        </w:rPr>
        <w:t>并固定。科学的盘</w:t>
      </w:r>
      <w:proofErr w:type="gramStart"/>
      <w:r>
        <w:rPr>
          <w:rFonts w:hint="eastAsia"/>
        </w:rPr>
        <w:t>纤</w:t>
      </w:r>
      <w:proofErr w:type="gramEnd"/>
      <w:r>
        <w:rPr>
          <w:rFonts w:hint="eastAsia"/>
        </w:rPr>
        <w:t>方法可以使光纤布局合理、附加损耗小，经得住时间和恶劣环境得考验，可以避免因积压造成得断</w:t>
      </w:r>
      <w:proofErr w:type="gramStart"/>
      <w:r>
        <w:rPr>
          <w:rFonts w:hint="eastAsia"/>
        </w:rPr>
        <w:t>纤</w:t>
      </w:r>
      <w:proofErr w:type="gramEnd"/>
      <w:r>
        <w:rPr>
          <w:rFonts w:hint="eastAsia"/>
        </w:rPr>
        <w:t>现象。在盘</w:t>
      </w:r>
      <w:proofErr w:type="gramStart"/>
      <w:r>
        <w:rPr>
          <w:rFonts w:hint="eastAsia"/>
        </w:rPr>
        <w:t>纤</w:t>
      </w:r>
      <w:proofErr w:type="gramEnd"/>
      <w:r>
        <w:rPr>
          <w:rFonts w:hint="eastAsia"/>
        </w:rPr>
        <w:t>时，盘</w:t>
      </w:r>
      <w:proofErr w:type="gramStart"/>
      <w:r>
        <w:rPr>
          <w:rFonts w:hint="eastAsia"/>
        </w:rPr>
        <w:t>纤</w:t>
      </w:r>
      <w:proofErr w:type="gramEnd"/>
      <w:r>
        <w:rPr>
          <w:rFonts w:hint="eastAsia"/>
        </w:rPr>
        <w:t>得半径越大，弧度越</w:t>
      </w:r>
      <w:proofErr w:type="gramStart"/>
      <w:r>
        <w:rPr>
          <w:rFonts w:hint="eastAsia"/>
        </w:rPr>
        <w:t>大整个</w:t>
      </w:r>
      <w:proofErr w:type="gramEnd"/>
      <w:r>
        <w:rPr>
          <w:rFonts w:hint="eastAsia"/>
        </w:rPr>
        <w:t>线路的损耗就越小。所以，一定要保持一定半径，使激光在纤芯中传输时，避免产生一些不必要的损耗。</w:t>
      </w:r>
    </w:p>
    <w:p w14:paraId="4D3CD959" w14:textId="0F120B5D" w:rsidR="00533395" w:rsidRDefault="005A322F" w:rsidP="00533395">
      <w:pPr>
        <w:jc w:val="both"/>
      </w:pPr>
      <w:r>
        <w:t>10</w:t>
      </w:r>
      <w:r>
        <w:rPr>
          <w:rFonts w:hint="eastAsia"/>
        </w:rPr>
        <w:t>）密封接续盒。接续</w:t>
      </w:r>
      <w:proofErr w:type="gramStart"/>
      <w:r>
        <w:rPr>
          <w:rFonts w:hint="eastAsia"/>
        </w:rPr>
        <w:t>盒一定</w:t>
      </w:r>
      <w:proofErr w:type="gramEnd"/>
      <w:r>
        <w:rPr>
          <w:rFonts w:hint="eastAsia"/>
        </w:rPr>
        <w:t>要密封好。如果，接续盒进水，由于光纤以及光纤熔接点长期浸泡在水中，可能会导致光纤衰减增大。</w:t>
      </w:r>
    </w:p>
    <w:p w14:paraId="4D7608E2" w14:textId="424ABA50" w:rsidR="00533395" w:rsidRDefault="00533395" w:rsidP="00533395">
      <w:pPr>
        <w:pStyle w:val="5"/>
        <w:jc w:val="both"/>
      </w:pPr>
      <w:r w:rsidRPr="00533395">
        <w:rPr>
          <w:rFonts w:hint="eastAsia"/>
        </w:rPr>
        <w:lastRenderedPageBreak/>
        <w:t>光缆中继段测试</w:t>
      </w:r>
    </w:p>
    <w:p w14:paraId="00947593" w14:textId="6902C9B6" w:rsidR="00533395" w:rsidRPr="00533395" w:rsidRDefault="00533395" w:rsidP="00533395">
      <w:pPr>
        <w:ind w:firstLine="482"/>
        <w:rPr>
          <w:b/>
          <w:bCs/>
        </w:rPr>
      </w:pPr>
      <w:r w:rsidRPr="00533395">
        <w:rPr>
          <w:rFonts w:hint="eastAsia"/>
          <w:b/>
          <w:bCs/>
        </w:rPr>
        <w:t>光纤特性测试</w:t>
      </w:r>
    </w:p>
    <w:p w14:paraId="5A6F4A43" w14:textId="77777777" w:rsidR="00533395" w:rsidRDefault="00533395" w:rsidP="00533395">
      <w:r>
        <w:rPr>
          <w:rFonts w:hint="eastAsia"/>
        </w:rPr>
        <w:t>1</w:t>
      </w:r>
      <w:r>
        <w:rPr>
          <w:rFonts w:hint="eastAsia"/>
        </w:rPr>
        <w:t>）光纤特性测试的内容应包括：</w:t>
      </w:r>
    </w:p>
    <w:p w14:paraId="7A80DF94" w14:textId="77777777" w:rsidR="00533395" w:rsidRDefault="00533395" w:rsidP="00533395">
      <w:r>
        <w:rPr>
          <w:rFonts w:hint="eastAsia"/>
        </w:rPr>
        <w:t>①光纤线路衰减；</w:t>
      </w:r>
    </w:p>
    <w:p w14:paraId="3D0E2401" w14:textId="77777777" w:rsidR="00533395" w:rsidRDefault="00533395" w:rsidP="00533395">
      <w:r>
        <w:rPr>
          <w:rFonts w:hint="eastAsia"/>
        </w:rPr>
        <w:t>②光纤后向散射信号曲线。</w:t>
      </w:r>
    </w:p>
    <w:p w14:paraId="62882249" w14:textId="77777777" w:rsidR="00533395" w:rsidRDefault="00533395" w:rsidP="00533395">
      <w:r>
        <w:rPr>
          <w:rFonts w:hint="eastAsia"/>
        </w:rPr>
        <w:t>2</w:t>
      </w:r>
      <w:r>
        <w:rPr>
          <w:rFonts w:hint="eastAsia"/>
        </w:rPr>
        <w:t>）测量和测试结果应符合以下要求：</w:t>
      </w:r>
    </w:p>
    <w:p w14:paraId="1B984840" w14:textId="77777777" w:rsidR="00533395" w:rsidRDefault="00533395" w:rsidP="00533395">
      <w:r>
        <w:rPr>
          <w:rFonts w:hint="eastAsia"/>
        </w:rPr>
        <w:t>①单模光纤要求在单一模式状态下测量；</w:t>
      </w:r>
    </w:p>
    <w:p w14:paraId="3C189126" w14:textId="77777777" w:rsidR="00533395" w:rsidRDefault="00533395" w:rsidP="00533395">
      <w:r>
        <w:rPr>
          <w:rFonts w:hint="eastAsia"/>
        </w:rPr>
        <w:t>②光纤衰减测量应取双向测量的平均值；</w:t>
      </w:r>
    </w:p>
    <w:p w14:paraId="158526BD" w14:textId="77777777" w:rsidR="00533395" w:rsidRDefault="00533395" w:rsidP="00533395">
      <w:r>
        <w:rPr>
          <w:rFonts w:hint="eastAsia"/>
        </w:rPr>
        <w:t>③测量的光纤衰减平均值必须符合设计规定的指标，</w:t>
      </w:r>
      <w:r>
        <w:rPr>
          <w:rFonts w:hint="eastAsia"/>
        </w:rPr>
        <w:t xml:space="preserve">1310nm </w:t>
      </w:r>
      <w:r>
        <w:rPr>
          <w:rFonts w:hint="eastAsia"/>
        </w:rPr>
        <w:t>工作波长，光</w:t>
      </w:r>
    </w:p>
    <w:p w14:paraId="302BE286" w14:textId="77777777" w:rsidR="00533395" w:rsidRDefault="00533395" w:rsidP="00533395">
      <w:proofErr w:type="gramStart"/>
      <w:r>
        <w:rPr>
          <w:rFonts w:hint="eastAsia"/>
        </w:rPr>
        <w:t>纤</w:t>
      </w:r>
      <w:proofErr w:type="gramEnd"/>
      <w:r>
        <w:rPr>
          <w:rFonts w:hint="eastAsia"/>
        </w:rPr>
        <w:t>衰减应≤</w:t>
      </w:r>
      <w:r>
        <w:rPr>
          <w:rFonts w:hint="eastAsia"/>
        </w:rPr>
        <w:t>0.36db/km</w:t>
      </w:r>
      <w:r>
        <w:rPr>
          <w:rFonts w:hint="eastAsia"/>
        </w:rPr>
        <w:t>；</w:t>
      </w:r>
      <w:r>
        <w:rPr>
          <w:rFonts w:hint="eastAsia"/>
        </w:rPr>
        <w:t xml:space="preserve">1550nm </w:t>
      </w:r>
      <w:r>
        <w:rPr>
          <w:rFonts w:hint="eastAsia"/>
        </w:rPr>
        <w:t>工作波长，光纤衰减应≤</w:t>
      </w:r>
      <w:r>
        <w:rPr>
          <w:rFonts w:hint="eastAsia"/>
        </w:rPr>
        <w:t>0.22db/km</w:t>
      </w:r>
      <w:r>
        <w:rPr>
          <w:rFonts w:hint="eastAsia"/>
        </w:rPr>
        <w:t>；</w:t>
      </w:r>
    </w:p>
    <w:p w14:paraId="1E9DFB8F" w14:textId="77777777" w:rsidR="00533395" w:rsidRDefault="00533395" w:rsidP="00533395">
      <w:r>
        <w:rPr>
          <w:rFonts w:hint="eastAsia"/>
        </w:rPr>
        <w:t>④测量结果应做详细记录，并填入规定的表格中。</w:t>
      </w:r>
    </w:p>
    <w:p w14:paraId="2DC85E5D" w14:textId="2B01349E" w:rsidR="00533395" w:rsidRPr="00533395" w:rsidRDefault="00533395" w:rsidP="00533395">
      <w:pPr>
        <w:ind w:firstLine="482"/>
        <w:rPr>
          <w:b/>
          <w:bCs/>
        </w:rPr>
      </w:pPr>
      <w:r w:rsidRPr="00533395">
        <w:rPr>
          <w:rFonts w:hint="eastAsia"/>
          <w:b/>
          <w:bCs/>
        </w:rPr>
        <w:t>中继段光纤后向散射信号曲线应符合下列要求：</w:t>
      </w:r>
    </w:p>
    <w:p w14:paraId="7AD8DF36" w14:textId="77777777" w:rsidR="00533395" w:rsidRDefault="00533395" w:rsidP="00533395">
      <w:r>
        <w:rPr>
          <w:rFonts w:hint="eastAsia"/>
        </w:rPr>
        <w:t>1</w:t>
      </w:r>
      <w:r>
        <w:rPr>
          <w:rFonts w:hint="eastAsia"/>
        </w:rPr>
        <w:t>）信号曲线无异常；</w:t>
      </w:r>
    </w:p>
    <w:p w14:paraId="47DA6C7F" w14:textId="6CF81B1E" w:rsidR="00533395" w:rsidRPr="00533395" w:rsidRDefault="00533395" w:rsidP="00533395">
      <w:r>
        <w:rPr>
          <w:rFonts w:hint="eastAsia"/>
        </w:rPr>
        <w:t>2</w:t>
      </w:r>
      <w:r>
        <w:rPr>
          <w:rFonts w:hint="eastAsia"/>
        </w:rPr>
        <w:t>）全程信号曲线打印记录。</w:t>
      </w:r>
    </w:p>
    <w:p w14:paraId="126B9DBF" w14:textId="77777777" w:rsidR="00AA0DDA" w:rsidRDefault="0051300C" w:rsidP="00536DC0">
      <w:pPr>
        <w:pStyle w:val="2"/>
        <w:jc w:val="both"/>
      </w:pPr>
      <w:bookmarkStart w:id="11" w:name="_Toc105509772"/>
      <w:r>
        <w:rPr>
          <w:rFonts w:hint="eastAsia"/>
        </w:rPr>
        <w:t>施工的重点和难点</w:t>
      </w:r>
      <w:r w:rsidR="00AA0DDA">
        <w:rPr>
          <w:rFonts w:hint="eastAsia"/>
        </w:rPr>
        <w:t>分析</w:t>
      </w:r>
      <w:bookmarkEnd w:id="11"/>
    </w:p>
    <w:p w14:paraId="12F8E663" w14:textId="6C095AE5" w:rsidR="00674A4F" w:rsidRDefault="00674A4F" w:rsidP="00674A4F">
      <w:pPr>
        <w:pStyle w:val="3"/>
      </w:pPr>
      <w:bookmarkStart w:id="12" w:name="_Toc105509773"/>
      <w:r>
        <w:rPr>
          <w:rFonts w:hint="eastAsia"/>
        </w:rPr>
        <w:t>地下管线及其他地上地下设施的保护加固措施</w:t>
      </w:r>
      <w:bookmarkEnd w:id="12"/>
    </w:p>
    <w:p w14:paraId="71AB0E26" w14:textId="66609F2E" w:rsidR="00674A4F" w:rsidRDefault="00674A4F" w:rsidP="00674A4F">
      <w:pPr>
        <w:pStyle w:val="4"/>
      </w:pPr>
      <w:r>
        <w:rPr>
          <w:rFonts w:hint="eastAsia"/>
        </w:rPr>
        <w:t>调查分析首先在工程施工前，加强对施工区域管线的调查工作，将工作做在前面，防范于未然</w:t>
      </w:r>
    </w:p>
    <w:p w14:paraId="4A4AABC2" w14:textId="0F3DB7B4" w:rsidR="00674A4F" w:rsidRDefault="00674A4F" w:rsidP="00BF23DD">
      <w:pPr>
        <w:pStyle w:val="af9"/>
        <w:numPr>
          <w:ilvl w:val="0"/>
          <w:numId w:val="22"/>
        </w:numPr>
        <w:ind w:firstLineChars="0"/>
        <w:jc w:val="both"/>
      </w:pPr>
      <w:r>
        <w:rPr>
          <w:rFonts w:hint="eastAsia"/>
        </w:rPr>
        <w:t>从技术上引起重视：项目部技术负责人在制定施工组织设计方案时，首先从现状管线保护角度考虑方案的可操作性和安全性，从方案上保证管线无事。</w:t>
      </w:r>
      <w:r>
        <w:rPr>
          <w:rFonts w:hint="eastAsia"/>
        </w:rPr>
        <w:t xml:space="preserve"> </w:t>
      </w:r>
    </w:p>
    <w:p w14:paraId="2DAC174E" w14:textId="15777E07" w:rsidR="00674A4F" w:rsidRDefault="00674A4F" w:rsidP="00BF23DD">
      <w:pPr>
        <w:pStyle w:val="af9"/>
        <w:numPr>
          <w:ilvl w:val="0"/>
          <w:numId w:val="22"/>
        </w:numPr>
        <w:ind w:firstLineChars="0"/>
        <w:jc w:val="both"/>
      </w:pPr>
      <w:r>
        <w:rPr>
          <w:rFonts w:hint="eastAsia"/>
        </w:rPr>
        <w:t>从施工过程引起重视：在施工前，首先根据施工图，摸清各管线的管位和走向，对明确的管线按</w:t>
      </w:r>
      <w:r>
        <w:rPr>
          <w:rFonts w:hint="eastAsia"/>
        </w:rPr>
        <w:t>20m</w:t>
      </w:r>
      <w:r>
        <w:rPr>
          <w:rFonts w:hint="eastAsia"/>
        </w:rPr>
        <w:t>距离打一样洞，确认其埋深和走向，在管线转角处，</w:t>
      </w:r>
      <w:proofErr w:type="gramStart"/>
      <w:r>
        <w:rPr>
          <w:rFonts w:hint="eastAsia"/>
        </w:rPr>
        <w:t>须找到</w:t>
      </w:r>
      <w:proofErr w:type="gramEnd"/>
      <w:r>
        <w:rPr>
          <w:rFonts w:hint="eastAsia"/>
        </w:rPr>
        <w:t>转角位置，明确角度变化后管线保护员、施工员随时监测，并指挥操作。在整个开挖过程中，各岗位均要人到位，严禁擅自离岗。挖掘机驾驶员须有较高的业务水平，并有良好的配合意识，能坚决服从指挥。</w:t>
      </w:r>
      <w:r>
        <w:rPr>
          <w:rFonts w:hint="eastAsia"/>
        </w:rPr>
        <w:t xml:space="preserve"> </w:t>
      </w:r>
    </w:p>
    <w:p w14:paraId="3E06DF68" w14:textId="48BE936E" w:rsidR="00674A4F" w:rsidRDefault="00674A4F" w:rsidP="00BF23DD">
      <w:pPr>
        <w:pStyle w:val="af9"/>
        <w:numPr>
          <w:ilvl w:val="0"/>
          <w:numId w:val="22"/>
        </w:numPr>
        <w:ind w:firstLineChars="0"/>
        <w:jc w:val="both"/>
      </w:pPr>
      <w:r>
        <w:rPr>
          <w:rFonts w:hint="eastAsia"/>
        </w:rPr>
        <w:t>如在施工路段有现状管线，则根据不同的管线性质，各管道材料情况，分别采取行之有效的保护措施，确保管线安全无事故。</w:t>
      </w:r>
      <w:r>
        <w:rPr>
          <w:rFonts w:hint="eastAsia"/>
        </w:rPr>
        <w:t xml:space="preserve"> </w:t>
      </w:r>
    </w:p>
    <w:p w14:paraId="28B56AFB" w14:textId="614BFE1D" w:rsidR="00674A4F" w:rsidRDefault="00674A4F" w:rsidP="00674A4F">
      <w:pPr>
        <w:pStyle w:val="4"/>
      </w:pPr>
      <w:r>
        <w:rPr>
          <w:rFonts w:hint="eastAsia"/>
        </w:rPr>
        <w:lastRenderedPageBreak/>
        <w:t>保护措施</w:t>
      </w:r>
      <w:r>
        <w:rPr>
          <w:rFonts w:hint="eastAsia"/>
        </w:rPr>
        <w:t xml:space="preserve"> </w:t>
      </w:r>
    </w:p>
    <w:p w14:paraId="52D5DCA0" w14:textId="5FA4CF6C" w:rsidR="00674A4F" w:rsidRDefault="00674A4F" w:rsidP="00BF23DD">
      <w:pPr>
        <w:pStyle w:val="af9"/>
        <w:numPr>
          <w:ilvl w:val="1"/>
          <w:numId w:val="23"/>
        </w:numPr>
        <w:ind w:firstLineChars="0"/>
        <w:jc w:val="both"/>
      </w:pPr>
      <w:r>
        <w:rPr>
          <w:rFonts w:hint="eastAsia"/>
        </w:rPr>
        <w:t>详细阅读、掌握设计、建设单位提供的地下管道图纸资料，并在工程实例实施前召开各管线单位施工配合会议，收集管线资料。对影响施工和受施工影响的地下管线开挖必要的样洞（</w:t>
      </w:r>
      <w:proofErr w:type="gramStart"/>
      <w:r>
        <w:rPr>
          <w:rFonts w:hint="eastAsia"/>
        </w:rPr>
        <w:t>开挖样洞时</w:t>
      </w:r>
      <w:proofErr w:type="gramEnd"/>
      <w:r>
        <w:rPr>
          <w:rFonts w:hint="eastAsia"/>
        </w:rPr>
        <w:t>通知管线单位监护人员到场），核对弄清地下管线的确切情况，做好记录。</w:t>
      </w:r>
      <w:r>
        <w:rPr>
          <w:rFonts w:hint="eastAsia"/>
        </w:rPr>
        <w:t xml:space="preserve"> </w:t>
      </w:r>
    </w:p>
    <w:p w14:paraId="717DBDDD" w14:textId="3D61CA98" w:rsidR="00674A4F" w:rsidRDefault="00674A4F" w:rsidP="00BF23DD">
      <w:pPr>
        <w:pStyle w:val="af9"/>
        <w:numPr>
          <w:ilvl w:val="1"/>
          <w:numId w:val="23"/>
        </w:numPr>
        <w:ind w:firstLineChars="0"/>
        <w:jc w:val="both"/>
      </w:pPr>
      <w:r>
        <w:rPr>
          <w:rFonts w:hint="eastAsia"/>
        </w:rPr>
        <w:t>工程施工前，向有关单位提出监护的局面申请，办妥“地下管线监护交底卡”手续。</w:t>
      </w:r>
      <w:r>
        <w:rPr>
          <w:rFonts w:hint="eastAsia"/>
        </w:rPr>
        <w:t xml:space="preserve"> </w:t>
      </w:r>
    </w:p>
    <w:p w14:paraId="7FE9BC05" w14:textId="65AABE79" w:rsidR="00674A4F" w:rsidRDefault="00674A4F" w:rsidP="00BF23DD">
      <w:pPr>
        <w:pStyle w:val="af9"/>
        <w:numPr>
          <w:ilvl w:val="1"/>
          <w:numId w:val="23"/>
        </w:numPr>
        <w:ind w:firstLineChars="0"/>
        <w:jc w:val="both"/>
      </w:pPr>
      <w:r>
        <w:rPr>
          <w:rFonts w:hint="eastAsia"/>
        </w:rPr>
        <w:t>施工现场地下管线的详细情况和制定管线保护措施向项目经理、现场技术负责人、施工员、班组长和操作工作安全交底，随即填写“管线交底”，并建立“保护地下管线责任制”明确各级人员的责任。</w:t>
      </w:r>
      <w:r>
        <w:rPr>
          <w:rFonts w:hint="eastAsia"/>
        </w:rPr>
        <w:t xml:space="preserve"> </w:t>
      </w:r>
    </w:p>
    <w:p w14:paraId="44DF0C05" w14:textId="5F0811A0" w:rsidR="00674A4F" w:rsidRDefault="00674A4F" w:rsidP="00BF23DD">
      <w:pPr>
        <w:pStyle w:val="af9"/>
        <w:numPr>
          <w:ilvl w:val="1"/>
          <w:numId w:val="23"/>
        </w:numPr>
        <w:ind w:firstLineChars="0"/>
        <w:jc w:val="both"/>
      </w:pPr>
      <w:r>
        <w:rPr>
          <w:rFonts w:hint="eastAsia"/>
        </w:rPr>
        <w:t>落实保护地下管线的组织措施，公司委派管线保护专职人员负责本工程地下管线的监护和保护工程。施工队和各班组兼职管线保护人，组织地下管线监护体系，严格按照公司审定批准的施工组织和经管</w:t>
      </w:r>
      <w:proofErr w:type="gramStart"/>
      <w:r>
        <w:rPr>
          <w:rFonts w:hint="eastAsia"/>
        </w:rPr>
        <w:t>线单位</w:t>
      </w:r>
      <w:proofErr w:type="gramEnd"/>
      <w:r>
        <w:rPr>
          <w:rFonts w:hint="eastAsia"/>
        </w:rPr>
        <w:t>认定的保护地下管线技术措施要求落实到现场，并设置必要的管线安全标志牌，悬挂“地下管线无事故表”和保护地下管线安全的“十不准”。</w:t>
      </w:r>
      <w:r>
        <w:rPr>
          <w:rFonts w:hint="eastAsia"/>
        </w:rPr>
        <w:t xml:space="preserve"> </w:t>
      </w:r>
    </w:p>
    <w:p w14:paraId="16AF71FC" w14:textId="3B607B26" w:rsidR="00674A4F" w:rsidRDefault="00674A4F" w:rsidP="00674A4F">
      <w:pPr>
        <w:pStyle w:val="4"/>
      </w:pPr>
      <w:r>
        <w:rPr>
          <w:rFonts w:hint="eastAsia"/>
        </w:rPr>
        <w:t>地下管线及地上地下设施的加固措施</w:t>
      </w:r>
      <w:r>
        <w:rPr>
          <w:rFonts w:hint="eastAsia"/>
        </w:rPr>
        <w:t xml:space="preserve"> </w:t>
      </w:r>
    </w:p>
    <w:p w14:paraId="63B49901" w14:textId="77777777" w:rsidR="00674A4F" w:rsidRDefault="00674A4F" w:rsidP="004E7888">
      <w:pPr>
        <w:jc w:val="both"/>
      </w:pPr>
      <w:r>
        <w:rPr>
          <w:rFonts w:hint="eastAsia"/>
        </w:rPr>
        <w:t>基坑或土方施工前向业主及有关部门索要有关资料，尽可能多地了解地下设施管线分布情况，以便提前做好相关准备。</w:t>
      </w:r>
      <w:r>
        <w:rPr>
          <w:rFonts w:hint="eastAsia"/>
        </w:rPr>
        <w:t xml:space="preserve"> </w:t>
      </w:r>
    </w:p>
    <w:p w14:paraId="225E9EA5" w14:textId="77777777" w:rsidR="00674A4F" w:rsidRDefault="00674A4F" w:rsidP="004E7888">
      <w:pPr>
        <w:jc w:val="both"/>
      </w:pPr>
      <w:r>
        <w:rPr>
          <w:rFonts w:hint="eastAsia"/>
        </w:rPr>
        <w:t>在敷设有地下管线、电缆的地段进行土方施工时，应事先取得有关管理部门的书面同意，施工时应采取措施，以防止破坏管线造成严重事故。施工时尽量避开或尽量将其移走，无法避免的施工时安排专人监控，禁止施工机械直接触碰，并及时采取措施加固或防护。</w:t>
      </w:r>
      <w:r>
        <w:rPr>
          <w:rFonts w:hint="eastAsia"/>
        </w:rPr>
        <w:t xml:space="preserve"> </w:t>
      </w:r>
    </w:p>
    <w:p w14:paraId="22F8ED45" w14:textId="77777777" w:rsidR="00674A4F" w:rsidRDefault="00674A4F" w:rsidP="004E7888">
      <w:pPr>
        <w:jc w:val="both"/>
      </w:pPr>
      <w:r>
        <w:rPr>
          <w:rFonts w:hint="eastAsia"/>
        </w:rPr>
        <w:t>对地上架空线路等设施，采取设置警戒标志或搭设防护棚防护。土方开挖应防止临近已有建筑物或构筑物、道路、管线等发生下沉和变形，必要时应与设计单位或建设单位协调采取保护措施，并在施工中进行沉降或位移观测。</w:t>
      </w:r>
      <w:r>
        <w:rPr>
          <w:rFonts w:hint="eastAsia"/>
        </w:rPr>
        <w:t xml:space="preserve"> </w:t>
      </w:r>
    </w:p>
    <w:p w14:paraId="42B334ED" w14:textId="77777777" w:rsidR="00674A4F" w:rsidRDefault="00674A4F" w:rsidP="004E7888">
      <w:pPr>
        <w:jc w:val="both"/>
      </w:pPr>
      <w:r>
        <w:rPr>
          <w:rFonts w:hint="eastAsia"/>
        </w:rPr>
        <w:t>施工中如发现有文物或古墓等，应妥善保护，并应及时报告当地有关部门处理后方可继续施工，如发现有测量处的永久性标桩或地质、地质部门设置的长期观测点等，应价以保护。</w:t>
      </w:r>
      <w:r>
        <w:rPr>
          <w:rFonts w:hint="eastAsia"/>
        </w:rPr>
        <w:t xml:space="preserve"> </w:t>
      </w:r>
    </w:p>
    <w:p w14:paraId="70023F29" w14:textId="7F6127C2" w:rsidR="00674A4F" w:rsidRDefault="00674A4F" w:rsidP="00674A4F">
      <w:pPr>
        <w:pStyle w:val="4"/>
      </w:pPr>
      <w:r>
        <w:rPr>
          <w:rFonts w:hint="eastAsia"/>
        </w:rPr>
        <w:lastRenderedPageBreak/>
        <w:t>地下管线加固</w:t>
      </w:r>
      <w:r>
        <w:rPr>
          <w:rFonts w:hint="eastAsia"/>
        </w:rPr>
        <w:t xml:space="preserve"> </w:t>
      </w:r>
    </w:p>
    <w:p w14:paraId="213E0AA6" w14:textId="77777777" w:rsidR="00674A4F" w:rsidRDefault="00674A4F" w:rsidP="004E7888">
      <w:pPr>
        <w:jc w:val="both"/>
      </w:pPr>
      <w:r>
        <w:rPr>
          <w:rFonts w:hint="eastAsia"/>
        </w:rPr>
        <w:t>目前无现场地下情况详细资料，在施工准备期间，须查清地下有无管线及管线位置、埋深、用途等，需改道的应报请有关部门改道，不能改道而有在施工影响范围内的管线，须采取加固和保护设施，以确保安全。</w:t>
      </w:r>
    </w:p>
    <w:p w14:paraId="642B346E" w14:textId="4D3F3E34" w:rsidR="00674A4F" w:rsidRDefault="00674A4F" w:rsidP="00674A4F">
      <w:pPr>
        <w:pStyle w:val="4"/>
      </w:pPr>
      <w:r>
        <w:rPr>
          <w:rFonts w:hint="eastAsia"/>
        </w:rPr>
        <w:t>其他设施防护</w:t>
      </w:r>
    </w:p>
    <w:p w14:paraId="68874DA7" w14:textId="77777777" w:rsidR="00674A4F" w:rsidRDefault="00674A4F" w:rsidP="004E7888">
      <w:pPr>
        <w:jc w:val="both"/>
      </w:pPr>
      <w:r>
        <w:rPr>
          <w:rFonts w:hint="eastAsia"/>
        </w:rPr>
        <w:t>本工程施工现场场地在办公室楼内，安全防护主要是施工场地内的安全防护。为确保安全，施工现场砌围墙进行封闭式管理，设专职门卫站岗值勤，工作人员挂牌上岗，</w:t>
      </w:r>
      <w:proofErr w:type="gramStart"/>
      <w:r>
        <w:rPr>
          <w:rFonts w:hint="eastAsia"/>
        </w:rPr>
        <w:t>杜绝非</w:t>
      </w:r>
      <w:proofErr w:type="gramEnd"/>
      <w:r>
        <w:rPr>
          <w:rFonts w:hint="eastAsia"/>
        </w:rPr>
        <w:t>施工人员进入现场，防止非施工人员进入现场后因缺少施工安全防护经验而发生危险，外架满挂安全网及彩条布作全封闭施工，防止坠物伤人和减少粉尘污染。</w:t>
      </w:r>
      <w:r>
        <w:rPr>
          <w:rFonts w:hint="eastAsia"/>
        </w:rPr>
        <w:t xml:space="preserve"> </w:t>
      </w:r>
    </w:p>
    <w:p w14:paraId="29BAFCE0" w14:textId="77777777" w:rsidR="00674A4F" w:rsidRDefault="00674A4F" w:rsidP="004E7888">
      <w:pPr>
        <w:jc w:val="both"/>
      </w:pPr>
      <w:r>
        <w:rPr>
          <w:rFonts w:hint="eastAsia"/>
        </w:rPr>
        <w:t>工地出入口处通道设安全防护棚，并悬挂明显标志。</w:t>
      </w:r>
    </w:p>
    <w:p w14:paraId="0583E4DC" w14:textId="5B001908" w:rsidR="00674A4F" w:rsidRDefault="00674A4F" w:rsidP="00674A4F">
      <w:pPr>
        <w:pStyle w:val="3"/>
      </w:pPr>
      <w:bookmarkStart w:id="13" w:name="_Toc105509774"/>
      <w:r>
        <w:rPr>
          <w:rFonts w:hint="eastAsia"/>
        </w:rPr>
        <w:t>施工过程成品、半成品保护措施</w:t>
      </w:r>
      <w:bookmarkEnd w:id="13"/>
    </w:p>
    <w:p w14:paraId="2FEF8A57" w14:textId="00071A8C" w:rsidR="00674A4F" w:rsidRDefault="00674A4F" w:rsidP="00674A4F">
      <w:pPr>
        <w:pStyle w:val="4"/>
      </w:pPr>
      <w:r>
        <w:rPr>
          <w:rFonts w:hint="eastAsia"/>
        </w:rPr>
        <w:t>成品、半成品保护制度</w:t>
      </w:r>
    </w:p>
    <w:p w14:paraId="139AEAD9" w14:textId="5646DB3B" w:rsidR="00674A4F" w:rsidRDefault="00674A4F" w:rsidP="00BF23DD">
      <w:pPr>
        <w:pStyle w:val="af9"/>
        <w:numPr>
          <w:ilvl w:val="0"/>
          <w:numId w:val="24"/>
        </w:numPr>
        <w:ind w:firstLineChars="0"/>
        <w:jc w:val="both"/>
      </w:pPr>
      <w:r>
        <w:rPr>
          <w:rFonts w:hint="eastAsia"/>
        </w:rPr>
        <w:t>严格遵守建设单位对已完工程保护的各项管理规定，加强对职工的教育，提高对已完工程的保护意识，对已完成</w:t>
      </w:r>
      <w:proofErr w:type="gramStart"/>
      <w:r>
        <w:rPr>
          <w:rFonts w:hint="eastAsia"/>
        </w:rPr>
        <w:t>品工程</w:t>
      </w:r>
      <w:proofErr w:type="gramEnd"/>
      <w:r>
        <w:rPr>
          <w:rFonts w:hint="eastAsia"/>
        </w:rPr>
        <w:t>或半成品工程不得随意启用或使用。</w:t>
      </w:r>
    </w:p>
    <w:p w14:paraId="393045FF" w14:textId="37E2B953" w:rsidR="00674A4F" w:rsidRDefault="00674A4F" w:rsidP="00BF23DD">
      <w:pPr>
        <w:pStyle w:val="af9"/>
        <w:numPr>
          <w:ilvl w:val="0"/>
          <w:numId w:val="24"/>
        </w:numPr>
        <w:ind w:firstLineChars="0"/>
        <w:jc w:val="both"/>
      </w:pPr>
      <w:r>
        <w:rPr>
          <w:rFonts w:hint="eastAsia"/>
        </w:rPr>
        <w:t>成立成品工程维护小组，设置专门人员对成品或半成品工程进行维护和保管，为创优质工程打下坚实的基础。</w:t>
      </w:r>
    </w:p>
    <w:p w14:paraId="0BFA2633" w14:textId="55B7DEDA" w:rsidR="00674A4F" w:rsidRDefault="00674A4F" w:rsidP="00BF23DD">
      <w:pPr>
        <w:pStyle w:val="af9"/>
        <w:numPr>
          <w:ilvl w:val="0"/>
          <w:numId w:val="24"/>
        </w:numPr>
        <w:ind w:firstLineChars="0"/>
        <w:jc w:val="both"/>
      </w:pPr>
      <w:r>
        <w:rPr>
          <w:rFonts w:hint="eastAsia"/>
        </w:rPr>
        <w:t>对已完工程设置明显标志，防止施工过程或其他活动造成意外损害或破坏。</w:t>
      </w:r>
    </w:p>
    <w:p w14:paraId="16982ED9" w14:textId="344AAD10" w:rsidR="00674A4F" w:rsidRDefault="00674A4F" w:rsidP="00BF23DD">
      <w:pPr>
        <w:pStyle w:val="af9"/>
        <w:numPr>
          <w:ilvl w:val="0"/>
          <w:numId w:val="24"/>
        </w:numPr>
        <w:ind w:firstLineChars="0"/>
        <w:jc w:val="both"/>
      </w:pPr>
      <w:proofErr w:type="gramStart"/>
      <w:r>
        <w:rPr>
          <w:rFonts w:hint="eastAsia"/>
        </w:rPr>
        <w:t>维护组</w:t>
      </w:r>
      <w:proofErr w:type="gramEnd"/>
      <w:r>
        <w:rPr>
          <w:rFonts w:hint="eastAsia"/>
        </w:rPr>
        <w:t>对工程实行巡逻制度，并对维护情况做好记录，如发现损坏或丢失，追究有关人员的责任，并书面报告主管生产的负责人，及时组织有关人员修复，修复不了的，及时报告建设单位进行处理。</w:t>
      </w:r>
    </w:p>
    <w:p w14:paraId="6749F6C6" w14:textId="48D65469" w:rsidR="00674A4F" w:rsidRDefault="00674A4F" w:rsidP="00BF23DD">
      <w:pPr>
        <w:pStyle w:val="af9"/>
        <w:numPr>
          <w:ilvl w:val="0"/>
          <w:numId w:val="24"/>
        </w:numPr>
        <w:ind w:firstLineChars="0"/>
        <w:jc w:val="both"/>
      </w:pPr>
      <w:r>
        <w:rPr>
          <w:rFonts w:hint="eastAsia"/>
        </w:rPr>
        <w:t>对当地群众进行爱护国家财产的宣传教育，增强法制观念，与他们建立良好关系，相互配合，做好对成品及半成品工程或设备的保护工作。</w:t>
      </w:r>
    </w:p>
    <w:p w14:paraId="1B8CEFC3" w14:textId="109038CC" w:rsidR="00674A4F" w:rsidRDefault="00674A4F" w:rsidP="00BF23DD">
      <w:pPr>
        <w:pStyle w:val="af9"/>
        <w:numPr>
          <w:ilvl w:val="0"/>
          <w:numId w:val="24"/>
        </w:numPr>
        <w:ind w:firstLineChars="0"/>
        <w:jc w:val="both"/>
      </w:pPr>
      <w:r>
        <w:rPr>
          <w:rFonts w:hint="eastAsia"/>
        </w:rPr>
        <w:t>工地治安部门加强巡视，防止人为破坏。</w:t>
      </w:r>
    </w:p>
    <w:p w14:paraId="08D6B98D" w14:textId="7FCE5ACB" w:rsidR="00674A4F" w:rsidRDefault="00674A4F" w:rsidP="00BF23DD">
      <w:pPr>
        <w:pStyle w:val="af9"/>
        <w:numPr>
          <w:ilvl w:val="0"/>
          <w:numId w:val="24"/>
        </w:numPr>
        <w:ind w:firstLineChars="0"/>
        <w:jc w:val="both"/>
      </w:pPr>
      <w:r>
        <w:rPr>
          <w:rFonts w:hint="eastAsia"/>
        </w:rPr>
        <w:t>明确成品及半成品或设备的保护责任人，针对不同设备进行定期与不定期的保养和维修。</w:t>
      </w:r>
    </w:p>
    <w:p w14:paraId="3099020F" w14:textId="55271A8B" w:rsidR="00674A4F" w:rsidRDefault="00674A4F" w:rsidP="00BF23DD">
      <w:pPr>
        <w:pStyle w:val="af9"/>
        <w:numPr>
          <w:ilvl w:val="0"/>
          <w:numId w:val="24"/>
        </w:numPr>
        <w:ind w:firstLineChars="0"/>
        <w:jc w:val="both"/>
      </w:pPr>
      <w:r>
        <w:rPr>
          <w:rFonts w:hint="eastAsia"/>
        </w:rPr>
        <w:t>对已安装的如沉降观测元件等设备填写设备</w:t>
      </w:r>
      <w:proofErr w:type="gramStart"/>
      <w:r>
        <w:rPr>
          <w:rFonts w:hint="eastAsia"/>
        </w:rPr>
        <w:t>安装台</w:t>
      </w:r>
      <w:proofErr w:type="gramEnd"/>
      <w:r>
        <w:rPr>
          <w:rFonts w:hint="eastAsia"/>
        </w:rPr>
        <w:t>帐并定期进行设备的使用状态的检测。</w:t>
      </w:r>
    </w:p>
    <w:p w14:paraId="78F0B6E3" w14:textId="31EF6C7A" w:rsidR="00674A4F" w:rsidRDefault="00674A4F" w:rsidP="00BF23DD">
      <w:pPr>
        <w:pStyle w:val="af9"/>
        <w:numPr>
          <w:ilvl w:val="0"/>
          <w:numId w:val="24"/>
        </w:numPr>
        <w:ind w:firstLineChars="0"/>
        <w:jc w:val="both"/>
      </w:pPr>
      <w:r>
        <w:rPr>
          <w:rFonts w:hint="eastAsia"/>
        </w:rPr>
        <w:lastRenderedPageBreak/>
        <w:t>工程交付时，及时与营运部门进行设备的移交，办理好移交手续。</w:t>
      </w:r>
    </w:p>
    <w:p w14:paraId="45A52092" w14:textId="0535E7B7" w:rsidR="00674A4F" w:rsidRDefault="00674A4F" w:rsidP="00674A4F">
      <w:pPr>
        <w:pStyle w:val="4"/>
      </w:pPr>
      <w:r>
        <w:rPr>
          <w:rFonts w:hint="eastAsia"/>
        </w:rPr>
        <w:t>施工过程成品、半成品保护措施</w:t>
      </w:r>
    </w:p>
    <w:p w14:paraId="13F94F12" w14:textId="48A9E97D" w:rsidR="00674A4F" w:rsidRDefault="00674A4F" w:rsidP="004E7888">
      <w:pPr>
        <w:jc w:val="both"/>
      </w:pPr>
      <w:r>
        <w:rPr>
          <w:rFonts w:hint="eastAsia"/>
        </w:rPr>
        <w:t>为使工程成品、半成品在施工过程中得到有效的保护，不致因工序交接、交叉而引起破坏，从而造成返工、浪费，特制订本规定。</w:t>
      </w:r>
    </w:p>
    <w:p w14:paraId="5E5B254D" w14:textId="70083068" w:rsidR="00674A4F" w:rsidRDefault="00674A4F" w:rsidP="00674A4F">
      <w:pPr>
        <w:pStyle w:val="3"/>
      </w:pPr>
      <w:bookmarkStart w:id="14" w:name="_Toc105509775"/>
      <w:r>
        <w:rPr>
          <w:rFonts w:hint="eastAsia"/>
        </w:rPr>
        <w:t>冬雨季施工技术措施</w:t>
      </w:r>
      <w:bookmarkEnd w:id="14"/>
    </w:p>
    <w:p w14:paraId="69B2EAEA" w14:textId="77777777" w:rsidR="00674A4F" w:rsidRDefault="00674A4F" w:rsidP="004E7888">
      <w:pPr>
        <w:jc w:val="both"/>
      </w:pPr>
      <w:r>
        <w:rPr>
          <w:rFonts w:hint="eastAsia"/>
        </w:rPr>
        <w:t>本工程可能受温度、风雨等自然因素影响，为保证工程质量，必须采取季节性技术措施。</w:t>
      </w:r>
    </w:p>
    <w:p w14:paraId="0FEAFB16" w14:textId="12B12670" w:rsidR="00674A4F" w:rsidRDefault="00674A4F" w:rsidP="00674A4F">
      <w:pPr>
        <w:pStyle w:val="4"/>
      </w:pPr>
      <w:r>
        <w:rPr>
          <w:rFonts w:hint="eastAsia"/>
        </w:rPr>
        <w:t>冬季施工技术措施</w:t>
      </w:r>
    </w:p>
    <w:p w14:paraId="44AF39EF" w14:textId="77777777" w:rsidR="00674A4F" w:rsidRDefault="00674A4F" w:rsidP="004E7888">
      <w:pPr>
        <w:jc w:val="both"/>
      </w:pPr>
      <w:r>
        <w:rPr>
          <w:rFonts w:hint="eastAsia"/>
        </w:rPr>
        <w:t>当工地昼夜平均气温（每天</w:t>
      </w:r>
      <w:r>
        <w:rPr>
          <w:rFonts w:hint="eastAsia"/>
        </w:rPr>
        <w:t>6</w:t>
      </w:r>
      <w:r>
        <w:rPr>
          <w:rFonts w:hint="eastAsia"/>
        </w:rPr>
        <w:t>、</w:t>
      </w:r>
      <w:r>
        <w:rPr>
          <w:rFonts w:hint="eastAsia"/>
        </w:rPr>
        <w:t>14</w:t>
      </w:r>
      <w:r>
        <w:rPr>
          <w:rFonts w:hint="eastAsia"/>
        </w:rPr>
        <w:t>、</w:t>
      </w:r>
      <w:r>
        <w:rPr>
          <w:rFonts w:hint="eastAsia"/>
        </w:rPr>
        <w:t>21</w:t>
      </w:r>
      <w:r>
        <w:rPr>
          <w:rFonts w:hint="eastAsia"/>
        </w:rPr>
        <w:t>时所测室外温度的平均值）低于</w:t>
      </w:r>
      <w:r>
        <w:rPr>
          <w:rFonts w:hint="eastAsia"/>
        </w:rPr>
        <w:t>+5</w:t>
      </w:r>
      <w:r>
        <w:rPr>
          <w:rFonts w:hint="eastAsia"/>
        </w:rPr>
        <w:t>℃或最低气温低于</w:t>
      </w:r>
      <w:r>
        <w:rPr>
          <w:rFonts w:hint="eastAsia"/>
        </w:rPr>
        <w:t>-3</w:t>
      </w:r>
      <w:r>
        <w:rPr>
          <w:rFonts w:hint="eastAsia"/>
        </w:rPr>
        <w:t>℃时，</w:t>
      </w:r>
      <w:proofErr w:type="gramStart"/>
      <w:r>
        <w:rPr>
          <w:rFonts w:hint="eastAsia"/>
        </w:rPr>
        <w:t>砼</w:t>
      </w:r>
      <w:proofErr w:type="gramEnd"/>
      <w:r>
        <w:rPr>
          <w:rFonts w:hint="eastAsia"/>
        </w:rPr>
        <w:t>工程按冬季施工办理。</w:t>
      </w:r>
      <w:r>
        <w:rPr>
          <w:rFonts w:hint="eastAsia"/>
        </w:rPr>
        <w:t xml:space="preserve"> </w:t>
      </w:r>
    </w:p>
    <w:p w14:paraId="114E4F7B" w14:textId="77777777" w:rsidR="00674A4F" w:rsidRDefault="00674A4F" w:rsidP="004E7888">
      <w:pPr>
        <w:jc w:val="both"/>
      </w:pPr>
      <w:r>
        <w:rPr>
          <w:rFonts w:hint="eastAsia"/>
        </w:rPr>
        <w:t>为保证工程施工质量，必须严格按冬季施工要求进行施工。</w:t>
      </w:r>
      <w:r>
        <w:rPr>
          <w:rFonts w:hint="eastAsia"/>
        </w:rPr>
        <w:t xml:space="preserve"> </w:t>
      </w:r>
    </w:p>
    <w:p w14:paraId="044BEA5E" w14:textId="77777777" w:rsidR="00674A4F" w:rsidRDefault="00674A4F" w:rsidP="004E7888">
      <w:pPr>
        <w:jc w:val="both"/>
      </w:pPr>
      <w:r>
        <w:rPr>
          <w:rFonts w:hint="eastAsia"/>
        </w:rPr>
        <w:t>开工前与当地气象部门签订服务合同，及时掌握天气预报的气象变化趋势及动态，以利于安排施工，做好预防准备工作。</w:t>
      </w:r>
    </w:p>
    <w:p w14:paraId="6F6AD2F7" w14:textId="3D8A53A8" w:rsidR="00674A4F" w:rsidRDefault="00674A4F" w:rsidP="004E7888">
      <w:pPr>
        <w:jc w:val="both"/>
      </w:pPr>
      <w:r>
        <w:rPr>
          <w:rFonts w:hint="eastAsia"/>
        </w:rPr>
        <w:t>根据本工程施工的具体情况，确定冬季施工需要采取防护的具体工程项目或工作内容，制定相应的冬季施工防护措施，并在物资和机械做好储备和保养工作。</w:t>
      </w:r>
      <w:r>
        <w:rPr>
          <w:rFonts w:hint="eastAsia"/>
        </w:rPr>
        <w:t xml:space="preserve"> </w:t>
      </w:r>
    </w:p>
    <w:p w14:paraId="723EA894" w14:textId="77777777" w:rsidR="004E7888" w:rsidRDefault="004E7888" w:rsidP="004E7888">
      <w:pPr>
        <w:jc w:val="both"/>
      </w:pPr>
      <w:r>
        <w:rPr>
          <w:rFonts w:hint="eastAsia"/>
        </w:rPr>
        <w:t>施工机械加强冬季保养，对加水、加油润滑部件勤检查，勤更换，防止冻裂设备。</w:t>
      </w:r>
    </w:p>
    <w:p w14:paraId="7EB82F37" w14:textId="68D62D93" w:rsidR="004E7888" w:rsidRDefault="004E7888" w:rsidP="004E7888">
      <w:pPr>
        <w:jc w:val="both"/>
      </w:pPr>
      <w:r>
        <w:rPr>
          <w:rFonts w:hint="eastAsia"/>
        </w:rPr>
        <w:t>检查职工住房及仓库是否达到过冬条件，及时按照冬季施工保护措施</w:t>
      </w:r>
      <w:proofErr w:type="gramStart"/>
      <w:r>
        <w:rPr>
          <w:rFonts w:hint="eastAsia"/>
        </w:rPr>
        <w:t>施</w:t>
      </w:r>
      <w:proofErr w:type="gramEnd"/>
      <w:r>
        <w:rPr>
          <w:rFonts w:hint="eastAsia"/>
        </w:rPr>
        <w:t>作过冬篷，准备好加温及烤火器件。当采用煤炉和暖棚施工时，作好防火、防煤气中毒措施，棚内必须有通风口，保证通风良好，并准备好各种抢救设备。</w:t>
      </w:r>
    </w:p>
    <w:p w14:paraId="0A6EE9AD" w14:textId="1E9E73AA" w:rsidR="00674A4F" w:rsidRDefault="00674A4F" w:rsidP="00674A4F">
      <w:pPr>
        <w:pStyle w:val="4"/>
      </w:pPr>
      <w:r>
        <w:rPr>
          <w:rFonts w:hint="eastAsia"/>
        </w:rPr>
        <w:t>雨</w:t>
      </w:r>
      <w:proofErr w:type="gramStart"/>
      <w:r>
        <w:rPr>
          <w:rFonts w:hint="eastAsia"/>
        </w:rPr>
        <w:t>期施工</w:t>
      </w:r>
      <w:proofErr w:type="gramEnd"/>
      <w:r>
        <w:rPr>
          <w:rFonts w:hint="eastAsia"/>
        </w:rPr>
        <w:t>技术措施</w:t>
      </w:r>
    </w:p>
    <w:p w14:paraId="5C073E6E" w14:textId="54D15CC6" w:rsidR="00674A4F" w:rsidRPr="004E7888" w:rsidRDefault="00674A4F" w:rsidP="00674A4F">
      <w:pPr>
        <w:ind w:firstLineChars="0" w:firstLine="0"/>
        <w:rPr>
          <w:b/>
          <w:bCs/>
        </w:rPr>
      </w:pPr>
      <w:r w:rsidRPr="004E7888">
        <w:rPr>
          <w:rFonts w:hint="eastAsia"/>
          <w:b/>
          <w:bCs/>
        </w:rPr>
        <w:t>（</w:t>
      </w:r>
      <w:r w:rsidRPr="004E7888">
        <w:rPr>
          <w:rFonts w:hint="eastAsia"/>
          <w:b/>
          <w:bCs/>
        </w:rPr>
        <w:t>1</w:t>
      </w:r>
      <w:r w:rsidRPr="004E7888">
        <w:rPr>
          <w:rFonts w:hint="eastAsia"/>
          <w:b/>
          <w:bCs/>
        </w:rPr>
        <w:t>）施工准备</w:t>
      </w:r>
    </w:p>
    <w:p w14:paraId="1CF2DEBA" w14:textId="77777777" w:rsidR="00674A4F" w:rsidRPr="004E7888" w:rsidRDefault="00674A4F" w:rsidP="00674A4F">
      <w:pPr>
        <w:ind w:firstLineChars="0" w:firstLine="0"/>
        <w:rPr>
          <w:b/>
          <w:bCs/>
        </w:rPr>
      </w:pPr>
      <w:r w:rsidRPr="004E7888">
        <w:rPr>
          <w:rFonts w:hint="eastAsia"/>
          <w:b/>
          <w:bCs/>
        </w:rPr>
        <w:t>1)</w:t>
      </w:r>
      <w:r w:rsidRPr="004E7888">
        <w:rPr>
          <w:rFonts w:hint="eastAsia"/>
          <w:b/>
          <w:bCs/>
        </w:rPr>
        <w:tab/>
      </w:r>
      <w:r w:rsidRPr="004E7888">
        <w:rPr>
          <w:rFonts w:hint="eastAsia"/>
          <w:b/>
          <w:bCs/>
        </w:rPr>
        <w:t>现场排水</w:t>
      </w:r>
    </w:p>
    <w:p w14:paraId="2C57341A" w14:textId="77777777" w:rsidR="00674A4F" w:rsidRDefault="00674A4F" w:rsidP="00674A4F">
      <w:pPr>
        <w:ind w:firstLineChars="0" w:firstLine="0"/>
      </w:pPr>
      <w:r>
        <w:rPr>
          <w:rFonts w:hint="eastAsia"/>
        </w:rPr>
        <w:t>a</w:t>
      </w:r>
      <w:r>
        <w:rPr>
          <w:rFonts w:hint="eastAsia"/>
        </w:rPr>
        <w:t>、施工现场及构件生产基地，应根据地形对场地的排水系统进行疏浚，以保证水流畅通，</w:t>
      </w:r>
      <w:proofErr w:type="gramStart"/>
      <w:r>
        <w:rPr>
          <w:rFonts w:hint="eastAsia"/>
        </w:rPr>
        <w:t>不</w:t>
      </w:r>
      <w:proofErr w:type="gramEnd"/>
      <w:r>
        <w:rPr>
          <w:rFonts w:hint="eastAsia"/>
        </w:rPr>
        <w:t>积水。利用正式雨水管道排水者，要修筑有沉淀处理的雨水井。</w:t>
      </w:r>
    </w:p>
    <w:p w14:paraId="28769B92" w14:textId="77777777" w:rsidR="00674A4F" w:rsidRDefault="00674A4F" w:rsidP="00674A4F">
      <w:pPr>
        <w:ind w:firstLineChars="0" w:firstLine="0"/>
      </w:pPr>
      <w:r>
        <w:rPr>
          <w:rFonts w:hint="eastAsia"/>
        </w:rPr>
        <w:t>b</w:t>
      </w:r>
      <w:r>
        <w:rPr>
          <w:rFonts w:hint="eastAsia"/>
        </w:rPr>
        <w:t>、模板及构件堆放场地要分层夯实，四周做好排水沟。</w:t>
      </w:r>
      <w:proofErr w:type="gramStart"/>
      <w:r>
        <w:rPr>
          <w:rFonts w:hint="eastAsia"/>
        </w:rPr>
        <w:t>垫木要</w:t>
      </w:r>
      <w:proofErr w:type="gramEnd"/>
      <w:r>
        <w:rPr>
          <w:rFonts w:hint="eastAsia"/>
        </w:rPr>
        <w:t>坚实整齐，防止雨后因积水下沉。已堆放构件的场地，凡不实者应积极采取补救措施。</w:t>
      </w:r>
      <w:r>
        <w:rPr>
          <w:rFonts w:hint="eastAsia"/>
        </w:rPr>
        <w:t xml:space="preserve"> </w:t>
      </w:r>
    </w:p>
    <w:p w14:paraId="693AE682" w14:textId="77777777" w:rsidR="00674A4F" w:rsidRPr="004E7888" w:rsidRDefault="00674A4F" w:rsidP="00674A4F">
      <w:pPr>
        <w:ind w:firstLineChars="0" w:firstLine="0"/>
        <w:rPr>
          <w:b/>
          <w:bCs/>
        </w:rPr>
      </w:pPr>
      <w:r w:rsidRPr="004E7888">
        <w:rPr>
          <w:rFonts w:hint="eastAsia"/>
          <w:b/>
          <w:bCs/>
        </w:rPr>
        <w:t>2)</w:t>
      </w:r>
      <w:r w:rsidRPr="004E7888">
        <w:rPr>
          <w:rFonts w:hint="eastAsia"/>
          <w:b/>
          <w:bCs/>
        </w:rPr>
        <w:tab/>
      </w:r>
      <w:r w:rsidRPr="004E7888">
        <w:rPr>
          <w:rFonts w:hint="eastAsia"/>
          <w:b/>
          <w:bCs/>
        </w:rPr>
        <w:t>机电设备</w:t>
      </w:r>
    </w:p>
    <w:p w14:paraId="13AA0B74" w14:textId="77777777" w:rsidR="00674A4F" w:rsidRDefault="00674A4F" w:rsidP="00674A4F">
      <w:pPr>
        <w:ind w:firstLineChars="0" w:firstLine="0"/>
      </w:pPr>
      <w:r>
        <w:rPr>
          <w:rFonts w:hint="eastAsia"/>
        </w:rPr>
        <w:lastRenderedPageBreak/>
        <w:t>a</w:t>
      </w:r>
      <w:r>
        <w:rPr>
          <w:rFonts w:hint="eastAsia"/>
        </w:rPr>
        <w:t>、机电设备防护</w:t>
      </w:r>
    </w:p>
    <w:p w14:paraId="7D862F23" w14:textId="77777777" w:rsidR="00674A4F" w:rsidRDefault="00674A4F" w:rsidP="00674A4F">
      <w:pPr>
        <w:ind w:firstLineChars="0" w:firstLine="0"/>
      </w:pPr>
      <w:r>
        <w:rPr>
          <w:rFonts w:hint="eastAsia"/>
        </w:rPr>
        <w:t>对机电设备及电闸箱，要采取防雨、防潮、</w:t>
      </w:r>
      <w:proofErr w:type="gramStart"/>
      <w:r>
        <w:rPr>
          <w:rFonts w:hint="eastAsia"/>
        </w:rPr>
        <w:t>防淹等措施</w:t>
      </w:r>
      <w:proofErr w:type="gramEnd"/>
      <w:r>
        <w:rPr>
          <w:rFonts w:hint="eastAsia"/>
        </w:rPr>
        <w:t>，并应安装接地安全装置，流动电闸箱要安装漏电保护装置。</w:t>
      </w:r>
    </w:p>
    <w:p w14:paraId="1FCB554B" w14:textId="77777777" w:rsidR="00674A4F" w:rsidRDefault="00674A4F" w:rsidP="00674A4F">
      <w:pPr>
        <w:ind w:firstLineChars="0" w:firstLine="0"/>
      </w:pPr>
      <w:r>
        <w:rPr>
          <w:rFonts w:hint="eastAsia"/>
        </w:rPr>
        <w:t>b</w:t>
      </w:r>
      <w:r>
        <w:rPr>
          <w:rFonts w:hint="eastAsia"/>
        </w:rPr>
        <w:t>、大小型设施检修及设备维护</w:t>
      </w:r>
    </w:p>
    <w:p w14:paraId="5693D039" w14:textId="77777777" w:rsidR="00674A4F" w:rsidRDefault="00674A4F" w:rsidP="00674A4F">
      <w:pPr>
        <w:ind w:firstLineChars="0" w:firstLine="0"/>
      </w:pPr>
      <w:r>
        <w:rPr>
          <w:rFonts w:hint="eastAsia"/>
        </w:rPr>
        <w:t>现场临时设施，如办公室及仓库等应进行全面检查，危险建筑物应进行翻修、加固或拆除。</w:t>
      </w:r>
    </w:p>
    <w:p w14:paraId="7FA7FA76" w14:textId="77777777" w:rsidR="00674A4F" w:rsidRDefault="00674A4F" w:rsidP="00674A4F">
      <w:pPr>
        <w:ind w:firstLineChars="0" w:firstLine="0"/>
      </w:pPr>
      <w:r>
        <w:rPr>
          <w:rFonts w:hint="eastAsia"/>
        </w:rPr>
        <w:t>暂时不用的模板及壁板</w:t>
      </w:r>
      <w:proofErr w:type="gramStart"/>
      <w:r>
        <w:rPr>
          <w:rFonts w:hint="eastAsia"/>
        </w:rPr>
        <w:t>堆放架应刷</w:t>
      </w:r>
      <w:proofErr w:type="gramEnd"/>
      <w:r>
        <w:rPr>
          <w:rFonts w:hint="eastAsia"/>
        </w:rPr>
        <w:t>好防腐油漆，并应妥善堆放，防止锈蚀。</w:t>
      </w:r>
    </w:p>
    <w:p w14:paraId="6A408650" w14:textId="77777777" w:rsidR="00674A4F" w:rsidRDefault="00674A4F" w:rsidP="00674A4F">
      <w:pPr>
        <w:ind w:firstLineChars="0" w:firstLine="0"/>
      </w:pPr>
      <w:r>
        <w:rPr>
          <w:rFonts w:hint="eastAsia"/>
        </w:rPr>
        <w:t>c</w:t>
      </w:r>
      <w:r>
        <w:rPr>
          <w:rFonts w:hint="eastAsia"/>
        </w:rPr>
        <w:t>、材料储备与保管</w:t>
      </w:r>
    </w:p>
    <w:p w14:paraId="486D983C" w14:textId="77777777" w:rsidR="00674A4F" w:rsidRDefault="00674A4F" w:rsidP="00674A4F">
      <w:pPr>
        <w:ind w:firstLineChars="0" w:firstLine="0"/>
      </w:pPr>
      <w:r>
        <w:rPr>
          <w:rFonts w:hint="eastAsia"/>
        </w:rPr>
        <w:t>原材料及半成品保护，应尽量放入室内，加垫码垛放好，并经常通风，若露天存放应用苫布盖严。</w:t>
      </w:r>
    </w:p>
    <w:p w14:paraId="2F76023A" w14:textId="77777777" w:rsidR="00674A4F" w:rsidRDefault="00674A4F" w:rsidP="00674A4F">
      <w:pPr>
        <w:ind w:firstLineChars="0" w:firstLine="0"/>
      </w:pPr>
      <w:r>
        <w:rPr>
          <w:rFonts w:hint="eastAsia"/>
        </w:rPr>
        <w:t>防雨材料及设备（如水泵及苫布等）要有适当储备，水泵要配套进场。并备有相应的易损件。</w:t>
      </w:r>
    </w:p>
    <w:p w14:paraId="5D402909" w14:textId="77777777" w:rsidR="00674A4F" w:rsidRDefault="00674A4F" w:rsidP="00674A4F">
      <w:pPr>
        <w:ind w:firstLineChars="0" w:firstLine="0"/>
      </w:pPr>
      <w:r>
        <w:rPr>
          <w:rFonts w:hint="eastAsia"/>
        </w:rPr>
        <w:t>通道、洞口，在雨季要加以遮盖或封闭、防止雨水灌入。</w:t>
      </w:r>
    </w:p>
    <w:p w14:paraId="0173206E" w14:textId="60B5915A" w:rsidR="00674A4F" w:rsidRPr="004E7888" w:rsidRDefault="00674A4F" w:rsidP="00674A4F">
      <w:pPr>
        <w:ind w:firstLineChars="0" w:firstLine="0"/>
        <w:rPr>
          <w:b/>
          <w:bCs/>
        </w:rPr>
      </w:pPr>
      <w:r w:rsidRPr="004E7888">
        <w:rPr>
          <w:rFonts w:hint="eastAsia"/>
          <w:b/>
          <w:bCs/>
        </w:rPr>
        <w:t>（</w:t>
      </w:r>
      <w:r w:rsidRPr="004E7888">
        <w:rPr>
          <w:rFonts w:hint="eastAsia"/>
          <w:b/>
          <w:bCs/>
        </w:rPr>
        <w:t>2</w:t>
      </w:r>
      <w:r w:rsidRPr="004E7888">
        <w:rPr>
          <w:rFonts w:hint="eastAsia"/>
          <w:b/>
          <w:bCs/>
        </w:rPr>
        <w:t>）主要技术措施</w:t>
      </w:r>
    </w:p>
    <w:p w14:paraId="38AFCD7D" w14:textId="77777777" w:rsidR="00674A4F" w:rsidRPr="004E7888" w:rsidRDefault="00674A4F" w:rsidP="00674A4F">
      <w:pPr>
        <w:ind w:firstLineChars="0" w:firstLine="0"/>
        <w:rPr>
          <w:b/>
          <w:bCs/>
        </w:rPr>
      </w:pPr>
      <w:r w:rsidRPr="004E7888">
        <w:rPr>
          <w:rFonts w:hint="eastAsia"/>
          <w:b/>
          <w:bCs/>
        </w:rPr>
        <w:t>1)</w:t>
      </w:r>
      <w:r w:rsidRPr="004E7888">
        <w:rPr>
          <w:rFonts w:hint="eastAsia"/>
          <w:b/>
          <w:bCs/>
        </w:rPr>
        <w:tab/>
      </w:r>
      <w:r w:rsidRPr="004E7888">
        <w:rPr>
          <w:rFonts w:hint="eastAsia"/>
          <w:b/>
          <w:bCs/>
        </w:rPr>
        <w:t>基础工程</w:t>
      </w:r>
    </w:p>
    <w:p w14:paraId="4B6B10B9" w14:textId="77777777" w:rsidR="00674A4F" w:rsidRDefault="00674A4F" w:rsidP="00674A4F">
      <w:pPr>
        <w:ind w:firstLineChars="0" w:firstLine="0"/>
      </w:pPr>
      <w:r>
        <w:rPr>
          <w:rFonts w:hint="eastAsia"/>
        </w:rPr>
        <w:t>凡雨季施工期间开挖基坑（槽）时，应在槽边四周设置挡水</w:t>
      </w:r>
      <w:proofErr w:type="gramStart"/>
      <w:r>
        <w:rPr>
          <w:rFonts w:hint="eastAsia"/>
        </w:rPr>
        <w:t>埂</w:t>
      </w:r>
      <w:proofErr w:type="gramEnd"/>
      <w:r>
        <w:rPr>
          <w:rFonts w:hint="eastAsia"/>
        </w:rPr>
        <w:t>。</w:t>
      </w:r>
    </w:p>
    <w:p w14:paraId="656D661E" w14:textId="77777777" w:rsidR="00674A4F" w:rsidRDefault="00674A4F" w:rsidP="00674A4F">
      <w:pPr>
        <w:ind w:firstLineChars="0" w:firstLine="0"/>
      </w:pPr>
      <w:r>
        <w:rPr>
          <w:rFonts w:hint="eastAsia"/>
        </w:rPr>
        <w:t>2)</w:t>
      </w:r>
      <w:r>
        <w:rPr>
          <w:rFonts w:hint="eastAsia"/>
        </w:rPr>
        <w:tab/>
      </w:r>
      <w:r>
        <w:rPr>
          <w:rFonts w:hint="eastAsia"/>
        </w:rPr>
        <w:t>砌砖工程</w:t>
      </w:r>
    </w:p>
    <w:p w14:paraId="30F36FBB" w14:textId="77777777" w:rsidR="00674A4F" w:rsidRDefault="00674A4F" w:rsidP="00674A4F">
      <w:pPr>
        <w:ind w:firstLineChars="0" w:firstLine="0"/>
      </w:pPr>
      <w:r>
        <w:rPr>
          <w:rFonts w:hint="eastAsia"/>
        </w:rPr>
        <w:t>a</w:t>
      </w:r>
      <w:r>
        <w:rPr>
          <w:rFonts w:hint="eastAsia"/>
        </w:rPr>
        <w:t>、对砖堆应加保护，淋雨过湿的</w:t>
      </w:r>
      <w:proofErr w:type="gramStart"/>
      <w:r>
        <w:rPr>
          <w:rFonts w:hint="eastAsia"/>
        </w:rPr>
        <w:t>砖不得</w:t>
      </w:r>
      <w:proofErr w:type="gramEnd"/>
      <w:r>
        <w:rPr>
          <w:rFonts w:hint="eastAsia"/>
        </w:rPr>
        <w:t>使用，以免大雨后砌墙</w:t>
      </w:r>
      <w:proofErr w:type="gramStart"/>
      <w:r>
        <w:rPr>
          <w:rFonts w:hint="eastAsia"/>
        </w:rPr>
        <w:t>发生溜砖现象</w:t>
      </w:r>
      <w:proofErr w:type="gramEnd"/>
      <w:r>
        <w:rPr>
          <w:rFonts w:hint="eastAsia"/>
        </w:rPr>
        <w:t>。</w:t>
      </w:r>
    </w:p>
    <w:p w14:paraId="061222D1" w14:textId="77777777" w:rsidR="00674A4F" w:rsidRDefault="00674A4F" w:rsidP="00674A4F">
      <w:pPr>
        <w:ind w:firstLineChars="0" w:firstLine="0"/>
      </w:pPr>
      <w:r>
        <w:rPr>
          <w:rFonts w:hint="eastAsia"/>
        </w:rPr>
        <w:t>b</w:t>
      </w:r>
      <w:r>
        <w:rPr>
          <w:rFonts w:hint="eastAsia"/>
        </w:rPr>
        <w:t>、严格控制砂浆稠度，受雨水冲刷而失浆的砂浆，应重新加灰拌合后再使用。</w:t>
      </w:r>
    </w:p>
    <w:p w14:paraId="00CE6327" w14:textId="77777777" w:rsidR="00674A4F" w:rsidRDefault="00674A4F" w:rsidP="00674A4F">
      <w:pPr>
        <w:ind w:firstLineChars="0" w:firstLine="0"/>
      </w:pPr>
      <w:r>
        <w:rPr>
          <w:rFonts w:hint="eastAsia"/>
        </w:rPr>
        <w:t>c</w:t>
      </w:r>
      <w:r>
        <w:rPr>
          <w:rFonts w:hint="eastAsia"/>
        </w:rPr>
        <w:t>、遇暴雨停工时应将刚砌好的砖墙加以覆盖。</w:t>
      </w:r>
    </w:p>
    <w:p w14:paraId="08BE7DA1" w14:textId="77777777" w:rsidR="00674A4F" w:rsidRPr="004E7888" w:rsidRDefault="00674A4F" w:rsidP="00674A4F">
      <w:pPr>
        <w:ind w:firstLineChars="0" w:firstLine="0"/>
        <w:rPr>
          <w:b/>
          <w:bCs/>
        </w:rPr>
      </w:pPr>
      <w:r w:rsidRPr="004E7888">
        <w:rPr>
          <w:rFonts w:hint="eastAsia"/>
          <w:b/>
          <w:bCs/>
        </w:rPr>
        <w:t>3)</w:t>
      </w:r>
      <w:r w:rsidRPr="004E7888">
        <w:rPr>
          <w:rFonts w:hint="eastAsia"/>
          <w:b/>
          <w:bCs/>
        </w:rPr>
        <w:tab/>
      </w:r>
      <w:r w:rsidRPr="004E7888">
        <w:rPr>
          <w:rFonts w:hint="eastAsia"/>
          <w:b/>
          <w:bCs/>
        </w:rPr>
        <w:t>混凝土工程</w:t>
      </w:r>
    </w:p>
    <w:p w14:paraId="0EE62E48" w14:textId="77777777" w:rsidR="00674A4F" w:rsidRDefault="00674A4F" w:rsidP="00674A4F">
      <w:pPr>
        <w:ind w:firstLineChars="0" w:firstLine="0"/>
      </w:pPr>
      <w:r>
        <w:rPr>
          <w:rFonts w:hint="eastAsia"/>
        </w:rPr>
        <w:t>a</w:t>
      </w:r>
      <w:r>
        <w:rPr>
          <w:rFonts w:hint="eastAsia"/>
        </w:rPr>
        <w:t>、雨天浇筑混凝土时应适当减少坍落度，浇筑点尽可能搭设一些可移动的防雨棚，下零星小雨时，在防雨棚的遮盖下继续浇筑混凝土。浇筑后用编织布覆盖，做到</w:t>
      </w:r>
      <w:proofErr w:type="gramStart"/>
      <w:r>
        <w:rPr>
          <w:rFonts w:hint="eastAsia"/>
        </w:rPr>
        <w:t>随浇随盖</w:t>
      </w:r>
      <w:proofErr w:type="gramEnd"/>
      <w:r>
        <w:rPr>
          <w:rFonts w:hint="eastAsia"/>
        </w:rPr>
        <w:t>，暴雨时应停工；</w:t>
      </w:r>
    </w:p>
    <w:p w14:paraId="66B5EF62" w14:textId="05CA93AE" w:rsidR="00674A4F" w:rsidRDefault="00674A4F" w:rsidP="00674A4F">
      <w:pPr>
        <w:ind w:firstLineChars="0" w:firstLine="0"/>
      </w:pPr>
      <w:r>
        <w:rPr>
          <w:rFonts w:hint="eastAsia"/>
        </w:rPr>
        <w:t>b</w:t>
      </w:r>
      <w:r>
        <w:rPr>
          <w:rFonts w:hint="eastAsia"/>
        </w:rPr>
        <w:t>、雨施期间，砂石含水率变化幅度较大，要及时测定，进行调整，以控制加水量，保证配合比准确。</w:t>
      </w:r>
    </w:p>
    <w:p w14:paraId="6CAD7AE6" w14:textId="77777777" w:rsidR="00674A4F" w:rsidRPr="004E7888" w:rsidRDefault="00674A4F" w:rsidP="00674A4F">
      <w:pPr>
        <w:ind w:firstLineChars="0" w:firstLine="0"/>
        <w:rPr>
          <w:b/>
          <w:bCs/>
        </w:rPr>
      </w:pPr>
      <w:r w:rsidRPr="004E7888">
        <w:rPr>
          <w:rFonts w:hint="eastAsia"/>
          <w:b/>
          <w:bCs/>
        </w:rPr>
        <w:t>4)</w:t>
      </w:r>
      <w:r w:rsidRPr="004E7888">
        <w:rPr>
          <w:rFonts w:hint="eastAsia"/>
          <w:b/>
          <w:bCs/>
        </w:rPr>
        <w:tab/>
      </w:r>
      <w:r w:rsidRPr="004E7888">
        <w:rPr>
          <w:rFonts w:hint="eastAsia"/>
          <w:b/>
          <w:bCs/>
        </w:rPr>
        <w:t>停工部位</w:t>
      </w:r>
    </w:p>
    <w:p w14:paraId="5650A81D" w14:textId="77777777" w:rsidR="00674A4F" w:rsidRDefault="00674A4F" w:rsidP="00674A4F">
      <w:pPr>
        <w:ind w:firstLineChars="0" w:firstLine="0"/>
      </w:pPr>
      <w:r>
        <w:rPr>
          <w:rFonts w:hint="eastAsia"/>
        </w:rPr>
        <w:t>对雨季停工工程，</w:t>
      </w:r>
      <w:proofErr w:type="gramStart"/>
      <w:r>
        <w:rPr>
          <w:rFonts w:hint="eastAsia"/>
        </w:rPr>
        <w:t>应施工</w:t>
      </w:r>
      <w:proofErr w:type="gramEnd"/>
      <w:r>
        <w:rPr>
          <w:rFonts w:hint="eastAsia"/>
        </w:rPr>
        <w:t>到合理部位（如盖上混凝土楼板）后再停工，并做好洞口封闭。</w:t>
      </w:r>
    </w:p>
    <w:p w14:paraId="6F4E435D" w14:textId="4790212C" w:rsidR="00674A4F" w:rsidRPr="004E7888" w:rsidRDefault="00674A4F" w:rsidP="00674A4F">
      <w:pPr>
        <w:ind w:firstLineChars="0" w:firstLine="0"/>
        <w:rPr>
          <w:b/>
          <w:bCs/>
        </w:rPr>
      </w:pPr>
      <w:r w:rsidRPr="004E7888">
        <w:rPr>
          <w:rFonts w:hint="eastAsia"/>
          <w:b/>
          <w:bCs/>
        </w:rPr>
        <w:t>（</w:t>
      </w:r>
      <w:r w:rsidRPr="004E7888">
        <w:rPr>
          <w:rFonts w:hint="eastAsia"/>
          <w:b/>
          <w:bCs/>
        </w:rPr>
        <w:t>3</w:t>
      </w:r>
      <w:r w:rsidRPr="004E7888">
        <w:rPr>
          <w:rFonts w:hint="eastAsia"/>
          <w:b/>
          <w:bCs/>
        </w:rPr>
        <w:t>）雨季施工安全工作</w:t>
      </w:r>
    </w:p>
    <w:p w14:paraId="287B3708" w14:textId="77777777" w:rsidR="00674A4F" w:rsidRDefault="00674A4F" w:rsidP="00674A4F">
      <w:pPr>
        <w:ind w:firstLineChars="0" w:firstLine="0"/>
      </w:pPr>
      <w:r>
        <w:rPr>
          <w:rFonts w:hint="eastAsia"/>
        </w:rPr>
        <w:t>1)</w:t>
      </w:r>
      <w:r>
        <w:rPr>
          <w:rFonts w:hint="eastAsia"/>
        </w:rPr>
        <w:tab/>
      </w:r>
      <w:r>
        <w:rPr>
          <w:rFonts w:hint="eastAsia"/>
        </w:rPr>
        <w:t>雨季前做好现场地面排水系统，主要暂设道路应将路基碾压坚实，确保雨季道路循环通畅，不淹不冲、不陷不滑。</w:t>
      </w:r>
    </w:p>
    <w:p w14:paraId="19FAE548" w14:textId="77777777" w:rsidR="00674A4F" w:rsidRDefault="00674A4F" w:rsidP="00674A4F">
      <w:pPr>
        <w:ind w:firstLineChars="0" w:firstLine="0"/>
      </w:pPr>
      <w:r>
        <w:rPr>
          <w:rFonts w:hint="eastAsia"/>
        </w:rPr>
        <w:lastRenderedPageBreak/>
        <w:t>2)</w:t>
      </w:r>
      <w:r>
        <w:rPr>
          <w:rFonts w:hint="eastAsia"/>
        </w:rPr>
        <w:tab/>
      </w:r>
      <w:r>
        <w:rPr>
          <w:rFonts w:hint="eastAsia"/>
        </w:rPr>
        <w:t>雨季施工时，注意材料防潮，材料应堆放至干燥、不易受水浸没处。</w:t>
      </w:r>
    </w:p>
    <w:p w14:paraId="493AB78C" w14:textId="77777777" w:rsidR="00674A4F" w:rsidRDefault="00674A4F" w:rsidP="00674A4F">
      <w:pPr>
        <w:ind w:firstLineChars="0" w:firstLine="0"/>
      </w:pPr>
      <w:r>
        <w:rPr>
          <w:rFonts w:hint="eastAsia"/>
        </w:rPr>
        <w:t>3)</w:t>
      </w:r>
      <w:r>
        <w:rPr>
          <w:rFonts w:hint="eastAsia"/>
        </w:rPr>
        <w:tab/>
      </w:r>
      <w:r>
        <w:rPr>
          <w:rFonts w:hint="eastAsia"/>
        </w:rPr>
        <w:t>应主要临时用电安全，雨季施工期间，设专职特种作业人员巡视施工现场，如发现临时用电存在危险源，应及时处理。</w:t>
      </w:r>
    </w:p>
    <w:p w14:paraId="6CA05F22" w14:textId="77777777" w:rsidR="00674A4F" w:rsidRDefault="00674A4F" w:rsidP="00674A4F">
      <w:pPr>
        <w:ind w:firstLineChars="0" w:firstLine="0"/>
      </w:pPr>
      <w:r>
        <w:rPr>
          <w:rFonts w:hint="eastAsia"/>
        </w:rPr>
        <w:t>露天使用电闸箱、电气设备时，要有可靠的防雨和防漏电措施。</w:t>
      </w:r>
      <w:r>
        <w:t> </w:t>
      </w:r>
    </w:p>
    <w:p w14:paraId="5F6E7D0E" w14:textId="0F006E91" w:rsidR="00674A4F" w:rsidRDefault="00674A4F" w:rsidP="00674A4F">
      <w:pPr>
        <w:pStyle w:val="3"/>
      </w:pPr>
      <w:bookmarkStart w:id="15" w:name="_Toc105509776"/>
      <w:r>
        <w:rPr>
          <w:rFonts w:hint="eastAsia"/>
        </w:rPr>
        <w:t>噪音污染、环境污染、扬尘治理措施</w:t>
      </w:r>
      <w:bookmarkEnd w:id="15"/>
    </w:p>
    <w:p w14:paraId="2CC07CE5" w14:textId="77777777" w:rsidR="00674A4F" w:rsidRPr="004E7888" w:rsidRDefault="00674A4F" w:rsidP="00674A4F">
      <w:pPr>
        <w:ind w:firstLineChars="0" w:firstLine="0"/>
        <w:rPr>
          <w:b/>
          <w:bCs/>
        </w:rPr>
      </w:pPr>
      <w:r w:rsidRPr="004E7888">
        <w:rPr>
          <w:rFonts w:hint="eastAsia"/>
          <w:b/>
          <w:bCs/>
        </w:rPr>
        <w:t>一、</w:t>
      </w:r>
      <w:r w:rsidRPr="004E7888">
        <w:rPr>
          <w:rFonts w:hint="eastAsia"/>
          <w:b/>
          <w:bCs/>
        </w:rPr>
        <w:t xml:space="preserve"> </w:t>
      </w:r>
      <w:r w:rsidRPr="004E7888">
        <w:rPr>
          <w:rFonts w:hint="eastAsia"/>
          <w:b/>
          <w:bCs/>
        </w:rPr>
        <w:t>防止扬尘</w:t>
      </w:r>
    </w:p>
    <w:p w14:paraId="6F842BDD" w14:textId="53C176E2" w:rsidR="00674A4F" w:rsidRDefault="00674A4F" w:rsidP="00BF23DD">
      <w:pPr>
        <w:pStyle w:val="af9"/>
        <w:numPr>
          <w:ilvl w:val="0"/>
          <w:numId w:val="25"/>
        </w:numPr>
        <w:ind w:firstLineChars="0"/>
        <w:jc w:val="both"/>
      </w:pPr>
      <w:r>
        <w:rPr>
          <w:rFonts w:hint="eastAsia"/>
        </w:rPr>
        <w:t>工程在运送土方、垃圾、设备等材料，避免洒落弄脏场外道路。运输容易散落、飞扬、流漏的物料的车辆，必须采取措施封闭严密，保证车辆清洁；</w:t>
      </w:r>
    </w:p>
    <w:p w14:paraId="3C93B2D9" w14:textId="3FFAA321" w:rsidR="00674A4F" w:rsidRDefault="00674A4F" w:rsidP="00BF23DD">
      <w:pPr>
        <w:pStyle w:val="af9"/>
        <w:numPr>
          <w:ilvl w:val="0"/>
          <w:numId w:val="25"/>
        </w:numPr>
        <w:ind w:firstLineChars="0"/>
        <w:jc w:val="both"/>
      </w:pPr>
      <w:r>
        <w:rPr>
          <w:rFonts w:hint="eastAsia"/>
        </w:rPr>
        <w:t>工程回填土，砌筑用砂等进场后，临时用密目网进行覆盖，减少散发面积，用完后及时清扫干净；</w:t>
      </w:r>
    </w:p>
    <w:p w14:paraId="09410886" w14:textId="0D50F977" w:rsidR="00674A4F" w:rsidRDefault="00674A4F" w:rsidP="00BF23DD">
      <w:pPr>
        <w:pStyle w:val="af9"/>
        <w:numPr>
          <w:ilvl w:val="0"/>
          <w:numId w:val="25"/>
        </w:numPr>
        <w:ind w:firstLineChars="0"/>
        <w:jc w:val="both"/>
      </w:pPr>
      <w:r>
        <w:rPr>
          <w:rFonts w:hint="eastAsia"/>
        </w:rPr>
        <w:t>施工现场非作业区达到目测无扬尘的要求。对现场易飞扬物质采取有效措施，如洒水、围档、密网覆盖、封闭等，防止扬尘产生；</w:t>
      </w:r>
    </w:p>
    <w:p w14:paraId="1EF0C06B" w14:textId="767F00DA" w:rsidR="00674A4F" w:rsidRDefault="00674A4F" w:rsidP="00BF23DD">
      <w:pPr>
        <w:pStyle w:val="af9"/>
        <w:numPr>
          <w:ilvl w:val="0"/>
          <w:numId w:val="25"/>
        </w:numPr>
        <w:ind w:firstLineChars="0"/>
        <w:jc w:val="both"/>
      </w:pPr>
      <w:r>
        <w:rPr>
          <w:rFonts w:hint="eastAsia"/>
        </w:rPr>
        <w:t>切割水泥路面及大口径开孔过程中，使用水切割和水钻设备，避免产生扬尘；</w:t>
      </w:r>
    </w:p>
    <w:p w14:paraId="15128424" w14:textId="01509500" w:rsidR="00674A4F" w:rsidRDefault="00674A4F" w:rsidP="00BF23DD">
      <w:pPr>
        <w:pStyle w:val="af9"/>
        <w:numPr>
          <w:ilvl w:val="0"/>
          <w:numId w:val="25"/>
        </w:numPr>
        <w:ind w:firstLineChars="0"/>
        <w:jc w:val="both"/>
      </w:pPr>
      <w:r>
        <w:rPr>
          <w:rFonts w:hint="eastAsia"/>
        </w:rPr>
        <w:t>现场严禁使用袋装水泥，现场搅拌水泥砂浆时，应尽量控制物料的投放速度，避免扬尘；</w:t>
      </w:r>
    </w:p>
    <w:p w14:paraId="0264268F" w14:textId="77777777" w:rsidR="00674A4F" w:rsidRPr="004E7888" w:rsidRDefault="00674A4F" w:rsidP="00674A4F">
      <w:pPr>
        <w:ind w:firstLineChars="0" w:firstLine="0"/>
        <w:rPr>
          <w:b/>
          <w:bCs/>
        </w:rPr>
      </w:pPr>
      <w:r w:rsidRPr="004E7888">
        <w:rPr>
          <w:rFonts w:hint="eastAsia"/>
          <w:b/>
          <w:bCs/>
        </w:rPr>
        <w:t>二、</w:t>
      </w:r>
      <w:r w:rsidRPr="004E7888">
        <w:rPr>
          <w:rFonts w:hint="eastAsia"/>
          <w:b/>
          <w:bCs/>
        </w:rPr>
        <w:t xml:space="preserve"> </w:t>
      </w:r>
      <w:r w:rsidRPr="004E7888">
        <w:rPr>
          <w:rFonts w:hint="eastAsia"/>
          <w:b/>
          <w:bCs/>
        </w:rPr>
        <w:t>噪音与振动控制</w:t>
      </w:r>
    </w:p>
    <w:p w14:paraId="5727E861" w14:textId="2A807178" w:rsidR="00674A4F" w:rsidRDefault="00674A4F" w:rsidP="00BF23DD">
      <w:pPr>
        <w:pStyle w:val="af9"/>
        <w:numPr>
          <w:ilvl w:val="0"/>
          <w:numId w:val="26"/>
        </w:numPr>
        <w:ind w:firstLineChars="0"/>
      </w:pPr>
      <w:r>
        <w:rPr>
          <w:rFonts w:hint="eastAsia"/>
        </w:rPr>
        <w:t>现场噪音排放不得超过国家标准《建筑施工场界噪声限值》（</w:t>
      </w:r>
      <w:r>
        <w:rPr>
          <w:rFonts w:hint="eastAsia"/>
        </w:rPr>
        <w:t>GB12523-90</w:t>
      </w:r>
      <w:r>
        <w:rPr>
          <w:rFonts w:hint="eastAsia"/>
        </w:rPr>
        <w:t>）的规定；</w:t>
      </w:r>
    </w:p>
    <w:p w14:paraId="310AC66E" w14:textId="0E5208AE" w:rsidR="00674A4F" w:rsidRDefault="00674A4F" w:rsidP="00BF23DD">
      <w:pPr>
        <w:pStyle w:val="af9"/>
        <w:numPr>
          <w:ilvl w:val="0"/>
          <w:numId w:val="26"/>
        </w:numPr>
        <w:ind w:firstLineChars="0"/>
      </w:pPr>
      <w:r>
        <w:rPr>
          <w:rFonts w:hint="eastAsia"/>
        </w:rPr>
        <w:t>使用低噪音、低振动的机具，采取隔音与隔振措施，避免或减少施工噪音和振动；</w:t>
      </w:r>
    </w:p>
    <w:p w14:paraId="056B37BE" w14:textId="6F6C9D4F" w:rsidR="00674A4F" w:rsidRDefault="00674A4F" w:rsidP="00BF23DD">
      <w:pPr>
        <w:pStyle w:val="af9"/>
        <w:numPr>
          <w:ilvl w:val="0"/>
          <w:numId w:val="26"/>
        </w:numPr>
        <w:ind w:firstLineChars="0"/>
      </w:pPr>
      <w:r>
        <w:rPr>
          <w:rFonts w:hint="eastAsia"/>
        </w:rPr>
        <w:t>严格控制强噪声作业时间，尽量避免夜间强噪声作业；</w:t>
      </w:r>
    </w:p>
    <w:p w14:paraId="7D4615F6" w14:textId="5CB709FD" w:rsidR="00674A4F" w:rsidRDefault="00674A4F" w:rsidP="00BF23DD">
      <w:pPr>
        <w:pStyle w:val="af9"/>
        <w:numPr>
          <w:ilvl w:val="0"/>
          <w:numId w:val="26"/>
        </w:numPr>
        <w:ind w:firstLineChars="0"/>
      </w:pPr>
      <w:r>
        <w:rPr>
          <w:rFonts w:hint="eastAsia"/>
        </w:rPr>
        <w:t>混凝土浇筑，尽量安排在白天浇筑，选择低噪声的振捣设备；</w:t>
      </w:r>
    </w:p>
    <w:p w14:paraId="04C58970" w14:textId="77777777" w:rsidR="00674A4F" w:rsidRPr="004E7888" w:rsidRDefault="00674A4F" w:rsidP="00674A4F">
      <w:pPr>
        <w:ind w:firstLineChars="0" w:firstLine="0"/>
        <w:rPr>
          <w:b/>
          <w:bCs/>
        </w:rPr>
      </w:pPr>
      <w:r w:rsidRPr="004E7888">
        <w:rPr>
          <w:rFonts w:hint="eastAsia"/>
          <w:b/>
          <w:bCs/>
        </w:rPr>
        <w:t>三、</w:t>
      </w:r>
      <w:r w:rsidRPr="004E7888">
        <w:rPr>
          <w:rFonts w:hint="eastAsia"/>
          <w:b/>
          <w:bCs/>
        </w:rPr>
        <w:t xml:space="preserve"> </w:t>
      </w:r>
      <w:r w:rsidRPr="004E7888">
        <w:rPr>
          <w:rFonts w:hint="eastAsia"/>
          <w:b/>
          <w:bCs/>
        </w:rPr>
        <w:t>光污染控制</w:t>
      </w:r>
    </w:p>
    <w:p w14:paraId="293645F6" w14:textId="1AFB0FCF" w:rsidR="00674A4F" w:rsidRDefault="004E7888" w:rsidP="00674A4F">
      <w:pPr>
        <w:ind w:firstLineChars="0" w:firstLine="0"/>
      </w:pPr>
      <w:r>
        <w:t>1</w:t>
      </w:r>
      <w:r w:rsidR="00674A4F">
        <w:rPr>
          <w:rFonts w:hint="eastAsia"/>
        </w:rPr>
        <w:t>.</w:t>
      </w:r>
      <w:r w:rsidR="00674A4F">
        <w:rPr>
          <w:rFonts w:hint="eastAsia"/>
        </w:rPr>
        <w:tab/>
      </w:r>
      <w:r w:rsidR="00674A4F">
        <w:rPr>
          <w:rFonts w:hint="eastAsia"/>
        </w:rPr>
        <w:t>电弧焊焊接过程中，使用废弃模板等废旧材料进行遮挡；</w:t>
      </w:r>
    </w:p>
    <w:p w14:paraId="2226B1A8" w14:textId="344D7DB5" w:rsidR="00674A4F" w:rsidRDefault="004E7888" w:rsidP="00674A4F">
      <w:pPr>
        <w:ind w:firstLineChars="0" w:firstLine="0"/>
      </w:pPr>
      <w:r>
        <w:t>2</w:t>
      </w:r>
      <w:r w:rsidR="00674A4F">
        <w:rPr>
          <w:rFonts w:hint="eastAsia"/>
        </w:rPr>
        <w:t>.</w:t>
      </w:r>
      <w:r w:rsidR="00674A4F">
        <w:rPr>
          <w:rFonts w:hint="eastAsia"/>
        </w:rPr>
        <w:tab/>
      </w:r>
      <w:r w:rsidR="00674A4F">
        <w:rPr>
          <w:rFonts w:hint="eastAsia"/>
        </w:rPr>
        <w:t>必要时在工作面设置挡光彩条布或者密目网遮挡强光；</w:t>
      </w:r>
    </w:p>
    <w:p w14:paraId="417A31DA" w14:textId="77777777" w:rsidR="00674A4F" w:rsidRPr="004E7888" w:rsidRDefault="00674A4F" w:rsidP="00674A4F">
      <w:pPr>
        <w:ind w:firstLineChars="0" w:firstLine="0"/>
        <w:rPr>
          <w:b/>
          <w:bCs/>
        </w:rPr>
      </w:pPr>
      <w:r w:rsidRPr="004E7888">
        <w:rPr>
          <w:rFonts w:hint="eastAsia"/>
          <w:b/>
          <w:bCs/>
        </w:rPr>
        <w:t>四、</w:t>
      </w:r>
      <w:r w:rsidRPr="004E7888">
        <w:rPr>
          <w:rFonts w:hint="eastAsia"/>
          <w:b/>
          <w:bCs/>
        </w:rPr>
        <w:t xml:space="preserve"> </w:t>
      </w:r>
      <w:r w:rsidRPr="004E7888">
        <w:rPr>
          <w:rFonts w:hint="eastAsia"/>
          <w:b/>
          <w:bCs/>
        </w:rPr>
        <w:t>污水控制</w:t>
      </w:r>
    </w:p>
    <w:p w14:paraId="07D75E67" w14:textId="6E3B4FDB" w:rsidR="00674A4F" w:rsidRDefault="004E7888" w:rsidP="004E7888">
      <w:pPr>
        <w:ind w:firstLineChars="0" w:firstLine="0"/>
        <w:jc w:val="both"/>
      </w:pPr>
      <w:r>
        <w:t>1</w:t>
      </w:r>
      <w:r w:rsidR="00674A4F">
        <w:rPr>
          <w:rFonts w:hint="eastAsia"/>
        </w:rPr>
        <w:t>.</w:t>
      </w:r>
      <w:r w:rsidR="00674A4F">
        <w:rPr>
          <w:rFonts w:hint="eastAsia"/>
        </w:rPr>
        <w:tab/>
      </w:r>
      <w:r w:rsidR="00674A4F">
        <w:rPr>
          <w:rFonts w:hint="eastAsia"/>
        </w:rPr>
        <w:t>施工过程中产生的污水，严禁直接排放到市政管网，需经沉淀后，方可排放；</w:t>
      </w:r>
    </w:p>
    <w:p w14:paraId="6F4E2020" w14:textId="0F03BB3A" w:rsidR="00AA0DDA" w:rsidRPr="00AA0DDA" w:rsidRDefault="004E7888" w:rsidP="004E7888">
      <w:pPr>
        <w:ind w:firstLineChars="0" w:firstLine="0"/>
        <w:jc w:val="both"/>
      </w:pPr>
      <w:r>
        <w:t>2</w:t>
      </w:r>
      <w:r w:rsidR="00674A4F">
        <w:rPr>
          <w:rFonts w:hint="eastAsia"/>
        </w:rPr>
        <w:t>.</w:t>
      </w:r>
      <w:r w:rsidR="00674A4F">
        <w:rPr>
          <w:rFonts w:hint="eastAsia"/>
        </w:rPr>
        <w:tab/>
      </w:r>
      <w:r w:rsidR="00674A4F">
        <w:rPr>
          <w:rFonts w:hint="eastAsia"/>
        </w:rPr>
        <w:t>对施工过程中使用的油料、油漆等化学物品，不得直接废弃在施工现场，需统一交由公司处理，避免污染地下水；</w:t>
      </w:r>
    </w:p>
    <w:p w14:paraId="0E9F5EE3" w14:textId="0990B434" w:rsidR="00784CF0" w:rsidRDefault="00784CF0" w:rsidP="00674A4F">
      <w:pPr>
        <w:pStyle w:val="2"/>
      </w:pPr>
      <w:bookmarkStart w:id="16" w:name="_Toc105509777"/>
      <w:r>
        <w:rPr>
          <w:rFonts w:hint="eastAsia"/>
        </w:rPr>
        <w:lastRenderedPageBreak/>
        <w:t>质量保证措施</w:t>
      </w:r>
      <w:bookmarkEnd w:id="16"/>
    </w:p>
    <w:p w14:paraId="231C38E3" w14:textId="335C47B6" w:rsidR="001C7882" w:rsidRDefault="001C7882" w:rsidP="00E53D53">
      <w:pPr>
        <w:jc w:val="both"/>
      </w:pPr>
      <w:r>
        <w:rPr>
          <w:rFonts w:hint="eastAsia"/>
        </w:rPr>
        <w:t>根据我国国家标准</w:t>
      </w:r>
      <w:r>
        <w:rPr>
          <w:rFonts w:hint="eastAsia"/>
        </w:rPr>
        <w:t>GB/T6583-93</w:t>
      </w:r>
      <w:r>
        <w:rPr>
          <w:rFonts w:hint="eastAsia"/>
        </w:rPr>
        <w:t>和国际标准</w:t>
      </w:r>
      <w:r>
        <w:rPr>
          <w:rFonts w:hint="eastAsia"/>
        </w:rPr>
        <w:t>ISO8402-86</w:t>
      </w:r>
      <w:r>
        <w:rPr>
          <w:rFonts w:hint="eastAsia"/>
        </w:rPr>
        <w:t>，质量的定义是“反映产品或服务满足明确或隐含需要能力的特征和特性的总和”。其中“产品或服务”的质量是建设好“</w:t>
      </w:r>
      <w:r w:rsidR="007253A4" w:rsidRPr="007253A4">
        <w:rPr>
          <w:rFonts w:hint="eastAsia"/>
        </w:rPr>
        <w:t>南宁市民主路</w:t>
      </w:r>
      <w:r w:rsidR="007253A4" w:rsidRPr="007253A4">
        <w:rPr>
          <w:rFonts w:hint="eastAsia"/>
        </w:rPr>
        <w:t xml:space="preserve"> 7 </w:t>
      </w:r>
      <w:r w:rsidR="007253A4" w:rsidRPr="007253A4">
        <w:rPr>
          <w:rFonts w:hint="eastAsia"/>
        </w:rPr>
        <w:t>号生活小区危旧房改住房改造项目智能化工程</w:t>
      </w:r>
      <w:r>
        <w:rPr>
          <w:rFonts w:hint="eastAsia"/>
        </w:rPr>
        <w:t>”达到质量设计要求，并达到优良工程质量标准，我公司及现场项目经理将严格遵照国家有关的工程质量法规、规范进行安装，认真按照国家规定的工程质量检测程序把好质量关，并提供全方位的维修服务。</w:t>
      </w:r>
    </w:p>
    <w:p w14:paraId="0CBF1A5C" w14:textId="794FBDC8" w:rsidR="001C7882" w:rsidRDefault="001C7882" w:rsidP="00674A4F">
      <w:pPr>
        <w:pStyle w:val="3"/>
      </w:pPr>
      <w:bookmarkStart w:id="17" w:name="_Toc105509778"/>
      <w:r>
        <w:rPr>
          <w:rFonts w:hint="eastAsia"/>
        </w:rPr>
        <w:t>施工项目质量控制措施</w:t>
      </w:r>
      <w:bookmarkEnd w:id="17"/>
    </w:p>
    <w:p w14:paraId="1A62F040" w14:textId="0375A6BB" w:rsidR="001C7882" w:rsidRDefault="001C7882" w:rsidP="004E7888">
      <w:pPr>
        <w:pStyle w:val="4"/>
      </w:pPr>
      <w:r>
        <w:rPr>
          <w:rFonts w:hint="eastAsia"/>
        </w:rPr>
        <w:t>施工项目质量控制阶段</w:t>
      </w:r>
    </w:p>
    <w:p w14:paraId="60A77CE6" w14:textId="77777777" w:rsidR="001C7882" w:rsidRDefault="001C7882" w:rsidP="00674A4F">
      <w:r>
        <w:rPr>
          <w:rFonts w:hint="eastAsia"/>
        </w:rPr>
        <w:t>施工项目质量控制可分为施工前的控制（施工准备质量控制）、施工过程中的控制和施工后的控制。</w:t>
      </w:r>
    </w:p>
    <w:p w14:paraId="146F5F7F" w14:textId="1CECBE72" w:rsidR="001C7882" w:rsidRDefault="001C7882" w:rsidP="004E7888">
      <w:pPr>
        <w:pStyle w:val="4"/>
      </w:pPr>
      <w:r>
        <w:rPr>
          <w:rFonts w:hint="eastAsia"/>
        </w:rPr>
        <w:t>施工准备阶段</w:t>
      </w:r>
    </w:p>
    <w:p w14:paraId="0FAF39BF" w14:textId="77777777" w:rsidR="001C7882" w:rsidRDefault="001C7882" w:rsidP="00674A4F">
      <w:r>
        <w:rPr>
          <w:rFonts w:hint="eastAsia"/>
        </w:rPr>
        <w:t>包括技术准备、物质准备、组织准备、施工现场准备。技术准备，包括熟悉和审查项目图纸；对项目建设地点的自然条件、技术经济条件进行调查分析；编制项目施工图预算和施工预算；编制项目施工组织设计。物质准备，包括设备材料订购和加工准备；施工工具准备，施工办公用品的准备等。组织准备，包括建立项目组织机构；集结施工队伍；对施工队伍进行入场教育等。施工现场准备，包括生产、生活临时设施的准备；“五通一平”的准备；制定施工现场管理制度；组织机具材料进场；准备好各种施工记录表格。</w:t>
      </w:r>
    </w:p>
    <w:p w14:paraId="5047071D" w14:textId="3CC99883" w:rsidR="001C7882" w:rsidRDefault="001C7882" w:rsidP="004E7888">
      <w:pPr>
        <w:pStyle w:val="4"/>
      </w:pPr>
      <w:r>
        <w:rPr>
          <w:rFonts w:hint="eastAsia"/>
        </w:rPr>
        <w:t>施工过程中的质量控制</w:t>
      </w:r>
    </w:p>
    <w:p w14:paraId="4FE8BC40" w14:textId="77777777" w:rsidR="001C7882" w:rsidRDefault="001C7882" w:rsidP="00674A4F">
      <w:r>
        <w:rPr>
          <w:rFonts w:hint="eastAsia"/>
        </w:rPr>
        <w:t>施工过程中的质量控制策略是全面控制施工过程中，重点控制工序质量。具体措施有：工序交接有检查；质量预控有对策；施工项目有方案；技术措施有交底；图纸会审有记录；材料进场有合格证；隐蔽工程有验收；设计变更有手续；质量处理有复查；成品保护有措施；质量文件有档案；施工记录有签字；行使质检有否决。</w:t>
      </w:r>
    </w:p>
    <w:p w14:paraId="2E8ABF7D" w14:textId="3D59E597" w:rsidR="001C7882" w:rsidRDefault="001C7882" w:rsidP="004E7888">
      <w:pPr>
        <w:pStyle w:val="4"/>
      </w:pPr>
      <w:r>
        <w:rPr>
          <w:rFonts w:hint="eastAsia"/>
        </w:rPr>
        <w:t>施工后的质量控制</w:t>
      </w:r>
    </w:p>
    <w:p w14:paraId="1BE0E8E4" w14:textId="77777777" w:rsidR="001C7882" w:rsidRDefault="001C7882" w:rsidP="00674A4F">
      <w:r>
        <w:rPr>
          <w:rFonts w:hint="eastAsia"/>
        </w:rPr>
        <w:t>施工后的质量控制是指在完成后，对</w:t>
      </w:r>
      <w:proofErr w:type="gramStart"/>
      <w:r>
        <w:rPr>
          <w:rFonts w:hint="eastAsia"/>
        </w:rPr>
        <w:t>形产品</w:t>
      </w:r>
      <w:proofErr w:type="gramEnd"/>
      <w:r>
        <w:rPr>
          <w:rFonts w:hint="eastAsia"/>
        </w:rPr>
        <w:t>的质量控制，其具体工作内容有：组织联运试车；准备竣工验收资料，组织自检和初步验收；按规定的质量评定标准和办法，对完</w:t>
      </w:r>
      <w:r>
        <w:rPr>
          <w:rFonts w:hint="eastAsia"/>
        </w:rPr>
        <w:lastRenderedPageBreak/>
        <w:t>成的分项、分部工程单位工程进行质量评定；组织竣工验收。</w:t>
      </w:r>
    </w:p>
    <w:p w14:paraId="1E533B70" w14:textId="4D9A6ADE" w:rsidR="001C7882" w:rsidRDefault="001C7882" w:rsidP="00674A4F">
      <w:pPr>
        <w:pStyle w:val="3"/>
      </w:pPr>
      <w:bookmarkStart w:id="18" w:name="_Toc105509779"/>
      <w:r>
        <w:rPr>
          <w:rFonts w:hint="eastAsia"/>
        </w:rPr>
        <w:t>施工项目质量控制具体内容</w:t>
      </w:r>
      <w:bookmarkEnd w:id="18"/>
    </w:p>
    <w:p w14:paraId="7A1BEB89" w14:textId="77777777" w:rsidR="001C7882" w:rsidRDefault="001C7882" w:rsidP="00674A4F">
      <w:r>
        <w:rPr>
          <w:rFonts w:hint="eastAsia"/>
        </w:rPr>
        <w:t>※审核有关技术证明文件；</w:t>
      </w:r>
    </w:p>
    <w:p w14:paraId="1C27DB49" w14:textId="77777777" w:rsidR="001C7882" w:rsidRDefault="001C7882" w:rsidP="00674A4F">
      <w:r>
        <w:rPr>
          <w:rFonts w:hint="eastAsia"/>
        </w:rPr>
        <w:t>※审核开工报告，并经现场核实；</w:t>
      </w:r>
    </w:p>
    <w:p w14:paraId="40144461" w14:textId="77777777" w:rsidR="001C7882" w:rsidRDefault="001C7882" w:rsidP="00674A4F">
      <w:r>
        <w:rPr>
          <w:rFonts w:hint="eastAsia"/>
        </w:rPr>
        <w:t>※审核施工方案、施工组织设计和技术措施；</w:t>
      </w:r>
    </w:p>
    <w:p w14:paraId="6490144E" w14:textId="77777777" w:rsidR="001C7882" w:rsidRDefault="001C7882" w:rsidP="00674A4F">
      <w:r>
        <w:rPr>
          <w:rFonts w:hint="eastAsia"/>
        </w:rPr>
        <w:t>※审核有关材料、半成品的质量检验报告；</w:t>
      </w:r>
    </w:p>
    <w:p w14:paraId="0667D0BA" w14:textId="77777777" w:rsidR="001C7882" w:rsidRDefault="001C7882" w:rsidP="00674A4F">
      <w:r>
        <w:rPr>
          <w:rFonts w:hint="eastAsia"/>
        </w:rPr>
        <w:t>※审核反映工序质量动态的统计资料或控制图表；</w:t>
      </w:r>
    </w:p>
    <w:p w14:paraId="57BF219F" w14:textId="77777777" w:rsidR="001C7882" w:rsidRDefault="001C7882" w:rsidP="00674A4F">
      <w:r>
        <w:rPr>
          <w:rFonts w:hint="eastAsia"/>
        </w:rPr>
        <w:t>※审核设计变更、修改图纸的技术核定书；</w:t>
      </w:r>
    </w:p>
    <w:p w14:paraId="5A79B77D" w14:textId="77777777" w:rsidR="001C7882" w:rsidRDefault="001C7882" w:rsidP="00674A4F">
      <w:r>
        <w:rPr>
          <w:rFonts w:hint="eastAsia"/>
        </w:rPr>
        <w:t>※审核有关质量问题的处理报告；</w:t>
      </w:r>
    </w:p>
    <w:p w14:paraId="0A811160" w14:textId="77777777" w:rsidR="001C7882" w:rsidRDefault="001C7882" w:rsidP="00674A4F">
      <w:r>
        <w:rPr>
          <w:rFonts w:hint="eastAsia"/>
        </w:rPr>
        <w:t>※审核有关应用新工艺、新材料、新技术、新结构的技术鉴定书；</w:t>
      </w:r>
    </w:p>
    <w:p w14:paraId="148456FC" w14:textId="77777777" w:rsidR="001C7882" w:rsidRDefault="001C7882" w:rsidP="00674A4F">
      <w:r>
        <w:rPr>
          <w:rFonts w:hint="eastAsia"/>
        </w:rPr>
        <w:t>※审核有关工序交接检查，分项分部工程质量检查报告；</w:t>
      </w:r>
    </w:p>
    <w:p w14:paraId="3409C37C" w14:textId="77777777" w:rsidR="001C7882" w:rsidRDefault="001C7882" w:rsidP="00674A4F">
      <w:r>
        <w:rPr>
          <w:rFonts w:hint="eastAsia"/>
        </w:rPr>
        <w:t>※审核并签署现场有关技术签证、文件等。</w:t>
      </w:r>
    </w:p>
    <w:p w14:paraId="759D3FE4" w14:textId="77777777" w:rsidR="001C7882" w:rsidRDefault="001C7882" w:rsidP="00674A4F">
      <w:r>
        <w:rPr>
          <w:rFonts w:hint="eastAsia"/>
        </w:rPr>
        <w:t>※现场质量检查</w:t>
      </w:r>
    </w:p>
    <w:p w14:paraId="2CA8F17C" w14:textId="77777777" w:rsidR="001C7882" w:rsidRDefault="001C7882" w:rsidP="00674A4F">
      <w:r>
        <w:rPr>
          <w:rFonts w:hint="eastAsia"/>
        </w:rPr>
        <w:t>※开工前检查是否具备开工条件，能否连续正常施工，能否保证工程质量。</w:t>
      </w:r>
    </w:p>
    <w:p w14:paraId="6844EC00" w14:textId="77777777" w:rsidR="001C7882" w:rsidRDefault="001C7882" w:rsidP="00674A4F">
      <w:r>
        <w:rPr>
          <w:rFonts w:hint="eastAsia"/>
        </w:rPr>
        <w:t>※工序交接检查。对于重要的工序或对工程质量有重大影响的工序，在自检、互检的基础上，还要组织专职人员进行工序交接检查。</w:t>
      </w:r>
    </w:p>
    <w:p w14:paraId="371EA08E" w14:textId="77777777" w:rsidR="001C7882" w:rsidRDefault="001C7882" w:rsidP="00674A4F">
      <w:r>
        <w:rPr>
          <w:rFonts w:hint="eastAsia"/>
        </w:rPr>
        <w:t>※隐蔽工程检查。凡隐蔽工程均应检查认证后方可掩盖。</w:t>
      </w:r>
    </w:p>
    <w:p w14:paraId="2D023849" w14:textId="77777777" w:rsidR="001C7882" w:rsidRDefault="001C7882" w:rsidP="00674A4F">
      <w:r>
        <w:rPr>
          <w:rFonts w:hint="eastAsia"/>
        </w:rPr>
        <w:t>※分项、分部工程完工后，应经检查认可，签署验收记录后，才可进行下一项目施工。</w:t>
      </w:r>
    </w:p>
    <w:p w14:paraId="4936140C" w14:textId="77777777" w:rsidR="001C7882" w:rsidRDefault="001C7882" w:rsidP="00674A4F">
      <w:r>
        <w:rPr>
          <w:rFonts w:hint="eastAsia"/>
        </w:rPr>
        <w:t>※成品保护检查。检查成品有无保护措施，或保护措施是否可靠。</w:t>
      </w:r>
    </w:p>
    <w:p w14:paraId="3AABEDCC" w14:textId="77777777" w:rsidR="001C7882" w:rsidRDefault="001C7882" w:rsidP="00674A4F">
      <w:r>
        <w:rPr>
          <w:rFonts w:hint="eastAsia"/>
        </w:rPr>
        <w:t>※施工操作质量的检查。应经常深入现场，巡视检查施工操作质量。</w:t>
      </w:r>
    </w:p>
    <w:p w14:paraId="70CE71FD" w14:textId="77777777" w:rsidR="001C7882" w:rsidRDefault="001C7882" w:rsidP="00674A4F">
      <w:r>
        <w:rPr>
          <w:rFonts w:hint="eastAsia"/>
        </w:rPr>
        <w:t>※充分利用目测法、实测法、实验法进行现场质量检查。目测法可归纳为看、摸。</w:t>
      </w:r>
    </w:p>
    <w:p w14:paraId="3AF7F0AB" w14:textId="77777777" w:rsidR="001C7882" w:rsidRDefault="001C7882" w:rsidP="00674A4F">
      <w:r>
        <w:rPr>
          <w:rFonts w:hint="eastAsia"/>
        </w:rPr>
        <w:t>※严格把好材料质量关。优选供货厂家，确保供货质量；对于工程中的主要设备材料，进场时必须具备正式的出厂合格证或材质化验单；新材料的应用，必须通过试验和鉴定。</w:t>
      </w:r>
    </w:p>
    <w:p w14:paraId="54D8B067" w14:textId="77777777" w:rsidR="001C7882" w:rsidRDefault="001C7882" w:rsidP="00674A4F">
      <w:r>
        <w:rPr>
          <w:rFonts w:hint="eastAsia"/>
        </w:rPr>
        <w:t>※认真、严格地做好各项施工记录。定期请质检站人员到工地监督工程质量，并按照质检站人员意见进行调整、安装；不定期请甲方工地专业代表到工地检查工程质量，发现问题及时处理、纠正。</w:t>
      </w:r>
    </w:p>
    <w:p w14:paraId="17F448EB" w14:textId="77777777" w:rsidR="001C7882" w:rsidRDefault="001C7882" w:rsidP="00674A4F">
      <w:r>
        <w:rPr>
          <w:rFonts w:hint="eastAsia"/>
        </w:rPr>
        <w:t>※建立以项目经理为首的现场质量检查保证体系，参与工程的全过程。专职质检员每天必须在工地巡视，现场抽样检测工程质量是否达到设计和规范要求，发现质量隐患应及时纠正，并向项目经理汇报备案。</w:t>
      </w:r>
    </w:p>
    <w:p w14:paraId="119E2F9F" w14:textId="71790D06" w:rsidR="001C7882" w:rsidRDefault="001C7882" w:rsidP="00674A4F">
      <w:pPr>
        <w:pStyle w:val="3"/>
      </w:pPr>
      <w:bookmarkStart w:id="19" w:name="_Toc105509780"/>
      <w:r>
        <w:rPr>
          <w:rFonts w:hint="eastAsia"/>
        </w:rPr>
        <w:lastRenderedPageBreak/>
        <w:t>安装工程</w:t>
      </w:r>
      <w:proofErr w:type="gramStart"/>
      <w:r>
        <w:rPr>
          <w:rFonts w:hint="eastAsia"/>
        </w:rPr>
        <w:t>质量达优的</w:t>
      </w:r>
      <w:proofErr w:type="gramEnd"/>
      <w:r>
        <w:rPr>
          <w:rFonts w:hint="eastAsia"/>
        </w:rPr>
        <w:t>保证措施</w:t>
      </w:r>
      <w:bookmarkEnd w:id="19"/>
    </w:p>
    <w:p w14:paraId="7C95AED7" w14:textId="77777777" w:rsidR="001C7882" w:rsidRDefault="001C7882" w:rsidP="001C7882">
      <w:r>
        <w:rPr>
          <w:rFonts w:hint="eastAsia"/>
        </w:rPr>
        <w:t>※严格按照施工图及会审记要，技术变更通知等技术文件进行施工。</w:t>
      </w:r>
    </w:p>
    <w:p w14:paraId="15616445" w14:textId="77777777" w:rsidR="001C7882" w:rsidRDefault="001C7882" w:rsidP="001C7882">
      <w:r>
        <w:rPr>
          <w:rFonts w:hint="eastAsia"/>
        </w:rPr>
        <w:t>※严格按照国家颁发的有关“规程”、“规范”及青岛市质检站颁发的“建筑设备安装质量核查要点及有关技术标准”进行施工。</w:t>
      </w:r>
      <w:r>
        <w:rPr>
          <w:rFonts w:hint="eastAsia"/>
        </w:rPr>
        <w:t xml:space="preserve"> </w:t>
      </w:r>
    </w:p>
    <w:p w14:paraId="54506FC6" w14:textId="77777777" w:rsidR="001C7882" w:rsidRDefault="001C7882" w:rsidP="001C7882">
      <w:r>
        <w:rPr>
          <w:rFonts w:hint="eastAsia"/>
        </w:rPr>
        <w:t>※建立以项目经理负责、质检部门监督检查、专业工程师和专业技术人员为核心的岗位责任制</w:t>
      </w:r>
    </w:p>
    <w:p w14:paraId="2CDCEE6D" w14:textId="77777777" w:rsidR="001C7882" w:rsidRDefault="001C7882" w:rsidP="001C7882">
      <w:r>
        <w:rPr>
          <w:rFonts w:hint="eastAsia"/>
        </w:rPr>
        <w:t>※原材料、加工件、设备等必须具备合格证、技术说明书、材质证明等，杜绝使用“三无”产品，把好进货渠道关，进场材料必须经专职质量人员验收合格后方可使用。</w:t>
      </w:r>
    </w:p>
    <w:p w14:paraId="32B389DD" w14:textId="77777777" w:rsidR="001C7882" w:rsidRDefault="001C7882" w:rsidP="001C7882">
      <w:r>
        <w:rPr>
          <w:rFonts w:hint="eastAsia"/>
        </w:rPr>
        <w:t>※坚持“三检”制度，对存在的质量隐患及质量通病应立即进行整改及根除。</w:t>
      </w:r>
    </w:p>
    <w:p w14:paraId="2CBCBAF4" w14:textId="77777777" w:rsidR="001C7882" w:rsidRDefault="001C7882" w:rsidP="001C7882">
      <w:r>
        <w:rPr>
          <w:rFonts w:hint="eastAsia"/>
        </w:rPr>
        <w:t>※按施工阶段划分，适时的邀请市质检站等监督部门会同设计单位、建设单位、工程监理单位对施工质量进行检查、监督。</w:t>
      </w:r>
    </w:p>
    <w:p w14:paraId="5F5CEA0C" w14:textId="77777777" w:rsidR="001C7882" w:rsidRDefault="001C7882" w:rsidP="001C7882">
      <w:r>
        <w:rPr>
          <w:rFonts w:hint="eastAsia"/>
        </w:rPr>
        <w:t>※做好隐蔽工程的检查验收，隐蔽工程必须经专职质安员和甲方代表、监理工程师检查认可后并在隐蔽资料上签字后，方可进行隐蔽。</w:t>
      </w:r>
    </w:p>
    <w:p w14:paraId="0A8BAC2C" w14:textId="77777777" w:rsidR="001C7882" w:rsidRDefault="001C7882" w:rsidP="001C7882">
      <w:r>
        <w:rPr>
          <w:rFonts w:hint="eastAsia"/>
        </w:rPr>
        <w:t>※设备安装的外露部分，除了保证规范规定外，还必须注意外形尺寸的美观。</w:t>
      </w:r>
    </w:p>
    <w:p w14:paraId="2B58D759" w14:textId="77777777" w:rsidR="001C7882" w:rsidRDefault="001C7882" w:rsidP="001C7882">
      <w:r>
        <w:rPr>
          <w:rFonts w:hint="eastAsia"/>
        </w:rPr>
        <w:t>※制定半成品的保护制度，责任落实到人头，严格执行值班保护制度。</w:t>
      </w:r>
    </w:p>
    <w:p w14:paraId="0A4A3020" w14:textId="77777777" w:rsidR="001C7882" w:rsidRDefault="001C7882" w:rsidP="001C7882">
      <w:r>
        <w:rPr>
          <w:rFonts w:hint="eastAsia"/>
        </w:rPr>
        <w:t>※坚持向班组人员进行施工技术交底，教育全体职工提高质量意识和竞争意识，建立工程质量与职工工资、奖金挂钩的分配制度，动员全体项目人员、施工人员为争创优良工程而共同奋斗。</w:t>
      </w:r>
    </w:p>
    <w:p w14:paraId="5B24F757" w14:textId="77777777" w:rsidR="001C7882" w:rsidRDefault="001C7882" w:rsidP="001C7882">
      <w:r>
        <w:rPr>
          <w:rFonts w:hint="eastAsia"/>
        </w:rPr>
        <w:t>※安装工程施工记录、资料保证措施。</w:t>
      </w:r>
    </w:p>
    <w:p w14:paraId="3431BBE4" w14:textId="77777777" w:rsidR="001C7882" w:rsidRDefault="001C7882" w:rsidP="001C7882">
      <w:r>
        <w:rPr>
          <w:rFonts w:hint="eastAsia"/>
        </w:rPr>
        <w:t>※建立以项目经理为首的建筑质量、安全保证体系，配置专职质量安全检查员；</w:t>
      </w:r>
    </w:p>
    <w:p w14:paraId="7301FA42" w14:textId="77777777" w:rsidR="001C7882" w:rsidRDefault="001C7882" w:rsidP="001C7882">
      <w:r>
        <w:rPr>
          <w:rFonts w:hint="eastAsia"/>
        </w:rPr>
        <w:t>※专职质量安全检查员必须每天在施工现场巡视，随时做好施工记录，施工记录包括：</w:t>
      </w:r>
    </w:p>
    <w:p w14:paraId="2DEAAD6A" w14:textId="77777777" w:rsidR="001C7882" w:rsidRDefault="001C7882" w:rsidP="001C7882">
      <w:r>
        <w:rPr>
          <w:rFonts w:hint="eastAsia"/>
        </w:rPr>
        <w:t>常用记录：开工、停工、竣工报告，中间交工验收说明书，分部、分项、单位工程质量检验评定表、施工质量自检表、工程竣工验收证明等。</w:t>
      </w:r>
    </w:p>
    <w:p w14:paraId="1F0B83AB" w14:textId="77777777" w:rsidR="001C7882" w:rsidRDefault="001C7882" w:rsidP="001C7882">
      <w:r>
        <w:rPr>
          <w:rFonts w:hint="eastAsia"/>
        </w:rPr>
        <w:t>设备安装施工记录。设备开箱检查记录、设备安装隐蔽记录、各种仪器仪表检验调试记录、设备及配件合格证、材质证明书等。</w:t>
      </w:r>
    </w:p>
    <w:p w14:paraId="0F5DD9FA" w14:textId="17C6E787" w:rsidR="00556D0E" w:rsidRPr="00556D0E" w:rsidRDefault="001C7882" w:rsidP="001C7882">
      <w:r>
        <w:rPr>
          <w:rFonts w:hint="eastAsia"/>
        </w:rPr>
        <w:t>※施工现场工长必须每天填写施工日志，根据每天的工作内容，及时、准确、认真地填写，并且，总结可能出现的安全质量隐患，及时提醒施工操作人员注意。</w:t>
      </w:r>
    </w:p>
    <w:p w14:paraId="45139622" w14:textId="136CACF9" w:rsidR="00784CF0" w:rsidRDefault="00784CF0" w:rsidP="00674A4F">
      <w:pPr>
        <w:pStyle w:val="2"/>
      </w:pPr>
      <w:bookmarkStart w:id="20" w:name="_Toc105509781"/>
      <w:r>
        <w:rPr>
          <w:rFonts w:hint="eastAsia"/>
        </w:rPr>
        <w:lastRenderedPageBreak/>
        <w:t>工期保证措施</w:t>
      </w:r>
      <w:bookmarkEnd w:id="20"/>
    </w:p>
    <w:p w14:paraId="4B3498E2" w14:textId="46CBBDC6" w:rsidR="00D656D9" w:rsidRDefault="00D656D9" w:rsidP="00674A4F">
      <w:pPr>
        <w:pStyle w:val="3"/>
      </w:pPr>
      <w:bookmarkStart w:id="21" w:name="_Toc105509782"/>
      <w:r>
        <w:rPr>
          <w:rFonts w:hint="eastAsia"/>
        </w:rPr>
        <w:t>工期管理计划</w:t>
      </w:r>
      <w:bookmarkEnd w:id="21"/>
    </w:p>
    <w:p w14:paraId="113C288E" w14:textId="6ADCF7FE" w:rsidR="005A5091" w:rsidRPr="005A5091" w:rsidRDefault="005A5091" w:rsidP="00674A4F">
      <w:pPr>
        <w:pStyle w:val="4"/>
      </w:pPr>
      <w:r>
        <w:rPr>
          <w:rFonts w:hint="eastAsia"/>
        </w:rPr>
        <w:t>进度管理计划</w:t>
      </w:r>
    </w:p>
    <w:p w14:paraId="22D1FECB" w14:textId="7CB19BDB" w:rsidR="00D656D9" w:rsidRDefault="00D656D9" w:rsidP="00674A4F">
      <w:pPr>
        <w:ind w:firstLine="482"/>
        <w:rPr>
          <w:b/>
          <w:bCs/>
        </w:rPr>
      </w:pPr>
      <w:r w:rsidRPr="00D656D9">
        <w:rPr>
          <w:rFonts w:hint="eastAsia"/>
          <w:b/>
          <w:bCs/>
        </w:rPr>
        <w:t>项目管理措施</w:t>
      </w:r>
      <w:r>
        <w:rPr>
          <w:rFonts w:hint="eastAsia"/>
          <w:b/>
          <w:bCs/>
        </w:rPr>
        <w:t>：</w:t>
      </w:r>
    </w:p>
    <w:tbl>
      <w:tblPr>
        <w:tblW w:w="0" w:type="auto"/>
        <w:jc w:val="center"/>
        <w:tblLayout w:type="fixed"/>
        <w:tblLook w:val="04A0" w:firstRow="1" w:lastRow="0" w:firstColumn="1" w:lastColumn="0" w:noHBand="0" w:noVBand="1"/>
      </w:tblPr>
      <w:tblGrid>
        <w:gridCol w:w="1100"/>
        <w:gridCol w:w="886"/>
        <w:gridCol w:w="885"/>
        <w:gridCol w:w="1088"/>
        <w:gridCol w:w="2162"/>
        <w:gridCol w:w="591"/>
        <w:gridCol w:w="1181"/>
        <w:gridCol w:w="1424"/>
      </w:tblGrid>
      <w:tr w:rsidR="00D656D9" w:rsidRPr="008F3910" w14:paraId="116CF59A" w14:textId="77777777" w:rsidTr="008F3910">
        <w:trPr>
          <w:cantSplit/>
          <w:tblHeader/>
          <w:jc w:val="center"/>
        </w:trPr>
        <w:tc>
          <w:tcPr>
            <w:tcW w:w="1100" w:type="dxa"/>
            <w:tcBorders>
              <w:top w:val="single" w:sz="8" w:space="0" w:color="auto"/>
              <w:left w:val="single" w:sz="8" w:space="0" w:color="auto"/>
              <w:bottom w:val="single" w:sz="8" w:space="0" w:color="auto"/>
              <w:right w:val="single" w:sz="8" w:space="0" w:color="auto"/>
            </w:tcBorders>
            <w:shd w:val="clear" w:color="auto" w:fill="B4C6E7" w:themeFill="accent1" w:themeFillTint="66"/>
            <w:noWrap/>
            <w:vAlign w:val="center"/>
            <w:hideMark/>
          </w:tcPr>
          <w:p w14:paraId="3145B1C0" w14:textId="77777777" w:rsidR="00D656D9" w:rsidRPr="008F3910" w:rsidRDefault="00D656D9" w:rsidP="008F3910">
            <w:pPr>
              <w:pStyle w:val="aa"/>
            </w:pPr>
            <w:r w:rsidRPr="008F3910">
              <w:rPr>
                <w:rFonts w:hint="eastAsia"/>
              </w:rPr>
              <w:t>时间</w:t>
            </w:r>
          </w:p>
        </w:tc>
        <w:tc>
          <w:tcPr>
            <w:tcW w:w="886" w:type="dxa"/>
            <w:tcBorders>
              <w:top w:val="single" w:sz="8" w:space="0" w:color="auto"/>
              <w:left w:val="nil"/>
              <w:bottom w:val="single" w:sz="8" w:space="0" w:color="auto"/>
              <w:right w:val="single" w:sz="8" w:space="0" w:color="auto"/>
            </w:tcBorders>
            <w:shd w:val="clear" w:color="auto" w:fill="B4C6E7" w:themeFill="accent1" w:themeFillTint="66"/>
            <w:noWrap/>
            <w:vAlign w:val="center"/>
            <w:hideMark/>
          </w:tcPr>
          <w:p w14:paraId="59C0F32E" w14:textId="77777777" w:rsidR="00D656D9" w:rsidRPr="008F3910" w:rsidRDefault="00D656D9" w:rsidP="008F3910">
            <w:pPr>
              <w:pStyle w:val="aa"/>
            </w:pPr>
            <w:r w:rsidRPr="008F3910">
              <w:rPr>
                <w:rFonts w:hint="eastAsia"/>
              </w:rPr>
              <w:t>交流类别</w:t>
            </w:r>
          </w:p>
        </w:tc>
        <w:tc>
          <w:tcPr>
            <w:tcW w:w="885" w:type="dxa"/>
            <w:tcBorders>
              <w:top w:val="single" w:sz="8" w:space="0" w:color="auto"/>
              <w:left w:val="nil"/>
              <w:bottom w:val="single" w:sz="8" w:space="0" w:color="auto"/>
              <w:right w:val="single" w:sz="8" w:space="0" w:color="auto"/>
            </w:tcBorders>
            <w:shd w:val="clear" w:color="auto" w:fill="B4C6E7" w:themeFill="accent1" w:themeFillTint="66"/>
            <w:noWrap/>
            <w:vAlign w:val="center"/>
            <w:hideMark/>
          </w:tcPr>
          <w:p w14:paraId="5A3E2325" w14:textId="77777777" w:rsidR="00D656D9" w:rsidRPr="008F3910" w:rsidRDefault="00D656D9" w:rsidP="008F3910">
            <w:pPr>
              <w:pStyle w:val="aa"/>
            </w:pPr>
            <w:r w:rsidRPr="008F3910">
              <w:rPr>
                <w:rFonts w:hint="eastAsia"/>
              </w:rPr>
              <w:t>沟通人</w:t>
            </w:r>
          </w:p>
        </w:tc>
        <w:tc>
          <w:tcPr>
            <w:tcW w:w="1088" w:type="dxa"/>
            <w:tcBorders>
              <w:top w:val="single" w:sz="8" w:space="0" w:color="auto"/>
              <w:left w:val="nil"/>
              <w:bottom w:val="single" w:sz="8" w:space="0" w:color="auto"/>
              <w:right w:val="single" w:sz="8" w:space="0" w:color="auto"/>
            </w:tcBorders>
            <w:shd w:val="clear" w:color="auto" w:fill="B4C6E7" w:themeFill="accent1" w:themeFillTint="66"/>
            <w:vAlign w:val="center"/>
            <w:hideMark/>
          </w:tcPr>
          <w:p w14:paraId="1CD730D0" w14:textId="77777777" w:rsidR="00D656D9" w:rsidRPr="008F3910" w:rsidRDefault="00D656D9" w:rsidP="008F3910">
            <w:pPr>
              <w:pStyle w:val="aa"/>
            </w:pPr>
            <w:r w:rsidRPr="008F3910">
              <w:rPr>
                <w:rFonts w:hint="eastAsia"/>
              </w:rPr>
              <w:t>沟通</w:t>
            </w:r>
          </w:p>
          <w:p w14:paraId="06786466" w14:textId="77777777" w:rsidR="00D656D9" w:rsidRPr="008F3910" w:rsidRDefault="00D656D9" w:rsidP="008F3910">
            <w:pPr>
              <w:pStyle w:val="aa"/>
            </w:pPr>
            <w:r w:rsidRPr="008F3910">
              <w:rPr>
                <w:rFonts w:hint="eastAsia"/>
              </w:rPr>
              <w:t>对象</w:t>
            </w:r>
          </w:p>
        </w:tc>
        <w:tc>
          <w:tcPr>
            <w:tcW w:w="2162" w:type="dxa"/>
            <w:tcBorders>
              <w:top w:val="single" w:sz="8" w:space="0" w:color="auto"/>
              <w:left w:val="nil"/>
              <w:bottom w:val="single" w:sz="8" w:space="0" w:color="auto"/>
              <w:right w:val="single" w:sz="8" w:space="0" w:color="auto"/>
            </w:tcBorders>
            <w:shd w:val="clear" w:color="auto" w:fill="B4C6E7" w:themeFill="accent1" w:themeFillTint="66"/>
            <w:noWrap/>
            <w:vAlign w:val="center"/>
            <w:hideMark/>
          </w:tcPr>
          <w:p w14:paraId="53B03F72" w14:textId="77777777" w:rsidR="00D656D9" w:rsidRPr="008F3910" w:rsidRDefault="00D656D9" w:rsidP="008F3910">
            <w:pPr>
              <w:pStyle w:val="aa"/>
            </w:pPr>
            <w:r w:rsidRPr="008F3910">
              <w:rPr>
                <w:rFonts w:hint="eastAsia"/>
              </w:rPr>
              <w:t>主要目的及内容</w:t>
            </w:r>
          </w:p>
        </w:tc>
        <w:tc>
          <w:tcPr>
            <w:tcW w:w="591" w:type="dxa"/>
            <w:tcBorders>
              <w:top w:val="single" w:sz="8" w:space="0" w:color="auto"/>
              <w:left w:val="nil"/>
              <w:bottom w:val="single" w:sz="8" w:space="0" w:color="auto"/>
              <w:right w:val="single" w:sz="8" w:space="0" w:color="auto"/>
            </w:tcBorders>
            <w:shd w:val="clear" w:color="auto" w:fill="B4C6E7" w:themeFill="accent1" w:themeFillTint="66"/>
            <w:noWrap/>
            <w:vAlign w:val="center"/>
            <w:hideMark/>
          </w:tcPr>
          <w:p w14:paraId="2B7EE091" w14:textId="77777777" w:rsidR="00D656D9" w:rsidRPr="008F3910" w:rsidRDefault="00D656D9" w:rsidP="008F3910">
            <w:pPr>
              <w:pStyle w:val="aa"/>
            </w:pPr>
            <w:r w:rsidRPr="008F3910">
              <w:rPr>
                <w:rFonts w:hint="eastAsia"/>
              </w:rPr>
              <w:t>频度</w:t>
            </w:r>
          </w:p>
        </w:tc>
        <w:tc>
          <w:tcPr>
            <w:tcW w:w="1181" w:type="dxa"/>
            <w:tcBorders>
              <w:top w:val="single" w:sz="8" w:space="0" w:color="auto"/>
              <w:left w:val="nil"/>
              <w:bottom w:val="single" w:sz="8" w:space="0" w:color="auto"/>
              <w:right w:val="nil"/>
            </w:tcBorders>
            <w:shd w:val="clear" w:color="auto" w:fill="B4C6E7" w:themeFill="accent1" w:themeFillTint="66"/>
            <w:vAlign w:val="center"/>
            <w:hideMark/>
          </w:tcPr>
          <w:p w14:paraId="3D79E096" w14:textId="77777777" w:rsidR="00D656D9" w:rsidRPr="008F3910" w:rsidRDefault="00D656D9" w:rsidP="008F3910">
            <w:pPr>
              <w:pStyle w:val="aa"/>
            </w:pPr>
            <w:r w:rsidRPr="008F3910">
              <w:rPr>
                <w:rFonts w:hint="eastAsia"/>
              </w:rPr>
              <w:t>方式</w:t>
            </w:r>
          </w:p>
        </w:tc>
        <w:tc>
          <w:tcPr>
            <w:tcW w:w="1424" w:type="dxa"/>
            <w:tcBorders>
              <w:top w:val="single" w:sz="8" w:space="0" w:color="auto"/>
              <w:left w:val="single" w:sz="8" w:space="0" w:color="auto"/>
              <w:bottom w:val="single" w:sz="8" w:space="0" w:color="auto"/>
              <w:right w:val="single" w:sz="4" w:space="0" w:color="auto"/>
            </w:tcBorders>
            <w:shd w:val="clear" w:color="auto" w:fill="B4C6E7" w:themeFill="accent1" w:themeFillTint="66"/>
            <w:noWrap/>
            <w:vAlign w:val="center"/>
            <w:hideMark/>
          </w:tcPr>
          <w:p w14:paraId="07A9A008" w14:textId="77777777" w:rsidR="00D656D9" w:rsidRPr="008F3910" w:rsidRDefault="00D656D9" w:rsidP="008F3910">
            <w:pPr>
              <w:pStyle w:val="aa"/>
            </w:pPr>
            <w:r w:rsidRPr="008F3910">
              <w:rPr>
                <w:rFonts w:hint="eastAsia"/>
              </w:rPr>
              <w:t>工作规范及工作输出</w:t>
            </w:r>
          </w:p>
        </w:tc>
      </w:tr>
      <w:tr w:rsidR="00D656D9" w:rsidRPr="008F3910" w14:paraId="5BCE21ED" w14:textId="77777777" w:rsidTr="008F3910">
        <w:trPr>
          <w:cantSplit/>
          <w:jc w:val="center"/>
        </w:trPr>
        <w:tc>
          <w:tcPr>
            <w:tcW w:w="1100" w:type="dxa"/>
            <w:tcBorders>
              <w:top w:val="nil"/>
              <w:left w:val="single" w:sz="8" w:space="0" w:color="auto"/>
              <w:bottom w:val="single" w:sz="4" w:space="0" w:color="auto"/>
              <w:right w:val="single" w:sz="8" w:space="0" w:color="auto"/>
            </w:tcBorders>
            <w:shd w:val="clear" w:color="auto" w:fill="auto"/>
            <w:noWrap/>
            <w:vAlign w:val="center"/>
            <w:hideMark/>
          </w:tcPr>
          <w:p w14:paraId="1C16CC3F" w14:textId="77777777" w:rsidR="00D656D9" w:rsidRPr="008F3910" w:rsidRDefault="00D656D9" w:rsidP="008F3910">
            <w:pPr>
              <w:pStyle w:val="aa"/>
            </w:pPr>
            <w:r w:rsidRPr="008F3910">
              <w:rPr>
                <w:rFonts w:hint="eastAsia"/>
              </w:rPr>
              <w:t>项目周期内</w:t>
            </w:r>
          </w:p>
        </w:tc>
        <w:tc>
          <w:tcPr>
            <w:tcW w:w="886" w:type="dxa"/>
            <w:tcBorders>
              <w:top w:val="nil"/>
              <w:left w:val="nil"/>
              <w:bottom w:val="single" w:sz="4" w:space="0" w:color="auto"/>
              <w:right w:val="single" w:sz="8" w:space="0" w:color="auto"/>
            </w:tcBorders>
            <w:shd w:val="clear" w:color="auto" w:fill="auto"/>
            <w:noWrap/>
            <w:vAlign w:val="center"/>
            <w:hideMark/>
          </w:tcPr>
          <w:p w14:paraId="31A64250" w14:textId="77777777" w:rsidR="00D656D9" w:rsidRPr="008F3910" w:rsidRDefault="00D656D9" w:rsidP="008F3910">
            <w:pPr>
              <w:pStyle w:val="aa"/>
            </w:pPr>
            <w:r w:rsidRPr="008F3910">
              <w:rPr>
                <w:rFonts w:hint="eastAsia"/>
              </w:rPr>
              <w:t>例行沟通</w:t>
            </w:r>
          </w:p>
        </w:tc>
        <w:tc>
          <w:tcPr>
            <w:tcW w:w="885" w:type="dxa"/>
            <w:tcBorders>
              <w:top w:val="nil"/>
              <w:left w:val="nil"/>
              <w:bottom w:val="single" w:sz="4" w:space="0" w:color="auto"/>
              <w:right w:val="single" w:sz="8" w:space="0" w:color="auto"/>
            </w:tcBorders>
            <w:shd w:val="clear" w:color="auto" w:fill="auto"/>
            <w:noWrap/>
            <w:vAlign w:val="center"/>
            <w:hideMark/>
          </w:tcPr>
          <w:p w14:paraId="524ABE18" w14:textId="77777777" w:rsidR="00D656D9" w:rsidRPr="008F3910" w:rsidRDefault="00D656D9" w:rsidP="008F3910">
            <w:pPr>
              <w:pStyle w:val="aa"/>
            </w:pPr>
            <w:r w:rsidRPr="008F3910">
              <w:rPr>
                <w:rFonts w:hint="eastAsia"/>
              </w:rPr>
              <w:t>项目主管</w:t>
            </w:r>
          </w:p>
        </w:tc>
        <w:tc>
          <w:tcPr>
            <w:tcW w:w="1088" w:type="dxa"/>
            <w:tcBorders>
              <w:top w:val="nil"/>
              <w:left w:val="nil"/>
              <w:bottom w:val="single" w:sz="4" w:space="0" w:color="auto"/>
              <w:right w:val="single" w:sz="8" w:space="0" w:color="auto"/>
            </w:tcBorders>
            <w:shd w:val="clear" w:color="auto" w:fill="auto"/>
            <w:vAlign w:val="center"/>
            <w:hideMark/>
          </w:tcPr>
          <w:p w14:paraId="186B800E" w14:textId="77777777" w:rsidR="00D656D9" w:rsidRPr="008F3910" w:rsidRDefault="00D656D9" w:rsidP="008F3910">
            <w:pPr>
              <w:pStyle w:val="aa"/>
            </w:pPr>
            <w:r w:rsidRPr="008F3910">
              <w:rPr>
                <w:rFonts w:hint="eastAsia"/>
              </w:rPr>
              <w:t>项目成员</w:t>
            </w:r>
          </w:p>
        </w:tc>
        <w:tc>
          <w:tcPr>
            <w:tcW w:w="2162" w:type="dxa"/>
            <w:tcBorders>
              <w:top w:val="nil"/>
              <w:left w:val="nil"/>
              <w:bottom w:val="single" w:sz="4" w:space="0" w:color="auto"/>
              <w:right w:val="single" w:sz="8" w:space="0" w:color="auto"/>
            </w:tcBorders>
            <w:shd w:val="clear" w:color="auto" w:fill="auto"/>
            <w:vAlign w:val="center"/>
            <w:hideMark/>
          </w:tcPr>
          <w:p w14:paraId="6F1C4AB0" w14:textId="77777777" w:rsidR="00D656D9" w:rsidRPr="008F3910" w:rsidRDefault="00D656D9" w:rsidP="008F3910">
            <w:pPr>
              <w:pStyle w:val="aa"/>
            </w:pPr>
            <w:r w:rsidRPr="008F3910">
              <w:rPr>
                <w:rFonts w:hint="eastAsia"/>
              </w:rPr>
              <w:t>1.</w:t>
            </w:r>
            <w:r w:rsidRPr="008F3910">
              <w:rPr>
                <w:rFonts w:hint="eastAsia"/>
              </w:rPr>
              <w:t>日常工作汇报；</w:t>
            </w:r>
          </w:p>
        </w:tc>
        <w:tc>
          <w:tcPr>
            <w:tcW w:w="591" w:type="dxa"/>
            <w:tcBorders>
              <w:top w:val="nil"/>
              <w:left w:val="nil"/>
              <w:bottom w:val="single" w:sz="4" w:space="0" w:color="auto"/>
              <w:right w:val="single" w:sz="8" w:space="0" w:color="auto"/>
            </w:tcBorders>
            <w:shd w:val="clear" w:color="auto" w:fill="auto"/>
            <w:noWrap/>
            <w:vAlign w:val="center"/>
            <w:hideMark/>
          </w:tcPr>
          <w:p w14:paraId="2B6A2538" w14:textId="77777777" w:rsidR="00D656D9" w:rsidRPr="008F3910" w:rsidRDefault="00D656D9" w:rsidP="008F3910">
            <w:pPr>
              <w:pStyle w:val="aa"/>
            </w:pPr>
            <w:r w:rsidRPr="008F3910">
              <w:rPr>
                <w:rFonts w:hint="eastAsia"/>
              </w:rPr>
              <w:t>周</w:t>
            </w:r>
          </w:p>
        </w:tc>
        <w:tc>
          <w:tcPr>
            <w:tcW w:w="1181" w:type="dxa"/>
            <w:tcBorders>
              <w:top w:val="nil"/>
              <w:left w:val="nil"/>
              <w:bottom w:val="single" w:sz="4" w:space="0" w:color="auto"/>
              <w:right w:val="single" w:sz="8" w:space="0" w:color="auto"/>
            </w:tcBorders>
            <w:shd w:val="clear" w:color="auto" w:fill="auto"/>
            <w:vAlign w:val="center"/>
            <w:hideMark/>
          </w:tcPr>
          <w:p w14:paraId="2222A2BF" w14:textId="77777777" w:rsidR="00D656D9" w:rsidRPr="008F3910" w:rsidRDefault="00D656D9" w:rsidP="008F3910">
            <w:pPr>
              <w:pStyle w:val="aa"/>
            </w:pPr>
            <w:r w:rsidRPr="008F3910">
              <w:rPr>
                <w:rFonts w:hint="eastAsia"/>
              </w:rPr>
              <w:t>邮件，电话及现场</w:t>
            </w:r>
          </w:p>
        </w:tc>
        <w:tc>
          <w:tcPr>
            <w:tcW w:w="1424" w:type="dxa"/>
            <w:tcBorders>
              <w:top w:val="nil"/>
              <w:left w:val="nil"/>
              <w:bottom w:val="single" w:sz="4" w:space="0" w:color="auto"/>
              <w:right w:val="single" w:sz="4" w:space="0" w:color="auto"/>
            </w:tcBorders>
            <w:shd w:val="clear" w:color="auto" w:fill="auto"/>
            <w:vAlign w:val="center"/>
            <w:hideMark/>
          </w:tcPr>
          <w:p w14:paraId="25CA4537" w14:textId="77777777" w:rsidR="00D656D9" w:rsidRPr="008F3910" w:rsidRDefault="00D656D9" w:rsidP="008F3910">
            <w:pPr>
              <w:pStyle w:val="aa"/>
            </w:pPr>
            <w:r w:rsidRPr="008F3910">
              <w:rPr>
                <w:rFonts w:hint="eastAsia"/>
              </w:rPr>
              <w:t>《业务关系管理流程》</w:t>
            </w:r>
          </w:p>
        </w:tc>
      </w:tr>
      <w:tr w:rsidR="00D656D9" w:rsidRPr="008F3910" w14:paraId="2E312EB8" w14:textId="77777777" w:rsidTr="008F3910">
        <w:trPr>
          <w:cantSplit/>
          <w:jc w:val="center"/>
        </w:trPr>
        <w:tc>
          <w:tcPr>
            <w:tcW w:w="1100" w:type="dxa"/>
            <w:vMerge w:val="restart"/>
            <w:tcBorders>
              <w:top w:val="single" w:sz="4" w:space="0" w:color="auto"/>
              <w:left w:val="single" w:sz="8" w:space="0" w:color="auto"/>
              <w:bottom w:val="single" w:sz="8" w:space="0" w:color="000000"/>
              <w:right w:val="single" w:sz="8" w:space="0" w:color="auto"/>
            </w:tcBorders>
            <w:shd w:val="clear" w:color="auto" w:fill="auto"/>
            <w:noWrap/>
            <w:vAlign w:val="center"/>
            <w:hideMark/>
          </w:tcPr>
          <w:p w14:paraId="0DF85DDD" w14:textId="77777777" w:rsidR="00D656D9" w:rsidRPr="008F3910" w:rsidRDefault="00D656D9" w:rsidP="008F3910">
            <w:pPr>
              <w:pStyle w:val="aa"/>
            </w:pPr>
            <w:r w:rsidRPr="008F3910">
              <w:rPr>
                <w:rFonts w:hint="eastAsia"/>
              </w:rPr>
              <w:t>项目周期内</w:t>
            </w:r>
          </w:p>
        </w:tc>
        <w:tc>
          <w:tcPr>
            <w:tcW w:w="886" w:type="dxa"/>
            <w:vMerge w:val="restart"/>
            <w:tcBorders>
              <w:top w:val="single" w:sz="4" w:space="0" w:color="auto"/>
              <w:left w:val="single" w:sz="8" w:space="0" w:color="auto"/>
              <w:bottom w:val="single" w:sz="8" w:space="0" w:color="000000"/>
              <w:right w:val="single" w:sz="8" w:space="0" w:color="auto"/>
            </w:tcBorders>
            <w:shd w:val="clear" w:color="auto" w:fill="auto"/>
            <w:noWrap/>
            <w:vAlign w:val="center"/>
            <w:hideMark/>
          </w:tcPr>
          <w:p w14:paraId="0C3595D2" w14:textId="77777777" w:rsidR="00D656D9" w:rsidRPr="008F3910" w:rsidRDefault="00D656D9" w:rsidP="008F3910">
            <w:pPr>
              <w:pStyle w:val="aa"/>
            </w:pPr>
            <w:r w:rsidRPr="008F3910">
              <w:rPr>
                <w:rFonts w:hint="eastAsia"/>
              </w:rPr>
              <w:t>月度会议</w:t>
            </w:r>
          </w:p>
        </w:tc>
        <w:tc>
          <w:tcPr>
            <w:tcW w:w="885" w:type="dxa"/>
            <w:vMerge w:val="restart"/>
            <w:tcBorders>
              <w:top w:val="single" w:sz="4" w:space="0" w:color="auto"/>
              <w:left w:val="single" w:sz="8" w:space="0" w:color="auto"/>
              <w:bottom w:val="single" w:sz="8" w:space="0" w:color="000000"/>
              <w:right w:val="single" w:sz="8" w:space="0" w:color="auto"/>
            </w:tcBorders>
            <w:shd w:val="clear" w:color="auto" w:fill="auto"/>
            <w:noWrap/>
            <w:vAlign w:val="center"/>
            <w:hideMark/>
          </w:tcPr>
          <w:p w14:paraId="7EC1450B" w14:textId="77777777" w:rsidR="00D656D9" w:rsidRPr="008F3910" w:rsidRDefault="00D656D9" w:rsidP="008F3910">
            <w:pPr>
              <w:pStyle w:val="aa"/>
            </w:pPr>
            <w:r w:rsidRPr="008F3910">
              <w:rPr>
                <w:rFonts w:hint="eastAsia"/>
              </w:rPr>
              <w:t>项目主管</w:t>
            </w:r>
          </w:p>
        </w:tc>
        <w:tc>
          <w:tcPr>
            <w:tcW w:w="1088"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5782BA32" w14:textId="77777777" w:rsidR="00D656D9" w:rsidRPr="008F3910" w:rsidRDefault="00D656D9" w:rsidP="008F3910">
            <w:pPr>
              <w:pStyle w:val="aa"/>
            </w:pPr>
            <w:r w:rsidRPr="008F3910">
              <w:rPr>
                <w:rFonts w:hint="eastAsia"/>
              </w:rPr>
              <w:t>项目成员</w:t>
            </w:r>
          </w:p>
        </w:tc>
        <w:tc>
          <w:tcPr>
            <w:tcW w:w="2162" w:type="dxa"/>
            <w:tcBorders>
              <w:top w:val="nil"/>
              <w:left w:val="nil"/>
              <w:bottom w:val="nil"/>
              <w:right w:val="single" w:sz="8" w:space="0" w:color="auto"/>
            </w:tcBorders>
            <w:shd w:val="clear" w:color="auto" w:fill="auto"/>
            <w:vAlign w:val="center"/>
            <w:hideMark/>
          </w:tcPr>
          <w:p w14:paraId="4D2DEC1A" w14:textId="77777777" w:rsidR="00D656D9" w:rsidRPr="008F3910" w:rsidRDefault="00D656D9" w:rsidP="008F3910">
            <w:pPr>
              <w:pStyle w:val="aa"/>
            </w:pPr>
            <w:r w:rsidRPr="008F3910">
              <w:rPr>
                <w:rFonts w:hint="eastAsia"/>
              </w:rPr>
              <w:t>1.</w:t>
            </w:r>
            <w:r w:rsidRPr="008F3910">
              <w:rPr>
                <w:rFonts w:hint="eastAsia"/>
              </w:rPr>
              <w:t>上月工作重点及实施情况；</w:t>
            </w:r>
          </w:p>
        </w:tc>
        <w:tc>
          <w:tcPr>
            <w:tcW w:w="59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5C77669" w14:textId="77777777" w:rsidR="00D656D9" w:rsidRPr="008F3910" w:rsidRDefault="00D656D9" w:rsidP="008F3910">
            <w:pPr>
              <w:pStyle w:val="aa"/>
            </w:pPr>
            <w:r w:rsidRPr="008F3910">
              <w:rPr>
                <w:rFonts w:hint="eastAsia"/>
              </w:rPr>
              <w:t>月度</w:t>
            </w:r>
          </w:p>
        </w:tc>
        <w:tc>
          <w:tcPr>
            <w:tcW w:w="1181" w:type="dxa"/>
            <w:vMerge w:val="restart"/>
            <w:tcBorders>
              <w:top w:val="nil"/>
              <w:left w:val="single" w:sz="8" w:space="0" w:color="auto"/>
              <w:bottom w:val="single" w:sz="8" w:space="0" w:color="000000"/>
              <w:right w:val="single" w:sz="8" w:space="0" w:color="auto"/>
            </w:tcBorders>
            <w:shd w:val="clear" w:color="auto" w:fill="auto"/>
            <w:vAlign w:val="center"/>
            <w:hideMark/>
          </w:tcPr>
          <w:p w14:paraId="0016999A" w14:textId="77777777" w:rsidR="00D656D9" w:rsidRPr="008F3910" w:rsidRDefault="00D656D9" w:rsidP="008F3910">
            <w:pPr>
              <w:pStyle w:val="aa"/>
            </w:pPr>
            <w:r w:rsidRPr="008F3910">
              <w:rPr>
                <w:rFonts w:hint="eastAsia"/>
              </w:rPr>
              <w:t>月度会议</w:t>
            </w:r>
          </w:p>
        </w:tc>
        <w:tc>
          <w:tcPr>
            <w:tcW w:w="1424" w:type="dxa"/>
            <w:vMerge w:val="restart"/>
            <w:tcBorders>
              <w:top w:val="nil"/>
              <w:left w:val="single" w:sz="8" w:space="0" w:color="auto"/>
              <w:bottom w:val="single" w:sz="8" w:space="0" w:color="000000"/>
              <w:right w:val="single" w:sz="4" w:space="0" w:color="auto"/>
            </w:tcBorders>
            <w:shd w:val="clear" w:color="auto" w:fill="auto"/>
            <w:vAlign w:val="center"/>
            <w:hideMark/>
          </w:tcPr>
          <w:p w14:paraId="7E0F5B5E" w14:textId="77777777" w:rsidR="00D656D9" w:rsidRPr="008F3910" w:rsidRDefault="00D656D9" w:rsidP="008F3910">
            <w:pPr>
              <w:pStyle w:val="aa"/>
            </w:pPr>
            <w:r w:rsidRPr="008F3910">
              <w:rPr>
                <w:rFonts w:hint="eastAsia"/>
              </w:rPr>
              <w:t>《会议纪要》</w:t>
            </w:r>
            <w:r w:rsidRPr="008F3910">
              <w:rPr>
                <w:rFonts w:hint="eastAsia"/>
              </w:rPr>
              <w:br/>
            </w:r>
            <w:r w:rsidRPr="008F3910">
              <w:rPr>
                <w:rFonts w:hint="eastAsia"/>
              </w:rPr>
              <w:t>《业务关系管理流程》</w:t>
            </w:r>
            <w:r w:rsidRPr="008F3910">
              <w:rPr>
                <w:rFonts w:hint="eastAsia"/>
              </w:rPr>
              <w:br/>
            </w:r>
            <w:r w:rsidRPr="008F3910">
              <w:rPr>
                <w:rFonts w:hint="eastAsia"/>
              </w:rPr>
              <w:t>《月度服务报告》</w:t>
            </w:r>
          </w:p>
        </w:tc>
      </w:tr>
      <w:tr w:rsidR="00D656D9" w:rsidRPr="008F3910" w14:paraId="05C1A7CF" w14:textId="77777777" w:rsidTr="008F3910">
        <w:trPr>
          <w:cantSplit/>
          <w:jc w:val="center"/>
        </w:trPr>
        <w:tc>
          <w:tcPr>
            <w:tcW w:w="1100" w:type="dxa"/>
            <w:vMerge/>
            <w:tcBorders>
              <w:top w:val="nil"/>
              <w:left w:val="single" w:sz="8" w:space="0" w:color="auto"/>
              <w:bottom w:val="single" w:sz="8" w:space="0" w:color="000000"/>
              <w:right w:val="single" w:sz="8" w:space="0" w:color="auto"/>
            </w:tcBorders>
            <w:vAlign w:val="center"/>
            <w:hideMark/>
          </w:tcPr>
          <w:p w14:paraId="2FDA1CFD" w14:textId="77777777" w:rsidR="00D656D9" w:rsidRPr="008F3910" w:rsidRDefault="00D656D9" w:rsidP="008F3910">
            <w:pPr>
              <w:pStyle w:val="aa"/>
            </w:pPr>
          </w:p>
        </w:tc>
        <w:tc>
          <w:tcPr>
            <w:tcW w:w="886" w:type="dxa"/>
            <w:vMerge/>
            <w:tcBorders>
              <w:top w:val="nil"/>
              <w:left w:val="single" w:sz="8" w:space="0" w:color="auto"/>
              <w:bottom w:val="single" w:sz="8" w:space="0" w:color="000000"/>
              <w:right w:val="single" w:sz="8" w:space="0" w:color="auto"/>
            </w:tcBorders>
            <w:vAlign w:val="center"/>
            <w:hideMark/>
          </w:tcPr>
          <w:p w14:paraId="5D96EF13" w14:textId="77777777" w:rsidR="00D656D9" w:rsidRPr="008F3910" w:rsidRDefault="00D656D9" w:rsidP="008F3910">
            <w:pPr>
              <w:pStyle w:val="aa"/>
            </w:pPr>
          </w:p>
        </w:tc>
        <w:tc>
          <w:tcPr>
            <w:tcW w:w="885" w:type="dxa"/>
            <w:vMerge/>
            <w:tcBorders>
              <w:top w:val="nil"/>
              <w:left w:val="single" w:sz="8" w:space="0" w:color="auto"/>
              <w:bottom w:val="single" w:sz="8" w:space="0" w:color="000000"/>
              <w:right w:val="single" w:sz="8" w:space="0" w:color="auto"/>
            </w:tcBorders>
            <w:vAlign w:val="center"/>
            <w:hideMark/>
          </w:tcPr>
          <w:p w14:paraId="025E8B97" w14:textId="77777777" w:rsidR="00D656D9" w:rsidRPr="008F3910" w:rsidRDefault="00D656D9" w:rsidP="008F3910">
            <w:pPr>
              <w:pStyle w:val="aa"/>
            </w:pPr>
          </w:p>
        </w:tc>
        <w:tc>
          <w:tcPr>
            <w:tcW w:w="1088" w:type="dxa"/>
            <w:vMerge/>
            <w:tcBorders>
              <w:top w:val="nil"/>
              <w:left w:val="single" w:sz="8" w:space="0" w:color="auto"/>
              <w:bottom w:val="single" w:sz="8" w:space="0" w:color="000000"/>
              <w:right w:val="single" w:sz="8" w:space="0" w:color="auto"/>
            </w:tcBorders>
            <w:vAlign w:val="center"/>
            <w:hideMark/>
          </w:tcPr>
          <w:p w14:paraId="001DD19D" w14:textId="77777777" w:rsidR="00D656D9" w:rsidRPr="008F3910" w:rsidRDefault="00D656D9" w:rsidP="008F3910">
            <w:pPr>
              <w:pStyle w:val="aa"/>
            </w:pPr>
          </w:p>
        </w:tc>
        <w:tc>
          <w:tcPr>
            <w:tcW w:w="2162" w:type="dxa"/>
            <w:tcBorders>
              <w:top w:val="nil"/>
              <w:left w:val="nil"/>
              <w:bottom w:val="nil"/>
              <w:right w:val="single" w:sz="8" w:space="0" w:color="auto"/>
            </w:tcBorders>
            <w:shd w:val="clear" w:color="auto" w:fill="auto"/>
            <w:vAlign w:val="center"/>
            <w:hideMark/>
          </w:tcPr>
          <w:p w14:paraId="12FF1888" w14:textId="77777777" w:rsidR="00D656D9" w:rsidRPr="008F3910" w:rsidRDefault="00D656D9" w:rsidP="008F3910">
            <w:pPr>
              <w:pStyle w:val="aa"/>
            </w:pPr>
            <w:r w:rsidRPr="008F3910">
              <w:rPr>
                <w:rFonts w:hint="eastAsia"/>
              </w:rPr>
              <w:t>2.</w:t>
            </w:r>
            <w:r w:rsidRPr="008F3910">
              <w:rPr>
                <w:rFonts w:hint="eastAsia"/>
              </w:rPr>
              <w:t>下一月工作重点；重点资源及安排</w:t>
            </w:r>
          </w:p>
        </w:tc>
        <w:tc>
          <w:tcPr>
            <w:tcW w:w="591" w:type="dxa"/>
            <w:vMerge/>
            <w:tcBorders>
              <w:top w:val="nil"/>
              <w:left w:val="single" w:sz="8" w:space="0" w:color="auto"/>
              <w:bottom w:val="single" w:sz="8" w:space="0" w:color="000000"/>
              <w:right w:val="single" w:sz="8" w:space="0" w:color="auto"/>
            </w:tcBorders>
            <w:vAlign w:val="center"/>
            <w:hideMark/>
          </w:tcPr>
          <w:p w14:paraId="5F5CCF1F" w14:textId="77777777" w:rsidR="00D656D9" w:rsidRPr="008F3910" w:rsidRDefault="00D656D9" w:rsidP="008F3910">
            <w:pPr>
              <w:pStyle w:val="aa"/>
            </w:pPr>
          </w:p>
        </w:tc>
        <w:tc>
          <w:tcPr>
            <w:tcW w:w="1181" w:type="dxa"/>
            <w:vMerge/>
            <w:tcBorders>
              <w:top w:val="nil"/>
              <w:left w:val="single" w:sz="8" w:space="0" w:color="auto"/>
              <w:bottom w:val="single" w:sz="8" w:space="0" w:color="000000"/>
              <w:right w:val="single" w:sz="8" w:space="0" w:color="auto"/>
            </w:tcBorders>
            <w:vAlign w:val="center"/>
            <w:hideMark/>
          </w:tcPr>
          <w:p w14:paraId="0682D146" w14:textId="77777777" w:rsidR="00D656D9" w:rsidRPr="008F3910" w:rsidRDefault="00D656D9" w:rsidP="008F3910">
            <w:pPr>
              <w:pStyle w:val="aa"/>
            </w:pPr>
          </w:p>
        </w:tc>
        <w:tc>
          <w:tcPr>
            <w:tcW w:w="1424" w:type="dxa"/>
            <w:vMerge/>
            <w:tcBorders>
              <w:top w:val="nil"/>
              <w:left w:val="single" w:sz="8" w:space="0" w:color="auto"/>
              <w:bottom w:val="single" w:sz="8" w:space="0" w:color="000000"/>
              <w:right w:val="single" w:sz="4" w:space="0" w:color="auto"/>
            </w:tcBorders>
            <w:vAlign w:val="center"/>
            <w:hideMark/>
          </w:tcPr>
          <w:p w14:paraId="63A32B51" w14:textId="77777777" w:rsidR="00D656D9" w:rsidRPr="008F3910" w:rsidRDefault="00D656D9" w:rsidP="008F3910">
            <w:pPr>
              <w:pStyle w:val="aa"/>
            </w:pPr>
          </w:p>
        </w:tc>
      </w:tr>
      <w:tr w:rsidR="00D656D9" w:rsidRPr="008F3910" w14:paraId="0DACA31F" w14:textId="77777777" w:rsidTr="008F3910">
        <w:trPr>
          <w:cantSplit/>
          <w:jc w:val="center"/>
        </w:trPr>
        <w:tc>
          <w:tcPr>
            <w:tcW w:w="1100" w:type="dxa"/>
            <w:vMerge/>
            <w:tcBorders>
              <w:top w:val="nil"/>
              <w:left w:val="single" w:sz="8" w:space="0" w:color="auto"/>
              <w:bottom w:val="single" w:sz="8" w:space="0" w:color="000000"/>
              <w:right w:val="single" w:sz="8" w:space="0" w:color="auto"/>
            </w:tcBorders>
            <w:vAlign w:val="center"/>
            <w:hideMark/>
          </w:tcPr>
          <w:p w14:paraId="714F5A75" w14:textId="77777777" w:rsidR="00D656D9" w:rsidRPr="008F3910" w:rsidRDefault="00D656D9" w:rsidP="008F3910">
            <w:pPr>
              <w:pStyle w:val="aa"/>
            </w:pPr>
          </w:p>
        </w:tc>
        <w:tc>
          <w:tcPr>
            <w:tcW w:w="886" w:type="dxa"/>
            <w:vMerge/>
            <w:tcBorders>
              <w:top w:val="nil"/>
              <w:left w:val="single" w:sz="8" w:space="0" w:color="auto"/>
              <w:bottom w:val="single" w:sz="8" w:space="0" w:color="000000"/>
              <w:right w:val="single" w:sz="8" w:space="0" w:color="auto"/>
            </w:tcBorders>
            <w:vAlign w:val="center"/>
            <w:hideMark/>
          </w:tcPr>
          <w:p w14:paraId="0C4E256E" w14:textId="77777777" w:rsidR="00D656D9" w:rsidRPr="008F3910" w:rsidRDefault="00D656D9" w:rsidP="008F3910">
            <w:pPr>
              <w:pStyle w:val="aa"/>
            </w:pPr>
          </w:p>
        </w:tc>
        <w:tc>
          <w:tcPr>
            <w:tcW w:w="885" w:type="dxa"/>
            <w:vMerge/>
            <w:tcBorders>
              <w:top w:val="nil"/>
              <w:left w:val="single" w:sz="8" w:space="0" w:color="auto"/>
              <w:bottom w:val="single" w:sz="8" w:space="0" w:color="000000"/>
              <w:right w:val="single" w:sz="8" w:space="0" w:color="auto"/>
            </w:tcBorders>
            <w:vAlign w:val="center"/>
            <w:hideMark/>
          </w:tcPr>
          <w:p w14:paraId="2CFEA83B" w14:textId="77777777" w:rsidR="00D656D9" w:rsidRPr="008F3910" w:rsidRDefault="00D656D9" w:rsidP="008F3910">
            <w:pPr>
              <w:pStyle w:val="aa"/>
            </w:pPr>
          </w:p>
        </w:tc>
        <w:tc>
          <w:tcPr>
            <w:tcW w:w="1088" w:type="dxa"/>
            <w:vMerge/>
            <w:tcBorders>
              <w:top w:val="nil"/>
              <w:left w:val="single" w:sz="8" w:space="0" w:color="auto"/>
              <w:bottom w:val="single" w:sz="8" w:space="0" w:color="000000"/>
              <w:right w:val="single" w:sz="8" w:space="0" w:color="auto"/>
            </w:tcBorders>
            <w:vAlign w:val="center"/>
            <w:hideMark/>
          </w:tcPr>
          <w:p w14:paraId="4088ACE9" w14:textId="77777777" w:rsidR="00D656D9" w:rsidRPr="008F3910" w:rsidRDefault="00D656D9" w:rsidP="008F3910">
            <w:pPr>
              <w:pStyle w:val="aa"/>
            </w:pPr>
          </w:p>
        </w:tc>
        <w:tc>
          <w:tcPr>
            <w:tcW w:w="2162" w:type="dxa"/>
            <w:tcBorders>
              <w:top w:val="nil"/>
              <w:left w:val="nil"/>
              <w:bottom w:val="single" w:sz="8" w:space="0" w:color="auto"/>
              <w:right w:val="single" w:sz="8" w:space="0" w:color="auto"/>
            </w:tcBorders>
            <w:shd w:val="clear" w:color="auto" w:fill="auto"/>
            <w:vAlign w:val="center"/>
            <w:hideMark/>
          </w:tcPr>
          <w:p w14:paraId="565E3970" w14:textId="77777777" w:rsidR="00D656D9" w:rsidRPr="008F3910" w:rsidRDefault="00D656D9" w:rsidP="008F3910">
            <w:pPr>
              <w:pStyle w:val="aa"/>
            </w:pPr>
            <w:r w:rsidRPr="008F3910">
              <w:rPr>
                <w:rFonts w:hint="eastAsia"/>
              </w:rPr>
              <w:t>3.</w:t>
            </w:r>
            <w:r w:rsidRPr="008F3910">
              <w:rPr>
                <w:rFonts w:hint="eastAsia"/>
              </w:rPr>
              <w:t>月度服务报告</w:t>
            </w:r>
          </w:p>
        </w:tc>
        <w:tc>
          <w:tcPr>
            <w:tcW w:w="591" w:type="dxa"/>
            <w:vMerge/>
            <w:tcBorders>
              <w:top w:val="nil"/>
              <w:left w:val="single" w:sz="8" w:space="0" w:color="auto"/>
              <w:bottom w:val="single" w:sz="8" w:space="0" w:color="000000"/>
              <w:right w:val="single" w:sz="8" w:space="0" w:color="auto"/>
            </w:tcBorders>
            <w:vAlign w:val="center"/>
            <w:hideMark/>
          </w:tcPr>
          <w:p w14:paraId="77CE72DF" w14:textId="77777777" w:rsidR="00D656D9" w:rsidRPr="008F3910" w:rsidRDefault="00D656D9" w:rsidP="008F3910">
            <w:pPr>
              <w:pStyle w:val="aa"/>
            </w:pPr>
          </w:p>
        </w:tc>
        <w:tc>
          <w:tcPr>
            <w:tcW w:w="1181" w:type="dxa"/>
            <w:vMerge/>
            <w:tcBorders>
              <w:top w:val="nil"/>
              <w:left w:val="single" w:sz="8" w:space="0" w:color="auto"/>
              <w:bottom w:val="single" w:sz="8" w:space="0" w:color="000000"/>
              <w:right w:val="single" w:sz="8" w:space="0" w:color="auto"/>
            </w:tcBorders>
            <w:vAlign w:val="center"/>
            <w:hideMark/>
          </w:tcPr>
          <w:p w14:paraId="4619D883" w14:textId="77777777" w:rsidR="00D656D9" w:rsidRPr="008F3910" w:rsidRDefault="00D656D9" w:rsidP="008F3910">
            <w:pPr>
              <w:pStyle w:val="aa"/>
            </w:pPr>
          </w:p>
        </w:tc>
        <w:tc>
          <w:tcPr>
            <w:tcW w:w="1424" w:type="dxa"/>
            <w:vMerge/>
            <w:tcBorders>
              <w:top w:val="nil"/>
              <w:left w:val="single" w:sz="8" w:space="0" w:color="auto"/>
              <w:bottom w:val="single" w:sz="8" w:space="0" w:color="000000"/>
              <w:right w:val="single" w:sz="4" w:space="0" w:color="auto"/>
            </w:tcBorders>
            <w:vAlign w:val="center"/>
            <w:hideMark/>
          </w:tcPr>
          <w:p w14:paraId="6893EB09" w14:textId="77777777" w:rsidR="00D656D9" w:rsidRPr="008F3910" w:rsidRDefault="00D656D9" w:rsidP="008F3910">
            <w:pPr>
              <w:pStyle w:val="aa"/>
            </w:pPr>
          </w:p>
        </w:tc>
      </w:tr>
      <w:tr w:rsidR="00D656D9" w:rsidRPr="008F3910" w14:paraId="363C9C44" w14:textId="77777777" w:rsidTr="008F3910">
        <w:trPr>
          <w:cantSplit/>
          <w:jc w:val="center"/>
        </w:trPr>
        <w:tc>
          <w:tcPr>
            <w:tcW w:w="1100" w:type="dxa"/>
            <w:vMerge w:val="restart"/>
            <w:tcBorders>
              <w:top w:val="nil"/>
              <w:left w:val="single" w:sz="8" w:space="0" w:color="auto"/>
              <w:bottom w:val="nil"/>
              <w:right w:val="single" w:sz="8" w:space="0" w:color="auto"/>
            </w:tcBorders>
            <w:shd w:val="clear" w:color="auto" w:fill="auto"/>
            <w:noWrap/>
            <w:vAlign w:val="center"/>
            <w:hideMark/>
          </w:tcPr>
          <w:p w14:paraId="32FA907D" w14:textId="77777777" w:rsidR="00D656D9" w:rsidRPr="008F3910" w:rsidRDefault="00D656D9" w:rsidP="008F3910">
            <w:pPr>
              <w:pStyle w:val="aa"/>
            </w:pPr>
            <w:r w:rsidRPr="008F3910">
              <w:rPr>
                <w:rFonts w:hint="eastAsia"/>
              </w:rPr>
              <w:t>项目周期内</w:t>
            </w:r>
          </w:p>
        </w:tc>
        <w:tc>
          <w:tcPr>
            <w:tcW w:w="886" w:type="dxa"/>
            <w:vMerge w:val="restart"/>
            <w:tcBorders>
              <w:top w:val="nil"/>
              <w:left w:val="single" w:sz="8" w:space="0" w:color="auto"/>
              <w:bottom w:val="nil"/>
              <w:right w:val="single" w:sz="8" w:space="0" w:color="auto"/>
            </w:tcBorders>
            <w:shd w:val="clear" w:color="auto" w:fill="auto"/>
            <w:noWrap/>
            <w:vAlign w:val="center"/>
            <w:hideMark/>
          </w:tcPr>
          <w:p w14:paraId="5185D60A" w14:textId="77777777" w:rsidR="00D656D9" w:rsidRPr="008F3910" w:rsidRDefault="00D656D9" w:rsidP="008F3910">
            <w:pPr>
              <w:pStyle w:val="aa"/>
            </w:pPr>
            <w:r w:rsidRPr="008F3910">
              <w:rPr>
                <w:rFonts w:hint="eastAsia"/>
              </w:rPr>
              <w:t>专项汇报</w:t>
            </w:r>
          </w:p>
        </w:tc>
        <w:tc>
          <w:tcPr>
            <w:tcW w:w="885" w:type="dxa"/>
            <w:vMerge w:val="restart"/>
            <w:tcBorders>
              <w:top w:val="nil"/>
              <w:left w:val="single" w:sz="8" w:space="0" w:color="auto"/>
              <w:bottom w:val="nil"/>
              <w:right w:val="single" w:sz="8" w:space="0" w:color="auto"/>
            </w:tcBorders>
            <w:shd w:val="clear" w:color="auto" w:fill="auto"/>
            <w:noWrap/>
            <w:vAlign w:val="center"/>
            <w:hideMark/>
          </w:tcPr>
          <w:p w14:paraId="1671142E" w14:textId="77777777" w:rsidR="00D656D9" w:rsidRPr="008F3910" w:rsidRDefault="00D656D9" w:rsidP="008F3910">
            <w:pPr>
              <w:pStyle w:val="aa"/>
            </w:pPr>
            <w:r w:rsidRPr="008F3910">
              <w:rPr>
                <w:rFonts w:hint="eastAsia"/>
              </w:rPr>
              <w:t>项目主管</w:t>
            </w:r>
          </w:p>
        </w:tc>
        <w:tc>
          <w:tcPr>
            <w:tcW w:w="1088" w:type="dxa"/>
            <w:vMerge w:val="restart"/>
            <w:tcBorders>
              <w:top w:val="nil"/>
              <w:left w:val="single" w:sz="8" w:space="0" w:color="auto"/>
              <w:bottom w:val="nil"/>
              <w:right w:val="single" w:sz="8" w:space="0" w:color="auto"/>
            </w:tcBorders>
            <w:shd w:val="clear" w:color="auto" w:fill="auto"/>
            <w:vAlign w:val="center"/>
            <w:hideMark/>
          </w:tcPr>
          <w:p w14:paraId="0B1FD453" w14:textId="77777777" w:rsidR="00D656D9" w:rsidRPr="008F3910" w:rsidRDefault="00D656D9" w:rsidP="008F3910">
            <w:pPr>
              <w:pStyle w:val="aa"/>
            </w:pPr>
            <w:r w:rsidRPr="008F3910">
              <w:rPr>
                <w:rFonts w:hint="eastAsia"/>
              </w:rPr>
              <w:t>接口人，室经理或部门总经理</w:t>
            </w:r>
          </w:p>
        </w:tc>
        <w:tc>
          <w:tcPr>
            <w:tcW w:w="2162" w:type="dxa"/>
            <w:tcBorders>
              <w:top w:val="nil"/>
              <w:left w:val="nil"/>
              <w:bottom w:val="nil"/>
              <w:right w:val="single" w:sz="8" w:space="0" w:color="auto"/>
            </w:tcBorders>
            <w:shd w:val="clear" w:color="auto" w:fill="auto"/>
            <w:vAlign w:val="center"/>
            <w:hideMark/>
          </w:tcPr>
          <w:p w14:paraId="5F211CB0" w14:textId="77777777" w:rsidR="00D656D9" w:rsidRPr="008F3910" w:rsidRDefault="00D656D9" w:rsidP="008F3910">
            <w:pPr>
              <w:pStyle w:val="aa"/>
            </w:pPr>
            <w:r w:rsidRPr="008F3910">
              <w:rPr>
                <w:rFonts w:hint="eastAsia"/>
              </w:rPr>
              <w:t>1.</w:t>
            </w:r>
            <w:r w:rsidRPr="008F3910">
              <w:rPr>
                <w:rFonts w:hint="eastAsia"/>
              </w:rPr>
              <w:t>专项任务的计划，进展及总结汇报；</w:t>
            </w:r>
          </w:p>
        </w:tc>
        <w:tc>
          <w:tcPr>
            <w:tcW w:w="591" w:type="dxa"/>
            <w:vMerge w:val="restart"/>
            <w:tcBorders>
              <w:top w:val="nil"/>
              <w:left w:val="single" w:sz="8" w:space="0" w:color="auto"/>
              <w:bottom w:val="nil"/>
              <w:right w:val="single" w:sz="8" w:space="0" w:color="auto"/>
            </w:tcBorders>
            <w:shd w:val="clear" w:color="auto" w:fill="auto"/>
            <w:noWrap/>
            <w:vAlign w:val="center"/>
            <w:hideMark/>
          </w:tcPr>
          <w:p w14:paraId="1456700B" w14:textId="77777777" w:rsidR="00D656D9" w:rsidRPr="008F3910" w:rsidRDefault="00D656D9" w:rsidP="008F3910">
            <w:pPr>
              <w:pStyle w:val="aa"/>
            </w:pPr>
            <w:r w:rsidRPr="008F3910">
              <w:rPr>
                <w:rFonts w:hint="eastAsia"/>
              </w:rPr>
              <w:t>及时</w:t>
            </w:r>
          </w:p>
        </w:tc>
        <w:tc>
          <w:tcPr>
            <w:tcW w:w="1181" w:type="dxa"/>
            <w:vMerge w:val="restart"/>
            <w:tcBorders>
              <w:top w:val="nil"/>
              <w:left w:val="single" w:sz="8" w:space="0" w:color="auto"/>
              <w:bottom w:val="nil"/>
              <w:right w:val="single" w:sz="8" w:space="0" w:color="auto"/>
            </w:tcBorders>
            <w:shd w:val="clear" w:color="auto" w:fill="auto"/>
            <w:vAlign w:val="center"/>
            <w:hideMark/>
          </w:tcPr>
          <w:p w14:paraId="5315233F" w14:textId="77777777" w:rsidR="00D656D9" w:rsidRPr="008F3910" w:rsidRDefault="00D656D9" w:rsidP="008F3910">
            <w:pPr>
              <w:pStyle w:val="aa"/>
            </w:pPr>
            <w:r w:rsidRPr="008F3910">
              <w:rPr>
                <w:rFonts w:hint="eastAsia"/>
              </w:rPr>
              <w:t>会议或电话或邮件</w:t>
            </w:r>
          </w:p>
        </w:tc>
        <w:tc>
          <w:tcPr>
            <w:tcW w:w="1424" w:type="dxa"/>
            <w:vMerge w:val="restart"/>
            <w:tcBorders>
              <w:top w:val="nil"/>
              <w:left w:val="single" w:sz="8" w:space="0" w:color="auto"/>
              <w:bottom w:val="nil"/>
              <w:right w:val="single" w:sz="4" w:space="0" w:color="auto"/>
            </w:tcBorders>
            <w:shd w:val="clear" w:color="auto" w:fill="auto"/>
            <w:vAlign w:val="center"/>
            <w:hideMark/>
          </w:tcPr>
          <w:p w14:paraId="6CF60C23" w14:textId="77777777" w:rsidR="00D656D9" w:rsidRPr="008F3910" w:rsidRDefault="00D656D9" w:rsidP="008F3910">
            <w:pPr>
              <w:pStyle w:val="aa"/>
            </w:pPr>
            <w:r w:rsidRPr="008F3910">
              <w:rPr>
                <w:rFonts w:hint="eastAsia"/>
              </w:rPr>
              <w:t>《重大事故处理流程》</w:t>
            </w:r>
            <w:r w:rsidRPr="008F3910">
              <w:rPr>
                <w:rFonts w:hint="eastAsia"/>
              </w:rPr>
              <w:br/>
            </w:r>
            <w:r w:rsidRPr="008F3910">
              <w:rPr>
                <w:rFonts w:hint="eastAsia"/>
              </w:rPr>
              <w:t>《应急处理流程》</w:t>
            </w:r>
          </w:p>
        </w:tc>
      </w:tr>
      <w:tr w:rsidR="00D656D9" w:rsidRPr="008F3910" w14:paraId="6EDBC7C6" w14:textId="77777777" w:rsidTr="008F3910">
        <w:trPr>
          <w:cantSplit/>
          <w:jc w:val="center"/>
        </w:trPr>
        <w:tc>
          <w:tcPr>
            <w:tcW w:w="1100" w:type="dxa"/>
            <w:vMerge/>
            <w:tcBorders>
              <w:top w:val="nil"/>
              <w:left w:val="single" w:sz="8" w:space="0" w:color="auto"/>
              <w:bottom w:val="nil"/>
              <w:right w:val="single" w:sz="8" w:space="0" w:color="auto"/>
            </w:tcBorders>
            <w:vAlign w:val="center"/>
            <w:hideMark/>
          </w:tcPr>
          <w:p w14:paraId="4E43B8CA" w14:textId="77777777" w:rsidR="00D656D9" w:rsidRPr="008F3910" w:rsidRDefault="00D656D9" w:rsidP="008F3910">
            <w:pPr>
              <w:pStyle w:val="aa"/>
            </w:pPr>
          </w:p>
        </w:tc>
        <w:tc>
          <w:tcPr>
            <w:tcW w:w="886" w:type="dxa"/>
            <w:vMerge/>
            <w:tcBorders>
              <w:top w:val="nil"/>
              <w:left w:val="single" w:sz="8" w:space="0" w:color="auto"/>
              <w:bottom w:val="nil"/>
              <w:right w:val="single" w:sz="8" w:space="0" w:color="auto"/>
            </w:tcBorders>
            <w:vAlign w:val="center"/>
            <w:hideMark/>
          </w:tcPr>
          <w:p w14:paraId="1715004A" w14:textId="77777777" w:rsidR="00D656D9" w:rsidRPr="008F3910" w:rsidRDefault="00D656D9" w:rsidP="008F3910">
            <w:pPr>
              <w:pStyle w:val="aa"/>
            </w:pPr>
          </w:p>
        </w:tc>
        <w:tc>
          <w:tcPr>
            <w:tcW w:w="885" w:type="dxa"/>
            <w:vMerge/>
            <w:tcBorders>
              <w:top w:val="nil"/>
              <w:left w:val="single" w:sz="8" w:space="0" w:color="auto"/>
              <w:bottom w:val="nil"/>
              <w:right w:val="single" w:sz="8" w:space="0" w:color="auto"/>
            </w:tcBorders>
            <w:vAlign w:val="center"/>
            <w:hideMark/>
          </w:tcPr>
          <w:p w14:paraId="1BB8E7BC" w14:textId="77777777" w:rsidR="00D656D9" w:rsidRPr="008F3910" w:rsidRDefault="00D656D9" w:rsidP="008F3910">
            <w:pPr>
              <w:pStyle w:val="aa"/>
            </w:pPr>
          </w:p>
        </w:tc>
        <w:tc>
          <w:tcPr>
            <w:tcW w:w="1088" w:type="dxa"/>
            <w:vMerge/>
            <w:tcBorders>
              <w:top w:val="nil"/>
              <w:left w:val="single" w:sz="8" w:space="0" w:color="auto"/>
              <w:bottom w:val="nil"/>
              <w:right w:val="single" w:sz="8" w:space="0" w:color="auto"/>
            </w:tcBorders>
            <w:vAlign w:val="center"/>
            <w:hideMark/>
          </w:tcPr>
          <w:p w14:paraId="1F9ECA66" w14:textId="77777777" w:rsidR="00D656D9" w:rsidRPr="008F3910" w:rsidRDefault="00D656D9" w:rsidP="008F3910">
            <w:pPr>
              <w:pStyle w:val="aa"/>
            </w:pPr>
          </w:p>
        </w:tc>
        <w:tc>
          <w:tcPr>
            <w:tcW w:w="2162" w:type="dxa"/>
            <w:tcBorders>
              <w:top w:val="nil"/>
              <w:left w:val="nil"/>
              <w:bottom w:val="nil"/>
              <w:right w:val="single" w:sz="8" w:space="0" w:color="auto"/>
            </w:tcBorders>
            <w:shd w:val="clear" w:color="auto" w:fill="auto"/>
            <w:vAlign w:val="center"/>
            <w:hideMark/>
          </w:tcPr>
          <w:p w14:paraId="29C78040" w14:textId="77777777" w:rsidR="00D656D9" w:rsidRPr="008F3910" w:rsidRDefault="00D656D9" w:rsidP="008F3910">
            <w:pPr>
              <w:pStyle w:val="aa"/>
            </w:pPr>
            <w:r w:rsidRPr="008F3910">
              <w:rPr>
                <w:rFonts w:hint="eastAsia"/>
              </w:rPr>
              <w:t>2.</w:t>
            </w:r>
            <w:r w:rsidRPr="008F3910">
              <w:rPr>
                <w:rFonts w:hint="eastAsia"/>
              </w:rPr>
              <w:t>应急时间的计划，进展及总结汇报；</w:t>
            </w:r>
          </w:p>
        </w:tc>
        <w:tc>
          <w:tcPr>
            <w:tcW w:w="591" w:type="dxa"/>
            <w:vMerge/>
            <w:tcBorders>
              <w:top w:val="nil"/>
              <w:left w:val="single" w:sz="8" w:space="0" w:color="auto"/>
              <w:bottom w:val="nil"/>
              <w:right w:val="single" w:sz="8" w:space="0" w:color="auto"/>
            </w:tcBorders>
            <w:vAlign w:val="center"/>
            <w:hideMark/>
          </w:tcPr>
          <w:p w14:paraId="658FDEE1" w14:textId="77777777" w:rsidR="00D656D9" w:rsidRPr="008F3910" w:rsidRDefault="00D656D9" w:rsidP="008F3910">
            <w:pPr>
              <w:pStyle w:val="aa"/>
            </w:pPr>
          </w:p>
        </w:tc>
        <w:tc>
          <w:tcPr>
            <w:tcW w:w="1181" w:type="dxa"/>
            <w:vMerge/>
            <w:tcBorders>
              <w:top w:val="nil"/>
              <w:left w:val="single" w:sz="8" w:space="0" w:color="auto"/>
              <w:bottom w:val="nil"/>
              <w:right w:val="single" w:sz="8" w:space="0" w:color="auto"/>
            </w:tcBorders>
            <w:vAlign w:val="center"/>
            <w:hideMark/>
          </w:tcPr>
          <w:p w14:paraId="5B665074" w14:textId="77777777" w:rsidR="00D656D9" w:rsidRPr="008F3910" w:rsidRDefault="00D656D9" w:rsidP="008F3910">
            <w:pPr>
              <w:pStyle w:val="aa"/>
            </w:pPr>
          </w:p>
        </w:tc>
        <w:tc>
          <w:tcPr>
            <w:tcW w:w="1424" w:type="dxa"/>
            <w:vMerge/>
            <w:tcBorders>
              <w:top w:val="nil"/>
              <w:left w:val="single" w:sz="8" w:space="0" w:color="auto"/>
              <w:bottom w:val="nil"/>
              <w:right w:val="single" w:sz="4" w:space="0" w:color="auto"/>
            </w:tcBorders>
            <w:vAlign w:val="center"/>
            <w:hideMark/>
          </w:tcPr>
          <w:p w14:paraId="7F294F7F" w14:textId="77777777" w:rsidR="00D656D9" w:rsidRPr="008F3910" w:rsidRDefault="00D656D9" w:rsidP="008F3910">
            <w:pPr>
              <w:pStyle w:val="aa"/>
            </w:pPr>
          </w:p>
        </w:tc>
      </w:tr>
      <w:tr w:rsidR="00D656D9" w:rsidRPr="008F3910" w14:paraId="4436299E" w14:textId="77777777" w:rsidTr="008F3910">
        <w:trPr>
          <w:cantSplit/>
          <w:jc w:val="center"/>
        </w:trPr>
        <w:tc>
          <w:tcPr>
            <w:tcW w:w="1100" w:type="dxa"/>
            <w:vMerge/>
            <w:tcBorders>
              <w:top w:val="nil"/>
              <w:left w:val="single" w:sz="8" w:space="0" w:color="auto"/>
              <w:bottom w:val="single" w:sz="4" w:space="0" w:color="auto"/>
              <w:right w:val="single" w:sz="8" w:space="0" w:color="auto"/>
            </w:tcBorders>
            <w:vAlign w:val="center"/>
            <w:hideMark/>
          </w:tcPr>
          <w:p w14:paraId="008BF4E3" w14:textId="77777777" w:rsidR="00D656D9" w:rsidRPr="008F3910" w:rsidRDefault="00D656D9" w:rsidP="008F3910">
            <w:pPr>
              <w:pStyle w:val="aa"/>
            </w:pPr>
          </w:p>
        </w:tc>
        <w:tc>
          <w:tcPr>
            <w:tcW w:w="886" w:type="dxa"/>
            <w:vMerge/>
            <w:tcBorders>
              <w:top w:val="nil"/>
              <w:left w:val="single" w:sz="8" w:space="0" w:color="auto"/>
              <w:bottom w:val="single" w:sz="4" w:space="0" w:color="auto"/>
              <w:right w:val="single" w:sz="8" w:space="0" w:color="auto"/>
            </w:tcBorders>
            <w:vAlign w:val="center"/>
            <w:hideMark/>
          </w:tcPr>
          <w:p w14:paraId="143E68FB" w14:textId="77777777" w:rsidR="00D656D9" w:rsidRPr="008F3910" w:rsidRDefault="00D656D9" w:rsidP="008F3910">
            <w:pPr>
              <w:pStyle w:val="aa"/>
            </w:pPr>
          </w:p>
        </w:tc>
        <w:tc>
          <w:tcPr>
            <w:tcW w:w="885" w:type="dxa"/>
            <w:vMerge/>
            <w:tcBorders>
              <w:top w:val="nil"/>
              <w:left w:val="single" w:sz="8" w:space="0" w:color="auto"/>
              <w:bottom w:val="single" w:sz="4" w:space="0" w:color="auto"/>
              <w:right w:val="single" w:sz="8" w:space="0" w:color="auto"/>
            </w:tcBorders>
            <w:vAlign w:val="center"/>
            <w:hideMark/>
          </w:tcPr>
          <w:p w14:paraId="394E27B9" w14:textId="77777777" w:rsidR="00D656D9" w:rsidRPr="008F3910" w:rsidRDefault="00D656D9" w:rsidP="008F3910">
            <w:pPr>
              <w:pStyle w:val="aa"/>
            </w:pPr>
          </w:p>
        </w:tc>
        <w:tc>
          <w:tcPr>
            <w:tcW w:w="1088" w:type="dxa"/>
            <w:vMerge/>
            <w:tcBorders>
              <w:top w:val="nil"/>
              <w:left w:val="single" w:sz="8" w:space="0" w:color="auto"/>
              <w:bottom w:val="single" w:sz="4" w:space="0" w:color="auto"/>
              <w:right w:val="single" w:sz="8" w:space="0" w:color="auto"/>
            </w:tcBorders>
            <w:vAlign w:val="center"/>
            <w:hideMark/>
          </w:tcPr>
          <w:p w14:paraId="0656AE94" w14:textId="77777777" w:rsidR="00D656D9" w:rsidRPr="008F3910" w:rsidRDefault="00D656D9" w:rsidP="008F3910">
            <w:pPr>
              <w:pStyle w:val="aa"/>
            </w:pPr>
          </w:p>
        </w:tc>
        <w:tc>
          <w:tcPr>
            <w:tcW w:w="2162" w:type="dxa"/>
            <w:tcBorders>
              <w:top w:val="nil"/>
              <w:left w:val="nil"/>
              <w:bottom w:val="single" w:sz="4" w:space="0" w:color="auto"/>
              <w:right w:val="single" w:sz="8" w:space="0" w:color="auto"/>
            </w:tcBorders>
            <w:shd w:val="clear" w:color="auto" w:fill="auto"/>
            <w:vAlign w:val="center"/>
            <w:hideMark/>
          </w:tcPr>
          <w:p w14:paraId="46740EC6" w14:textId="77777777" w:rsidR="00D656D9" w:rsidRPr="008F3910" w:rsidRDefault="00D656D9" w:rsidP="008F3910">
            <w:pPr>
              <w:pStyle w:val="aa"/>
            </w:pPr>
            <w:r w:rsidRPr="008F3910">
              <w:rPr>
                <w:rFonts w:hint="eastAsia"/>
              </w:rPr>
              <w:t>4.</w:t>
            </w:r>
            <w:r w:rsidRPr="008F3910">
              <w:rPr>
                <w:rFonts w:hint="eastAsia"/>
              </w:rPr>
              <w:t>安全事件的汇报；</w:t>
            </w:r>
          </w:p>
        </w:tc>
        <w:tc>
          <w:tcPr>
            <w:tcW w:w="591" w:type="dxa"/>
            <w:vMerge/>
            <w:tcBorders>
              <w:top w:val="nil"/>
              <w:left w:val="single" w:sz="8" w:space="0" w:color="auto"/>
              <w:bottom w:val="single" w:sz="4" w:space="0" w:color="auto"/>
              <w:right w:val="single" w:sz="8" w:space="0" w:color="auto"/>
            </w:tcBorders>
            <w:vAlign w:val="center"/>
            <w:hideMark/>
          </w:tcPr>
          <w:p w14:paraId="6D67A5CF" w14:textId="77777777" w:rsidR="00D656D9" w:rsidRPr="008F3910" w:rsidRDefault="00D656D9" w:rsidP="008F3910">
            <w:pPr>
              <w:pStyle w:val="aa"/>
            </w:pPr>
          </w:p>
        </w:tc>
        <w:tc>
          <w:tcPr>
            <w:tcW w:w="1181" w:type="dxa"/>
            <w:vMerge/>
            <w:tcBorders>
              <w:top w:val="nil"/>
              <w:left w:val="single" w:sz="8" w:space="0" w:color="auto"/>
              <w:bottom w:val="single" w:sz="4" w:space="0" w:color="auto"/>
              <w:right w:val="single" w:sz="8" w:space="0" w:color="auto"/>
            </w:tcBorders>
            <w:vAlign w:val="center"/>
            <w:hideMark/>
          </w:tcPr>
          <w:p w14:paraId="3C50D4E9" w14:textId="77777777" w:rsidR="00D656D9" w:rsidRPr="008F3910" w:rsidRDefault="00D656D9" w:rsidP="008F3910">
            <w:pPr>
              <w:pStyle w:val="aa"/>
            </w:pPr>
          </w:p>
        </w:tc>
        <w:tc>
          <w:tcPr>
            <w:tcW w:w="1424" w:type="dxa"/>
            <w:vMerge/>
            <w:tcBorders>
              <w:top w:val="nil"/>
              <w:left w:val="single" w:sz="8" w:space="0" w:color="auto"/>
              <w:bottom w:val="single" w:sz="4" w:space="0" w:color="auto"/>
              <w:right w:val="single" w:sz="4" w:space="0" w:color="auto"/>
            </w:tcBorders>
            <w:vAlign w:val="center"/>
            <w:hideMark/>
          </w:tcPr>
          <w:p w14:paraId="0404B8E7" w14:textId="77777777" w:rsidR="00D656D9" w:rsidRPr="008F3910" w:rsidRDefault="00D656D9" w:rsidP="008F3910">
            <w:pPr>
              <w:pStyle w:val="aa"/>
            </w:pPr>
          </w:p>
        </w:tc>
      </w:tr>
    </w:tbl>
    <w:p w14:paraId="4D2E2B2F" w14:textId="77777777" w:rsidR="00D656D9" w:rsidRPr="00D656D9" w:rsidRDefault="00D656D9" w:rsidP="00674A4F">
      <w:r w:rsidRPr="00D656D9">
        <w:rPr>
          <w:rFonts w:hint="eastAsia"/>
        </w:rPr>
        <w:t>做好每日、每周、每月例行工作及上级检查工作安排，每天下午</w:t>
      </w:r>
      <w:r w:rsidRPr="00D656D9">
        <w:rPr>
          <w:rFonts w:hint="eastAsia"/>
        </w:rPr>
        <w:t>5</w:t>
      </w:r>
      <w:r w:rsidRPr="00D656D9">
        <w:rPr>
          <w:rFonts w:hint="eastAsia"/>
        </w:rPr>
        <w:t>：</w:t>
      </w:r>
      <w:r w:rsidRPr="00D656D9">
        <w:rPr>
          <w:rFonts w:hint="eastAsia"/>
        </w:rPr>
        <w:t>30</w:t>
      </w:r>
      <w:r w:rsidRPr="00D656D9">
        <w:rPr>
          <w:rFonts w:hint="eastAsia"/>
        </w:rPr>
        <w:t>前反馈当日工作完成情况及次日安排，做每周工作周报及每</w:t>
      </w:r>
      <w:proofErr w:type="gramStart"/>
      <w:r w:rsidRPr="00D656D9">
        <w:rPr>
          <w:rFonts w:hint="eastAsia"/>
        </w:rPr>
        <w:t>月分</w:t>
      </w:r>
      <w:proofErr w:type="gramEnd"/>
      <w:r w:rsidRPr="00D656D9">
        <w:rPr>
          <w:rFonts w:hint="eastAsia"/>
        </w:rPr>
        <w:t>析总结。</w:t>
      </w:r>
    </w:p>
    <w:p w14:paraId="44B52555" w14:textId="00DE7A54" w:rsidR="00D656D9" w:rsidRDefault="00D656D9" w:rsidP="00674A4F">
      <w:r w:rsidRPr="00D656D9">
        <w:rPr>
          <w:rFonts w:hint="eastAsia"/>
        </w:rPr>
        <w:t>做好项目总结是对过去相关工作的回顾，它将记录一定时期的集成施工工作内容，及时的做好总结工作，为售后施工工作的开展提供了依据，会为今后的售中建设工作提供有用的参考价值。我公司将会对售后施工工作进行每月、每季度、每半年、年度的书面工作总结报告，让双方能够很好的及时地了解到工作的进展情况。</w:t>
      </w:r>
    </w:p>
    <w:p w14:paraId="5623213F" w14:textId="632AEE7E" w:rsidR="005A5091" w:rsidRDefault="005A5091" w:rsidP="00674A4F">
      <w:pPr>
        <w:pStyle w:val="4"/>
      </w:pPr>
      <w:r>
        <w:rPr>
          <w:rFonts w:hint="eastAsia"/>
        </w:rPr>
        <w:t>进度控制管理职责</w:t>
      </w:r>
    </w:p>
    <w:p w14:paraId="1CBF45DB" w14:textId="77777777" w:rsidR="005A5091" w:rsidRDefault="005A5091" w:rsidP="00674A4F">
      <w:r>
        <w:rPr>
          <w:rFonts w:hint="eastAsia"/>
        </w:rPr>
        <w:t>项目经理负责审批施工进度计划和进度报表，策划、协调、安排项目</w:t>
      </w:r>
      <w:proofErr w:type="gramStart"/>
      <w:r>
        <w:rPr>
          <w:rFonts w:hint="eastAsia"/>
        </w:rPr>
        <w:t>部资源</w:t>
      </w:r>
      <w:proofErr w:type="gramEnd"/>
      <w:r>
        <w:rPr>
          <w:rFonts w:hint="eastAsia"/>
        </w:rPr>
        <w:t>配置。</w:t>
      </w:r>
    </w:p>
    <w:p w14:paraId="70E79F79" w14:textId="77777777" w:rsidR="005A5091" w:rsidRDefault="005A5091" w:rsidP="00674A4F">
      <w:r>
        <w:rPr>
          <w:rFonts w:hint="eastAsia"/>
        </w:rPr>
        <w:t>项目生产副经理负责审核项目施工年</w:t>
      </w:r>
      <w:r>
        <w:rPr>
          <w:rFonts w:hint="eastAsia"/>
        </w:rPr>
        <w:t>/</w:t>
      </w:r>
      <w:r>
        <w:rPr>
          <w:rFonts w:hint="eastAsia"/>
        </w:rPr>
        <w:t>季</w:t>
      </w:r>
      <w:r>
        <w:rPr>
          <w:rFonts w:hint="eastAsia"/>
        </w:rPr>
        <w:t>/</w:t>
      </w:r>
      <w:r>
        <w:rPr>
          <w:rFonts w:hint="eastAsia"/>
        </w:rPr>
        <w:t>月进度计划和月度、季度、半年度、年度施工进度报表，落实施工进度计划，协调各作业队的施工生产，保证施工顺利进行。</w:t>
      </w:r>
    </w:p>
    <w:p w14:paraId="00DDD8A7" w14:textId="77777777" w:rsidR="005A5091" w:rsidRDefault="005A5091" w:rsidP="00674A4F">
      <w:r>
        <w:rPr>
          <w:rFonts w:hint="eastAsia"/>
        </w:rPr>
        <w:t>项目生产部在生产副经理的领导下，编制年</w:t>
      </w:r>
      <w:r>
        <w:rPr>
          <w:rFonts w:hint="eastAsia"/>
        </w:rPr>
        <w:t>/</w:t>
      </w:r>
      <w:r>
        <w:rPr>
          <w:rFonts w:hint="eastAsia"/>
        </w:rPr>
        <w:t>季</w:t>
      </w:r>
      <w:r>
        <w:rPr>
          <w:rFonts w:hint="eastAsia"/>
        </w:rPr>
        <w:t>/</w:t>
      </w:r>
      <w:r>
        <w:rPr>
          <w:rFonts w:hint="eastAsia"/>
        </w:rPr>
        <w:t>月</w:t>
      </w:r>
      <w:r>
        <w:rPr>
          <w:rFonts w:hint="eastAsia"/>
        </w:rPr>
        <w:t>/</w:t>
      </w:r>
      <w:r>
        <w:rPr>
          <w:rFonts w:hint="eastAsia"/>
        </w:rPr>
        <w:t>旬进度计划和月度、季度、半年度、年度施工进度报表；负责项目施工进度完成情况的分析和纠正</w:t>
      </w:r>
      <w:r>
        <w:rPr>
          <w:rFonts w:hint="eastAsia"/>
        </w:rPr>
        <w:t>/</w:t>
      </w:r>
      <w:r>
        <w:rPr>
          <w:rFonts w:hint="eastAsia"/>
        </w:rPr>
        <w:t>预防措施的制定和验证。</w:t>
      </w:r>
    </w:p>
    <w:p w14:paraId="59CD1D2A" w14:textId="77777777" w:rsidR="005A5091" w:rsidRDefault="005A5091" w:rsidP="00674A4F">
      <w:r>
        <w:rPr>
          <w:rFonts w:hint="eastAsia"/>
        </w:rPr>
        <w:t>项目生产调度负责安排、调配各作业队的资源，保证施工生产有序进行。</w:t>
      </w:r>
    </w:p>
    <w:p w14:paraId="2CE4AB54" w14:textId="77777777" w:rsidR="005A5091" w:rsidRDefault="005A5091" w:rsidP="00674A4F">
      <w:r>
        <w:rPr>
          <w:rFonts w:hint="eastAsia"/>
        </w:rPr>
        <w:t>公司工程管理部负责收集汇总各项</w:t>
      </w:r>
      <w:proofErr w:type="gramStart"/>
      <w:r>
        <w:rPr>
          <w:rFonts w:hint="eastAsia"/>
        </w:rPr>
        <w:t>目部施工进度月</w:t>
      </w:r>
      <w:proofErr w:type="gramEnd"/>
      <w:r>
        <w:rPr>
          <w:rFonts w:hint="eastAsia"/>
        </w:rPr>
        <w:t>/</w:t>
      </w:r>
      <w:r>
        <w:rPr>
          <w:rFonts w:hint="eastAsia"/>
        </w:rPr>
        <w:t>年报表，并及时上报。</w:t>
      </w:r>
    </w:p>
    <w:p w14:paraId="5B8D7700" w14:textId="010C306B" w:rsidR="005A5091" w:rsidRDefault="005A5091" w:rsidP="00674A4F">
      <w:pPr>
        <w:pStyle w:val="4"/>
      </w:pPr>
      <w:r>
        <w:rPr>
          <w:rFonts w:hint="eastAsia"/>
        </w:rPr>
        <w:lastRenderedPageBreak/>
        <w:t>进度控制程序</w:t>
      </w:r>
    </w:p>
    <w:p w14:paraId="5D1B31C3" w14:textId="77777777" w:rsidR="005A5091" w:rsidRDefault="005A5091" w:rsidP="00674A4F">
      <w:r>
        <w:rPr>
          <w:rFonts w:hint="eastAsia"/>
        </w:rPr>
        <w:t xml:space="preserve">2.7.1.3.1. </w:t>
      </w:r>
      <w:r>
        <w:rPr>
          <w:rFonts w:hint="eastAsia"/>
        </w:rPr>
        <w:t>确定施工进度目标</w:t>
      </w:r>
    </w:p>
    <w:p w14:paraId="7750DBDB" w14:textId="77777777" w:rsidR="005A5091" w:rsidRDefault="005A5091" w:rsidP="00674A4F">
      <w:r>
        <w:rPr>
          <w:rFonts w:hint="eastAsia"/>
        </w:rPr>
        <w:t>根据施工合同确定的开工日期、总工期和竣工日期确定施工进度目标，明确计划开工日期和计划竣工日期，并确定项目分期分批的开工、竣工日期。</w:t>
      </w:r>
    </w:p>
    <w:p w14:paraId="740F4E7A" w14:textId="77777777" w:rsidR="005A5091" w:rsidRDefault="005A5091" w:rsidP="00674A4F">
      <w:r>
        <w:rPr>
          <w:rFonts w:hint="eastAsia"/>
        </w:rPr>
        <w:t xml:space="preserve">2.7.1.3.2. </w:t>
      </w:r>
      <w:r>
        <w:rPr>
          <w:rFonts w:hint="eastAsia"/>
        </w:rPr>
        <w:t>编制施工进度计划</w:t>
      </w:r>
    </w:p>
    <w:p w14:paraId="0A428A25" w14:textId="77777777" w:rsidR="005A5091" w:rsidRDefault="005A5091" w:rsidP="00674A4F">
      <w:r>
        <w:rPr>
          <w:rFonts w:hint="eastAsia"/>
        </w:rPr>
        <w:t>施工进度计划应根据工艺关系、组织关系、搭接关系、起止时间、劳动力计划、材料计划、机械计划及其他保证性计划等因素综合确定。</w:t>
      </w:r>
    </w:p>
    <w:p w14:paraId="35BA6F9B" w14:textId="77777777" w:rsidR="005A5091" w:rsidRDefault="005A5091" w:rsidP="00674A4F">
      <w:r>
        <w:rPr>
          <w:rFonts w:hint="eastAsia"/>
        </w:rPr>
        <w:t xml:space="preserve">2.7.1.3.3. </w:t>
      </w:r>
      <w:r>
        <w:rPr>
          <w:rFonts w:hint="eastAsia"/>
        </w:rPr>
        <w:t>报送开工申请报告</w:t>
      </w:r>
    </w:p>
    <w:p w14:paraId="4C584FB2" w14:textId="77777777" w:rsidR="005A5091" w:rsidRDefault="005A5091" w:rsidP="00674A4F">
      <w:r>
        <w:rPr>
          <w:rFonts w:hint="eastAsia"/>
        </w:rPr>
        <w:t>向监理工程师提出开工申请报告，并应按监理工程师下达的开</w:t>
      </w:r>
      <w:proofErr w:type="gramStart"/>
      <w:r>
        <w:rPr>
          <w:rFonts w:hint="eastAsia"/>
        </w:rPr>
        <w:t>工令</w:t>
      </w:r>
      <w:proofErr w:type="gramEnd"/>
      <w:r>
        <w:rPr>
          <w:rFonts w:hint="eastAsia"/>
        </w:rPr>
        <w:t>指定的日期开工。</w:t>
      </w:r>
    </w:p>
    <w:p w14:paraId="72F636F4" w14:textId="77777777" w:rsidR="005A5091" w:rsidRDefault="005A5091" w:rsidP="00674A4F">
      <w:r>
        <w:rPr>
          <w:rFonts w:hint="eastAsia"/>
        </w:rPr>
        <w:t xml:space="preserve">2.7.1.3.4. </w:t>
      </w:r>
      <w:r>
        <w:rPr>
          <w:rFonts w:hint="eastAsia"/>
        </w:rPr>
        <w:t>实施施工进度计划和统计报告</w:t>
      </w:r>
    </w:p>
    <w:p w14:paraId="6AA71FEE" w14:textId="77777777" w:rsidR="005A5091" w:rsidRDefault="005A5091" w:rsidP="00674A4F">
      <w:r>
        <w:rPr>
          <w:rFonts w:hint="eastAsia"/>
        </w:rPr>
        <w:t>当出现进度偏差（不必要的提前或延误）时，应急时进行调整，并应不断预测未来进度状况。</w:t>
      </w:r>
    </w:p>
    <w:p w14:paraId="2880DFE1" w14:textId="77777777" w:rsidR="005A5091" w:rsidRDefault="005A5091" w:rsidP="00674A4F">
      <w:r>
        <w:rPr>
          <w:rFonts w:hint="eastAsia"/>
        </w:rPr>
        <w:t xml:space="preserve">2.7.1.3.5. </w:t>
      </w:r>
      <w:r>
        <w:rPr>
          <w:rFonts w:hint="eastAsia"/>
        </w:rPr>
        <w:t>进行进度控制总结</w:t>
      </w:r>
    </w:p>
    <w:p w14:paraId="73197C39" w14:textId="77777777" w:rsidR="005A5091" w:rsidRDefault="005A5091" w:rsidP="00674A4F">
      <w:r>
        <w:rPr>
          <w:rFonts w:hint="eastAsia"/>
        </w:rPr>
        <w:t>全部完成后在施工总结中编写进度控制总结报告。</w:t>
      </w:r>
    </w:p>
    <w:p w14:paraId="33BF8D78" w14:textId="4BAA27C7" w:rsidR="005A5091" w:rsidRDefault="005A5091" w:rsidP="00674A4F">
      <w:pPr>
        <w:pStyle w:val="4"/>
      </w:pPr>
      <w:r>
        <w:rPr>
          <w:rFonts w:hint="eastAsia"/>
        </w:rPr>
        <w:t>施工进度计划的编制</w:t>
      </w:r>
    </w:p>
    <w:p w14:paraId="56A30AAF" w14:textId="77777777" w:rsidR="005A5091" w:rsidRDefault="005A5091" w:rsidP="00674A4F">
      <w:r>
        <w:rPr>
          <w:rFonts w:hint="eastAsia"/>
        </w:rPr>
        <w:t>施工总进度计划和单位工程施工进度计划在“施工组织设计”中制定。</w:t>
      </w:r>
    </w:p>
    <w:p w14:paraId="47DDD076" w14:textId="77777777" w:rsidR="005A5091" w:rsidRDefault="005A5091" w:rsidP="00674A4F">
      <w:r>
        <w:rPr>
          <w:rFonts w:hint="eastAsia"/>
        </w:rPr>
        <w:t>项目施工进度计划的编制要求见附表，或按业主要求编制。</w:t>
      </w:r>
      <w:r>
        <w:t> </w:t>
      </w:r>
    </w:p>
    <w:p w14:paraId="2393267F" w14:textId="77777777" w:rsidR="005A5091" w:rsidRDefault="005A5091" w:rsidP="00674A4F">
      <w:proofErr w:type="gramStart"/>
      <w:r>
        <w:rPr>
          <w:rFonts w:hint="eastAsia"/>
        </w:rPr>
        <w:t>项目月施工</w:t>
      </w:r>
      <w:proofErr w:type="gramEnd"/>
      <w:r>
        <w:rPr>
          <w:rFonts w:hint="eastAsia"/>
        </w:rPr>
        <w:t>进度计划的编制要求</w:t>
      </w:r>
    </w:p>
    <w:p w14:paraId="5F3891A1" w14:textId="77777777" w:rsidR="005A5091" w:rsidRDefault="005A5091" w:rsidP="00674A4F">
      <w:r>
        <w:rPr>
          <w:rFonts w:hint="eastAsia"/>
        </w:rPr>
        <w:t>类别</w:t>
      </w:r>
      <w:r>
        <w:rPr>
          <w:rFonts w:hint="eastAsia"/>
        </w:rPr>
        <w:tab/>
      </w:r>
      <w:r>
        <w:rPr>
          <w:rFonts w:hint="eastAsia"/>
        </w:rPr>
        <w:t>编制依据</w:t>
      </w:r>
      <w:r>
        <w:rPr>
          <w:rFonts w:hint="eastAsia"/>
        </w:rPr>
        <w:tab/>
      </w:r>
      <w:r>
        <w:rPr>
          <w:rFonts w:hint="eastAsia"/>
        </w:rPr>
        <w:t>主要内容</w:t>
      </w:r>
      <w:r>
        <w:rPr>
          <w:rFonts w:hint="eastAsia"/>
        </w:rPr>
        <w:tab/>
      </w:r>
      <w:r>
        <w:rPr>
          <w:rFonts w:hint="eastAsia"/>
        </w:rPr>
        <w:t>上报要求</w:t>
      </w:r>
    </w:p>
    <w:p w14:paraId="1837AFDF" w14:textId="77777777" w:rsidR="005A5091" w:rsidRDefault="005A5091" w:rsidP="00674A4F">
      <w:proofErr w:type="gramStart"/>
      <w:r>
        <w:rPr>
          <w:rFonts w:hint="eastAsia"/>
        </w:rPr>
        <w:t>项目月施工</w:t>
      </w:r>
      <w:proofErr w:type="gramEnd"/>
      <w:r>
        <w:rPr>
          <w:rFonts w:hint="eastAsia"/>
        </w:rPr>
        <w:t>进度计划</w:t>
      </w:r>
      <w:r>
        <w:rPr>
          <w:rFonts w:hint="eastAsia"/>
        </w:rPr>
        <w:tab/>
        <w:t>1</w:t>
      </w:r>
      <w:r>
        <w:rPr>
          <w:rFonts w:hint="eastAsia"/>
        </w:rPr>
        <w:t>）项目季度施工进度计划</w:t>
      </w:r>
    </w:p>
    <w:p w14:paraId="2B62C472" w14:textId="77777777" w:rsidR="005A5091" w:rsidRDefault="005A5091" w:rsidP="00674A4F">
      <w:r>
        <w:rPr>
          <w:rFonts w:hint="eastAsia"/>
        </w:rPr>
        <w:t>2</w:t>
      </w:r>
      <w:r>
        <w:rPr>
          <w:rFonts w:hint="eastAsia"/>
        </w:rPr>
        <w:t>）业主下达的阶段性任务指标</w:t>
      </w:r>
    </w:p>
    <w:p w14:paraId="0717195E" w14:textId="77777777" w:rsidR="005A5091" w:rsidRDefault="005A5091" w:rsidP="00674A4F">
      <w:r>
        <w:rPr>
          <w:rFonts w:hint="eastAsia"/>
        </w:rPr>
        <w:t>3</w:t>
      </w:r>
      <w:r>
        <w:rPr>
          <w:rFonts w:hint="eastAsia"/>
        </w:rPr>
        <w:t>）上月完成计划情况</w:t>
      </w:r>
      <w:r>
        <w:rPr>
          <w:rFonts w:hint="eastAsia"/>
        </w:rPr>
        <w:tab/>
        <w:t>1</w:t>
      </w:r>
      <w:r>
        <w:rPr>
          <w:rFonts w:hint="eastAsia"/>
        </w:rPr>
        <w:t>）工程量；</w:t>
      </w:r>
    </w:p>
    <w:p w14:paraId="1C34D75C" w14:textId="77777777" w:rsidR="005A5091" w:rsidRDefault="005A5091" w:rsidP="00674A4F">
      <w:r>
        <w:rPr>
          <w:rFonts w:hint="eastAsia"/>
        </w:rPr>
        <w:t>2</w:t>
      </w:r>
      <w:r>
        <w:rPr>
          <w:rFonts w:hint="eastAsia"/>
        </w:rPr>
        <w:t>）工作量</w:t>
      </w:r>
    </w:p>
    <w:p w14:paraId="32369E58" w14:textId="77777777" w:rsidR="005A5091" w:rsidRDefault="005A5091" w:rsidP="00674A4F">
      <w:r>
        <w:rPr>
          <w:rFonts w:hint="eastAsia"/>
        </w:rPr>
        <w:t>3</w:t>
      </w:r>
      <w:r>
        <w:rPr>
          <w:rFonts w:hint="eastAsia"/>
        </w:rPr>
        <w:t>）形象进度（以</w:t>
      </w:r>
      <w:proofErr w:type="gramStart"/>
      <w:r>
        <w:rPr>
          <w:rFonts w:hint="eastAsia"/>
        </w:rPr>
        <w:t>横道图</w:t>
      </w:r>
      <w:proofErr w:type="gramEnd"/>
      <w:r>
        <w:rPr>
          <w:rFonts w:hint="eastAsia"/>
        </w:rPr>
        <w:t>或网络图表示）</w:t>
      </w:r>
    </w:p>
    <w:p w14:paraId="7465591A" w14:textId="77777777" w:rsidR="005A5091" w:rsidRDefault="005A5091" w:rsidP="00674A4F">
      <w:r>
        <w:rPr>
          <w:rFonts w:hint="eastAsia"/>
        </w:rPr>
        <w:t>4</w:t>
      </w:r>
      <w:r>
        <w:rPr>
          <w:rFonts w:hint="eastAsia"/>
        </w:rPr>
        <w:t>）本月度进度计划的风险分析及控制措施</w:t>
      </w:r>
      <w:r>
        <w:rPr>
          <w:rFonts w:hint="eastAsia"/>
        </w:rPr>
        <w:tab/>
      </w:r>
      <w:r>
        <w:rPr>
          <w:rFonts w:hint="eastAsia"/>
        </w:rPr>
        <w:t>上月</w:t>
      </w:r>
      <w:r>
        <w:rPr>
          <w:rFonts w:hint="eastAsia"/>
        </w:rPr>
        <w:t>25</w:t>
      </w:r>
      <w:r>
        <w:rPr>
          <w:rFonts w:hint="eastAsia"/>
        </w:rPr>
        <w:t>日前上报公司工程管理部</w:t>
      </w:r>
    </w:p>
    <w:p w14:paraId="6F18310E" w14:textId="59C4CBE5" w:rsidR="005A5091" w:rsidRDefault="005A5091" w:rsidP="00674A4F">
      <w:pPr>
        <w:pStyle w:val="4"/>
      </w:pPr>
      <w:r>
        <w:rPr>
          <w:rFonts w:hint="eastAsia"/>
        </w:rPr>
        <w:t>施工进度计划的调整</w:t>
      </w:r>
    </w:p>
    <w:p w14:paraId="0E1ED49C" w14:textId="77777777" w:rsidR="005A5091" w:rsidRDefault="005A5091" w:rsidP="00674A4F">
      <w:r>
        <w:rPr>
          <w:rFonts w:hint="eastAsia"/>
        </w:rPr>
        <w:t>施工进度计划在实施中的调整必须依据施工进度计划检查结果进行。施工进度计划调整应包括以下内容：</w:t>
      </w:r>
    </w:p>
    <w:p w14:paraId="4FCF1526" w14:textId="77777777" w:rsidR="005A5091" w:rsidRDefault="005A5091" w:rsidP="00674A4F">
      <w:r>
        <w:rPr>
          <w:rFonts w:hint="eastAsia"/>
        </w:rPr>
        <w:lastRenderedPageBreak/>
        <w:t>1</w:t>
      </w:r>
      <w:r>
        <w:rPr>
          <w:rFonts w:hint="eastAsia"/>
        </w:rPr>
        <w:t>）施工内容；</w:t>
      </w:r>
    </w:p>
    <w:p w14:paraId="566B40A6" w14:textId="77777777" w:rsidR="005A5091" w:rsidRDefault="005A5091" w:rsidP="00674A4F">
      <w:r>
        <w:rPr>
          <w:rFonts w:hint="eastAsia"/>
        </w:rPr>
        <w:t>2</w:t>
      </w:r>
      <w:r>
        <w:rPr>
          <w:rFonts w:hint="eastAsia"/>
        </w:rPr>
        <w:t>）工程量；</w:t>
      </w:r>
    </w:p>
    <w:p w14:paraId="6B9C0515" w14:textId="77777777" w:rsidR="005A5091" w:rsidRDefault="005A5091" w:rsidP="00674A4F">
      <w:r>
        <w:rPr>
          <w:rFonts w:hint="eastAsia"/>
        </w:rPr>
        <w:t>3</w:t>
      </w:r>
      <w:r>
        <w:rPr>
          <w:rFonts w:hint="eastAsia"/>
        </w:rPr>
        <w:t>）起止时间；</w:t>
      </w:r>
    </w:p>
    <w:p w14:paraId="5B7BDC3B" w14:textId="77777777" w:rsidR="005A5091" w:rsidRDefault="005A5091" w:rsidP="00674A4F">
      <w:r>
        <w:rPr>
          <w:rFonts w:hint="eastAsia"/>
        </w:rPr>
        <w:t>4</w:t>
      </w:r>
      <w:r>
        <w:rPr>
          <w:rFonts w:hint="eastAsia"/>
        </w:rPr>
        <w:t>）持续时间；</w:t>
      </w:r>
    </w:p>
    <w:p w14:paraId="39BCA8F6" w14:textId="77777777" w:rsidR="005A5091" w:rsidRDefault="005A5091" w:rsidP="00674A4F">
      <w:r>
        <w:rPr>
          <w:rFonts w:hint="eastAsia"/>
        </w:rPr>
        <w:t>5</w:t>
      </w:r>
      <w:r>
        <w:rPr>
          <w:rFonts w:hint="eastAsia"/>
        </w:rPr>
        <w:t>）工作关系；</w:t>
      </w:r>
    </w:p>
    <w:p w14:paraId="15AAC3EE" w14:textId="77777777" w:rsidR="005A5091" w:rsidRDefault="005A5091" w:rsidP="00674A4F">
      <w:r>
        <w:rPr>
          <w:rFonts w:hint="eastAsia"/>
        </w:rPr>
        <w:t>6</w:t>
      </w:r>
      <w:r>
        <w:rPr>
          <w:rFonts w:hint="eastAsia"/>
        </w:rPr>
        <w:t>）资源供应。</w:t>
      </w:r>
    </w:p>
    <w:p w14:paraId="532B3DC7" w14:textId="77777777" w:rsidR="005A5091" w:rsidRDefault="005A5091" w:rsidP="00674A4F">
      <w:r>
        <w:rPr>
          <w:rFonts w:hint="eastAsia"/>
        </w:rPr>
        <w:t>调整施工进度计划应采用科学的调整方法，并编制调整后的施工进度计划。</w:t>
      </w:r>
    </w:p>
    <w:p w14:paraId="3CEDDD99" w14:textId="6DCEE3E2" w:rsidR="005A5091" w:rsidRDefault="005A5091" w:rsidP="00674A4F">
      <w:pPr>
        <w:pStyle w:val="4"/>
      </w:pPr>
      <w:r>
        <w:rPr>
          <w:rFonts w:hint="eastAsia"/>
        </w:rPr>
        <w:t>施工进度计划的总结</w:t>
      </w:r>
    </w:p>
    <w:p w14:paraId="0C5B1C6A" w14:textId="77777777" w:rsidR="005A5091" w:rsidRDefault="005A5091" w:rsidP="00674A4F">
      <w:r>
        <w:rPr>
          <w:rFonts w:hint="eastAsia"/>
        </w:rPr>
        <w:t>在施工进度计划完成后，项目经理部应及进行施工进度控制总结，可体现在“项目管理工作总结”中。</w:t>
      </w:r>
    </w:p>
    <w:p w14:paraId="1E5DBC37" w14:textId="77777777" w:rsidR="005A5091" w:rsidRDefault="005A5091" w:rsidP="00674A4F">
      <w:r>
        <w:rPr>
          <w:rFonts w:hint="eastAsia"/>
        </w:rPr>
        <w:t>施工进度控制工作总结应包括下列内容：</w:t>
      </w:r>
    </w:p>
    <w:p w14:paraId="0D0A5C2E" w14:textId="77777777" w:rsidR="005A5091" w:rsidRDefault="005A5091" w:rsidP="00674A4F">
      <w:r>
        <w:rPr>
          <w:rFonts w:hint="eastAsia"/>
        </w:rPr>
        <w:t>1</w:t>
      </w:r>
      <w:r>
        <w:rPr>
          <w:rFonts w:hint="eastAsia"/>
        </w:rPr>
        <w:t>）合同工期目标及计划工期目标完成情况；</w:t>
      </w:r>
    </w:p>
    <w:p w14:paraId="617F0E27" w14:textId="77777777" w:rsidR="005A5091" w:rsidRDefault="005A5091" w:rsidP="00674A4F">
      <w:r>
        <w:rPr>
          <w:rFonts w:hint="eastAsia"/>
        </w:rPr>
        <w:t>2</w:t>
      </w:r>
      <w:r>
        <w:rPr>
          <w:rFonts w:hint="eastAsia"/>
        </w:rPr>
        <w:t>）施工进度控制经验；</w:t>
      </w:r>
    </w:p>
    <w:p w14:paraId="624EC5E8" w14:textId="77777777" w:rsidR="005A5091" w:rsidRDefault="005A5091" w:rsidP="00674A4F">
      <w:r>
        <w:rPr>
          <w:rFonts w:hint="eastAsia"/>
        </w:rPr>
        <w:t>3</w:t>
      </w:r>
      <w:r>
        <w:rPr>
          <w:rFonts w:hint="eastAsia"/>
        </w:rPr>
        <w:t>）施工进度控制中存在的问题及分析；</w:t>
      </w:r>
    </w:p>
    <w:p w14:paraId="030B4A06" w14:textId="77777777" w:rsidR="005A5091" w:rsidRDefault="005A5091" w:rsidP="00674A4F">
      <w:r>
        <w:rPr>
          <w:rFonts w:hint="eastAsia"/>
        </w:rPr>
        <w:t>4</w:t>
      </w:r>
      <w:r>
        <w:rPr>
          <w:rFonts w:hint="eastAsia"/>
        </w:rPr>
        <w:t>）科学的施工进度计划方法的应用情况；</w:t>
      </w:r>
    </w:p>
    <w:p w14:paraId="7207A475" w14:textId="3509512F" w:rsidR="005A5091" w:rsidRDefault="005A5091" w:rsidP="00674A4F">
      <w:r>
        <w:rPr>
          <w:rFonts w:hint="eastAsia"/>
        </w:rPr>
        <w:t>5</w:t>
      </w:r>
      <w:r>
        <w:rPr>
          <w:rFonts w:hint="eastAsia"/>
        </w:rPr>
        <w:t>）施工进度控制的改进意见。</w:t>
      </w:r>
    </w:p>
    <w:p w14:paraId="417C4A1F" w14:textId="7119BA61" w:rsidR="005A5091" w:rsidRDefault="005A5091" w:rsidP="00674A4F">
      <w:pPr>
        <w:pStyle w:val="3"/>
      </w:pPr>
      <w:bookmarkStart w:id="22" w:name="_Toc105509783"/>
      <w:r>
        <w:rPr>
          <w:rFonts w:hint="eastAsia"/>
        </w:rPr>
        <w:t>工期保障措施</w:t>
      </w:r>
      <w:bookmarkEnd w:id="22"/>
    </w:p>
    <w:p w14:paraId="44D7405E" w14:textId="77777777" w:rsidR="00915C76" w:rsidRDefault="00915C76" w:rsidP="00674A4F">
      <w:r>
        <w:rPr>
          <w:rFonts w:hint="eastAsia"/>
        </w:rPr>
        <w:t>1</w:t>
      </w:r>
      <w:r>
        <w:rPr>
          <w:rFonts w:hint="eastAsia"/>
        </w:rPr>
        <w:t>、制定详细的、包含各工种各作业层的计划，及时总结，及时分析，不断调整和完善计划。</w:t>
      </w:r>
    </w:p>
    <w:p w14:paraId="10CD38FB" w14:textId="77777777" w:rsidR="00915C76" w:rsidRDefault="00915C76" w:rsidP="00674A4F">
      <w:r>
        <w:rPr>
          <w:rFonts w:hint="eastAsia"/>
        </w:rPr>
        <w:t>（</w:t>
      </w:r>
      <w:r>
        <w:rPr>
          <w:rFonts w:hint="eastAsia"/>
        </w:rPr>
        <w:t>1</w:t>
      </w:r>
      <w:r>
        <w:rPr>
          <w:rFonts w:hint="eastAsia"/>
        </w:rPr>
        <w:t>）制定涵盖整个工程各项内容的网络计划，明确各主导工序的完成时间，从总体上把握工程的进度。</w:t>
      </w:r>
    </w:p>
    <w:p w14:paraId="2C0FBF10" w14:textId="77777777" w:rsidR="00915C76" w:rsidRDefault="00915C76" w:rsidP="00674A4F">
      <w:r>
        <w:rPr>
          <w:rFonts w:hint="eastAsia"/>
        </w:rPr>
        <w:t>（</w:t>
      </w:r>
      <w:r>
        <w:rPr>
          <w:rFonts w:hint="eastAsia"/>
        </w:rPr>
        <w:t>2</w:t>
      </w:r>
      <w:r>
        <w:rPr>
          <w:rFonts w:hint="eastAsia"/>
        </w:rPr>
        <w:t>）严格按照计划安排生产并随时检查进展情况。</w:t>
      </w:r>
    </w:p>
    <w:p w14:paraId="7321A665" w14:textId="77777777" w:rsidR="00915C76" w:rsidRDefault="00915C76" w:rsidP="00674A4F">
      <w:r>
        <w:rPr>
          <w:rFonts w:hint="eastAsia"/>
        </w:rPr>
        <w:t>（</w:t>
      </w:r>
      <w:r>
        <w:rPr>
          <w:rFonts w:hint="eastAsia"/>
        </w:rPr>
        <w:t>3</w:t>
      </w:r>
      <w:r>
        <w:rPr>
          <w:rFonts w:hint="eastAsia"/>
        </w:rPr>
        <w:t>）每周定时召开项目生产会，对一周的生产情况进行汇报总结，对进度的完成情况进行综合分析，找出原因并针对情况整改。</w:t>
      </w:r>
    </w:p>
    <w:p w14:paraId="6CF96BDF" w14:textId="77777777" w:rsidR="00915C76" w:rsidRDefault="00915C76" w:rsidP="00674A4F">
      <w:r>
        <w:rPr>
          <w:rFonts w:hint="eastAsia"/>
        </w:rPr>
        <w:t>（</w:t>
      </w:r>
      <w:r>
        <w:rPr>
          <w:rFonts w:hint="eastAsia"/>
        </w:rPr>
        <w:t>4</w:t>
      </w:r>
      <w:r>
        <w:rPr>
          <w:rFonts w:hint="eastAsia"/>
        </w:rPr>
        <w:t>）根据工程的实际情况不断调整和完善各层次计划，使计划能切实指导施工的开展。</w:t>
      </w:r>
    </w:p>
    <w:p w14:paraId="37AC3B87" w14:textId="77777777" w:rsidR="00915C76" w:rsidRDefault="00915C76" w:rsidP="00674A4F">
      <w:r>
        <w:rPr>
          <w:rFonts w:hint="eastAsia"/>
        </w:rPr>
        <w:t>（</w:t>
      </w:r>
      <w:r>
        <w:rPr>
          <w:rFonts w:hint="eastAsia"/>
        </w:rPr>
        <w:t>5</w:t>
      </w:r>
      <w:r>
        <w:rPr>
          <w:rFonts w:hint="eastAsia"/>
        </w:rPr>
        <w:t>）做好周进度计划，周进度进化是最能反映实际并切实执行的进度计划，也是修正编制</w:t>
      </w:r>
      <w:proofErr w:type="gramStart"/>
      <w:r>
        <w:rPr>
          <w:rFonts w:hint="eastAsia"/>
        </w:rPr>
        <w:t>旬</w:t>
      </w:r>
      <w:proofErr w:type="gramEnd"/>
      <w:r>
        <w:rPr>
          <w:rFonts w:hint="eastAsia"/>
        </w:rPr>
        <w:t>进度计划、月进度计划的依据之一，是整体计划最基本的依据之一。</w:t>
      </w:r>
    </w:p>
    <w:p w14:paraId="65748B13" w14:textId="77777777" w:rsidR="00915C76" w:rsidRDefault="00915C76" w:rsidP="00674A4F">
      <w:r>
        <w:rPr>
          <w:rFonts w:hint="eastAsia"/>
        </w:rPr>
        <w:lastRenderedPageBreak/>
        <w:t>（</w:t>
      </w:r>
      <w:r>
        <w:rPr>
          <w:rFonts w:hint="eastAsia"/>
        </w:rPr>
        <w:t>6</w:t>
      </w:r>
      <w:r>
        <w:rPr>
          <w:rFonts w:hint="eastAsia"/>
        </w:rPr>
        <w:t>）仔细阅读图纸，不仅熟悉装饰施工的技术资料，还应在建设单位、监理公司的协调下熟悉其它安装单位的技术资料。从而做到心理有数。</w:t>
      </w:r>
    </w:p>
    <w:p w14:paraId="43083A5C" w14:textId="77777777" w:rsidR="00915C76" w:rsidRDefault="00915C76" w:rsidP="00674A4F">
      <w:r>
        <w:rPr>
          <w:rFonts w:hint="eastAsia"/>
        </w:rPr>
        <w:t>（</w:t>
      </w:r>
      <w:r>
        <w:rPr>
          <w:rFonts w:hint="eastAsia"/>
        </w:rPr>
        <w:t>7</w:t>
      </w:r>
      <w:r>
        <w:rPr>
          <w:rFonts w:hint="eastAsia"/>
        </w:rPr>
        <w:t>）加强与监理工程师、业主、其它专业施工单位的沟通与协调，共同致力于将进度安排合理化，将施工技术方案合理化，避免交叉中的冲突（包括工作面、衔接）等原因拖延工期。</w:t>
      </w:r>
    </w:p>
    <w:p w14:paraId="2DB3A8D3" w14:textId="77777777" w:rsidR="00915C76" w:rsidRDefault="00915C76" w:rsidP="00674A4F">
      <w:r>
        <w:rPr>
          <w:rFonts w:hint="eastAsia"/>
        </w:rPr>
        <w:t>2</w:t>
      </w:r>
      <w:r>
        <w:rPr>
          <w:rFonts w:hint="eastAsia"/>
        </w:rPr>
        <w:t>、落实后勤保障工作，避免因材料、人力或其他原因对工程进度造成不可挽回的影响。</w:t>
      </w:r>
    </w:p>
    <w:p w14:paraId="6060727A" w14:textId="77777777" w:rsidR="00915C76" w:rsidRDefault="00915C76" w:rsidP="00674A4F">
      <w:r>
        <w:rPr>
          <w:rFonts w:hint="eastAsia"/>
        </w:rPr>
        <w:t>（</w:t>
      </w:r>
      <w:r>
        <w:rPr>
          <w:rFonts w:hint="eastAsia"/>
        </w:rPr>
        <w:t>1</w:t>
      </w:r>
      <w:r>
        <w:rPr>
          <w:rFonts w:hint="eastAsia"/>
        </w:rPr>
        <w:t>）材料采购工作必须走在施工的前面，要求各专业工长在拿到施工图纸后的最短时间内提出材料计划报公司以作安排。</w:t>
      </w:r>
    </w:p>
    <w:p w14:paraId="6F14ABA0" w14:textId="77777777" w:rsidR="00915C76" w:rsidRDefault="00915C76" w:rsidP="00674A4F">
      <w:r>
        <w:rPr>
          <w:rFonts w:hint="eastAsia"/>
        </w:rPr>
        <w:t>（</w:t>
      </w:r>
      <w:r>
        <w:rPr>
          <w:rFonts w:hint="eastAsia"/>
        </w:rPr>
        <w:t>2</w:t>
      </w:r>
      <w:r>
        <w:rPr>
          <w:rFonts w:hint="eastAsia"/>
        </w:rPr>
        <w:t>）公司物资部收到项目提出的材料计划后，应立即对计划进行分析分类，确定各类材料的性质和最后采购日期，并向采购人员下达采购计划。对于常用的小批量材料可临时采购；对于大批量材料须马上组织资源；对进口材料或须考虑进货周期和加工周期，须在总体材料计划提出后立即采购。</w:t>
      </w:r>
    </w:p>
    <w:p w14:paraId="07091C41" w14:textId="77777777" w:rsidR="00915C76" w:rsidRDefault="00915C76" w:rsidP="00674A4F">
      <w:r>
        <w:rPr>
          <w:rFonts w:hint="eastAsia"/>
        </w:rPr>
        <w:t>（</w:t>
      </w:r>
      <w:r>
        <w:rPr>
          <w:rFonts w:hint="eastAsia"/>
        </w:rPr>
        <w:t>3</w:t>
      </w:r>
      <w:r>
        <w:rPr>
          <w:rFonts w:hint="eastAsia"/>
        </w:rPr>
        <w:t>）</w:t>
      </w:r>
      <w:proofErr w:type="gramStart"/>
      <w:r>
        <w:rPr>
          <w:rFonts w:hint="eastAsia"/>
        </w:rPr>
        <w:t>对于甲控材料</w:t>
      </w:r>
      <w:proofErr w:type="gramEnd"/>
      <w:r>
        <w:rPr>
          <w:rFonts w:hint="eastAsia"/>
        </w:rPr>
        <w:t>，我方将尽可能早的提出材料计划和样品以供确定。公司劳资部门组织足够数量的劳动力投入施工现场。</w:t>
      </w:r>
    </w:p>
    <w:p w14:paraId="038D984C" w14:textId="77777777" w:rsidR="00915C76" w:rsidRDefault="00915C76" w:rsidP="00674A4F">
      <w:r>
        <w:rPr>
          <w:rFonts w:hint="eastAsia"/>
        </w:rPr>
        <w:t>（</w:t>
      </w:r>
      <w:r>
        <w:rPr>
          <w:rFonts w:hint="eastAsia"/>
        </w:rPr>
        <w:t>4</w:t>
      </w:r>
      <w:r>
        <w:rPr>
          <w:rFonts w:hint="eastAsia"/>
        </w:rPr>
        <w:t>）关心工人生活，</w:t>
      </w:r>
      <w:proofErr w:type="gramStart"/>
      <w:r>
        <w:rPr>
          <w:rFonts w:hint="eastAsia"/>
        </w:rPr>
        <w:t>急工人</w:t>
      </w:r>
      <w:proofErr w:type="gramEnd"/>
      <w:r>
        <w:rPr>
          <w:rFonts w:hint="eastAsia"/>
        </w:rPr>
        <w:t>之所急，解除工人的后顾之忧，使其能放心工作。</w:t>
      </w:r>
    </w:p>
    <w:p w14:paraId="6A18554D" w14:textId="77777777" w:rsidR="00915C76" w:rsidRDefault="00915C76" w:rsidP="00674A4F">
      <w:r>
        <w:rPr>
          <w:rFonts w:hint="eastAsia"/>
        </w:rPr>
        <w:t>3</w:t>
      </w:r>
      <w:r>
        <w:rPr>
          <w:rFonts w:hint="eastAsia"/>
        </w:rPr>
        <w:t>、调度措施</w:t>
      </w:r>
    </w:p>
    <w:p w14:paraId="428D65EE" w14:textId="77777777" w:rsidR="00915C76" w:rsidRDefault="00915C76" w:rsidP="00674A4F">
      <w:r>
        <w:rPr>
          <w:rFonts w:hint="eastAsia"/>
        </w:rPr>
        <w:t>（</w:t>
      </w:r>
      <w:r>
        <w:rPr>
          <w:rFonts w:hint="eastAsia"/>
        </w:rPr>
        <w:t>1</w:t>
      </w:r>
      <w:r>
        <w:rPr>
          <w:rFonts w:hint="eastAsia"/>
        </w:rPr>
        <w:t>）定期对工人进行工期教育，强化工人的时间观念。</w:t>
      </w:r>
    </w:p>
    <w:p w14:paraId="458C3813" w14:textId="77777777" w:rsidR="00915C76" w:rsidRDefault="00915C76" w:rsidP="00674A4F">
      <w:r>
        <w:rPr>
          <w:rFonts w:hint="eastAsia"/>
        </w:rPr>
        <w:t>（</w:t>
      </w:r>
      <w:r>
        <w:rPr>
          <w:rFonts w:hint="eastAsia"/>
        </w:rPr>
        <w:t>2</w:t>
      </w:r>
      <w:r>
        <w:rPr>
          <w:rFonts w:hint="eastAsia"/>
        </w:rPr>
        <w:t>）灵活机动的安排人力，采取阵地战与游击战相结合的策略指导施工。</w:t>
      </w:r>
    </w:p>
    <w:p w14:paraId="2F4FF7DC" w14:textId="77777777" w:rsidR="00915C76" w:rsidRDefault="00915C76" w:rsidP="00674A4F">
      <w:r>
        <w:rPr>
          <w:rFonts w:hint="eastAsia"/>
        </w:rPr>
        <w:t>（</w:t>
      </w:r>
      <w:r>
        <w:rPr>
          <w:rFonts w:hint="eastAsia"/>
        </w:rPr>
        <w:t>3</w:t>
      </w:r>
      <w:r>
        <w:rPr>
          <w:rFonts w:hint="eastAsia"/>
        </w:rPr>
        <w:t>）划分施工区域，采取分片包干的办法组织施工，提倡打歼灭战，不给后续工序留尾巴。</w:t>
      </w:r>
    </w:p>
    <w:p w14:paraId="29E48D49" w14:textId="77777777" w:rsidR="00915C76" w:rsidRDefault="00915C76" w:rsidP="00674A4F">
      <w:r>
        <w:rPr>
          <w:rFonts w:hint="eastAsia"/>
        </w:rPr>
        <w:t>（</w:t>
      </w:r>
      <w:r>
        <w:rPr>
          <w:rFonts w:hint="eastAsia"/>
        </w:rPr>
        <w:t>4</w:t>
      </w:r>
      <w:r>
        <w:rPr>
          <w:rFonts w:hint="eastAsia"/>
        </w:rPr>
        <w:t>）进行立体施工，天花、墙面、地面及其他作业面数条战线同时展开，大胆穿插。</w:t>
      </w:r>
    </w:p>
    <w:p w14:paraId="400D059B" w14:textId="77777777" w:rsidR="00915C76" w:rsidRDefault="00915C76" w:rsidP="00674A4F">
      <w:r>
        <w:rPr>
          <w:rFonts w:hint="eastAsia"/>
        </w:rPr>
        <w:t>（</w:t>
      </w:r>
      <w:r>
        <w:rPr>
          <w:rFonts w:hint="eastAsia"/>
        </w:rPr>
        <w:t>5</w:t>
      </w:r>
      <w:r>
        <w:rPr>
          <w:rFonts w:hint="eastAsia"/>
        </w:rPr>
        <w:t>）安排加班，使工程自始至终处于高峰作业期间。</w:t>
      </w:r>
    </w:p>
    <w:p w14:paraId="4E9CEE37" w14:textId="77777777" w:rsidR="00915C76" w:rsidRDefault="00915C76" w:rsidP="00674A4F">
      <w:r>
        <w:rPr>
          <w:rFonts w:hint="eastAsia"/>
        </w:rPr>
        <w:t>4</w:t>
      </w:r>
      <w:r>
        <w:rPr>
          <w:rFonts w:hint="eastAsia"/>
        </w:rPr>
        <w:t>、工程进度控制流程图</w:t>
      </w:r>
    </w:p>
    <w:p w14:paraId="756B84D3" w14:textId="22207B60" w:rsidR="00915C76" w:rsidRDefault="00915C76" w:rsidP="00473C84">
      <w:pPr>
        <w:ind w:firstLineChars="500" w:firstLine="1200"/>
      </w:pPr>
      <w:r>
        <w:lastRenderedPageBreak/>
        <w:t xml:space="preserve"> </w:t>
      </w:r>
      <w:r w:rsidRPr="00E56DFC">
        <w:rPr>
          <w:noProof/>
        </w:rPr>
        <w:drawing>
          <wp:inline distT="0" distB="0" distL="0" distR="0" wp14:anchorId="5329E711" wp14:editId="4348DF65">
            <wp:extent cx="3911263" cy="3086100"/>
            <wp:effectExtent l="0" t="0" r="0" b="0"/>
            <wp:docPr id="179" name="图片 179" descr="说明: 说明: C:\Users\sfw2003\AppData\Local\Temp\ksohtml16468\wp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84" descr="说明: 说明: C:\Users\sfw2003\AppData\Local\Temp\ksohtml16468\wps18.png"/>
                    <pic:cNvPicPr>
                      <a:picLocks noChangeAspect="1" noChangeArrowheads="1"/>
                    </pic:cNvPicPr>
                  </pic:nvPicPr>
                  <pic:blipFill>
                    <a:blip r:embed="rId83">
                      <a:extLst>
                        <a:ext uri="{28A0092B-C50C-407E-A947-70E740481C1C}">
                          <a14:useLocalDpi xmlns:a14="http://schemas.microsoft.com/office/drawing/2010/main" val="0"/>
                        </a:ext>
                      </a:extLst>
                    </a:blip>
                    <a:srcRect l="14621"/>
                    <a:stretch>
                      <a:fillRect/>
                    </a:stretch>
                  </pic:blipFill>
                  <pic:spPr bwMode="auto">
                    <a:xfrm>
                      <a:off x="0" y="0"/>
                      <a:ext cx="3913951" cy="3088221"/>
                    </a:xfrm>
                    <a:prstGeom prst="rect">
                      <a:avLst/>
                    </a:prstGeom>
                    <a:noFill/>
                    <a:ln>
                      <a:noFill/>
                    </a:ln>
                  </pic:spPr>
                </pic:pic>
              </a:graphicData>
            </a:graphic>
          </wp:inline>
        </w:drawing>
      </w:r>
    </w:p>
    <w:p w14:paraId="38D3927B" w14:textId="77777777" w:rsidR="00915C76" w:rsidRDefault="00915C76" w:rsidP="00674A4F">
      <w:r>
        <w:rPr>
          <w:rFonts w:hint="eastAsia"/>
        </w:rPr>
        <w:t>5</w:t>
      </w:r>
      <w:r>
        <w:rPr>
          <w:rFonts w:hint="eastAsia"/>
        </w:rPr>
        <w:t>、进度控制流程及重点</w:t>
      </w:r>
    </w:p>
    <w:p w14:paraId="27A74E07" w14:textId="77777777" w:rsidR="00915C76" w:rsidRDefault="00915C76" w:rsidP="00674A4F">
      <w:r>
        <w:rPr>
          <w:rFonts w:hint="eastAsia"/>
        </w:rPr>
        <w:t>（</w:t>
      </w:r>
      <w:r>
        <w:rPr>
          <w:rFonts w:hint="eastAsia"/>
        </w:rPr>
        <w:t>1</w:t>
      </w:r>
      <w:r>
        <w:rPr>
          <w:rFonts w:hint="eastAsia"/>
        </w:rPr>
        <w:t>）工程施工单位提交施工进度计划，由建设单位或监理单位审核后确认。</w:t>
      </w:r>
    </w:p>
    <w:p w14:paraId="5869381C" w14:textId="77777777" w:rsidR="00915C76" w:rsidRDefault="00915C76" w:rsidP="00674A4F">
      <w:r>
        <w:rPr>
          <w:rFonts w:hint="eastAsia"/>
        </w:rPr>
        <w:t>（</w:t>
      </w:r>
      <w:r>
        <w:rPr>
          <w:rFonts w:hint="eastAsia"/>
        </w:rPr>
        <w:t>2</w:t>
      </w:r>
      <w:r>
        <w:rPr>
          <w:rFonts w:hint="eastAsia"/>
        </w:rPr>
        <w:t>）在确定工程进度计划后，为确保其实现而编制下述大量的辅助计划是非常必要的。如果这一系已列为工程进度计划的组成部分而得到同意，则可省去这一程序中大部分工作，但每月的详细进度计划仍是需要编制的。</w:t>
      </w:r>
    </w:p>
    <w:p w14:paraId="579A74A5" w14:textId="77777777" w:rsidR="00915C76" w:rsidRDefault="00915C76" w:rsidP="00674A4F">
      <w:r>
        <w:rPr>
          <w:rFonts w:hint="eastAsia"/>
        </w:rPr>
        <w:t>1</w:t>
      </w:r>
      <w:r>
        <w:rPr>
          <w:rFonts w:hint="eastAsia"/>
        </w:rPr>
        <w:t>）月度工程施工实施计划；</w:t>
      </w:r>
    </w:p>
    <w:p w14:paraId="5B79BC0D" w14:textId="77777777" w:rsidR="00915C76" w:rsidRDefault="00915C76" w:rsidP="00674A4F">
      <w:r>
        <w:rPr>
          <w:rFonts w:hint="eastAsia"/>
        </w:rPr>
        <w:t>2</w:t>
      </w:r>
      <w:r>
        <w:rPr>
          <w:rFonts w:hint="eastAsia"/>
        </w:rPr>
        <w:t>）材料采购计划；</w:t>
      </w:r>
    </w:p>
    <w:p w14:paraId="68301DF4" w14:textId="77777777" w:rsidR="00915C76" w:rsidRDefault="00915C76" w:rsidP="00674A4F">
      <w:r>
        <w:rPr>
          <w:rFonts w:hint="eastAsia"/>
        </w:rPr>
        <w:t>3</w:t>
      </w:r>
      <w:r>
        <w:rPr>
          <w:rFonts w:hint="eastAsia"/>
        </w:rPr>
        <w:t>）分部工程施工计划；</w:t>
      </w:r>
    </w:p>
    <w:p w14:paraId="18FA14AD" w14:textId="77777777" w:rsidR="00915C76" w:rsidRDefault="00915C76" w:rsidP="00674A4F">
      <w:r>
        <w:rPr>
          <w:rFonts w:hint="eastAsia"/>
        </w:rPr>
        <w:t>4</w:t>
      </w:r>
      <w:r>
        <w:rPr>
          <w:rFonts w:hint="eastAsia"/>
        </w:rPr>
        <w:t>）分项工程施工计划；</w:t>
      </w:r>
    </w:p>
    <w:p w14:paraId="4CF7EE10" w14:textId="77777777" w:rsidR="00915C76" w:rsidRDefault="00915C76" w:rsidP="00674A4F">
      <w:r>
        <w:rPr>
          <w:rFonts w:hint="eastAsia"/>
        </w:rPr>
        <w:t>5</w:t>
      </w:r>
      <w:r>
        <w:rPr>
          <w:rFonts w:hint="eastAsia"/>
        </w:rPr>
        <w:t>）施工机具调配计划；</w:t>
      </w:r>
    </w:p>
    <w:p w14:paraId="5E74C503" w14:textId="77777777" w:rsidR="00915C76" w:rsidRDefault="00915C76" w:rsidP="00674A4F">
      <w:r>
        <w:rPr>
          <w:rFonts w:hint="eastAsia"/>
        </w:rPr>
        <w:t>（</w:t>
      </w:r>
      <w:r>
        <w:rPr>
          <w:rFonts w:hint="eastAsia"/>
        </w:rPr>
        <w:t>3</w:t>
      </w:r>
      <w:r>
        <w:rPr>
          <w:rFonts w:hint="eastAsia"/>
        </w:rPr>
        <w:t>）检查工程进展情况，进行实际进度与计划进度的比较。分析工程延误（或提前）的原因，及时采取补救措施。</w:t>
      </w:r>
    </w:p>
    <w:p w14:paraId="40B6DED4" w14:textId="77777777" w:rsidR="00915C76" w:rsidRDefault="00915C76" w:rsidP="00674A4F">
      <w:r>
        <w:rPr>
          <w:rFonts w:hint="eastAsia"/>
        </w:rPr>
        <w:t>（</w:t>
      </w:r>
      <w:r>
        <w:rPr>
          <w:rFonts w:hint="eastAsia"/>
        </w:rPr>
        <w:t>4</w:t>
      </w:r>
      <w:r>
        <w:rPr>
          <w:rFonts w:hint="eastAsia"/>
        </w:rPr>
        <w:t>）修订进度计划。工程施工单位综合考虑修订的进度计划必须仍按原竣工目标编制。如果在修订计划之前已获得延期索赔的批准，则可以相应地在新竣工期的基础上修订进度计划。</w:t>
      </w:r>
    </w:p>
    <w:p w14:paraId="428F4395" w14:textId="77777777" w:rsidR="00915C76" w:rsidRDefault="00915C76" w:rsidP="00674A4F">
      <w:r>
        <w:rPr>
          <w:rFonts w:hint="eastAsia"/>
        </w:rPr>
        <w:t>在工程整个施工过程中，编制修正进度计划往往要进行多次。</w:t>
      </w:r>
    </w:p>
    <w:p w14:paraId="0D20796F" w14:textId="77777777" w:rsidR="00915C76" w:rsidRDefault="00915C76" w:rsidP="00674A4F">
      <w:r>
        <w:rPr>
          <w:rFonts w:hint="eastAsia"/>
        </w:rPr>
        <w:t>通常工程施工单位无权为修改进度计划而得到任何额外款项，这是因为工程施工单位未能保持令人满意的施工进度而导致计划的修改。当工程延误并非由装饰工程施工单位负责时，延期是合理的，但业主因种种原因不愿延期时，装饰工程施工单位将放弃延期索赔</w:t>
      </w:r>
      <w:r>
        <w:rPr>
          <w:rFonts w:hint="eastAsia"/>
        </w:rPr>
        <w:lastRenderedPageBreak/>
        <w:t>而要求费用索赔。因为工程施工单位为赶回原计划进度，必然要增加机械、人力，改变材料采购计划，或采取其他措施，这些措施往往要使工程成本增加。因此，当合理的延期得不到批准而按原定竣工</w:t>
      </w:r>
      <w:proofErr w:type="gramStart"/>
      <w:r>
        <w:rPr>
          <w:rFonts w:hint="eastAsia"/>
        </w:rPr>
        <w:t>期目标</w:t>
      </w:r>
      <w:proofErr w:type="gramEnd"/>
      <w:r>
        <w:rPr>
          <w:rFonts w:hint="eastAsia"/>
        </w:rPr>
        <w:t>修订计划时，就有权得到额外付款。</w:t>
      </w:r>
    </w:p>
    <w:p w14:paraId="31DF43AF" w14:textId="77777777" w:rsidR="00915C76" w:rsidRDefault="00915C76" w:rsidP="00674A4F">
      <w:r>
        <w:rPr>
          <w:rFonts w:hint="eastAsia"/>
        </w:rPr>
        <w:t>当工程项目有重大变更或重要事件发生时，如工程部分暂停、工程事故、增加或减少工作量、改变设计方案，改变施工方案等，都会对进度产生较大的影响，而这一类事件使工期控制变得相当复杂。</w:t>
      </w:r>
    </w:p>
    <w:p w14:paraId="5D34586E" w14:textId="77777777" w:rsidR="00915C76" w:rsidRDefault="00915C76" w:rsidP="00674A4F">
      <w:r>
        <w:rPr>
          <w:rFonts w:hint="eastAsia"/>
        </w:rPr>
        <w:t>一般情况下，即使没有明显的延误情况，工程施工单位也应该每隔一段时间调整一次进度计划。因为随着工程的进度，各种施工条件和环境也在不断变化，定期进行全面检查对装饰工程施工单位自身争取主动、降低成、加快进度是非常有利的。</w:t>
      </w:r>
    </w:p>
    <w:p w14:paraId="3C315538" w14:textId="77777777" w:rsidR="00915C76" w:rsidRDefault="00915C76" w:rsidP="00674A4F">
      <w:r>
        <w:rPr>
          <w:rFonts w:hint="eastAsia"/>
        </w:rPr>
        <w:t>（</w:t>
      </w:r>
      <w:r>
        <w:rPr>
          <w:rFonts w:hint="eastAsia"/>
        </w:rPr>
        <w:t>5</w:t>
      </w:r>
      <w:r>
        <w:rPr>
          <w:rFonts w:hint="eastAsia"/>
        </w:rPr>
        <w:t>）当施工进度不符合计划进度时，工程施工单位要提出加快施工进度的措施或方案，并取得业主或监理工程师的批准。</w:t>
      </w:r>
    </w:p>
    <w:p w14:paraId="03100F9B" w14:textId="4B9F1657" w:rsidR="00915C76" w:rsidRPr="00915C76" w:rsidRDefault="00915C76" w:rsidP="00674A4F">
      <w:r>
        <w:rPr>
          <w:rFonts w:hint="eastAsia"/>
        </w:rPr>
        <w:t>（</w:t>
      </w:r>
      <w:r>
        <w:rPr>
          <w:rFonts w:hint="eastAsia"/>
        </w:rPr>
        <w:t>6</w:t>
      </w:r>
      <w:r>
        <w:rPr>
          <w:rFonts w:hint="eastAsia"/>
        </w:rPr>
        <w:t>）工程进度控制的目标虽然很明确，但整个控制过程中的判断和分析在很大程度上取决于现场人员的掌握，如实际进度与计划进度的差距、工程延误的严重程度、施工力量和施工组织的改善、补救措施的效果预测等工作往往没有明确的标准和依据，</w:t>
      </w:r>
      <w:proofErr w:type="gramStart"/>
      <w:r>
        <w:rPr>
          <w:rFonts w:hint="eastAsia"/>
        </w:rPr>
        <w:t>有时项目</w:t>
      </w:r>
      <w:proofErr w:type="gramEnd"/>
      <w:r>
        <w:rPr>
          <w:rFonts w:hint="eastAsia"/>
        </w:rPr>
        <w:t>各部分工作错综复杂，或受外界因素的制约，这就要求项目经理具有丰富的实践经验。</w:t>
      </w:r>
    </w:p>
    <w:p w14:paraId="7C046F94" w14:textId="79F306A1" w:rsidR="005A5091" w:rsidRDefault="005A5091" w:rsidP="00674A4F">
      <w:pPr>
        <w:pStyle w:val="4"/>
      </w:pPr>
      <w:r>
        <w:rPr>
          <w:rFonts w:hint="eastAsia"/>
        </w:rPr>
        <w:t>施工工艺</w:t>
      </w:r>
    </w:p>
    <w:p w14:paraId="5139822B" w14:textId="77777777" w:rsidR="005A5091" w:rsidRDefault="005A5091" w:rsidP="00674A4F">
      <w:r>
        <w:rPr>
          <w:rFonts w:hint="eastAsia"/>
        </w:rPr>
        <w:t>施工工艺</w:t>
      </w:r>
      <w:proofErr w:type="gramStart"/>
      <w:r>
        <w:rPr>
          <w:rFonts w:hint="eastAsia"/>
        </w:rPr>
        <w:t>不</w:t>
      </w:r>
      <w:proofErr w:type="gramEnd"/>
      <w:r>
        <w:rPr>
          <w:rFonts w:hint="eastAsia"/>
        </w:rPr>
        <w:t>标准导致的验收不通过问题是导致施工项目进度延期的一个主要原因，针对该问题，我司主要从源头管控和过程管控两个方面进行管理，通过提升施工人员能力、素质及加强过程质量监督检查两个方面提升工程的施工质量，减少返工。</w:t>
      </w:r>
    </w:p>
    <w:p w14:paraId="264379C6" w14:textId="5E05967E" w:rsidR="005A5091" w:rsidRDefault="005A5091" w:rsidP="00674A4F">
      <w:r>
        <w:rPr>
          <w:rFonts w:hint="eastAsia"/>
        </w:rPr>
        <w:t>相关管理要求如下：</w:t>
      </w:r>
    </w:p>
    <w:tbl>
      <w:tblPr>
        <w:tblStyle w:val="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47"/>
        <w:gridCol w:w="846"/>
        <w:gridCol w:w="7855"/>
      </w:tblGrid>
      <w:tr w:rsidR="00915C76" w:rsidRPr="00E56DFC" w14:paraId="065713ED" w14:textId="77777777" w:rsidTr="00915C76">
        <w:tc>
          <w:tcPr>
            <w:tcW w:w="0" w:type="auto"/>
            <w:vMerge w:val="restart"/>
            <w:tcBorders>
              <w:top w:val="single" w:sz="12" w:space="0" w:color="auto"/>
              <w:left w:val="single" w:sz="12" w:space="0" w:color="auto"/>
              <w:bottom w:val="single" w:sz="4" w:space="0" w:color="auto"/>
              <w:right w:val="single" w:sz="4" w:space="0" w:color="auto"/>
            </w:tcBorders>
            <w:vAlign w:val="center"/>
            <w:hideMark/>
          </w:tcPr>
          <w:p w14:paraId="09C4543C" w14:textId="77777777" w:rsidR="00915C76" w:rsidRPr="00E56DFC" w:rsidRDefault="00915C76" w:rsidP="00674A4F">
            <w:pPr>
              <w:pStyle w:val="aa"/>
            </w:pPr>
            <w:r w:rsidRPr="00E56DFC">
              <w:rPr>
                <w:rFonts w:hint="eastAsia"/>
              </w:rPr>
              <w:t>源头管控</w:t>
            </w:r>
          </w:p>
        </w:tc>
        <w:tc>
          <w:tcPr>
            <w:tcW w:w="0" w:type="auto"/>
            <w:tcBorders>
              <w:top w:val="single" w:sz="12" w:space="0" w:color="auto"/>
              <w:left w:val="single" w:sz="4" w:space="0" w:color="auto"/>
              <w:bottom w:val="single" w:sz="4" w:space="0" w:color="auto"/>
              <w:right w:val="single" w:sz="4" w:space="0" w:color="auto"/>
            </w:tcBorders>
            <w:vAlign w:val="center"/>
            <w:hideMark/>
          </w:tcPr>
          <w:p w14:paraId="4BE02E9B" w14:textId="77777777" w:rsidR="00915C76" w:rsidRPr="00E56DFC" w:rsidRDefault="00915C76" w:rsidP="00674A4F">
            <w:pPr>
              <w:pStyle w:val="aa"/>
            </w:pPr>
            <w:r w:rsidRPr="00E56DFC">
              <w:rPr>
                <w:rFonts w:hint="eastAsia"/>
              </w:rPr>
              <w:t>工艺培训</w:t>
            </w:r>
          </w:p>
        </w:tc>
        <w:tc>
          <w:tcPr>
            <w:tcW w:w="0" w:type="auto"/>
            <w:tcBorders>
              <w:top w:val="single" w:sz="12" w:space="0" w:color="auto"/>
              <w:left w:val="single" w:sz="4" w:space="0" w:color="auto"/>
              <w:bottom w:val="single" w:sz="4" w:space="0" w:color="auto"/>
              <w:right w:val="single" w:sz="12" w:space="0" w:color="auto"/>
            </w:tcBorders>
            <w:hideMark/>
          </w:tcPr>
          <w:p w14:paraId="7268BB9C" w14:textId="77777777" w:rsidR="00915C76" w:rsidRPr="00E56DFC" w:rsidRDefault="00915C76" w:rsidP="00674A4F">
            <w:pPr>
              <w:pStyle w:val="aa"/>
            </w:pPr>
            <w:r w:rsidRPr="00E56DFC">
              <w:rPr>
                <w:rFonts w:hint="eastAsia"/>
              </w:rPr>
              <w:t>1、组织人员对项目施工技术规范、验收规范进行学习，掌握施工质量关键控制点要求</w:t>
            </w:r>
          </w:p>
          <w:p w14:paraId="36F23E91" w14:textId="77777777" w:rsidR="00915C76" w:rsidRPr="00E56DFC" w:rsidRDefault="00915C76" w:rsidP="00674A4F">
            <w:pPr>
              <w:pStyle w:val="aa"/>
            </w:pPr>
            <w:r w:rsidRPr="00E56DFC">
              <w:rPr>
                <w:rFonts w:hint="eastAsia"/>
              </w:rPr>
              <w:t>2、根据分工要求组织施工工艺培训，对主要工序工艺应进行技能考核，考核通过后方可上岗</w:t>
            </w:r>
          </w:p>
        </w:tc>
      </w:tr>
      <w:tr w:rsidR="00915C76" w:rsidRPr="00E56DFC" w14:paraId="045207FF" w14:textId="77777777" w:rsidTr="00915C76">
        <w:tc>
          <w:tcPr>
            <w:tcW w:w="0" w:type="auto"/>
            <w:vMerge/>
            <w:tcBorders>
              <w:top w:val="single" w:sz="12" w:space="0" w:color="auto"/>
              <w:left w:val="single" w:sz="12" w:space="0" w:color="auto"/>
              <w:bottom w:val="single" w:sz="4" w:space="0" w:color="auto"/>
              <w:right w:val="single" w:sz="4" w:space="0" w:color="auto"/>
            </w:tcBorders>
            <w:vAlign w:val="center"/>
            <w:hideMark/>
          </w:tcPr>
          <w:p w14:paraId="55A41701" w14:textId="77777777" w:rsidR="00915C76" w:rsidRPr="00E56DFC" w:rsidRDefault="00915C76" w:rsidP="00674A4F">
            <w:pPr>
              <w:pStyle w:val="aa"/>
            </w:pPr>
          </w:p>
        </w:tc>
        <w:tc>
          <w:tcPr>
            <w:tcW w:w="0" w:type="auto"/>
            <w:tcBorders>
              <w:top w:val="single" w:sz="4" w:space="0" w:color="auto"/>
              <w:left w:val="single" w:sz="4" w:space="0" w:color="auto"/>
              <w:bottom w:val="single" w:sz="4" w:space="0" w:color="auto"/>
              <w:right w:val="single" w:sz="4" w:space="0" w:color="auto"/>
            </w:tcBorders>
            <w:vAlign w:val="center"/>
            <w:hideMark/>
          </w:tcPr>
          <w:p w14:paraId="13136C24" w14:textId="77777777" w:rsidR="00915C76" w:rsidRPr="00E56DFC" w:rsidRDefault="00915C76" w:rsidP="00674A4F">
            <w:pPr>
              <w:pStyle w:val="aa"/>
            </w:pPr>
            <w:r w:rsidRPr="00E56DFC">
              <w:rPr>
                <w:rFonts w:hint="eastAsia"/>
              </w:rPr>
              <w:t>素质提升</w:t>
            </w:r>
          </w:p>
        </w:tc>
        <w:tc>
          <w:tcPr>
            <w:tcW w:w="0" w:type="auto"/>
            <w:tcBorders>
              <w:top w:val="single" w:sz="4" w:space="0" w:color="auto"/>
              <w:left w:val="single" w:sz="4" w:space="0" w:color="auto"/>
              <w:bottom w:val="single" w:sz="4" w:space="0" w:color="auto"/>
              <w:right w:val="single" w:sz="12" w:space="0" w:color="auto"/>
            </w:tcBorders>
            <w:hideMark/>
          </w:tcPr>
          <w:p w14:paraId="6B284E55" w14:textId="77777777" w:rsidR="00915C76" w:rsidRPr="00E56DFC" w:rsidRDefault="00915C76" w:rsidP="00674A4F">
            <w:pPr>
              <w:pStyle w:val="aa"/>
            </w:pPr>
            <w:r w:rsidRPr="00E56DFC">
              <w:rPr>
                <w:rFonts w:hint="eastAsia"/>
              </w:rPr>
              <w:t>1、加强施工员工素质培训，贯彻落实公司相关管理政策要求，通过集中培训提升员工质量管控意识，主动进行质量管理</w:t>
            </w:r>
          </w:p>
        </w:tc>
      </w:tr>
      <w:tr w:rsidR="00915C76" w:rsidRPr="00E56DFC" w14:paraId="4073236F" w14:textId="77777777" w:rsidTr="00915C76">
        <w:tc>
          <w:tcPr>
            <w:tcW w:w="0" w:type="auto"/>
            <w:vMerge w:val="restart"/>
            <w:tcBorders>
              <w:top w:val="single" w:sz="4" w:space="0" w:color="auto"/>
              <w:left w:val="single" w:sz="12" w:space="0" w:color="auto"/>
              <w:bottom w:val="single" w:sz="12" w:space="0" w:color="auto"/>
              <w:right w:val="single" w:sz="4" w:space="0" w:color="auto"/>
            </w:tcBorders>
            <w:vAlign w:val="center"/>
            <w:hideMark/>
          </w:tcPr>
          <w:p w14:paraId="5A097184" w14:textId="77777777" w:rsidR="00915C76" w:rsidRPr="00E56DFC" w:rsidRDefault="00915C76" w:rsidP="00674A4F">
            <w:pPr>
              <w:pStyle w:val="aa"/>
            </w:pPr>
            <w:r w:rsidRPr="00E56DFC">
              <w:rPr>
                <w:rFonts w:hint="eastAsia"/>
              </w:rPr>
              <w:t>过程管控</w:t>
            </w:r>
          </w:p>
        </w:tc>
        <w:tc>
          <w:tcPr>
            <w:tcW w:w="0" w:type="auto"/>
            <w:tcBorders>
              <w:top w:val="single" w:sz="4" w:space="0" w:color="auto"/>
              <w:left w:val="single" w:sz="4" w:space="0" w:color="auto"/>
              <w:bottom w:val="single" w:sz="4" w:space="0" w:color="auto"/>
              <w:right w:val="single" w:sz="4" w:space="0" w:color="auto"/>
            </w:tcBorders>
            <w:vAlign w:val="center"/>
            <w:hideMark/>
          </w:tcPr>
          <w:p w14:paraId="3754B16A" w14:textId="77777777" w:rsidR="00915C76" w:rsidRPr="00E56DFC" w:rsidRDefault="00915C76" w:rsidP="00674A4F">
            <w:pPr>
              <w:pStyle w:val="aa"/>
            </w:pPr>
            <w:r w:rsidRPr="00E56DFC">
              <w:rPr>
                <w:rFonts w:hint="eastAsia"/>
              </w:rPr>
              <w:t>技术交底</w:t>
            </w:r>
          </w:p>
        </w:tc>
        <w:tc>
          <w:tcPr>
            <w:tcW w:w="0" w:type="auto"/>
            <w:tcBorders>
              <w:top w:val="single" w:sz="4" w:space="0" w:color="auto"/>
              <w:left w:val="single" w:sz="4" w:space="0" w:color="auto"/>
              <w:bottom w:val="single" w:sz="4" w:space="0" w:color="auto"/>
              <w:right w:val="single" w:sz="12" w:space="0" w:color="auto"/>
            </w:tcBorders>
            <w:hideMark/>
          </w:tcPr>
          <w:p w14:paraId="47270EE4" w14:textId="77777777" w:rsidR="00915C76" w:rsidRPr="00E56DFC" w:rsidRDefault="00915C76" w:rsidP="00674A4F">
            <w:pPr>
              <w:pStyle w:val="aa"/>
            </w:pPr>
            <w:r w:rsidRPr="00E56DFC">
              <w:rPr>
                <w:rFonts w:hint="eastAsia"/>
              </w:rPr>
              <w:t>1、结合具体项目施工要求进行进场前技术交底，对重点、难点工序工艺要求进行确认，确保施工工艺满足质检要求</w:t>
            </w:r>
          </w:p>
        </w:tc>
      </w:tr>
      <w:tr w:rsidR="00915C76" w:rsidRPr="00E56DFC" w14:paraId="3177CD5E" w14:textId="77777777" w:rsidTr="00915C76">
        <w:tc>
          <w:tcPr>
            <w:tcW w:w="0" w:type="auto"/>
            <w:vMerge/>
            <w:tcBorders>
              <w:top w:val="single" w:sz="4" w:space="0" w:color="auto"/>
              <w:left w:val="single" w:sz="12" w:space="0" w:color="auto"/>
              <w:bottom w:val="single" w:sz="12" w:space="0" w:color="auto"/>
              <w:right w:val="single" w:sz="4" w:space="0" w:color="auto"/>
            </w:tcBorders>
            <w:vAlign w:val="center"/>
            <w:hideMark/>
          </w:tcPr>
          <w:p w14:paraId="1C2334AA" w14:textId="77777777" w:rsidR="00915C76" w:rsidRPr="00E56DFC" w:rsidRDefault="00915C76" w:rsidP="00674A4F">
            <w:pPr>
              <w:pStyle w:val="aa"/>
            </w:pPr>
          </w:p>
        </w:tc>
        <w:tc>
          <w:tcPr>
            <w:tcW w:w="0" w:type="auto"/>
            <w:tcBorders>
              <w:top w:val="single" w:sz="4" w:space="0" w:color="auto"/>
              <w:left w:val="single" w:sz="4" w:space="0" w:color="auto"/>
              <w:bottom w:val="single" w:sz="4" w:space="0" w:color="auto"/>
              <w:right w:val="single" w:sz="4" w:space="0" w:color="auto"/>
            </w:tcBorders>
            <w:vAlign w:val="center"/>
            <w:hideMark/>
          </w:tcPr>
          <w:p w14:paraId="0DA82159" w14:textId="77777777" w:rsidR="00915C76" w:rsidRPr="00E56DFC" w:rsidRDefault="00915C76" w:rsidP="00674A4F">
            <w:pPr>
              <w:pStyle w:val="aa"/>
            </w:pPr>
            <w:r w:rsidRPr="00E56DFC">
              <w:rPr>
                <w:rFonts w:hint="eastAsia"/>
              </w:rPr>
              <w:t>质量检查</w:t>
            </w:r>
          </w:p>
        </w:tc>
        <w:tc>
          <w:tcPr>
            <w:tcW w:w="0" w:type="auto"/>
            <w:tcBorders>
              <w:top w:val="single" w:sz="4" w:space="0" w:color="auto"/>
              <w:left w:val="single" w:sz="4" w:space="0" w:color="auto"/>
              <w:bottom w:val="single" w:sz="4" w:space="0" w:color="auto"/>
              <w:right w:val="single" w:sz="12" w:space="0" w:color="auto"/>
            </w:tcBorders>
            <w:hideMark/>
          </w:tcPr>
          <w:p w14:paraId="061400AB" w14:textId="77777777" w:rsidR="00915C76" w:rsidRPr="00E56DFC" w:rsidRDefault="00915C76" w:rsidP="00674A4F">
            <w:pPr>
              <w:pStyle w:val="aa"/>
            </w:pPr>
            <w:r w:rsidRPr="00E56DFC">
              <w:rPr>
                <w:rFonts w:hint="eastAsia"/>
              </w:rPr>
              <w:t>1、现场</w:t>
            </w:r>
            <w:proofErr w:type="gramStart"/>
            <w:r w:rsidRPr="00E56DFC">
              <w:rPr>
                <w:rFonts w:hint="eastAsia"/>
              </w:rPr>
              <w:t>质量员</w:t>
            </w:r>
            <w:proofErr w:type="gramEnd"/>
            <w:r w:rsidRPr="00E56DFC">
              <w:rPr>
                <w:rFonts w:hint="eastAsia"/>
              </w:rPr>
              <w:t>按要求对重点、难点工序工艺进行质量检测、确保工艺符合质量要求</w:t>
            </w:r>
          </w:p>
          <w:p w14:paraId="486A4F7A" w14:textId="77777777" w:rsidR="00915C76" w:rsidRPr="00E56DFC" w:rsidRDefault="00915C76" w:rsidP="00674A4F">
            <w:pPr>
              <w:pStyle w:val="aa"/>
            </w:pPr>
            <w:r w:rsidRPr="00E56DFC">
              <w:rPr>
                <w:rFonts w:hint="eastAsia"/>
              </w:rPr>
              <w:t>2、提前做好隐蔽工程验收准备，避免因隐蔽工程验收不及时导致工期延后</w:t>
            </w:r>
          </w:p>
        </w:tc>
      </w:tr>
      <w:tr w:rsidR="00915C76" w:rsidRPr="00E56DFC" w14:paraId="1A3555CC" w14:textId="77777777" w:rsidTr="00915C76">
        <w:tc>
          <w:tcPr>
            <w:tcW w:w="0" w:type="auto"/>
            <w:vMerge/>
            <w:tcBorders>
              <w:top w:val="single" w:sz="4" w:space="0" w:color="auto"/>
              <w:left w:val="single" w:sz="12" w:space="0" w:color="auto"/>
              <w:bottom w:val="single" w:sz="12" w:space="0" w:color="auto"/>
              <w:right w:val="single" w:sz="4" w:space="0" w:color="auto"/>
            </w:tcBorders>
            <w:vAlign w:val="center"/>
            <w:hideMark/>
          </w:tcPr>
          <w:p w14:paraId="5C0E6504" w14:textId="77777777" w:rsidR="00915C76" w:rsidRPr="00E56DFC" w:rsidRDefault="00915C76" w:rsidP="00674A4F">
            <w:pPr>
              <w:pStyle w:val="aa"/>
            </w:pPr>
          </w:p>
        </w:tc>
        <w:tc>
          <w:tcPr>
            <w:tcW w:w="0" w:type="auto"/>
            <w:tcBorders>
              <w:top w:val="single" w:sz="4" w:space="0" w:color="auto"/>
              <w:left w:val="single" w:sz="4" w:space="0" w:color="auto"/>
              <w:bottom w:val="single" w:sz="12" w:space="0" w:color="auto"/>
              <w:right w:val="single" w:sz="4" w:space="0" w:color="auto"/>
            </w:tcBorders>
            <w:vAlign w:val="center"/>
            <w:hideMark/>
          </w:tcPr>
          <w:p w14:paraId="2F462A70" w14:textId="77777777" w:rsidR="00915C76" w:rsidRPr="00E56DFC" w:rsidRDefault="00915C76" w:rsidP="00674A4F">
            <w:pPr>
              <w:pStyle w:val="aa"/>
            </w:pPr>
            <w:r w:rsidRPr="00E56DFC">
              <w:rPr>
                <w:rFonts w:hint="eastAsia"/>
              </w:rPr>
              <w:t>质量奖惩</w:t>
            </w:r>
          </w:p>
        </w:tc>
        <w:tc>
          <w:tcPr>
            <w:tcW w:w="0" w:type="auto"/>
            <w:tcBorders>
              <w:top w:val="single" w:sz="4" w:space="0" w:color="auto"/>
              <w:left w:val="single" w:sz="4" w:space="0" w:color="auto"/>
              <w:bottom w:val="single" w:sz="12" w:space="0" w:color="auto"/>
              <w:right w:val="single" w:sz="12" w:space="0" w:color="auto"/>
            </w:tcBorders>
            <w:hideMark/>
          </w:tcPr>
          <w:p w14:paraId="31D6D850" w14:textId="77777777" w:rsidR="00915C76" w:rsidRPr="00E56DFC" w:rsidRDefault="00915C76" w:rsidP="00674A4F">
            <w:pPr>
              <w:pStyle w:val="aa"/>
            </w:pPr>
            <w:r w:rsidRPr="00E56DFC">
              <w:rPr>
                <w:rFonts w:hint="eastAsia"/>
              </w:rPr>
              <w:t>1、制定及落实项目质量奖惩制度，相关奖惩落实到一线施工人员，提升一线施工人员的质量控制意识，促进项目工艺达标</w:t>
            </w:r>
          </w:p>
        </w:tc>
      </w:tr>
    </w:tbl>
    <w:p w14:paraId="2B16EED4" w14:textId="0251293C" w:rsidR="005A5091" w:rsidRDefault="005A5091" w:rsidP="00674A4F">
      <w:pPr>
        <w:ind w:firstLineChars="0" w:firstLine="0"/>
      </w:pPr>
    </w:p>
    <w:p w14:paraId="29D4FF6D" w14:textId="4A0BC038" w:rsidR="005A5091" w:rsidRDefault="005A5091" w:rsidP="00674A4F">
      <w:pPr>
        <w:pStyle w:val="4"/>
      </w:pPr>
      <w:r>
        <w:rPr>
          <w:rFonts w:hint="eastAsia"/>
        </w:rPr>
        <w:lastRenderedPageBreak/>
        <w:t>施工方法</w:t>
      </w:r>
    </w:p>
    <w:p w14:paraId="6B57CC37" w14:textId="77777777" w:rsidR="005A5091" w:rsidRDefault="005A5091" w:rsidP="00674A4F">
      <w:r>
        <w:rPr>
          <w:rFonts w:hint="eastAsia"/>
        </w:rPr>
        <w:t>实际项目开展过程中难免出现进度滞后现象，针对进度落后问题，我司主要通过增加施工力量或延长作业时间两种方式进行赶工以实现进度纠偏，相关纠偏流程如下：</w:t>
      </w:r>
    </w:p>
    <w:p w14:paraId="64E121F6" w14:textId="6D0268E9" w:rsidR="005A5091" w:rsidRDefault="00915C76" w:rsidP="00674A4F">
      <w:pPr>
        <w:ind w:firstLineChars="100" w:firstLine="240"/>
      </w:pPr>
      <w:r w:rsidRPr="00E56DFC">
        <w:rPr>
          <w:noProof/>
        </w:rPr>
        <w:drawing>
          <wp:inline distT="0" distB="0" distL="0" distR="0" wp14:anchorId="2498090C" wp14:editId="779FDBB0">
            <wp:extent cx="5273675" cy="5826760"/>
            <wp:effectExtent l="0" t="0" r="3175" b="2540"/>
            <wp:docPr id="180" name="图片 180" descr="说明: C:\Users\sfw2003\AppData\Roaming\Tencent\Users\101896530\QQ\WinTemp\RichOle\V}O6Q4WBNAI0@%BA0]@)L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316" descr="说明: C:\Users\sfw2003\AppData\Roaming\Tencent\Users\101896530\QQ\WinTemp\RichOle\V}O6Q4WBNAI0@%BA0]@)L_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675" cy="5826760"/>
                    </a:xfrm>
                    <a:prstGeom prst="rect">
                      <a:avLst/>
                    </a:prstGeom>
                    <a:noFill/>
                    <a:ln>
                      <a:noFill/>
                    </a:ln>
                  </pic:spPr>
                </pic:pic>
              </a:graphicData>
            </a:graphic>
          </wp:inline>
        </w:drawing>
      </w:r>
    </w:p>
    <w:p w14:paraId="2BE0B6D5" w14:textId="3FD9EE99" w:rsidR="005A5091" w:rsidRDefault="005A5091" w:rsidP="00674A4F">
      <w:pPr>
        <w:pStyle w:val="4"/>
      </w:pPr>
      <w:r>
        <w:rPr>
          <w:rFonts w:hint="eastAsia"/>
        </w:rPr>
        <w:t>材料选用</w:t>
      </w:r>
    </w:p>
    <w:p w14:paraId="66D2C266" w14:textId="77777777" w:rsidR="005A5091" w:rsidRDefault="005A5091" w:rsidP="00674A4F">
      <w:r>
        <w:rPr>
          <w:rFonts w:hint="eastAsia"/>
        </w:rPr>
        <w:t>为确保材料供应符合项目进度需求，项目中标后我司立即在中标区域设置驻地及仓库，根据投标文件承诺及建设单位要求进行施工材料的采购及施工</w:t>
      </w:r>
      <w:proofErr w:type="gramStart"/>
      <w:r>
        <w:rPr>
          <w:rFonts w:hint="eastAsia"/>
        </w:rPr>
        <w:t>工</w:t>
      </w:r>
      <w:proofErr w:type="gramEnd"/>
      <w:r>
        <w:rPr>
          <w:rFonts w:hint="eastAsia"/>
        </w:rPr>
        <w:t>器具、仪表的准备。相关要求如下</w:t>
      </w:r>
      <w:r>
        <w:rPr>
          <w:rFonts w:hint="eastAsia"/>
        </w:rPr>
        <w:t>:</w:t>
      </w:r>
    </w:p>
    <w:tbl>
      <w:tblPr>
        <w:tblW w:w="0" w:type="auto"/>
        <w:jc w:val="center"/>
        <w:tblBorders>
          <w:top w:val="single" w:sz="12" w:space="0" w:color="0070C0"/>
          <w:left w:val="single" w:sz="12" w:space="0" w:color="0070C0"/>
          <w:bottom w:val="single" w:sz="12" w:space="0" w:color="0070C0"/>
          <w:right w:val="single" w:sz="12" w:space="0" w:color="0070C0"/>
          <w:insideH w:val="single" w:sz="6" w:space="0" w:color="0070C0"/>
          <w:insideV w:val="single" w:sz="6" w:space="0" w:color="0070C0"/>
        </w:tblBorders>
        <w:shd w:val="clear" w:color="auto" w:fill="FFFFFF"/>
        <w:tblLayout w:type="fixed"/>
        <w:tblLook w:val="04A0" w:firstRow="1" w:lastRow="0" w:firstColumn="1" w:lastColumn="0" w:noHBand="0" w:noVBand="1"/>
      </w:tblPr>
      <w:tblGrid>
        <w:gridCol w:w="742"/>
        <w:gridCol w:w="1512"/>
        <w:gridCol w:w="6026"/>
      </w:tblGrid>
      <w:tr w:rsidR="00915C76" w:rsidRPr="00E56DFC" w14:paraId="23F9CFE2" w14:textId="77777777" w:rsidTr="00915C76">
        <w:trPr>
          <w:tblHeader/>
          <w:jc w:val="center"/>
        </w:trPr>
        <w:tc>
          <w:tcPr>
            <w:tcW w:w="742" w:type="dxa"/>
            <w:tcBorders>
              <w:top w:val="single" w:sz="12" w:space="0" w:color="0070C0"/>
              <w:left w:val="single" w:sz="12" w:space="0" w:color="0070C0"/>
              <w:bottom w:val="single" w:sz="6" w:space="0" w:color="0070C0"/>
              <w:right w:val="single" w:sz="6" w:space="0" w:color="0070C0"/>
            </w:tcBorders>
            <w:shd w:val="clear" w:color="auto" w:fill="B8CCE4"/>
            <w:vAlign w:val="center"/>
            <w:hideMark/>
          </w:tcPr>
          <w:p w14:paraId="42A6205E" w14:textId="77777777" w:rsidR="00915C76" w:rsidRPr="00E56DFC" w:rsidRDefault="00915C76" w:rsidP="00674A4F">
            <w:pPr>
              <w:pStyle w:val="aa"/>
            </w:pPr>
            <w:r w:rsidRPr="00E56DFC">
              <w:rPr>
                <w:rFonts w:hint="eastAsia"/>
              </w:rPr>
              <w:t>序号</w:t>
            </w:r>
          </w:p>
        </w:tc>
        <w:tc>
          <w:tcPr>
            <w:tcW w:w="1512" w:type="dxa"/>
            <w:tcBorders>
              <w:top w:val="single" w:sz="12" w:space="0" w:color="0070C0"/>
              <w:left w:val="single" w:sz="6" w:space="0" w:color="0070C0"/>
              <w:bottom w:val="single" w:sz="6" w:space="0" w:color="0070C0"/>
              <w:right w:val="single" w:sz="6" w:space="0" w:color="0070C0"/>
            </w:tcBorders>
            <w:shd w:val="clear" w:color="auto" w:fill="B8CCE4"/>
            <w:vAlign w:val="center"/>
            <w:hideMark/>
          </w:tcPr>
          <w:p w14:paraId="7A347B3B" w14:textId="77777777" w:rsidR="00915C76" w:rsidRPr="00E56DFC" w:rsidRDefault="00915C76" w:rsidP="00674A4F">
            <w:pPr>
              <w:pStyle w:val="aa"/>
            </w:pPr>
            <w:r w:rsidRPr="00E56DFC">
              <w:rPr>
                <w:rFonts w:hint="eastAsia"/>
              </w:rPr>
              <w:t>资源名称</w:t>
            </w:r>
          </w:p>
        </w:tc>
        <w:tc>
          <w:tcPr>
            <w:tcW w:w="6026" w:type="dxa"/>
            <w:tcBorders>
              <w:top w:val="single" w:sz="12" w:space="0" w:color="0070C0"/>
              <w:left w:val="single" w:sz="6" w:space="0" w:color="0070C0"/>
              <w:bottom w:val="single" w:sz="6" w:space="0" w:color="0070C0"/>
              <w:right w:val="single" w:sz="12" w:space="0" w:color="0070C0"/>
            </w:tcBorders>
            <w:shd w:val="clear" w:color="auto" w:fill="B8CCE4"/>
            <w:vAlign w:val="center"/>
            <w:hideMark/>
          </w:tcPr>
          <w:p w14:paraId="4A687268" w14:textId="77777777" w:rsidR="00915C76" w:rsidRPr="00E56DFC" w:rsidRDefault="00915C76" w:rsidP="00674A4F">
            <w:pPr>
              <w:pStyle w:val="aa"/>
            </w:pPr>
            <w:r w:rsidRPr="00E56DFC">
              <w:rPr>
                <w:rFonts w:hint="eastAsia"/>
              </w:rPr>
              <w:t>资源准备要求</w:t>
            </w:r>
          </w:p>
        </w:tc>
      </w:tr>
      <w:tr w:rsidR="00915C76" w:rsidRPr="00E56DFC" w14:paraId="1390948A" w14:textId="77777777" w:rsidTr="00915C76">
        <w:trPr>
          <w:jc w:val="center"/>
        </w:trPr>
        <w:tc>
          <w:tcPr>
            <w:tcW w:w="742" w:type="dxa"/>
            <w:tcBorders>
              <w:top w:val="single" w:sz="6" w:space="0" w:color="0070C0"/>
              <w:left w:val="single" w:sz="12" w:space="0" w:color="0070C0"/>
              <w:bottom w:val="single" w:sz="6" w:space="0" w:color="0070C0"/>
              <w:right w:val="single" w:sz="6" w:space="0" w:color="0070C0"/>
            </w:tcBorders>
            <w:shd w:val="clear" w:color="auto" w:fill="FFFFFF"/>
            <w:vAlign w:val="center"/>
            <w:hideMark/>
          </w:tcPr>
          <w:p w14:paraId="41A8CB3F" w14:textId="77777777" w:rsidR="00915C76" w:rsidRPr="00E56DFC" w:rsidRDefault="00915C76" w:rsidP="00674A4F">
            <w:pPr>
              <w:pStyle w:val="aa"/>
            </w:pPr>
            <w:r w:rsidRPr="00E56DFC">
              <w:rPr>
                <w:rFonts w:hint="eastAsia"/>
              </w:rPr>
              <w:t>1</w:t>
            </w:r>
          </w:p>
        </w:tc>
        <w:tc>
          <w:tcPr>
            <w:tcW w:w="1512" w:type="dxa"/>
            <w:tcBorders>
              <w:top w:val="single" w:sz="6" w:space="0" w:color="0070C0"/>
              <w:left w:val="single" w:sz="6" w:space="0" w:color="0070C0"/>
              <w:bottom w:val="single" w:sz="6" w:space="0" w:color="0070C0"/>
              <w:right w:val="single" w:sz="6" w:space="0" w:color="0070C0"/>
            </w:tcBorders>
            <w:shd w:val="clear" w:color="auto" w:fill="FFFFFF"/>
            <w:vAlign w:val="center"/>
            <w:hideMark/>
          </w:tcPr>
          <w:p w14:paraId="038A07EE" w14:textId="77777777" w:rsidR="00915C76" w:rsidRPr="00E56DFC" w:rsidRDefault="00915C76" w:rsidP="00674A4F">
            <w:pPr>
              <w:pStyle w:val="aa"/>
            </w:pPr>
            <w:r w:rsidRPr="00E56DFC">
              <w:rPr>
                <w:rFonts w:hint="eastAsia"/>
              </w:rPr>
              <w:t>主要材料</w:t>
            </w:r>
          </w:p>
        </w:tc>
        <w:tc>
          <w:tcPr>
            <w:tcW w:w="6026" w:type="dxa"/>
            <w:tcBorders>
              <w:top w:val="single" w:sz="6" w:space="0" w:color="0070C0"/>
              <w:left w:val="single" w:sz="6" w:space="0" w:color="0070C0"/>
              <w:bottom w:val="single" w:sz="6" w:space="0" w:color="0070C0"/>
              <w:right w:val="single" w:sz="12" w:space="0" w:color="0070C0"/>
            </w:tcBorders>
            <w:shd w:val="clear" w:color="auto" w:fill="FFFFFF"/>
            <w:vAlign w:val="center"/>
            <w:hideMark/>
          </w:tcPr>
          <w:p w14:paraId="615EF958" w14:textId="77777777" w:rsidR="00915C76" w:rsidRPr="00E56DFC" w:rsidRDefault="00915C76" w:rsidP="00674A4F">
            <w:pPr>
              <w:pStyle w:val="aa"/>
              <w:rPr>
                <w:rFonts w:cs="Times New Roman"/>
              </w:rPr>
            </w:pPr>
            <w:r w:rsidRPr="00E56DFC">
              <w:rPr>
                <w:rFonts w:cs="Times New Roman" w:hint="eastAsia"/>
              </w:rPr>
              <w:t>根据施工预算进行分析，按照施工进度计划要求，按材料名称、</w:t>
            </w:r>
            <w:r w:rsidRPr="00E56DFC">
              <w:rPr>
                <w:rFonts w:cs="Times New Roman" w:hint="eastAsia"/>
              </w:rPr>
              <w:lastRenderedPageBreak/>
              <w:t>规格、使用时间、材料储备和消耗量进行汇总，编制出需要量计划后进行采购，主材进场时间原则上配合具体项目施工进度进场，避免材料过早进场产生的存储风险及进场时间不及时导致的进度风险。</w:t>
            </w:r>
            <w:r w:rsidRPr="00E56DFC">
              <w:rPr>
                <w:rFonts w:cs="Times New Roman" w:hint="eastAsia"/>
              </w:rPr>
              <w:t xml:space="preserve"> </w:t>
            </w:r>
          </w:p>
        </w:tc>
      </w:tr>
      <w:tr w:rsidR="00915C76" w:rsidRPr="00E56DFC" w14:paraId="67E517DA" w14:textId="77777777" w:rsidTr="00915C76">
        <w:trPr>
          <w:jc w:val="center"/>
        </w:trPr>
        <w:tc>
          <w:tcPr>
            <w:tcW w:w="742" w:type="dxa"/>
            <w:tcBorders>
              <w:top w:val="single" w:sz="6" w:space="0" w:color="0070C0"/>
              <w:left w:val="single" w:sz="12" w:space="0" w:color="0070C0"/>
              <w:bottom w:val="single" w:sz="6" w:space="0" w:color="0070C0"/>
              <w:right w:val="single" w:sz="6" w:space="0" w:color="0070C0"/>
            </w:tcBorders>
            <w:shd w:val="clear" w:color="auto" w:fill="FFFFFF"/>
            <w:vAlign w:val="center"/>
            <w:hideMark/>
          </w:tcPr>
          <w:p w14:paraId="2C9F375E" w14:textId="77777777" w:rsidR="00915C76" w:rsidRPr="00E56DFC" w:rsidRDefault="00915C76" w:rsidP="00674A4F">
            <w:pPr>
              <w:pStyle w:val="aa"/>
            </w:pPr>
            <w:r w:rsidRPr="00E56DFC">
              <w:rPr>
                <w:rFonts w:hint="eastAsia"/>
              </w:rPr>
              <w:lastRenderedPageBreak/>
              <w:t>2</w:t>
            </w:r>
          </w:p>
        </w:tc>
        <w:tc>
          <w:tcPr>
            <w:tcW w:w="1512" w:type="dxa"/>
            <w:tcBorders>
              <w:top w:val="single" w:sz="6" w:space="0" w:color="0070C0"/>
              <w:left w:val="single" w:sz="6" w:space="0" w:color="0070C0"/>
              <w:bottom w:val="single" w:sz="6" w:space="0" w:color="0070C0"/>
              <w:right w:val="single" w:sz="6" w:space="0" w:color="0070C0"/>
            </w:tcBorders>
            <w:shd w:val="clear" w:color="auto" w:fill="FFFFFF"/>
            <w:vAlign w:val="center"/>
            <w:hideMark/>
          </w:tcPr>
          <w:p w14:paraId="731BE4B1" w14:textId="77777777" w:rsidR="00915C76" w:rsidRPr="00E56DFC" w:rsidRDefault="00915C76" w:rsidP="00674A4F">
            <w:pPr>
              <w:pStyle w:val="aa"/>
            </w:pPr>
            <w:r w:rsidRPr="00E56DFC">
              <w:rPr>
                <w:rFonts w:hint="eastAsia"/>
              </w:rPr>
              <w:t>辅助材料</w:t>
            </w:r>
          </w:p>
        </w:tc>
        <w:tc>
          <w:tcPr>
            <w:tcW w:w="6026" w:type="dxa"/>
            <w:tcBorders>
              <w:top w:val="single" w:sz="6" w:space="0" w:color="0070C0"/>
              <w:left w:val="single" w:sz="6" w:space="0" w:color="0070C0"/>
              <w:bottom w:val="single" w:sz="6" w:space="0" w:color="0070C0"/>
              <w:right w:val="single" w:sz="12" w:space="0" w:color="0070C0"/>
            </w:tcBorders>
            <w:shd w:val="clear" w:color="auto" w:fill="FFFFFF"/>
            <w:vAlign w:val="center"/>
            <w:hideMark/>
          </w:tcPr>
          <w:p w14:paraId="10214873" w14:textId="77777777" w:rsidR="00915C76" w:rsidRPr="00E56DFC" w:rsidRDefault="00915C76" w:rsidP="00674A4F">
            <w:pPr>
              <w:pStyle w:val="aa"/>
              <w:rPr>
                <w:rFonts w:cs="Times New Roman"/>
              </w:rPr>
            </w:pPr>
            <w:r w:rsidRPr="00E56DFC">
              <w:rPr>
                <w:rFonts w:cs="Times New Roman" w:hint="eastAsia"/>
              </w:rPr>
              <w:t>常用辅材按框架项目整体预算及预计站点情况进行采购及存储，具体项目派单时由仓库统一调配，避免临时采购辅材存在的</w:t>
            </w:r>
            <w:proofErr w:type="gramStart"/>
            <w:r w:rsidRPr="00E56DFC">
              <w:rPr>
                <w:rFonts w:cs="Times New Roman" w:hint="eastAsia"/>
              </w:rPr>
              <w:t>的</w:t>
            </w:r>
            <w:proofErr w:type="gramEnd"/>
            <w:r w:rsidRPr="00E56DFC">
              <w:rPr>
                <w:rFonts w:cs="Times New Roman" w:hint="eastAsia"/>
              </w:rPr>
              <w:t>品质性能不一致等风险。</w:t>
            </w:r>
          </w:p>
        </w:tc>
      </w:tr>
      <w:tr w:rsidR="00915C76" w:rsidRPr="00E56DFC" w14:paraId="745E2CB7" w14:textId="77777777" w:rsidTr="00915C76">
        <w:trPr>
          <w:jc w:val="center"/>
        </w:trPr>
        <w:tc>
          <w:tcPr>
            <w:tcW w:w="742" w:type="dxa"/>
            <w:tcBorders>
              <w:top w:val="single" w:sz="6" w:space="0" w:color="0070C0"/>
              <w:left w:val="single" w:sz="12" w:space="0" w:color="0070C0"/>
              <w:bottom w:val="single" w:sz="12" w:space="0" w:color="0070C0"/>
              <w:right w:val="single" w:sz="6" w:space="0" w:color="0070C0"/>
            </w:tcBorders>
            <w:shd w:val="clear" w:color="auto" w:fill="FFFFFF"/>
            <w:vAlign w:val="center"/>
            <w:hideMark/>
          </w:tcPr>
          <w:p w14:paraId="5AD0E940" w14:textId="77777777" w:rsidR="00915C76" w:rsidRPr="00E56DFC" w:rsidRDefault="00915C76" w:rsidP="00674A4F">
            <w:pPr>
              <w:pStyle w:val="aa"/>
            </w:pPr>
            <w:r w:rsidRPr="00E56DFC">
              <w:rPr>
                <w:rFonts w:hint="eastAsia"/>
              </w:rPr>
              <w:t>3</w:t>
            </w:r>
          </w:p>
        </w:tc>
        <w:tc>
          <w:tcPr>
            <w:tcW w:w="1512" w:type="dxa"/>
            <w:tcBorders>
              <w:top w:val="single" w:sz="6" w:space="0" w:color="0070C0"/>
              <w:left w:val="single" w:sz="6" w:space="0" w:color="0070C0"/>
              <w:bottom w:val="single" w:sz="12" w:space="0" w:color="0070C0"/>
              <w:right w:val="single" w:sz="6" w:space="0" w:color="0070C0"/>
            </w:tcBorders>
            <w:shd w:val="clear" w:color="auto" w:fill="FFFFFF"/>
            <w:vAlign w:val="center"/>
            <w:hideMark/>
          </w:tcPr>
          <w:p w14:paraId="1B911B09" w14:textId="77777777" w:rsidR="00915C76" w:rsidRPr="00E56DFC" w:rsidRDefault="00915C76" w:rsidP="00674A4F">
            <w:pPr>
              <w:pStyle w:val="aa"/>
            </w:pPr>
            <w:r w:rsidRPr="00E56DFC">
              <w:rPr>
                <w:rFonts w:hint="eastAsia"/>
              </w:rPr>
              <w:t>施工工具、仪器仪表</w:t>
            </w:r>
          </w:p>
        </w:tc>
        <w:tc>
          <w:tcPr>
            <w:tcW w:w="6026" w:type="dxa"/>
            <w:tcBorders>
              <w:top w:val="single" w:sz="6" w:space="0" w:color="0070C0"/>
              <w:left w:val="single" w:sz="6" w:space="0" w:color="0070C0"/>
              <w:bottom w:val="single" w:sz="12" w:space="0" w:color="0070C0"/>
              <w:right w:val="single" w:sz="12" w:space="0" w:color="0070C0"/>
            </w:tcBorders>
            <w:shd w:val="clear" w:color="auto" w:fill="FFFFFF"/>
            <w:vAlign w:val="center"/>
            <w:hideMark/>
          </w:tcPr>
          <w:p w14:paraId="28C6F97E" w14:textId="77777777" w:rsidR="00915C76" w:rsidRPr="00E56DFC" w:rsidRDefault="00915C76" w:rsidP="00674A4F">
            <w:pPr>
              <w:pStyle w:val="aa"/>
              <w:rPr>
                <w:rFonts w:cs="Times New Roman"/>
              </w:rPr>
            </w:pPr>
            <w:r w:rsidRPr="00E56DFC">
              <w:rPr>
                <w:rFonts w:cs="Times New Roman" w:hint="eastAsia"/>
              </w:rPr>
              <w:t>根据投标文件承诺及建设单位要求，确定施工工具、仪器仪表的规格、型号、数量、进场时间、供应方式以及进场后的存放地点和方式，编制施工工具、仪器仪表需要量计划，具体项目派单后按需调配。</w:t>
            </w:r>
          </w:p>
        </w:tc>
      </w:tr>
    </w:tbl>
    <w:p w14:paraId="259FF510" w14:textId="7895A4B2" w:rsidR="005A5091" w:rsidRPr="00915C76" w:rsidRDefault="00915C76" w:rsidP="00674A4F">
      <w:r w:rsidRPr="00915C76">
        <w:rPr>
          <w:rFonts w:hint="eastAsia"/>
        </w:rPr>
        <w:t>同时，为保证供货周期，项目中标后我司立即与厂家代理签订合作协议，保证本项目服务周期内的材料供应。</w:t>
      </w:r>
    </w:p>
    <w:p w14:paraId="04893CAF" w14:textId="26A33DA6" w:rsidR="005A5091" w:rsidRDefault="005A5091" w:rsidP="00674A4F">
      <w:pPr>
        <w:pStyle w:val="4"/>
      </w:pPr>
      <w:r>
        <w:rPr>
          <w:rFonts w:hint="eastAsia"/>
        </w:rPr>
        <w:t>劳动力安排</w:t>
      </w:r>
    </w:p>
    <w:p w14:paraId="1FE9BF32" w14:textId="77777777" w:rsidR="005A5091" w:rsidRDefault="005A5091" w:rsidP="00674A4F">
      <w:r>
        <w:rPr>
          <w:rFonts w:hint="eastAsia"/>
        </w:rPr>
        <w:t>在项目资源配置方面，除了根据项目的工作量配置足够的常驻本地施工资源以外，我司还可基于当地的维护及工程服务力量为本项目提供额外的后备施工力量，当现有施工力量不足以满足项目实施要求时，我司可通过动态的资源调配及时调整施工力量的投入，确保项目进度工期。</w:t>
      </w:r>
    </w:p>
    <w:p w14:paraId="6558AECA" w14:textId="77777777" w:rsidR="005A5091" w:rsidRDefault="005A5091" w:rsidP="00674A4F">
      <w:r>
        <w:rPr>
          <w:rFonts w:hint="eastAsia"/>
        </w:rPr>
        <w:t>动态资源配置流程图如下：</w:t>
      </w:r>
    </w:p>
    <w:p w14:paraId="3E78B17B" w14:textId="34239A92" w:rsidR="005A5091" w:rsidRDefault="00915C76" w:rsidP="00674A4F">
      <w:r w:rsidRPr="00E56DFC">
        <w:rPr>
          <w:noProof/>
        </w:rPr>
        <w:lastRenderedPageBreak/>
        <w:drawing>
          <wp:inline distT="0" distB="0" distL="0" distR="0" wp14:anchorId="2DF405FA" wp14:editId="059606D7">
            <wp:extent cx="5273675" cy="6145530"/>
            <wp:effectExtent l="0" t="0" r="3175" b="7620"/>
            <wp:docPr id="181" name="图片 181" descr="说明: C:\Users\sfw2003\AppData\Roaming\Tencent\Users\101896530\QQ\WinTemp\RichOle\L]`@C)KAHJVIXM@OQ}E3C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317" descr="说明: C:\Users\sfw2003\AppData\Roaming\Tencent\Users\101896530\QQ\WinTemp\RichOle\L]`@C)KAHJVIXM@OQ}E3CI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675" cy="6145530"/>
                    </a:xfrm>
                    <a:prstGeom prst="rect">
                      <a:avLst/>
                    </a:prstGeom>
                    <a:noFill/>
                    <a:ln>
                      <a:noFill/>
                    </a:ln>
                  </pic:spPr>
                </pic:pic>
              </a:graphicData>
            </a:graphic>
          </wp:inline>
        </w:drawing>
      </w:r>
    </w:p>
    <w:p w14:paraId="373D9992" w14:textId="5F80C984" w:rsidR="005A5091" w:rsidRDefault="005A5091" w:rsidP="00674A4F">
      <w:pPr>
        <w:pStyle w:val="4"/>
      </w:pPr>
      <w:r>
        <w:rPr>
          <w:rFonts w:hint="eastAsia"/>
        </w:rPr>
        <w:t>技术支撑</w:t>
      </w:r>
    </w:p>
    <w:p w14:paraId="5139405E" w14:textId="77777777" w:rsidR="005A5091" w:rsidRDefault="005A5091" w:rsidP="00674A4F">
      <w:r>
        <w:rPr>
          <w:rFonts w:hint="eastAsia"/>
        </w:rPr>
        <w:t>“智能工程”是我司自主研发的一款用于工程管理的</w:t>
      </w:r>
      <w:r>
        <w:rPr>
          <w:rFonts w:hint="eastAsia"/>
        </w:rPr>
        <w:t>APP</w:t>
      </w:r>
      <w:r>
        <w:rPr>
          <w:rFonts w:hint="eastAsia"/>
        </w:rPr>
        <w:t>，通过移动互联网、大数据分析、人机交互等技术，可实现对施工现场安全、质量、进度、验收、工单派发等工作的线上查询及管理。在进度管控方面，系统可实现对工单进度的实时监控及预警，在进度问题出现前，提前提醒管控人员及时调整进度计划、保证工单的计划工期。</w:t>
      </w:r>
    </w:p>
    <w:p w14:paraId="1C67372F" w14:textId="07744CC0" w:rsidR="005A5091" w:rsidRDefault="005A5091" w:rsidP="00674A4F">
      <w:r>
        <w:lastRenderedPageBreak/>
        <w:t xml:space="preserve"> </w:t>
      </w:r>
      <w:r w:rsidR="00915C76" w:rsidRPr="00E56DFC">
        <w:rPr>
          <w:noProof/>
        </w:rPr>
        <w:drawing>
          <wp:inline distT="0" distB="0" distL="0" distR="0" wp14:anchorId="13B10A11" wp14:editId="09DBD704">
            <wp:extent cx="5262880" cy="55073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2880" cy="5507355"/>
                    </a:xfrm>
                    <a:prstGeom prst="rect">
                      <a:avLst/>
                    </a:prstGeom>
                    <a:noFill/>
                    <a:ln>
                      <a:noFill/>
                    </a:ln>
                  </pic:spPr>
                </pic:pic>
              </a:graphicData>
            </a:graphic>
          </wp:inline>
        </w:drawing>
      </w:r>
    </w:p>
    <w:p w14:paraId="3EBCC22B" w14:textId="77777777" w:rsidR="005A5091" w:rsidRDefault="005A5091" w:rsidP="00674A4F">
      <w:r>
        <w:t xml:space="preserve"> </w:t>
      </w:r>
    </w:p>
    <w:p w14:paraId="6A71B905" w14:textId="77777777" w:rsidR="005A5091" w:rsidRDefault="005A5091" w:rsidP="00674A4F">
      <w:r>
        <w:rPr>
          <w:rFonts w:hint="eastAsia"/>
        </w:rPr>
        <w:t>智能工程</w:t>
      </w:r>
      <w:r>
        <w:rPr>
          <w:rFonts w:hint="eastAsia"/>
        </w:rPr>
        <w:t>APP</w:t>
      </w:r>
      <w:r>
        <w:rPr>
          <w:rFonts w:hint="eastAsia"/>
        </w:rPr>
        <w:t>进度管控要求</w:t>
      </w:r>
    </w:p>
    <w:tbl>
      <w:tblPr>
        <w:tblStyle w:val="110"/>
        <w:tblW w:w="8280" w:type="dxa"/>
        <w:jc w:val="center"/>
        <w:tblBorders>
          <w:top w:val="single" w:sz="12" w:space="0" w:color="0070C0"/>
          <w:left w:val="single" w:sz="12" w:space="0" w:color="0070C0"/>
          <w:bottom w:val="single" w:sz="12" w:space="0" w:color="0070C0"/>
          <w:right w:val="single" w:sz="12" w:space="0" w:color="0070C0"/>
          <w:insideH w:val="single" w:sz="6" w:space="0" w:color="0070C0"/>
          <w:insideV w:val="single" w:sz="6" w:space="0" w:color="0070C0"/>
        </w:tblBorders>
        <w:tblLayout w:type="fixed"/>
        <w:tblLook w:val="04A0" w:firstRow="1" w:lastRow="0" w:firstColumn="1" w:lastColumn="0" w:noHBand="0" w:noVBand="1"/>
      </w:tblPr>
      <w:tblGrid>
        <w:gridCol w:w="1121"/>
        <w:gridCol w:w="7159"/>
      </w:tblGrid>
      <w:tr w:rsidR="00915C76" w:rsidRPr="00E56DFC" w14:paraId="5084A476" w14:textId="77777777" w:rsidTr="00B825B8">
        <w:trPr>
          <w:trHeight w:val="454"/>
          <w:tblHeader/>
          <w:jc w:val="center"/>
        </w:trPr>
        <w:tc>
          <w:tcPr>
            <w:tcW w:w="1121" w:type="dxa"/>
            <w:tcBorders>
              <w:top w:val="single" w:sz="12" w:space="0" w:color="0070C0"/>
              <w:left w:val="single" w:sz="12" w:space="0" w:color="0070C0"/>
              <w:bottom w:val="single" w:sz="6" w:space="0" w:color="0070C0"/>
              <w:right w:val="single" w:sz="6" w:space="0" w:color="0070C0"/>
            </w:tcBorders>
            <w:shd w:val="clear" w:color="auto" w:fill="B6DDE8"/>
            <w:vAlign w:val="center"/>
            <w:hideMark/>
          </w:tcPr>
          <w:p w14:paraId="297BD00E" w14:textId="77777777" w:rsidR="00915C76" w:rsidRPr="00E56DFC" w:rsidRDefault="00915C76" w:rsidP="00674A4F">
            <w:pPr>
              <w:spacing w:line="240" w:lineRule="auto"/>
              <w:ind w:firstLine="420"/>
              <w:jc w:val="both"/>
              <w:rPr>
                <w:sz w:val="21"/>
              </w:rPr>
            </w:pPr>
            <w:r w:rsidRPr="00E56DFC">
              <w:rPr>
                <w:rFonts w:hint="eastAsia"/>
                <w:sz w:val="21"/>
              </w:rPr>
              <w:t>项目</w:t>
            </w:r>
          </w:p>
        </w:tc>
        <w:tc>
          <w:tcPr>
            <w:tcW w:w="7158" w:type="dxa"/>
            <w:tcBorders>
              <w:top w:val="single" w:sz="12" w:space="0" w:color="0070C0"/>
              <w:left w:val="single" w:sz="6" w:space="0" w:color="0070C0"/>
              <w:bottom w:val="single" w:sz="6" w:space="0" w:color="0070C0"/>
              <w:right w:val="single" w:sz="12" w:space="0" w:color="0070C0"/>
            </w:tcBorders>
            <w:shd w:val="clear" w:color="auto" w:fill="B6DDE8"/>
            <w:vAlign w:val="center"/>
            <w:hideMark/>
          </w:tcPr>
          <w:p w14:paraId="0DE976F1" w14:textId="77777777" w:rsidR="00915C76" w:rsidRPr="00E56DFC" w:rsidRDefault="00915C76" w:rsidP="00674A4F">
            <w:pPr>
              <w:spacing w:line="240" w:lineRule="auto"/>
              <w:ind w:firstLine="420"/>
              <w:jc w:val="both"/>
              <w:rPr>
                <w:sz w:val="21"/>
              </w:rPr>
            </w:pPr>
            <w:r w:rsidRPr="00E56DFC">
              <w:rPr>
                <w:rFonts w:hint="eastAsia"/>
                <w:sz w:val="21"/>
              </w:rPr>
              <w:t>具体检查措施</w:t>
            </w:r>
          </w:p>
        </w:tc>
      </w:tr>
      <w:tr w:rsidR="00915C76" w:rsidRPr="00E56DFC" w14:paraId="573EF225" w14:textId="77777777" w:rsidTr="00B825B8">
        <w:trPr>
          <w:trHeight w:val="454"/>
          <w:jc w:val="center"/>
        </w:trPr>
        <w:tc>
          <w:tcPr>
            <w:tcW w:w="1121" w:type="dxa"/>
            <w:tcBorders>
              <w:top w:val="single" w:sz="6" w:space="0" w:color="0070C0"/>
              <w:left w:val="single" w:sz="12" w:space="0" w:color="0070C0"/>
              <w:bottom w:val="single" w:sz="6" w:space="0" w:color="0070C0"/>
              <w:right w:val="single" w:sz="6" w:space="0" w:color="0070C0"/>
            </w:tcBorders>
            <w:vAlign w:val="center"/>
            <w:hideMark/>
          </w:tcPr>
          <w:p w14:paraId="0BA62374" w14:textId="77777777" w:rsidR="00915C76" w:rsidRPr="00E56DFC" w:rsidRDefault="00915C76" w:rsidP="00674A4F">
            <w:pPr>
              <w:spacing w:line="240" w:lineRule="auto"/>
              <w:ind w:firstLine="420"/>
              <w:jc w:val="both"/>
              <w:rPr>
                <w:sz w:val="21"/>
              </w:rPr>
            </w:pPr>
            <w:r w:rsidRPr="00E56DFC">
              <w:rPr>
                <w:rFonts w:hint="eastAsia"/>
                <w:sz w:val="21"/>
              </w:rPr>
              <w:t>信息化进度检查</w:t>
            </w:r>
          </w:p>
        </w:tc>
        <w:tc>
          <w:tcPr>
            <w:tcW w:w="7158" w:type="dxa"/>
            <w:tcBorders>
              <w:top w:val="single" w:sz="6" w:space="0" w:color="0070C0"/>
              <w:left w:val="single" w:sz="6" w:space="0" w:color="0070C0"/>
              <w:bottom w:val="single" w:sz="6" w:space="0" w:color="0070C0"/>
              <w:right w:val="single" w:sz="12" w:space="0" w:color="0070C0"/>
            </w:tcBorders>
            <w:hideMark/>
          </w:tcPr>
          <w:p w14:paraId="7FAAD1C8" w14:textId="77777777" w:rsidR="00915C76" w:rsidRPr="00E56DFC" w:rsidRDefault="00915C76" w:rsidP="00674A4F">
            <w:pPr>
              <w:spacing w:line="240" w:lineRule="auto"/>
              <w:ind w:firstLine="420"/>
              <w:jc w:val="both"/>
              <w:rPr>
                <w:sz w:val="21"/>
              </w:rPr>
            </w:pPr>
            <w:r w:rsidRPr="00E56DFC">
              <w:rPr>
                <w:rFonts w:hint="eastAsia"/>
                <w:sz w:val="21"/>
              </w:rPr>
              <w:t>通过公司“智能工程</w:t>
            </w:r>
            <w:r w:rsidRPr="00E56DFC">
              <w:rPr>
                <w:sz w:val="21"/>
              </w:rPr>
              <w:t>APP</w:t>
            </w:r>
            <w:r w:rsidRPr="00E56DFC">
              <w:rPr>
                <w:rFonts w:hint="eastAsia"/>
                <w:sz w:val="21"/>
              </w:rPr>
              <w:t>”立体展现可视、透明化的线上数据信息，日常建立的施工进度计划、作业计划及服务的</w:t>
            </w:r>
            <w:proofErr w:type="gramStart"/>
            <w:r w:rsidRPr="00E56DFC">
              <w:rPr>
                <w:rFonts w:hint="eastAsia"/>
                <w:sz w:val="21"/>
              </w:rPr>
              <w:t>进度台</w:t>
            </w:r>
            <w:proofErr w:type="gramEnd"/>
            <w:r w:rsidRPr="00E56DFC">
              <w:rPr>
                <w:rFonts w:hint="eastAsia"/>
                <w:sz w:val="21"/>
              </w:rPr>
              <w:t>账。</w:t>
            </w:r>
          </w:p>
        </w:tc>
      </w:tr>
      <w:tr w:rsidR="00915C76" w:rsidRPr="00E56DFC" w14:paraId="7D79640A" w14:textId="77777777" w:rsidTr="00B825B8">
        <w:trPr>
          <w:trHeight w:val="454"/>
          <w:jc w:val="center"/>
        </w:trPr>
        <w:tc>
          <w:tcPr>
            <w:tcW w:w="1121" w:type="dxa"/>
            <w:tcBorders>
              <w:top w:val="single" w:sz="6" w:space="0" w:color="0070C0"/>
              <w:left w:val="single" w:sz="12" w:space="0" w:color="0070C0"/>
              <w:bottom w:val="single" w:sz="6" w:space="0" w:color="0070C0"/>
              <w:right w:val="single" w:sz="6" w:space="0" w:color="0070C0"/>
            </w:tcBorders>
            <w:vAlign w:val="center"/>
            <w:hideMark/>
          </w:tcPr>
          <w:p w14:paraId="24DC6576" w14:textId="77777777" w:rsidR="00915C76" w:rsidRPr="00E56DFC" w:rsidRDefault="00915C76" w:rsidP="00674A4F">
            <w:pPr>
              <w:spacing w:line="240" w:lineRule="auto"/>
              <w:ind w:firstLine="420"/>
              <w:jc w:val="both"/>
              <w:rPr>
                <w:sz w:val="21"/>
              </w:rPr>
            </w:pPr>
            <w:r w:rsidRPr="00E56DFC">
              <w:rPr>
                <w:rFonts w:hint="eastAsia"/>
                <w:sz w:val="21"/>
              </w:rPr>
              <w:t>进度分析比对检查</w:t>
            </w:r>
          </w:p>
        </w:tc>
        <w:tc>
          <w:tcPr>
            <w:tcW w:w="7158" w:type="dxa"/>
            <w:tcBorders>
              <w:top w:val="single" w:sz="6" w:space="0" w:color="0070C0"/>
              <w:left w:val="single" w:sz="6" w:space="0" w:color="0070C0"/>
              <w:bottom w:val="single" w:sz="6" w:space="0" w:color="0070C0"/>
              <w:right w:val="single" w:sz="12" w:space="0" w:color="0070C0"/>
            </w:tcBorders>
            <w:vAlign w:val="center"/>
            <w:hideMark/>
          </w:tcPr>
          <w:p w14:paraId="362D288C" w14:textId="77777777" w:rsidR="00915C76" w:rsidRPr="00E56DFC" w:rsidRDefault="00915C76" w:rsidP="00674A4F">
            <w:pPr>
              <w:spacing w:line="240" w:lineRule="auto"/>
              <w:ind w:firstLine="420"/>
              <w:jc w:val="both"/>
              <w:rPr>
                <w:sz w:val="21"/>
              </w:rPr>
            </w:pPr>
            <w:r w:rsidRPr="00E56DFC">
              <w:rPr>
                <w:rFonts w:hint="eastAsia"/>
                <w:sz w:val="21"/>
              </w:rPr>
              <w:t>检查实际施工进度，收集整理有关资料，并与“智能工程</w:t>
            </w:r>
            <w:r w:rsidRPr="00E56DFC">
              <w:rPr>
                <w:sz w:val="21"/>
              </w:rPr>
              <w:t>APP</w:t>
            </w:r>
            <w:r w:rsidRPr="00E56DFC">
              <w:rPr>
                <w:rFonts w:hint="eastAsia"/>
                <w:sz w:val="21"/>
              </w:rPr>
              <w:t>”工单清单进行对比，为进度分析和计划调整提供信息。</w:t>
            </w:r>
          </w:p>
        </w:tc>
      </w:tr>
      <w:tr w:rsidR="00915C76" w:rsidRPr="00E56DFC" w14:paraId="72EF14DC" w14:textId="77777777" w:rsidTr="00B825B8">
        <w:trPr>
          <w:trHeight w:val="2171"/>
          <w:jc w:val="center"/>
        </w:trPr>
        <w:tc>
          <w:tcPr>
            <w:tcW w:w="1121" w:type="dxa"/>
            <w:tcBorders>
              <w:top w:val="single" w:sz="6" w:space="0" w:color="0070C0"/>
              <w:left w:val="single" w:sz="12" w:space="0" w:color="0070C0"/>
              <w:bottom w:val="single" w:sz="6" w:space="0" w:color="0070C0"/>
              <w:right w:val="single" w:sz="6" w:space="0" w:color="0070C0"/>
            </w:tcBorders>
            <w:vAlign w:val="center"/>
            <w:hideMark/>
          </w:tcPr>
          <w:p w14:paraId="34FFC407" w14:textId="77777777" w:rsidR="00915C76" w:rsidRPr="00E56DFC" w:rsidRDefault="00915C76" w:rsidP="00674A4F">
            <w:pPr>
              <w:spacing w:line="240" w:lineRule="auto"/>
              <w:ind w:firstLine="420"/>
              <w:jc w:val="both"/>
              <w:rPr>
                <w:sz w:val="21"/>
              </w:rPr>
            </w:pPr>
            <w:r w:rsidRPr="00E56DFC">
              <w:rPr>
                <w:rFonts w:hint="eastAsia"/>
                <w:sz w:val="21"/>
              </w:rPr>
              <w:lastRenderedPageBreak/>
              <w:t>定期检查</w:t>
            </w:r>
          </w:p>
        </w:tc>
        <w:tc>
          <w:tcPr>
            <w:tcW w:w="7158" w:type="dxa"/>
            <w:tcBorders>
              <w:top w:val="single" w:sz="6" w:space="0" w:color="0070C0"/>
              <w:left w:val="single" w:sz="6" w:space="0" w:color="0070C0"/>
              <w:bottom w:val="single" w:sz="6" w:space="0" w:color="0070C0"/>
              <w:right w:val="single" w:sz="12" w:space="0" w:color="0070C0"/>
            </w:tcBorders>
            <w:vAlign w:val="center"/>
            <w:hideMark/>
          </w:tcPr>
          <w:p w14:paraId="531005B3" w14:textId="77777777" w:rsidR="00915C76" w:rsidRPr="00E56DFC" w:rsidRDefault="00915C76" w:rsidP="00674A4F">
            <w:pPr>
              <w:spacing w:line="240" w:lineRule="auto"/>
              <w:ind w:firstLine="420"/>
              <w:jc w:val="both"/>
              <w:rPr>
                <w:sz w:val="21"/>
              </w:rPr>
            </w:pPr>
            <w:r w:rsidRPr="00E56DFC">
              <w:rPr>
                <w:rFonts w:hint="eastAsia"/>
                <w:sz w:val="21"/>
              </w:rPr>
              <w:t>根据本标段服务类型，工作量清单、施工条件和建设方对进度执行要求程度确定检查时间和时间间隔；</w:t>
            </w:r>
          </w:p>
          <w:p w14:paraId="28B796F8" w14:textId="77777777" w:rsidR="00915C76" w:rsidRPr="00E56DFC" w:rsidRDefault="00915C76" w:rsidP="00674A4F">
            <w:pPr>
              <w:spacing w:line="240" w:lineRule="auto"/>
              <w:ind w:firstLine="420"/>
              <w:jc w:val="both"/>
              <w:rPr>
                <w:sz w:val="21"/>
              </w:rPr>
            </w:pPr>
            <w:r w:rsidRPr="00E56DFC">
              <w:rPr>
                <w:rFonts w:hint="eastAsia"/>
                <w:sz w:val="21"/>
              </w:rPr>
              <w:t>常规性检查按月、半月或周进行一次；</w:t>
            </w:r>
          </w:p>
          <w:p w14:paraId="262773FF" w14:textId="77777777" w:rsidR="00915C76" w:rsidRPr="00E56DFC" w:rsidRDefault="00915C76" w:rsidP="00674A4F">
            <w:pPr>
              <w:spacing w:line="240" w:lineRule="auto"/>
              <w:ind w:firstLine="420"/>
              <w:jc w:val="both"/>
              <w:rPr>
                <w:sz w:val="21"/>
              </w:rPr>
            </w:pPr>
            <w:r w:rsidRPr="00E56DFC">
              <w:rPr>
                <w:rFonts w:hint="eastAsia"/>
                <w:sz w:val="21"/>
              </w:rPr>
              <w:t>施工中遇到天气、资源供应等不利因素影响时，时间间隔应缩短，次数应频繁；</w:t>
            </w:r>
          </w:p>
          <w:p w14:paraId="5299D78D" w14:textId="77777777" w:rsidR="00915C76" w:rsidRPr="00E56DFC" w:rsidRDefault="00915C76" w:rsidP="00674A4F">
            <w:pPr>
              <w:spacing w:line="240" w:lineRule="auto"/>
              <w:ind w:firstLine="420"/>
              <w:jc w:val="both"/>
              <w:rPr>
                <w:sz w:val="21"/>
              </w:rPr>
            </w:pPr>
            <w:r w:rsidRPr="00E56DFC">
              <w:rPr>
                <w:rFonts w:hint="eastAsia"/>
                <w:sz w:val="21"/>
              </w:rPr>
              <w:t>对施工进度有重大影响的关键环节，应每日进行检查并跟进，并派人现场督阵。</w:t>
            </w:r>
          </w:p>
        </w:tc>
      </w:tr>
      <w:tr w:rsidR="00915C76" w:rsidRPr="00E56DFC" w14:paraId="49CCC13B" w14:textId="77777777" w:rsidTr="00B825B8">
        <w:trPr>
          <w:trHeight w:val="454"/>
          <w:jc w:val="center"/>
        </w:trPr>
        <w:tc>
          <w:tcPr>
            <w:tcW w:w="1121" w:type="dxa"/>
            <w:tcBorders>
              <w:top w:val="single" w:sz="6" w:space="0" w:color="0070C0"/>
              <w:left w:val="single" w:sz="12" w:space="0" w:color="0070C0"/>
              <w:bottom w:val="single" w:sz="6" w:space="0" w:color="0070C0"/>
              <w:right w:val="single" w:sz="6" w:space="0" w:color="0070C0"/>
            </w:tcBorders>
            <w:vAlign w:val="center"/>
            <w:hideMark/>
          </w:tcPr>
          <w:p w14:paraId="5900378D" w14:textId="77777777" w:rsidR="00915C76" w:rsidRPr="00E56DFC" w:rsidRDefault="00915C76" w:rsidP="00674A4F">
            <w:pPr>
              <w:spacing w:line="240" w:lineRule="auto"/>
              <w:ind w:firstLine="420"/>
              <w:jc w:val="both"/>
              <w:rPr>
                <w:sz w:val="21"/>
              </w:rPr>
            </w:pPr>
            <w:r w:rsidRPr="00E56DFC">
              <w:rPr>
                <w:rFonts w:hint="eastAsia"/>
                <w:sz w:val="21"/>
              </w:rPr>
              <w:t>核实进度检查内容</w:t>
            </w:r>
          </w:p>
        </w:tc>
        <w:tc>
          <w:tcPr>
            <w:tcW w:w="7158" w:type="dxa"/>
            <w:tcBorders>
              <w:top w:val="single" w:sz="6" w:space="0" w:color="0070C0"/>
              <w:left w:val="single" w:sz="6" w:space="0" w:color="0070C0"/>
              <w:bottom w:val="single" w:sz="6" w:space="0" w:color="0070C0"/>
              <w:right w:val="single" w:sz="12" w:space="0" w:color="0070C0"/>
            </w:tcBorders>
            <w:vAlign w:val="center"/>
            <w:hideMark/>
          </w:tcPr>
          <w:p w14:paraId="78601155" w14:textId="77777777" w:rsidR="00915C76" w:rsidRPr="00E56DFC" w:rsidRDefault="00915C76" w:rsidP="00674A4F">
            <w:pPr>
              <w:spacing w:line="240" w:lineRule="auto"/>
              <w:ind w:firstLine="420"/>
              <w:jc w:val="both"/>
              <w:rPr>
                <w:sz w:val="21"/>
              </w:rPr>
            </w:pPr>
            <w:r w:rsidRPr="00E56DFC">
              <w:rPr>
                <w:rFonts w:hint="eastAsia"/>
                <w:sz w:val="21"/>
              </w:rPr>
              <w:t>提取“智能工程”派发的工单清单，对未进场工单、未完工的工单、施工日志等进行单项分析；</w:t>
            </w:r>
          </w:p>
          <w:p w14:paraId="1885E66A" w14:textId="77777777" w:rsidR="00915C76" w:rsidRPr="00E56DFC" w:rsidRDefault="00915C76" w:rsidP="00674A4F">
            <w:pPr>
              <w:spacing w:line="240" w:lineRule="auto"/>
              <w:ind w:firstLine="420"/>
              <w:jc w:val="both"/>
              <w:rPr>
                <w:sz w:val="21"/>
              </w:rPr>
            </w:pPr>
            <w:r w:rsidRPr="00E56DFC">
              <w:rPr>
                <w:rFonts w:hint="eastAsia"/>
                <w:sz w:val="21"/>
              </w:rPr>
              <w:t>检查派工后实际完成额与工单总量的比例；</w:t>
            </w:r>
          </w:p>
          <w:p w14:paraId="63E51FC9" w14:textId="77777777" w:rsidR="00915C76" w:rsidRPr="00E56DFC" w:rsidRDefault="00915C76" w:rsidP="00674A4F">
            <w:pPr>
              <w:spacing w:line="240" w:lineRule="auto"/>
              <w:ind w:firstLine="420"/>
              <w:jc w:val="both"/>
              <w:rPr>
                <w:sz w:val="21"/>
              </w:rPr>
            </w:pPr>
            <w:r w:rsidRPr="00E56DFC">
              <w:rPr>
                <w:rFonts w:hint="eastAsia"/>
                <w:sz w:val="21"/>
              </w:rPr>
              <w:t>审核“智能工程”工单流程数据的准确性和真实性；</w:t>
            </w:r>
          </w:p>
          <w:p w14:paraId="68015375" w14:textId="77777777" w:rsidR="00915C76" w:rsidRPr="00E56DFC" w:rsidRDefault="00915C76" w:rsidP="00674A4F">
            <w:pPr>
              <w:spacing w:line="240" w:lineRule="auto"/>
              <w:ind w:firstLine="420"/>
              <w:jc w:val="both"/>
              <w:rPr>
                <w:sz w:val="21"/>
              </w:rPr>
            </w:pPr>
            <w:r w:rsidRPr="00E56DFC">
              <w:rPr>
                <w:rFonts w:hint="eastAsia"/>
                <w:sz w:val="21"/>
              </w:rPr>
              <w:t>根据项目队人员的归属，提取</w:t>
            </w:r>
            <w:r w:rsidRPr="00E56DFC">
              <w:rPr>
                <w:sz w:val="21"/>
              </w:rPr>
              <w:t>HR</w:t>
            </w:r>
            <w:r w:rsidRPr="00E56DFC">
              <w:rPr>
                <w:rFonts w:hint="eastAsia"/>
                <w:sz w:val="21"/>
              </w:rPr>
              <w:t>人员信息与实际参于现场施工的人力配备进行对比；</w:t>
            </w:r>
          </w:p>
          <w:p w14:paraId="15EBAFDC" w14:textId="77777777" w:rsidR="00915C76" w:rsidRPr="00E56DFC" w:rsidRDefault="00915C76" w:rsidP="00674A4F">
            <w:pPr>
              <w:spacing w:line="240" w:lineRule="auto"/>
              <w:ind w:firstLine="420"/>
              <w:jc w:val="both"/>
              <w:rPr>
                <w:sz w:val="21"/>
              </w:rPr>
            </w:pPr>
            <w:r w:rsidRPr="00E56DFC">
              <w:rPr>
                <w:rFonts w:hint="eastAsia"/>
                <w:sz w:val="21"/>
              </w:rPr>
              <w:t>机械设备数量是否满足生产效率的需要；</w:t>
            </w:r>
          </w:p>
          <w:p w14:paraId="0DC6442C" w14:textId="77777777" w:rsidR="00915C76" w:rsidRPr="00E56DFC" w:rsidRDefault="00915C76" w:rsidP="00674A4F">
            <w:pPr>
              <w:spacing w:line="240" w:lineRule="auto"/>
              <w:ind w:firstLine="420"/>
              <w:jc w:val="both"/>
              <w:rPr>
                <w:sz w:val="21"/>
              </w:rPr>
            </w:pPr>
            <w:r w:rsidRPr="00E56DFC">
              <w:rPr>
                <w:rFonts w:hint="eastAsia"/>
                <w:sz w:val="21"/>
              </w:rPr>
              <w:t>窝工人数、窝工机械台班及其原因分析；</w:t>
            </w:r>
          </w:p>
          <w:p w14:paraId="0A31F6C6" w14:textId="77777777" w:rsidR="00915C76" w:rsidRPr="00E56DFC" w:rsidRDefault="00915C76" w:rsidP="00674A4F">
            <w:pPr>
              <w:spacing w:line="240" w:lineRule="auto"/>
              <w:ind w:firstLine="420"/>
              <w:jc w:val="both"/>
              <w:rPr>
                <w:sz w:val="21"/>
              </w:rPr>
            </w:pPr>
            <w:proofErr w:type="gramStart"/>
            <w:r w:rsidRPr="00E56DFC">
              <w:rPr>
                <w:rFonts w:hint="eastAsia"/>
                <w:sz w:val="21"/>
              </w:rPr>
              <w:t>检查甲供物资</w:t>
            </w:r>
            <w:proofErr w:type="gramEnd"/>
            <w:r w:rsidRPr="00E56DFC">
              <w:rPr>
                <w:rFonts w:hint="eastAsia"/>
                <w:sz w:val="21"/>
              </w:rPr>
              <w:t>供应和现有库存是否满足工程建设需要；</w:t>
            </w:r>
          </w:p>
          <w:p w14:paraId="39D4B28B" w14:textId="77777777" w:rsidR="00915C76" w:rsidRPr="00E56DFC" w:rsidRDefault="00915C76" w:rsidP="00674A4F">
            <w:pPr>
              <w:spacing w:line="240" w:lineRule="auto"/>
              <w:ind w:firstLine="420"/>
              <w:jc w:val="both"/>
              <w:rPr>
                <w:sz w:val="21"/>
              </w:rPr>
            </w:pPr>
            <w:r w:rsidRPr="00E56DFC">
              <w:rPr>
                <w:rFonts w:hint="eastAsia"/>
                <w:sz w:val="21"/>
              </w:rPr>
              <w:t>进度偏差情况；</w:t>
            </w:r>
          </w:p>
          <w:p w14:paraId="2FD24335" w14:textId="77777777" w:rsidR="00915C76" w:rsidRPr="00E56DFC" w:rsidRDefault="00915C76" w:rsidP="00674A4F">
            <w:pPr>
              <w:spacing w:line="240" w:lineRule="auto"/>
              <w:ind w:firstLine="420"/>
              <w:jc w:val="both"/>
              <w:rPr>
                <w:sz w:val="21"/>
              </w:rPr>
            </w:pPr>
            <w:r w:rsidRPr="00E56DFC">
              <w:rPr>
                <w:rFonts w:hint="eastAsia"/>
                <w:sz w:val="21"/>
              </w:rPr>
              <w:t>进度管理情况；</w:t>
            </w:r>
          </w:p>
          <w:p w14:paraId="30691163" w14:textId="77777777" w:rsidR="00915C76" w:rsidRPr="00E56DFC" w:rsidRDefault="00915C76" w:rsidP="00674A4F">
            <w:pPr>
              <w:spacing w:line="240" w:lineRule="auto"/>
              <w:ind w:firstLine="420"/>
              <w:jc w:val="both"/>
              <w:rPr>
                <w:sz w:val="21"/>
              </w:rPr>
            </w:pPr>
            <w:r w:rsidRPr="00E56DFC">
              <w:rPr>
                <w:rFonts w:hint="eastAsia"/>
                <w:sz w:val="21"/>
              </w:rPr>
              <w:t>影响进度的特殊原因及分析。</w:t>
            </w:r>
          </w:p>
        </w:tc>
      </w:tr>
      <w:tr w:rsidR="00915C76" w:rsidRPr="00E56DFC" w14:paraId="456DBF86" w14:textId="77777777" w:rsidTr="00B825B8">
        <w:trPr>
          <w:trHeight w:val="454"/>
          <w:jc w:val="center"/>
        </w:trPr>
        <w:tc>
          <w:tcPr>
            <w:tcW w:w="1121" w:type="dxa"/>
            <w:tcBorders>
              <w:top w:val="single" w:sz="6" w:space="0" w:color="0070C0"/>
              <w:left w:val="single" w:sz="12" w:space="0" w:color="0070C0"/>
              <w:bottom w:val="single" w:sz="6" w:space="0" w:color="0070C0"/>
              <w:right w:val="single" w:sz="6" w:space="0" w:color="0070C0"/>
            </w:tcBorders>
            <w:vAlign w:val="center"/>
            <w:hideMark/>
          </w:tcPr>
          <w:p w14:paraId="4F1DCC19" w14:textId="77777777" w:rsidR="00915C76" w:rsidRPr="00E56DFC" w:rsidRDefault="00915C76" w:rsidP="00674A4F">
            <w:pPr>
              <w:spacing w:line="240" w:lineRule="auto"/>
              <w:ind w:firstLine="420"/>
              <w:jc w:val="both"/>
              <w:rPr>
                <w:sz w:val="21"/>
              </w:rPr>
            </w:pPr>
            <w:r w:rsidRPr="00E56DFC">
              <w:rPr>
                <w:rFonts w:hint="eastAsia"/>
                <w:sz w:val="21"/>
              </w:rPr>
              <w:t>实施进度检查办法</w:t>
            </w:r>
          </w:p>
        </w:tc>
        <w:tc>
          <w:tcPr>
            <w:tcW w:w="7158" w:type="dxa"/>
            <w:tcBorders>
              <w:top w:val="single" w:sz="6" w:space="0" w:color="0070C0"/>
              <w:left w:val="single" w:sz="6" w:space="0" w:color="0070C0"/>
              <w:bottom w:val="single" w:sz="6" w:space="0" w:color="0070C0"/>
              <w:right w:val="single" w:sz="12" w:space="0" w:color="0070C0"/>
            </w:tcBorders>
            <w:vAlign w:val="center"/>
            <w:hideMark/>
          </w:tcPr>
          <w:p w14:paraId="452BC8DA" w14:textId="77777777" w:rsidR="00915C76" w:rsidRPr="00E56DFC" w:rsidRDefault="00915C76" w:rsidP="00674A4F">
            <w:pPr>
              <w:spacing w:line="240" w:lineRule="auto"/>
              <w:ind w:firstLine="420"/>
              <w:jc w:val="both"/>
              <w:rPr>
                <w:sz w:val="21"/>
              </w:rPr>
            </w:pPr>
            <w:r w:rsidRPr="00E56DFC">
              <w:rPr>
                <w:rFonts w:hint="eastAsia"/>
                <w:sz w:val="21"/>
              </w:rPr>
              <w:t>建立内部施工进度报表制度、项目进度推进沟通</w:t>
            </w:r>
            <w:proofErr w:type="gramStart"/>
            <w:r w:rsidRPr="00E56DFC">
              <w:rPr>
                <w:rFonts w:hint="eastAsia"/>
                <w:sz w:val="21"/>
              </w:rPr>
              <w:t>微信群</w:t>
            </w:r>
            <w:proofErr w:type="gramEnd"/>
            <w:r w:rsidRPr="00E56DFC">
              <w:rPr>
                <w:rFonts w:hint="eastAsia"/>
                <w:sz w:val="21"/>
              </w:rPr>
              <w:t>；</w:t>
            </w:r>
          </w:p>
          <w:p w14:paraId="3BC53102" w14:textId="77777777" w:rsidR="00915C76" w:rsidRPr="00E56DFC" w:rsidRDefault="00915C76" w:rsidP="00674A4F">
            <w:pPr>
              <w:spacing w:line="240" w:lineRule="auto"/>
              <w:ind w:firstLine="420"/>
              <w:jc w:val="both"/>
              <w:rPr>
                <w:sz w:val="21"/>
              </w:rPr>
            </w:pPr>
            <w:r w:rsidRPr="00E56DFC">
              <w:rPr>
                <w:rFonts w:hint="eastAsia"/>
                <w:sz w:val="21"/>
              </w:rPr>
              <w:t>通过“智能工程”平台掌握业务纬度的生产效能和资源配备；</w:t>
            </w:r>
          </w:p>
          <w:p w14:paraId="16F5DD17" w14:textId="77777777" w:rsidR="00915C76" w:rsidRPr="00E56DFC" w:rsidRDefault="00915C76" w:rsidP="00674A4F">
            <w:pPr>
              <w:spacing w:line="240" w:lineRule="auto"/>
              <w:ind w:firstLine="420"/>
              <w:jc w:val="both"/>
              <w:rPr>
                <w:sz w:val="21"/>
              </w:rPr>
            </w:pPr>
            <w:r w:rsidRPr="00E56DFC">
              <w:rPr>
                <w:rFonts w:hint="eastAsia"/>
                <w:sz w:val="21"/>
              </w:rPr>
              <w:t>定期召开进度工作会议，汇报实际进度情况；</w:t>
            </w:r>
          </w:p>
          <w:p w14:paraId="712F7A25" w14:textId="77777777" w:rsidR="00915C76" w:rsidRPr="00E56DFC" w:rsidRDefault="00915C76" w:rsidP="00674A4F">
            <w:pPr>
              <w:spacing w:line="240" w:lineRule="auto"/>
              <w:ind w:firstLine="420"/>
              <w:jc w:val="both"/>
              <w:rPr>
                <w:sz w:val="21"/>
              </w:rPr>
            </w:pPr>
            <w:r w:rsidRPr="00E56DFC">
              <w:rPr>
                <w:rFonts w:hint="eastAsia"/>
                <w:sz w:val="21"/>
              </w:rPr>
              <w:t>省公司交付管理部人员通过日常式走动式调研，了解其工作效能执行情况。</w:t>
            </w:r>
          </w:p>
        </w:tc>
      </w:tr>
      <w:tr w:rsidR="00915C76" w:rsidRPr="00E56DFC" w14:paraId="5C2D422C" w14:textId="77777777" w:rsidTr="00B825B8">
        <w:trPr>
          <w:trHeight w:val="454"/>
          <w:jc w:val="center"/>
        </w:trPr>
        <w:tc>
          <w:tcPr>
            <w:tcW w:w="1121" w:type="dxa"/>
            <w:tcBorders>
              <w:top w:val="single" w:sz="6" w:space="0" w:color="0070C0"/>
              <w:left w:val="single" w:sz="12" w:space="0" w:color="0070C0"/>
              <w:bottom w:val="single" w:sz="6" w:space="0" w:color="0070C0"/>
              <w:right w:val="single" w:sz="6" w:space="0" w:color="0070C0"/>
            </w:tcBorders>
            <w:vAlign w:val="center"/>
            <w:hideMark/>
          </w:tcPr>
          <w:p w14:paraId="1E5948AE" w14:textId="77777777" w:rsidR="00915C76" w:rsidRPr="00E56DFC" w:rsidRDefault="00915C76" w:rsidP="00674A4F">
            <w:pPr>
              <w:spacing w:line="240" w:lineRule="auto"/>
              <w:ind w:firstLine="420"/>
              <w:jc w:val="both"/>
              <w:rPr>
                <w:sz w:val="21"/>
              </w:rPr>
            </w:pPr>
            <w:r w:rsidRPr="00E56DFC">
              <w:rPr>
                <w:rFonts w:hint="eastAsia"/>
                <w:sz w:val="21"/>
              </w:rPr>
              <w:t>数据整理比较分析</w:t>
            </w:r>
          </w:p>
        </w:tc>
        <w:tc>
          <w:tcPr>
            <w:tcW w:w="7158" w:type="dxa"/>
            <w:tcBorders>
              <w:top w:val="single" w:sz="6" w:space="0" w:color="0070C0"/>
              <w:left w:val="single" w:sz="6" w:space="0" w:color="0070C0"/>
              <w:bottom w:val="single" w:sz="6" w:space="0" w:color="0070C0"/>
              <w:right w:val="single" w:sz="12" w:space="0" w:color="0070C0"/>
            </w:tcBorders>
            <w:vAlign w:val="center"/>
            <w:hideMark/>
          </w:tcPr>
          <w:p w14:paraId="6245FC3F" w14:textId="77777777" w:rsidR="00915C76" w:rsidRPr="00E56DFC" w:rsidRDefault="00915C76" w:rsidP="00674A4F">
            <w:pPr>
              <w:spacing w:line="240" w:lineRule="auto"/>
              <w:ind w:firstLine="420"/>
              <w:jc w:val="both"/>
              <w:rPr>
                <w:sz w:val="21"/>
              </w:rPr>
            </w:pPr>
            <w:r w:rsidRPr="00E56DFC">
              <w:rPr>
                <w:rFonts w:hint="eastAsia"/>
                <w:sz w:val="21"/>
              </w:rPr>
              <w:t>将“智能工程”后台的数据和资料进行整理加工，使之与相应的进度计划具有可比性；</w:t>
            </w:r>
          </w:p>
          <w:p w14:paraId="31EAF034" w14:textId="77777777" w:rsidR="00915C76" w:rsidRPr="00E56DFC" w:rsidRDefault="00915C76" w:rsidP="00674A4F">
            <w:pPr>
              <w:spacing w:line="240" w:lineRule="auto"/>
              <w:ind w:firstLine="420"/>
              <w:jc w:val="both"/>
              <w:rPr>
                <w:sz w:val="21"/>
              </w:rPr>
            </w:pPr>
            <w:r w:rsidRPr="00E56DFC">
              <w:rPr>
                <w:rFonts w:hint="eastAsia"/>
                <w:sz w:val="21"/>
              </w:rPr>
              <w:t>一般采用单项劳动消耗量测算出实物工程量的周期，进行累计百分比和形象进度统计；</w:t>
            </w:r>
          </w:p>
          <w:p w14:paraId="1D0DC346" w14:textId="77777777" w:rsidR="00915C76" w:rsidRPr="00E56DFC" w:rsidRDefault="00915C76" w:rsidP="00674A4F">
            <w:pPr>
              <w:spacing w:line="240" w:lineRule="auto"/>
              <w:ind w:firstLine="420"/>
              <w:jc w:val="both"/>
              <w:rPr>
                <w:sz w:val="21"/>
              </w:rPr>
            </w:pPr>
            <w:r w:rsidRPr="00E56DFC">
              <w:rPr>
                <w:rFonts w:hint="eastAsia"/>
                <w:sz w:val="21"/>
              </w:rPr>
              <w:t>将整理后的实际数据、资料与进度计划比较．通常采用的方法有：</w:t>
            </w:r>
            <w:proofErr w:type="gramStart"/>
            <w:r w:rsidRPr="00E56DFC">
              <w:rPr>
                <w:rFonts w:hint="eastAsia"/>
                <w:sz w:val="21"/>
              </w:rPr>
              <w:t>横道图</w:t>
            </w:r>
            <w:proofErr w:type="gramEnd"/>
            <w:r w:rsidRPr="00E56DFC">
              <w:rPr>
                <w:rFonts w:hint="eastAsia"/>
                <w:sz w:val="21"/>
              </w:rPr>
              <w:t>法、列表比较法、</w:t>
            </w:r>
            <w:r w:rsidRPr="00E56DFC">
              <w:rPr>
                <w:sz w:val="21"/>
              </w:rPr>
              <w:t>S</w:t>
            </w:r>
            <w:r w:rsidRPr="00E56DFC">
              <w:rPr>
                <w:rFonts w:hint="eastAsia"/>
                <w:sz w:val="21"/>
              </w:rPr>
              <w:t>形曲线比较法等；</w:t>
            </w:r>
          </w:p>
          <w:p w14:paraId="340919BD" w14:textId="77777777" w:rsidR="00915C76" w:rsidRPr="00E56DFC" w:rsidRDefault="00915C76" w:rsidP="00674A4F">
            <w:pPr>
              <w:spacing w:line="240" w:lineRule="auto"/>
              <w:ind w:firstLine="420"/>
              <w:jc w:val="both"/>
              <w:rPr>
                <w:sz w:val="21"/>
              </w:rPr>
            </w:pPr>
            <w:r w:rsidRPr="00E56DFC">
              <w:rPr>
                <w:rFonts w:hint="eastAsia"/>
                <w:sz w:val="21"/>
              </w:rPr>
              <w:t>得出实际进度与计划进度是否存在偏差的结论：相一致、超前、滞后。</w:t>
            </w:r>
          </w:p>
        </w:tc>
      </w:tr>
      <w:tr w:rsidR="00915C76" w:rsidRPr="00E56DFC" w14:paraId="7FF3F2A9" w14:textId="77777777" w:rsidTr="00B825B8">
        <w:trPr>
          <w:trHeight w:val="454"/>
          <w:jc w:val="center"/>
        </w:trPr>
        <w:tc>
          <w:tcPr>
            <w:tcW w:w="1121" w:type="dxa"/>
            <w:tcBorders>
              <w:top w:val="single" w:sz="6" w:space="0" w:color="0070C0"/>
              <w:left w:val="single" w:sz="12" w:space="0" w:color="0070C0"/>
              <w:bottom w:val="single" w:sz="12" w:space="0" w:color="0070C0"/>
              <w:right w:val="single" w:sz="6" w:space="0" w:color="0070C0"/>
            </w:tcBorders>
            <w:vAlign w:val="center"/>
            <w:hideMark/>
          </w:tcPr>
          <w:p w14:paraId="4F507C02" w14:textId="77777777" w:rsidR="00915C76" w:rsidRPr="00E56DFC" w:rsidRDefault="00915C76" w:rsidP="00674A4F">
            <w:pPr>
              <w:spacing w:line="240" w:lineRule="auto"/>
              <w:ind w:firstLine="420"/>
              <w:jc w:val="both"/>
              <w:rPr>
                <w:sz w:val="21"/>
              </w:rPr>
            </w:pPr>
            <w:r w:rsidRPr="00E56DFC">
              <w:rPr>
                <w:rFonts w:hint="eastAsia"/>
                <w:sz w:val="21"/>
              </w:rPr>
              <w:t>总结提炼检查报告</w:t>
            </w:r>
          </w:p>
        </w:tc>
        <w:tc>
          <w:tcPr>
            <w:tcW w:w="7158" w:type="dxa"/>
            <w:tcBorders>
              <w:top w:val="single" w:sz="6" w:space="0" w:color="0070C0"/>
              <w:left w:val="single" w:sz="6" w:space="0" w:color="0070C0"/>
              <w:bottom w:val="single" w:sz="12" w:space="0" w:color="0070C0"/>
              <w:right w:val="single" w:sz="12" w:space="0" w:color="0070C0"/>
            </w:tcBorders>
            <w:hideMark/>
          </w:tcPr>
          <w:p w14:paraId="5DB23363" w14:textId="77777777" w:rsidR="00915C76" w:rsidRPr="00E56DFC" w:rsidRDefault="00915C76" w:rsidP="00674A4F">
            <w:pPr>
              <w:spacing w:line="240" w:lineRule="auto"/>
              <w:ind w:firstLine="420"/>
              <w:jc w:val="both"/>
              <w:rPr>
                <w:sz w:val="21"/>
              </w:rPr>
            </w:pPr>
            <w:r w:rsidRPr="00E56DFC">
              <w:rPr>
                <w:rFonts w:hint="eastAsia"/>
                <w:sz w:val="21"/>
              </w:rPr>
              <w:t>由项目部经理与其他管理人员协同，在检查后即时编写进度控制报告，也可按月、旬、周的间隔时间编写上报，其中向省公司交付管理部、监理单位以及建设</w:t>
            </w:r>
            <w:proofErr w:type="gramStart"/>
            <w:r w:rsidRPr="00E56DFC">
              <w:rPr>
                <w:rFonts w:hint="eastAsia"/>
                <w:sz w:val="21"/>
              </w:rPr>
              <w:t>方项目</w:t>
            </w:r>
            <w:proofErr w:type="gramEnd"/>
            <w:r w:rsidRPr="00E56DFC">
              <w:rPr>
                <w:rFonts w:hint="eastAsia"/>
                <w:sz w:val="21"/>
              </w:rPr>
              <w:t>经理上报关于整个施工项目进度执行情况的项目进度报告；</w:t>
            </w:r>
          </w:p>
          <w:p w14:paraId="186A54EE" w14:textId="77777777" w:rsidR="00915C76" w:rsidRPr="00E56DFC" w:rsidRDefault="00915C76" w:rsidP="00674A4F">
            <w:pPr>
              <w:spacing w:line="240" w:lineRule="auto"/>
              <w:ind w:firstLine="420"/>
              <w:jc w:val="both"/>
              <w:rPr>
                <w:sz w:val="21"/>
              </w:rPr>
            </w:pPr>
            <w:r w:rsidRPr="00E56DFC">
              <w:rPr>
                <w:rFonts w:hint="eastAsia"/>
                <w:sz w:val="21"/>
              </w:rPr>
              <w:t>对施工进度执行情况做综合描述：施工起止时间、工期、施工人数配备、当地</w:t>
            </w:r>
            <w:proofErr w:type="gramStart"/>
            <w:r w:rsidRPr="00E56DFC">
              <w:rPr>
                <w:rFonts w:hint="eastAsia"/>
                <w:sz w:val="21"/>
              </w:rPr>
              <w:t>气象及晴雨天</w:t>
            </w:r>
            <w:proofErr w:type="gramEnd"/>
            <w:r w:rsidRPr="00E56DFC">
              <w:rPr>
                <w:rFonts w:hint="eastAsia"/>
                <w:sz w:val="21"/>
              </w:rPr>
              <w:t>数统计、计划目标及实际进度、单项施工所面临的困难等；</w:t>
            </w:r>
          </w:p>
          <w:p w14:paraId="4248DA85" w14:textId="77777777" w:rsidR="00915C76" w:rsidRPr="00E56DFC" w:rsidRDefault="00915C76" w:rsidP="00674A4F">
            <w:pPr>
              <w:spacing w:line="240" w:lineRule="auto"/>
              <w:ind w:firstLine="420"/>
              <w:jc w:val="both"/>
              <w:rPr>
                <w:sz w:val="21"/>
              </w:rPr>
            </w:pPr>
            <w:r w:rsidRPr="00E56DFC">
              <w:rPr>
                <w:rFonts w:hint="eastAsia"/>
                <w:sz w:val="21"/>
              </w:rPr>
              <w:t>项目实施、管理、进度概况的总说明：施工进度、形象进度及简要说明；设计资料提供进度；材料、物资供应进度；日历计划；实际进度与计划目标相比较的偏差状况及其原因分析；解决问题措施；计划调整意见等。</w:t>
            </w:r>
          </w:p>
        </w:tc>
      </w:tr>
    </w:tbl>
    <w:p w14:paraId="0AE7A284" w14:textId="77777777" w:rsidR="005A5091" w:rsidRPr="005A5091" w:rsidRDefault="005A5091" w:rsidP="00674A4F">
      <w:pPr>
        <w:ind w:firstLineChars="0" w:firstLine="0"/>
      </w:pPr>
    </w:p>
    <w:p w14:paraId="194775B3" w14:textId="688637A7" w:rsidR="005A5091" w:rsidRDefault="005A5091" w:rsidP="00674A4F">
      <w:pPr>
        <w:pStyle w:val="3"/>
      </w:pPr>
      <w:bookmarkStart w:id="23" w:name="_Toc105509784"/>
      <w:r>
        <w:rPr>
          <w:rFonts w:hint="eastAsia"/>
        </w:rPr>
        <w:t>施工进度计划</w:t>
      </w:r>
      <w:bookmarkEnd w:id="23"/>
    </w:p>
    <w:p w14:paraId="0011FA62" w14:textId="13ADAA96" w:rsidR="00915C76" w:rsidRDefault="00915C76" w:rsidP="00674A4F">
      <w:pPr>
        <w:pStyle w:val="4"/>
      </w:pPr>
      <w:r>
        <w:rPr>
          <w:rFonts w:hint="eastAsia"/>
        </w:rPr>
        <w:t>项目实施周期</w:t>
      </w:r>
    </w:p>
    <w:p w14:paraId="50F5D8CB" w14:textId="77777777" w:rsidR="00915C76" w:rsidRDefault="00915C76" w:rsidP="00915C76">
      <w:r>
        <w:rPr>
          <w:rFonts w:hint="eastAsia"/>
        </w:rPr>
        <w:t>项目实施需配合主装修进度执行，进度计划符合建设需求，我司依据合同约定严格执</w:t>
      </w:r>
      <w:r>
        <w:rPr>
          <w:rFonts w:hint="eastAsia"/>
        </w:rPr>
        <w:lastRenderedPageBreak/>
        <w:t>行。</w:t>
      </w:r>
    </w:p>
    <w:p w14:paraId="0875F751" w14:textId="48605EC8" w:rsidR="00915C76" w:rsidRDefault="00915C76" w:rsidP="00915C76">
      <w:r>
        <w:rPr>
          <w:rFonts w:hint="eastAsia"/>
        </w:rPr>
        <w:t>项目里程碑计划严格按照</w:t>
      </w:r>
      <w:proofErr w:type="gramStart"/>
      <w:r>
        <w:rPr>
          <w:rFonts w:hint="eastAsia"/>
        </w:rPr>
        <w:t>本服务</w:t>
      </w:r>
      <w:proofErr w:type="gramEnd"/>
      <w:r>
        <w:rPr>
          <w:rFonts w:hint="eastAsia"/>
        </w:rPr>
        <w:t>项目的建设任务和进度要求，通过关键节点、里程碑事件的监控，来控制项目工作的进展和保证实现总目标。</w:t>
      </w:r>
      <w:proofErr w:type="gramStart"/>
      <w:r>
        <w:rPr>
          <w:rFonts w:hint="eastAsia"/>
        </w:rPr>
        <w:t>本服务</w:t>
      </w:r>
      <w:proofErr w:type="gramEnd"/>
      <w:r>
        <w:rPr>
          <w:rFonts w:hint="eastAsia"/>
        </w:rPr>
        <w:t>项目里程碑计划如下</w:t>
      </w:r>
      <w:r>
        <w:rPr>
          <w:rFonts w:hint="eastAsia"/>
        </w:rPr>
        <w:t>:</w:t>
      </w:r>
    </w:p>
    <w:tbl>
      <w:tblPr>
        <w:tblW w:w="0" w:type="auto"/>
        <w:tblLayout w:type="fixed"/>
        <w:tblCellMar>
          <w:top w:w="57" w:type="dxa"/>
          <w:bottom w:w="57" w:type="dxa"/>
        </w:tblCellMar>
        <w:tblLook w:val="04A0" w:firstRow="1" w:lastRow="0" w:firstColumn="1" w:lastColumn="0" w:noHBand="0" w:noVBand="1"/>
      </w:tblPr>
      <w:tblGrid>
        <w:gridCol w:w="1860"/>
        <w:gridCol w:w="2009"/>
        <w:gridCol w:w="5205"/>
      </w:tblGrid>
      <w:tr w:rsidR="00915C76" w:rsidRPr="00E56DFC" w14:paraId="1E3D0F52" w14:textId="77777777" w:rsidTr="00473C84">
        <w:trPr>
          <w:trHeight w:val="124"/>
          <w:tblHeader/>
        </w:trPr>
        <w:tc>
          <w:tcPr>
            <w:tcW w:w="1860"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7131A310" w14:textId="77777777" w:rsidR="00915C76" w:rsidRPr="00E56DFC" w:rsidRDefault="00915C76" w:rsidP="00915C76">
            <w:pPr>
              <w:pStyle w:val="aa"/>
            </w:pPr>
            <w:r w:rsidRPr="00E56DFC">
              <w:rPr>
                <w:rFonts w:hint="eastAsia"/>
              </w:rPr>
              <w:t>工作内容</w:t>
            </w:r>
          </w:p>
        </w:tc>
        <w:tc>
          <w:tcPr>
            <w:tcW w:w="2009"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18499321" w14:textId="77777777" w:rsidR="00915C76" w:rsidRPr="00E56DFC" w:rsidRDefault="00915C76" w:rsidP="00915C76">
            <w:pPr>
              <w:pStyle w:val="aa"/>
            </w:pPr>
            <w:r w:rsidRPr="00E56DFC">
              <w:rPr>
                <w:rFonts w:hint="eastAsia"/>
              </w:rPr>
              <w:t>里程碑事件</w:t>
            </w:r>
          </w:p>
        </w:tc>
        <w:tc>
          <w:tcPr>
            <w:tcW w:w="5205"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599E0545" w14:textId="77777777" w:rsidR="00915C76" w:rsidRPr="00E56DFC" w:rsidRDefault="00915C76" w:rsidP="00915C76">
            <w:pPr>
              <w:pStyle w:val="aa"/>
            </w:pPr>
            <w:r w:rsidRPr="00E56DFC">
              <w:rPr>
                <w:rFonts w:hint="eastAsia"/>
              </w:rPr>
              <w:t>时间</w:t>
            </w:r>
          </w:p>
        </w:tc>
      </w:tr>
      <w:tr w:rsidR="00915C76" w:rsidRPr="00E56DFC" w14:paraId="6F5DCC27" w14:textId="77777777" w:rsidTr="00473C84">
        <w:trPr>
          <w:trHeight w:val="119"/>
        </w:trPr>
        <w:tc>
          <w:tcPr>
            <w:tcW w:w="1860" w:type="dxa"/>
            <w:tcBorders>
              <w:top w:val="nil"/>
              <w:left w:val="single" w:sz="4" w:space="0" w:color="auto"/>
              <w:bottom w:val="single" w:sz="4" w:space="0" w:color="auto"/>
              <w:right w:val="single" w:sz="4" w:space="0" w:color="auto"/>
            </w:tcBorders>
            <w:vAlign w:val="center"/>
          </w:tcPr>
          <w:p w14:paraId="27817BCE" w14:textId="77777777" w:rsidR="00915C76" w:rsidRPr="00E56DFC" w:rsidRDefault="00915C76" w:rsidP="00915C76">
            <w:pPr>
              <w:pStyle w:val="aa"/>
            </w:pPr>
            <w:r w:rsidRPr="00E56DFC">
              <w:rPr>
                <w:rFonts w:hint="eastAsia"/>
              </w:rPr>
              <w:t>合同</w:t>
            </w:r>
            <w:r w:rsidRPr="00E56DFC">
              <w:t>签订</w:t>
            </w:r>
          </w:p>
        </w:tc>
        <w:tc>
          <w:tcPr>
            <w:tcW w:w="2009" w:type="dxa"/>
            <w:tcBorders>
              <w:top w:val="nil"/>
              <w:left w:val="nil"/>
              <w:bottom w:val="single" w:sz="4" w:space="0" w:color="auto"/>
              <w:right w:val="single" w:sz="4" w:space="0" w:color="auto"/>
            </w:tcBorders>
            <w:vAlign w:val="center"/>
          </w:tcPr>
          <w:p w14:paraId="2D775E76" w14:textId="77777777" w:rsidR="00915C76" w:rsidRPr="00E56DFC" w:rsidRDefault="00915C76" w:rsidP="00915C76">
            <w:pPr>
              <w:pStyle w:val="aa"/>
            </w:pPr>
            <w:r w:rsidRPr="00E56DFC">
              <w:rPr>
                <w:rFonts w:hint="eastAsia"/>
              </w:rPr>
              <w:t>项目正式启动</w:t>
            </w:r>
          </w:p>
        </w:tc>
        <w:tc>
          <w:tcPr>
            <w:tcW w:w="5205" w:type="dxa"/>
            <w:tcBorders>
              <w:top w:val="nil"/>
              <w:left w:val="nil"/>
              <w:bottom w:val="single" w:sz="4" w:space="0" w:color="auto"/>
              <w:right w:val="single" w:sz="4" w:space="0" w:color="auto"/>
            </w:tcBorders>
            <w:vAlign w:val="center"/>
          </w:tcPr>
          <w:p w14:paraId="576F996D" w14:textId="77777777" w:rsidR="00915C76" w:rsidRPr="00E56DFC" w:rsidRDefault="00915C76" w:rsidP="00915C76">
            <w:pPr>
              <w:pStyle w:val="aa"/>
            </w:pPr>
            <w:r w:rsidRPr="00E56DFC">
              <w:rPr>
                <w:rFonts w:hint="eastAsia"/>
              </w:rPr>
              <w:t>1</w:t>
            </w:r>
            <w:r w:rsidRPr="00E56DFC">
              <w:rPr>
                <w:rFonts w:hint="eastAsia"/>
              </w:rPr>
              <w:t>个</w:t>
            </w:r>
            <w:proofErr w:type="gramStart"/>
            <w:r w:rsidRPr="00E56DFC">
              <w:rPr>
                <w:rFonts w:hint="eastAsia"/>
              </w:rPr>
              <w:t>日历天完成</w:t>
            </w:r>
            <w:proofErr w:type="gramEnd"/>
          </w:p>
        </w:tc>
      </w:tr>
      <w:tr w:rsidR="00915C76" w:rsidRPr="00E56DFC" w14:paraId="24EAAEE8" w14:textId="77777777" w:rsidTr="00473C84">
        <w:trPr>
          <w:trHeight w:val="113"/>
        </w:trPr>
        <w:tc>
          <w:tcPr>
            <w:tcW w:w="1860" w:type="dxa"/>
            <w:tcBorders>
              <w:top w:val="nil"/>
              <w:left w:val="single" w:sz="4" w:space="0" w:color="auto"/>
              <w:bottom w:val="single" w:sz="4" w:space="0" w:color="auto"/>
              <w:right w:val="single" w:sz="4" w:space="0" w:color="auto"/>
            </w:tcBorders>
            <w:vAlign w:val="center"/>
          </w:tcPr>
          <w:p w14:paraId="7C6DE109" w14:textId="77777777" w:rsidR="00915C76" w:rsidRPr="00E56DFC" w:rsidRDefault="00915C76" w:rsidP="00915C76">
            <w:pPr>
              <w:pStyle w:val="aa"/>
            </w:pPr>
            <w:r w:rsidRPr="00E56DFC">
              <w:rPr>
                <w:rFonts w:hint="eastAsia"/>
              </w:rPr>
              <w:t>深化</w:t>
            </w:r>
            <w:r w:rsidRPr="00E56DFC">
              <w:t>设计</w:t>
            </w:r>
          </w:p>
        </w:tc>
        <w:tc>
          <w:tcPr>
            <w:tcW w:w="2009" w:type="dxa"/>
            <w:tcBorders>
              <w:top w:val="nil"/>
              <w:left w:val="nil"/>
              <w:bottom w:val="single" w:sz="4" w:space="0" w:color="auto"/>
              <w:right w:val="single" w:sz="4" w:space="0" w:color="auto"/>
            </w:tcBorders>
            <w:vAlign w:val="center"/>
          </w:tcPr>
          <w:p w14:paraId="1E5F13A0" w14:textId="77777777" w:rsidR="00915C76" w:rsidRPr="00E56DFC" w:rsidRDefault="00915C76" w:rsidP="00915C76">
            <w:pPr>
              <w:pStyle w:val="aa"/>
            </w:pPr>
            <w:r w:rsidRPr="00E56DFC">
              <w:rPr>
                <w:rFonts w:hint="eastAsia"/>
              </w:rPr>
              <w:t>深化设计方案</w:t>
            </w:r>
          </w:p>
        </w:tc>
        <w:tc>
          <w:tcPr>
            <w:tcW w:w="5205" w:type="dxa"/>
            <w:tcBorders>
              <w:top w:val="nil"/>
              <w:left w:val="nil"/>
              <w:bottom w:val="single" w:sz="4" w:space="0" w:color="auto"/>
              <w:right w:val="single" w:sz="4" w:space="0" w:color="auto"/>
            </w:tcBorders>
            <w:vAlign w:val="center"/>
          </w:tcPr>
          <w:p w14:paraId="4080B69E" w14:textId="7B649170" w:rsidR="00915C76" w:rsidRPr="00E56DFC" w:rsidRDefault="00915C76" w:rsidP="00915C76">
            <w:pPr>
              <w:pStyle w:val="aa"/>
            </w:pPr>
            <w:r w:rsidRPr="00E56DFC">
              <w:rPr>
                <w:rFonts w:hint="eastAsia"/>
              </w:rPr>
              <w:t>合同签订后</w:t>
            </w:r>
            <w:r>
              <w:t>2</w:t>
            </w:r>
            <w:r w:rsidRPr="00E56DFC">
              <w:rPr>
                <w:rFonts w:hint="eastAsia"/>
              </w:rPr>
              <w:t>0</w:t>
            </w:r>
            <w:r w:rsidRPr="00E56DFC">
              <w:rPr>
                <w:rFonts w:hint="eastAsia"/>
              </w:rPr>
              <w:t>个</w:t>
            </w:r>
            <w:proofErr w:type="gramStart"/>
            <w:r w:rsidRPr="00E56DFC">
              <w:rPr>
                <w:rFonts w:hint="eastAsia"/>
              </w:rPr>
              <w:t>日历天完成</w:t>
            </w:r>
            <w:proofErr w:type="gramEnd"/>
          </w:p>
        </w:tc>
      </w:tr>
      <w:tr w:rsidR="00915C76" w:rsidRPr="00E56DFC" w14:paraId="018D471A" w14:textId="77777777" w:rsidTr="00473C84">
        <w:trPr>
          <w:trHeight w:val="119"/>
        </w:trPr>
        <w:tc>
          <w:tcPr>
            <w:tcW w:w="1860" w:type="dxa"/>
            <w:tcBorders>
              <w:top w:val="nil"/>
              <w:left w:val="single" w:sz="4" w:space="0" w:color="auto"/>
              <w:bottom w:val="single" w:sz="4" w:space="0" w:color="auto"/>
              <w:right w:val="single" w:sz="4" w:space="0" w:color="auto"/>
            </w:tcBorders>
            <w:vAlign w:val="center"/>
          </w:tcPr>
          <w:p w14:paraId="5A44B626" w14:textId="77777777" w:rsidR="00915C76" w:rsidRPr="00E56DFC" w:rsidRDefault="00915C76" w:rsidP="00915C76">
            <w:pPr>
              <w:pStyle w:val="aa"/>
            </w:pPr>
            <w:r w:rsidRPr="00E56DFC">
              <w:rPr>
                <w:rFonts w:hint="eastAsia"/>
              </w:rPr>
              <w:t>施工方案编写</w:t>
            </w:r>
          </w:p>
        </w:tc>
        <w:tc>
          <w:tcPr>
            <w:tcW w:w="2009" w:type="dxa"/>
            <w:tcBorders>
              <w:top w:val="nil"/>
              <w:left w:val="nil"/>
              <w:bottom w:val="single" w:sz="4" w:space="0" w:color="auto"/>
              <w:right w:val="single" w:sz="4" w:space="0" w:color="auto"/>
            </w:tcBorders>
            <w:vAlign w:val="center"/>
          </w:tcPr>
          <w:p w14:paraId="190CAEAB" w14:textId="77777777" w:rsidR="00915C76" w:rsidRPr="00E56DFC" w:rsidRDefault="00915C76" w:rsidP="00915C76">
            <w:pPr>
              <w:pStyle w:val="aa"/>
            </w:pPr>
            <w:r w:rsidRPr="00E56DFC">
              <w:rPr>
                <w:rFonts w:hint="eastAsia"/>
              </w:rPr>
              <w:t>施工方案</w:t>
            </w:r>
          </w:p>
        </w:tc>
        <w:tc>
          <w:tcPr>
            <w:tcW w:w="5205" w:type="dxa"/>
            <w:tcBorders>
              <w:top w:val="nil"/>
              <w:left w:val="nil"/>
              <w:bottom w:val="single" w:sz="4" w:space="0" w:color="auto"/>
              <w:right w:val="single" w:sz="4" w:space="0" w:color="auto"/>
            </w:tcBorders>
            <w:vAlign w:val="center"/>
          </w:tcPr>
          <w:p w14:paraId="169587F4" w14:textId="77777777" w:rsidR="00915C76" w:rsidRPr="00E56DFC" w:rsidRDefault="00915C76" w:rsidP="00915C76">
            <w:pPr>
              <w:pStyle w:val="aa"/>
            </w:pPr>
            <w:r w:rsidRPr="00E56DFC">
              <w:rPr>
                <w:rFonts w:hint="eastAsia"/>
              </w:rPr>
              <w:t>深化设计后</w:t>
            </w:r>
            <w:r w:rsidRPr="00E56DFC">
              <w:rPr>
                <w:rFonts w:hint="eastAsia"/>
              </w:rPr>
              <w:t>7</w:t>
            </w:r>
            <w:r w:rsidRPr="00E56DFC">
              <w:rPr>
                <w:rFonts w:hint="eastAsia"/>
              </w:rPr>
              <w:t>个</w:t>
            </w:r>
            <w:proofErr w:type="gramStart"/>
            <w:r w:rsidRPr="00E56DFC">
              <w:rPr>
                <w:rFonts w:hint="eastAsia"/>
              </w:rPr>
              <w:t>日历天完成</w:t>
            </w:r>
            <w:proofErr w:type="gramEnd"/>
          </w:p>
        </w:tc>
      </w:tr>
      <w:tr w:rsidR="00915C76" w:rsidRPr="00E56DFC" w14:paraId="3EC62FE5" w14:textId="77777777" w:rsidTr="00473C84">
        <w:trPr>
          <w:trHeight w:val="119"/>
        </w:trPr>
        <w:tc>
          <w:tcPr>
            <w:tcW w:w="1860" w:type="dxa"/>
            <w:tcBorders>
              <w:top w:val="nil"/>
              <w:left w:val="single" w:sz="4" w:space="0" w:color="auto"/>
              <w:bottom w:val="single" w:sz="4" w:space="0" w:color="auto"/>
              <w:right w:val="single" w:sz="4" w:space="0" w:color="auto"/>
            </w:tcBorders>
            <w:vAlign w:val="center"/>
          </w:tcPr>
          <w:p w14:paraId="23ED7169" w14:textId="77777777" w:rsidR="00915C76" w:rsidRPr="00E56DFC" w:rsidRDefault="00915C76" w:rsidP="00915C76">
            <w:pPr>
              <w:pStyle w:val="aa"/>
            </w:pPr>
            <w:r w:rsidRPr="00E56DFC">
              <w:rPr>
                <w:rFonts w:hint="eastAsia"/>
              </w:rPr>
              <w:t>设备材料到货</w:t>
            </w:r>
          </w:p>
        </w:tc>
        <w:tc>
          <w:tcPr>
            <w:tcW w:w="2009" w:type="dxa"/>
            <w:tcBorders>
              <w:top w:val="nil"/>
              <w:left w:val="nil"/>
              <w:bottom w:val="single" w:sz="4" w:space="0" w:color="auto"/>
              <w:right w:val="single" w:sz="4" w:space="0" w:color="auto"/>
            </w:tcBorders>
            <w:vAlign w:val="center"/>
          </w:tcPr>
          <w:p w14:paraId="67248F20" w14:textId="77777777" w:rsidR="00915C76" w:rsidRPr="00E56DFC" w:rsidRDefault="00915C76" w:rsidP="00915C76">
            <w:pPr>
              <w:pStyle w:val="aa"/>
            </w:pPr>
            <w:r w:rsidRPr="00E56DFC">
              <w:rPr>
                <w:rFonts w:hint="eastAsia"/>
              </w:rPr>
              <w:t>到货签收</w:t>
            </w:r>
            <w:r w:rsidRPr="00E56DFC">
              <w:t>表格</w:t>
            </w:r>
          </w:p>
        </w:tc>
        <w:tc>
          <w:tcPr>
            <w:tcW w:w="5205" w:type="dxa"/>
            <w:tcBorders>
              <w:top w:val="nil"/>
              <w:left w:val="nil"/>
              <w:bottom w:val="single" w:sz="4" w:space="0" w:color="auto"/>
              <w:right w:val="single" w:sz="4" w:space="0" w:color="auto"/>
            </w:tcBorders>
            <w:vAlign w:val="center"/>
          </w:tcPr>
          <w:p w14:paraId="0093BCFF" w14:textId="77777777" w:rsidR="00915C76" w:rsidRPr="00E56DFC" w:rsidRDefault="00915C76" w:rsidP="00915C76">
            <w:pPr>
              <w:pStyle w:val="aa"/>
            </w:pPr>
            <w:r w:rsidRPr="00E56DFC">
              <w:rPr>
                <w:rFonts w:hint="eastAsia"/>
              </w:rPr>
              <w:t>配合主体工程进度分批到货</w:t>
            </w:r>
          </w:p>
        </w:tc>
      </w:tr>
      <w:tr w:rsidR="00915C76" w:rsidRPr="00E56DFC" w14:paraId="6BFB9D04" w14:textId="77777777" w:rsidTr="00473C84">
        <w:trPr>
          <w:trHeight w:val="244"/>
        </w:trPr>
        <w:tc>
          <w:tcPr>
            <w:tcW w:w="1860" w:type="dxa"/>
            <w:tcBorders>
              <w:top w:val="nil"/>
              <w:left w:val="single" w:sz="4" w:space="0" w:color="auto"/>
              <w:bottom w:val="single" w:sz="4" w:space="0" w:color="auto"/>
              <w:right w:val="single" w:sz="4" w:space="0" w:color="auto"/>
            </w:tcBorders>
            <w:vAlign w:val="center"/>
          </w:tcPr>
          <w:p w14:paraId="542832F1" w14:textId="77777777" w:rsidR="00915C76" w:rsidRPr="00E56DFC" w:rsidRDefault="00915C76" w:rsidP="00915C76">
            <w:pPr>
              <w:pStyle w:val="aa"/>
            </w:pPr>
            <w:r w:rsidRPr="00E56DFC">
              <w:rPr>
                <w:rFonts w:hint="eastAsia"/>
              </w:rPr>
              <w:t>安装实施</w:t>
            </w:r>
          </w:p>
        </w:tc>
        <w:tc>
          <w:tcPr>
            <w:tcW w:w="2009" w:type="dxa"/>
            <w:tcBorders>
              <w:top w:val="nil"/>
              <w:left w:val="nil"/>
              <w:bottom w:val="single" w:sz="4" w:space="0" w:color="auto"/>
              <w:right w:val="single" w:sz="4" w:space="0" w:color="auto"/>
            </w:tcBorders>
            <w:vAlign w:val="center"/>
          </w:tcPr>
          <w:p w14:paraId="2537292F" w14:textId="77777777" w:rsidR="00915C76" w:rsidRPr="00E56DFC" w:rsidRDefault="00915C76" w:rsidP="00915C76">
            <w:pPr>
              <w:pStyle w:val="aa"/>
            </w:pPr>
            <w:r w:rsidRPr="00E56DFC">
              <w:rPr>
                <w:rFonts w:hint="eastAsia"/>
              </w:rPr>
              <w:t>施工</w:t>
            </w:r>
          </w:p>
        </w:tc>
        <w:tc>
          <w:tcPr>
            <w:tcW w:w="5205" w:type="dxa"/>
            <w:tcBorders>
              <w:top w:val="nil"/>
              <w:left w:val="nil"/>
              <w:bottom w:val="single" w:sz="4" w:space="0" w:color="auto"/>
              <w:right w:val="single" w:sz="4" w:space="0" w:color="auto"/>
            </w:tcBorders>
            <w:vAlign w:val="center"/>
          </w:tcPr>
          <w:p w14:paraId="5033BD8D" w14:textId="77777777" w:rsidR="00915C76" w:rsidRPr="00E56DFC" w:rsidRDefault="00915C76" w:rsidP="00915C76">
            <w:pPr>
              <w:pStyle w:val="aa"/>
            </w:pPr>
            <w:r w:rsidRPr="00E56DFC">
              <w:rPr>
                <w:rFonts w:hint="eastAsia"/>
              </w:rPr>
              <w:t>配合主体工程进度要求进行施工</w:t>
            </w:r>
          </w:p>
        </w:tc>
      </w:tr>
      <w:tr w:rsidR="00915C76" w:rsidRPr="00E56DFC" w14:paraId="22B89B14" w14:textId="77777777" w:rsidTr="00473C84">
        <w:trPr>
          <w:trHeight w:val="239"/>
        </w:trPr>
        <w:tc>
          <w:tcPr>
            <w:tcW w:w="1860" w:type="dxa"/>
            <w:tcBorders>
              <w:top w:val="nil"/>
              <w:left w:val="single" w:sz="4" w:space="0" w:color="auto"/>
              <w:bottom w:val="single" w:sz="4" w:space="0" w:color="auto"/>
              <w:right w:val="single" w:sz="4" w:space="0" w:color="auto"/>
            </w:tcBorders>
            <w:vAlign w:val="center"/>
          </w:tcPr>
          <w:p w14:paraId="2EC397A4" w14:textId="77777777" w:rsidR="00915C76" w:rsidRPr="00E56DFC" w:rsidRDefault="00915C76" w:rsidP="00915C76">
            <w:pPr>
              <w:pStyle w:val="aa"/>
            </w:pPr>
            <w:r w:rsidRPr="00E56DFC">
              <w:rPr>
                <w:rFonts w:hint="eastAsia"/>
              </w:rPr>
              <w:t>调试培训</w:t>
            </w:r>
          </w:p>
        </w:tc>
        <w:tc>
          <w:tcPr>
            <w:tcW w:w="2009" w:type="dxa"/>
            <w:tcBorders>
              <w:top w:val="nil"/>
              <w:left w:val="nil"/>
              <w:bottom w:val="single" w:sz="4" w:space="0" w:color="auto"/>
              <w:right w:val="single" w:sz="4" w:space="0" w:color="auto"/>
            </w:tcBorders>
            <w:vAlign w:val="center"/>
          </w:tcPr>
          <w:p w14:paraId="209D4BB7" w14:textId="77777777" w:rsidR="00915C76" w:rsidRPr="00E56DFC" w:rsidRDefault="00915C76" w:rsidP="00915C76">
            <w:pPr>
              <w:pStyle w:val="aa"/>
            </w:pPr>
            <w:r w:rsidRPr="00E56DFC">
              <w:rPr>
                <w:rFonts w:hint="eastAsia"/>
              </w:rPr>
              <w:t>调试培训</w:t>
            </w:r>
            <w:r w:rsidRPr="00E56DFC">
              <w:t>表格</w:t>
            </w:r>
          </w:p>
        </w:tc>
        <w:tc>
          <w:tcPr>
            <w:tcW w:w="5205" w:type="dxa"/>
            <w:tcBorders>
              <w:top w:val="nil"/>
              <w:left w:val="nil"/>
              <w:bottom w:val="single" w:sz="4" w:space="0" w:color="auto"/>
              <w:right w:val="single" w:sz="4" w:space="0" w:color="auto"/>
            </w:tcBorders>
            <w:vAlign w:val="center"/>
          </w:tcPr>
          <w:p w14:paraId="4D6E7CDA" w14:textId="77777777" w:rsidR="00915C76" w:rsidRPr="00E56DFC" w:rsidRDefault="00915C76" w:rsidP="00915C76">
            <w:pPr>
              <w:pStyle w:val="aa"/>
            </w:pPr>
            <w:r w:rsidRPr="00E56DFC">
              <w:rPr>
                <w:rFonts w:hint="eastAsia"/>
              </w:rPr>
              <w:t>安装实施完成后</w:t>
            </w:r>
            <w:r w:rsidRPr="00E56DFC">
              <w:rPr>
                <w:rFonts w:hint="eastAsia"/>
              </w:rPr>
              <w:t>7</w:t>
            </w:r>
            <w:r w:rsidRPr="00E56DFC">
              <w:rPr>
                <w:rFonts w:hint="eastAsia"/>
              </w:rPr>
              <w:t>个</w:t>
            </w:r>
            <w:proofErr w:type="gramStart"/>
            <w:r w:rsidRPr="00E56DFC">
              <w:rPr>
                <w:rFonts w:hint="eastAsia"/>
              </w:rPr>
              <w:t>日历天</w:t>
            </w:r>
            <w:proofErr w:type="gramEnd"/>
            <w:r w:rsidRPr="00E56DFC">
              <w:rPr>
                <w:rFonts w:hint="eastAsia"/>
              </w:rPr>
              <w:t>内完成</w:t>
            </w:r>
          </w:p>
        </w:tc>
      </w:tr>
      <w:tr w:rsidR="00915C76" w:rsidRPr="00E56DFC" w14:paraId="312E11A4" w14:textId="77777777" w:rsidTr="00473C84">
        <w:trPr>
          <w:trHeight w:val="244"/>
        </w:trPr>
        <w:tc>
          <w:tcPr>
            <w:tcW w:w="1860" w:type="dxa"/>
            <w:tcBorders>
              <w:top w:val="nil"/>
              <w:left w:val="single" w:sz="4" w:space="0" w:color="auto"/>
              <w:bottom w:val="single" w:sz="4" w:space="0" w:color="auto"/>
              <w:right w:val="single" w:sz="4" w:space="0" w:color="auto"/>
            </w:tcBorders>
            <w:vAlign w:val="center"/>
          </w:tcPr>
          <w:p w14:paraId="1F22069D" w14:textId="77777777" w:rsidR="00915C76" w:rsidRPr="00E56DFC" w:rsidRDefault="00915C76" w:rsidP="00915C76">
            <w:pPr>
              <w:pStyle w:val="aa"/>
            </w:pPr>
            <w:r w:rsidRPr="00E56DFC">
              <w:rPr>
                <w:rFonts w:hint="eastAsia"/>
              </w:rPr>
              <w:t>测试</w:t>
            </w:r>
          </w:p>
        </w:tc>
        <w:tc>
          <w:tcPr>
            <w:tcW w:w="2009" w:type="dxa"/>
            <w:tcBorders>
              <w:top w:val="nil"/>
              <w:left w:val="nil"/>
              <w:bottom w:val="single" w:sz="4" w:space="0" w:color="auto"/>
              <w:right w:val="single" w:sz="4" w:space="0" w:color="auto"/>
            </w:tcBorders>
            <w:vAlign w:val="center"/>
          </w:tcPr>
          <w:p w14:paraId="77647F49" w14:textId="77777777" w:rsidR="00915C76" w:rsidRPr="00E56DFC" w:rsidRDefault="00915C76" w:rsidP="00915C76">
            <w:pPr>
              <w:pStyle w:val="aa"/>
            </w:pPr>
            <w:r w:rsidRPr="00E56DFC">
              <w:rPr>
                <w:rFonts w:hint="eastAsia"/>
              </w:rPr>
              <w:t>测试报告</w:t>
            </w:r>
          </w:p>
        </w:tc>
        <w:tc>
          <w:tcPr>
            <w:tcW w:w="5205" w:type="dxa"/>
            <w:tcBorders>
              <w:top w:val="nil"/>
              <w:left w:val="nil"/>
              <w:bottom w:val="single" w:sz="4" w:space="0" w:color="auto"/>
              <w:right w:val="single" w:sz="4" w:space="0" w:color="auto"/>
            </w:tcBorders>
            <w:vAlign w:val="center"/>
          </w:tcPr>
          <w:p w14:paraId="657413F2" w14:textId="77777777" w:rsidR="00915C76" w:rsidRPr="00E56DFC" w:rsidRDefault="00915C76" w:rsidP="00915C76">
            <w:pPr>
              <w:pStyle w:val="aa"/>
            </w:pPr>
            <w:r w:rsidRPr="00E56DFC">
              <w:rPr>
                <w:rFonts w:hint="eastAsia"/>
              </w:rPr>
              <w:t>所有设备安装完成后</w:t>
            </w:r>
            <w:r w:rsidRPr="00E56DFC">
              <w:rPr>
                <w:rFonts w:hint="eastAsia"/>
              </w:rPr>
              <w:t>15</w:t>
            </w:r>
            <w:r w:rsidRPr="00E56DFC">
              <w:rPr>
                <w:rFonts w:hint="eastAsia"/>
              </w:rPr>
              <w:t>个</w:t>
            </w:r>
            <w:proofErr w:type="gramStart"/>
            <w:r w:rsidRPr="00E56DFC">
              <w:rPr>
                <w:rFonts w:hint="eastAsia"/>
              </w:rPr>
              <w:t>日历天</w:t>
            </w:r>
            <w:proofErr w:type="gramEnd"/>
            <w:r w:rsidRPr="00E56DFC">
              <w:rPr>
                <w:rFonts w:hint="eastAsia"/>
              </w:rPr>
              <w:t>内完成</w:t>
            </w:r>
          </w:p>
        </w:tc>
      </w:tr>
      <w:tr w:rsidR="00915C76" w:rsidRPr="00E56DFC" w14:paraId="4F808ABB" w14:textId="77777777" w:rsidTr="00473C84">
        <w:trPr>
          <w:trHeight w:val="119"/>
        </w:trPr>
        <w:tc>
          <w:tcPr>
            <w:tcW w:w="1860" w:type="dxa"/>
            <w:tcBorders>
              <w:top w:val="nil"/>
              <w:left w:val="single" w:sz="4" w:space="0" w:color="auto"/>
              <w:bottom w:val="single" w:sz="4" w:space="0" w:color="auto"/>
              <w:right w:val="single" w:sz="4" w:space="0" w:color="auto"/>
            </w:tcBorders>
            <w:vAlign w:val="center"/>
          </w:tcPr>
          <w:p w14:paraId="4F679B8A" w14:textId="77777777" w:rsidR="00915C76" w:rsidRPr="00E56DFC" w:rsidRDefault="00915C76" w:rsidP="00915C76">
            <w:pPr>
              <w:pStyle w:val="aa"/>
            </w:pPr>
            <w:r w:rsidRPr="00E56DFC">
              <w:rPr>
                <w:rFonts w:hint="eastAsia"/>
              </w:rPr>
              <w:t>项目初验</w:t>
            </w:r>
          </w:p>
        </w:tc>
        <w:tc>
          <w:tcPr>
            <w:tcW w:w="2009" w:type="dxa"/>
            <w:tcBorders>
              <w:top w:val="nil"/>
              <w:left w:val="nil"/>
              <w:bottom w:val="single" w:sz="4" w:space="0" w:color="auto"/>
              <w:right w:val="single" w:sz="4" w:space="0" w:color="auto"/>
            </w:tcBorders>
            <w:vAlign w:val="center"/>
          </w:tcPr>
          <w:p w14:paraId="54C6EA9A" w14:textId="77777777" w:rsidR="00915C76" w:rsidRPr="00E56DFC" w:rsidRDefault="00915C76" w:rsidP="00915C76">
            <w:pPr>
              <w:pStyle w:val="aa"/>
            </w:pPr>
            <w:r w:rsidRPr="00E56DFC">
              <w:rPr>
                <w:rFonts w:hint="eastAsia"/>
              </w:rPr>
              <w:t>初验报告</w:t>
            </w:r>
          </w:p>
        </w:tc>
        <w:tc>
          <w:tcPr>
            <w:tcW w:w="5205" w:type="dxa"/>
            <w:tcBorders>
              <w:top w:val="nil"/>
              <w:left w:val="nil"/>
              <w:bottom w:val="single" w:sz="4" w:space="0" w:color="auto"/>
              <w:right w:val="single" w:sz="4" w:space="0" w:color="auto"/>
            </w:tcBorders>
            <w:vAlign w:val="center"/>
          </w:tcPr>
          <w:p w14:paraId="6E22FE3E" w14:textId="77777777" w:rsidR="00915C76" w:rsidRPr="00E56DFC" w:rsidRDefault="00915C76" w:rsidP="00915C76">
            <w:pPr>
              <w:pStyle w:val="aa"/>
            </w:pPr>
            <w:r w:rsidRPr="00E56DFC">
              <w:rPr>
                <w:rFonts w:hint="eastAsia"/>
              </w:rPr>
              <w:t>5</w:t>
            </w:r>
            <w:r w:rsidRPr="00E56DFC">
              <w:rPr>
                <w:rFonts w:hint="eastAsia"/>
              </w:rPr>
              <w:t>个</w:t>
            </w:r>
            <w:proofErr w:type="gramStart"/>
            <w:r w:rsidRPr="00E56DFC">
              <w:rPr>
                <w:rFonts w:hint="eastAsia"/>
              </w:rPr>
              <w:t>日历天</w:t>
            </w:r>
            <w:proofErr w:type="gramEnd"/>
          </w:p>
        </w:tc>
      </w:tr>
      <w:tr w:rsidR="00915C76" w:rsidRPr="00E56DFC" w14:paraId="17CE4F3C" w14:textId="77777777" w:rsidTr="00473C84">
        <w:trPr>
          <w:trHeight w:val="239"/>
        </w:trPr>
        <w:tc>
          <w:tcPr>
            <w:tcW w:w="1860" w:type="dxa"/>
            <w:tcBorders>
              <w:top w:val="nil"/>
              <w:left w:val="single" w:sz="4" w:space="0" w:color="auto"/>
              <w:bottom w:val="single" w:sz="4" w:space="0" w:color="auto"/>
              <w:right w:val="single" w:sz="4" w:space="0" w:color="auto"/>
            </w:tcBorders>
            <w:vAlign w:val="center"/>
          </w:tcPr>
          <w:p w14:paraId="11570BAB" w14:textId="77777777" w:rsidR="00915C76" w:rsidRPr="00E56DFC" w:rsidRDefault="00915C76" w:rsidP="00915C76">
            <w:pPr>
              <w:pStyle w:val="aa"/>
            </w:pPr>
            <w:r w:rsidRPr="00E56DFC">
              <w:rPr>
                <w:rFonts w:hint="eastAsia"/>
              </w:rPr>
              <w:t>试运行</w:t>
            </w:r>
          </w:p>
        </w:tc>
        <w:tc>
          <w:tcPr>
            <w:tcW w:w="2009" w:type="dxa"/>
            <w:tcBorders>
              <w:top w:val="nil"/>
              <w:left w:val="nil"/>
              <w:bottom w:val="single" w:sz="4" w:space="0" w:color="auto"/>
              <w:right w:val="single" w:sz="4" w:space="0" w:color="auto"/>
            </w:tcBorders>
            <w:vAlign w:val="center"/>
          </w:tcPr>
          <w:p w14:paraId="53674988" w14:textId="77777777" w:rsidR="00915C76" w:rsidRPr="00E56DFC" w:rsidRDefault="00915C76" w:rsidP="00915C76">
            <w:pPr>
              <w:pStyle w:val="aa"/>
            </w:pPr>
            <w:r w:rsidRPr="00E56DFC">
              <w:rPr>
                <w:rFonts w:hint="eastAsia"/>
              </w:rPr>
              <w:t>按要求进行试运行</w:t>
            </w:r>
          </w:p>
        </w:tc>
        <w:tc>
          <w:tcPr>
            <w:tcW w:w="5205" w:type="dxa"/>
            <w:tcBorders>
              <w:top w:val="nil"/>
              <w:left w:val="nil"/>
              <w:bottom w:val="single" w:sz="4" w:space="0" w:color="auto"/>
              <w:right w:val="single" w:sz="4" w:space="0" w:color="auto"/>
            </w:tcBorders>
            <w:vAlign w:val="center"/>
          </w:tcPr>
          <w:p w14:paraId="3C7CB8E7" w14:textId="77777777" w:rsidR="00915C76" w:rsidRPr="00E56DFC" w:rsidRDefault="00915C76" w:rsidP="00915C76">
            <w:pPr>
              <w:pStyle w:val="aa"/>
            </w:pPr>
            <w:r w:rsidRPr="00E56DFC">
              <w:rPr>
                <w:rFonts w:hint="eastAsia"/>
              </w:rPr>
              <w:t>按要求进行试运行，具体试运行周期以甲方要求为准</w:t>
            </w:r>
          </w:p>
        </w:tc>
      </w:tr>
      <w:tr w:rsidR="00915C76" w:rsidRPr="00E56DFC" w14:paraId="6CB4967F" w14:textId="77777777" w:rsidTr="00473C84">
        <w:trPr>
          <w:trHeight w:val="130"/>
        </w:trPr>
        <w:tc>
          <w:tcPr>
            <w:tcW w:w="1860" w:type="dxa"/>
            <w:tcBorders>
              <w:top w:val="single" w:sz="4" w:space="0" w:color="auto"/>
              <w:left w:val="single" w:sz="4" w:space="0" w:color="auto"/>
              <w:bottom w:val="single" w:sz="4" w:space="0" w:color="auto"/>
              <w:right w:val="single" w:sz="4" w:space="0" w:color="auto"/>
            </w:tcBorders>
            <w:vAlign w:val="center"/>
          </w:tcPr>
          <w:p w14:paraId="60C2780D" w14:textId="77777777" w:rsidR="00915C76" w:rsidRPr="00E56DFC" w:rsidRDefault="00915C76" w:rsidP="00915C76">
            <w:pPr>
              <w:pStyle w:val="aa"/>
            </w:pPr>
            <w:r w:rsidRPr="00E56DFC">
              <w:rPr>
                <w:rFonts w:hint="eastAsia"/>
              </w:rPr>
              <w:t>项目</w:t>
            </w:r>
            <w:r w:rsidRPr="00E56DFC">
              <w:t>终验</w:t>
            </w:r>
          </w:p>
        </w:tc>
        <w:tc>
          <w:tcPr>
            <w:tcW w:w="2009" w:type="dxa"/>
            <w:tcBorders>
              <w:top w:val="single" w:sz="4" w:space="0" w:color="auto"/>
              <w:left w:val="nil"/>
              <w:bottom w:val="single" w:sz="4" w:space="0" w:color="auto"/>
              <w:right w:val="single" w:sz="4" w:space="0" w:color="auto"/>
            </w:tcBorders>
            <w:vAlign w:val="center"/>
          </w:tcPr>
          <w:p w14:paraId="1F8480F6" w14:textId="77777777" w:rsidR="00915C76" w:rsidRPr="00E56DFC" w:rsidRDefault="00915C76" w:rsidP="00915C76">
            <w:pPr>
              <w:pStyle w:val="aa"/>
            </w:pPr>
            <w:r w:rsidRPr="00E56DFC">
              <w:rPr>
                <w:rFonts w:hint="eastAsia"/>
              </w:rPr>
              <w:t>终</w:t>
            </w:r>
            <w:proofErr w:type="gramStart"/>
            <w:r w:rsidRPr="00E56DFC">
              <w:rPr>
                <w:rFonts w:hint="eastAsia"/>
              </w:rPr>
              <w:t>验报告</w:t>
            </w:r>
            <w:proofErr w:type="gramEnd"/>
          </w:p>
        </w:tc>
        <w:tc>
          <w:tcPr>
            <w:tcW w:w="5205" w:type="dxa"/>
            <w:tcBorders>
              <w:top w:val="single" w:sz="4" w:space="0" w:color="auto"/>
              <w:left w:val="nil"/>
              <w:bottom w:val="single" w:sz="4" w:space="0" w:color="auto"/>
              <w:right w:val="single" w:sz="4" w:space="0" w:color="auto"/>
            </w:tcBorders>
            <w:vAlign w:val="center"/>
          </w:tcPr>
          <w:p w14:paraId="395428F8" w14:textId="77777777" w:rsidR="00915C76" w:rsidRPr="00E56DFC" w:rsidRDefault="00915C76" w:rsidP="00915C76">
            <w:pPr>
              <w:pStyle w:val="aa"/>
            </w:pPr>
            <w:r w:rsidRPr="00E56DFC">
              <w:rPr>
                <w:rFonts w:hint="eastAsia"/>
              </w:rPr>
              <w:t>1</w:t>
            </w:r>
            <w:r w:rsidRPr="00E56DFC">
              <w:rPr>
                <w:rFonts w:hint="eastAsia"/>
              </w:rPr>
              <w:t>个</w:t>
            </w:r>
            <w:proofErr w:type="gramStart"/>
            <w:r w:rsidRPr="00E56DFC">
              <w:rPr>
                <w:rFonts w:hint="eastAsia"/>
              </w:rPr>
              <w:t>日历天</w:t>
            </w:r>
            <w:proofErr w:type="gramEnd"/>
          </w:p>
        </w:tc>
      </w:tr>
    </w:tbl>
    <w:p w14:paraId="3421010A" w14:textId="77777777" w:rsidR="00915C76" w:rsidRPr="00915C76" w:rsidRDefault="00915C76" w:rsidP="00915C76"/>
    <w:p w14:paraId="278AA579" w14:textId="77402782" w:rsidR="00784CF0" w:rsidRDefault="00784CF0" w:rsidP="00674A4F">
      <w:pPr>
        <w:pStyle w:val="2"/>
      </w:pPr>
      <w:bookmarkStart w:id="24" w:name="_Toc105509785"/>
      <w:r>
        <w:rPr>
          <w:rFonts w:hint="eastAsia"/>
        </w:rPr>
        <w:t>安全生产保证措施</w:t>
      </w:r>
      <w:bookmarkEnd w:id="24"/>
    </w:p>
    <w:p w14:paraId="5299144A" w14:textId="77777777" w:rsidR="00921857" w:rsidRDefault="00921857" w:rsidP="00674A4F">
      <w:r>
        <w:rPr>
          <w:rFonts w:hint="eastAsia"/>
        </w:rPr>
        <w:t>安全生产是施工项目重要的控制目标（质量、成本、工期、安全）之一，也是衡量施工项目管理水平的重要标志。施工现场安全管理的重点是控制人的不安全行为和</w:t>
      </w:r>
      <w:proofErr w:type="gramStart"/>
      <w:r>
        <w:rPr>
          <w:rFonts w:hint="eastAsia"/>
        </w:rPr>
        <w:t>物的</w:t>
      </w:r>
      <w:proofErr w:type="gramEnd"/>
      <w:r>
        <w:rPr>
          <w:rFonts w:hint="eastAsia"/>
        </w:rPr>
        <w:t>不安全状态，即除加强职工安全意识和进行安全知识教育外，还应采取以防为主的措施，消除一些潜在的不安全因素。</w:t>
      </w:r>
    </w:p>
    <w:p w14:paraId="55AC2A75" w14:textId="2AD6EEFC" w:rsidR="00921857" w:rsidRDefault="00921857" w:rsidP="00674A4F">
      <w:pPr>
        <w:pStyle w:val="3"/>
      </w:pPr>
      <w:bookmarkStart w:id="25" w:name="_Toc105509786"/>
      <w:r>
        <w:rPr>
          <w:rFonts w:hint="eastAsia"/>
        </w:rPr>
        <w:t>安全生产组织管理体系及职责</w:t>
      </w:r>
      <w:bookmarkEnd w:id="25"/>
    </w:p>
    <w:p w14:paraId="48E5A099" w14:textId="77F26F9A" w:rsidR="00921857" w:rsidRDefault="00921857" w:rsidP="00674A4F">
      <w:r>
        <w:rPr>
          <w:rFonts w:hint="eastAsia"/>
        </w:rPr>
        <w:t>成立安全生产（施工）领导小组，由总指挥担任组长，弱电工长担任副组长</w:t>
      </w:r>
      <w:r w:rsidR="00D14C79">
        <w:rPr>
          <w:rFonts w:hint="eastAsia"/>
        </w:rPr>
        <w:t>。</w:t>
      </w:r>
    </w:p>
    <w:p w14:paraId="2C4EDC1C" w14:textId="77777777" w:rsidR="00921857" w:rsidRDefault="00921857" w:rsidP="00674A4F">
      <w:r>
        <w:rPr>
          <w:rFonts w:hint="eastAsia"/>
        </w:rPr>
        <w:t>组员：工程技术人员，质检人员。</w:t>
      </w:r>
    </w:p>
    <w:p w14:paraId="685EDF6F" w14:textId="77777777" w:rsidR="00921857" w:rsidRDefault="00921857" w:rsidP="00674A4F">
      <w:r>
        <w:rPr>
          <w:rFonts w:hint="eastAsia"/>
        </w:rPr>
        <w:t>总指挥和工长负责工程整体安全管理和协调工作，负责施工人员、设备，施工过程等安全；</w:t>
      </w:r>
    </w:p>
    <w:p w14:paraId="1AAE872F" w14:textId="77777777" w:rsidR="00921857" w:rsidRDefault="00921857" w:rsidP="00674A4F">
      <w:r>
        <w:rPr>
          <w:rFonts w:hint="eastAsia"/>
        </w:rPr>
        <w:t>安全员负责施工技术安全。</w:t>
      </w:r>
    </w:p>
    <w:p w14:paraId="3484D218" w14:textId="47D102C7" w:rsidR="00921857" w:rsidRDefault="00921857" w:rsidP="00674A4F">
      <w:pPr>
        <w:pStyle w:val="3"/>
      </w:pPr>
      <w:bookmarkStart w:id="26" w:name="_Toc105509787"/>
      <w:r>
        <w:rPr>
          <w:rFonts w:hint="eastAsia"/>
        </w:rPr>
        <w:t>安全防范重点</w:t>
      </w:r>
      <w:bookmarkEnd w:id="26"/>
    </w:p>
    <w:p w14:paraId="667CA926" w14:textId="77777777" w:rsidR="00921857" w:rsidRDefault="00921857" w:rsidP="00674A4F">
      <w:r>
        <w:rPr>
          <w:rFonts w:hint="eastAsia"/>
        </w:rPr>
        <w:t>资料记录保存安全性</w:t>
      </w:r>
    </w:p>
    <w:p w14:paraId="57720D1E" w14:textId="77777777" w:rsidR="00921857" w:rsidRDefault="00921857" w:rsidP="00674A4F">
      <w:r>
        <w:rPr>
          <w:rFonts w:hint="eastAsia"/>
        </w:rPr>
        <w:t>事故控制点：</w:t>
      </w:r>
    </w:p>
    <w:p w14:paraId="4D6E0A78" w14:textId="77777777" w:rsidR="00921857" w:rsidRDefault="00921857" w:rsidP="00674A4F">
      <w:r>
        <w:rPr>
          <w:rFonts w:hint="eastAsia"/>
        </w:rPr>
        <w:t>※２米以上的高处坠落事故；</w:t>
      </w:r>
    </w:p>
    <w:p w14:paraId="11947DE1" w14:textId="77777777" w:rsidR="00921857" w:rsidRDefault="00921857" w:rsidP="00674A4F">
      <w:r>
        <w:rPr>
          <w:rFonts w:hint="eastAsia"/>
        </w:rPr>
        <w:lastRenderedPageBreak/>
        <w:t>※触电事故；</w:t>
      </w:r>
    </w:p>
    <w:p w14:paraId="08ADE3E1" w14:textId="77777777" w:rsidR="00921857" w:rsidRDefault="00921857" w:rsidP="00674A4F">
      <w:r>
        <w:rPr>
          <w:rFonts w:hint="eastAsia"/>
        </w:rPr>
        <w:t>※物体打击事故；</w:t>
      </w:r>
    </w:p>
    <w:p w14:paraId="120BD8A0" w14:textId="77777777" w:rsidR="00921857" w:rsidRDefault="00921857" w:rsidP="00674A4F">
      <w:r>
        <w:rPr>
          <w:rFonts w:hint="eastAsia"/>
        </w:rPr>
        <w:t>※设备机具伤害事故。</w:t>
      </w:r>
    </w:p>
    <w:p w14:paraId="6B823A34" w14:textId="77777777" w:rsidR="00921857" w:rsidRDefault="00921857" w:rsidP="00674A4F">
      <w:r>
        <w:rPr>
          <w:rFonts w:hint="eastAsia"/>
        </w:rPr>
        <w:t>控制点的管理：</w:t>
      </w:r>
    </w:p>
    <w:p w14:paraId="7DFFD30D" w14:textId="77777777" w:rsidR="00921857" w:rsidRDefault="00921857" w:rsidP="00674A4F">
      <w:r>
        <w:rPr>
          <w:rFonts w:hint="eastAsia"/>
        </w:rPr>
        <w:t>※制度健全无漏洞；</w:t>
      </w:r>
    </w:p>
    <w:p w14:paraId="5A5084CB" w14:textId="77777777" w:rsidR="00921857" w:rsidRDefault="00921857" w:rsidP="00674A4F">
      <w:r>
        <w:rPr>
          <w:rFonts w:hint="eastAsia"/>
        </w:rPr>
        <w:t>※检查无差错；</w:t>
      </w:r>
    </w:p>
    <w:p w14:paraId="5E034F50" w14:textId="77777777" w:rsidR="00921857" w:rsidRDefault="00921857" w:rsidP="00674A4F">
      <w:r>
        <w:rPr>
          <w:rFonts w:hint="eastAsia"/>
        </w:rPr>
        <w:t>※设备无故障；</w:t>
      </w:r>
    </w:p>
    <w:p w14:paraId="40069BA9" w14:textId="77777777" w:rsidR="00921857" w:rsidRDefault="00921857" w:rsidP="00674A4F">
      <w:r>
        <w:rPr>
          <w:rFonts w:hint="eastAsia"/>
        </w:rPr>
        <w:t>※人员无违章。</w:t>
      </w:r>
    </w:p>
    <w:p w14:paraId="588E75F0" w14:textId="38645460" w:rsidR="00921857" w:rsidRDefault="00921857" w:rsidP="00674A4F">
      <w:pPr>
        <w:pStyle w:val="3"/>
      </w:pPr>
      <w:bookmarkStart w:id="27" w:name="_Toc105509788"/>
      <w:r>
        <w:rPr>
          <w:rFonts w:hint="eastAsia"/>
        </w:rPr>
        <w:t>安全措施</w:t>
      </w:r>
      <w:bookmarkEnd w:id="27"/>
    </w:p>
    <w:p w14:paraId="6C4F6654" w14:textId="77777777" w:rsidR="00921857" w:rsidRDefault="00921857" w:rsidP="00674A4F">
      <w:r>
        <w:rPr>
          <w:rFonts w:hint="eastAsia"/>
        </w:rPr>
        <w:t>保证系统运行安全</w:t>
      </w:r>
    </w:p>
    <w:p w14:paraId="3D15A52B" w14:textId="77777777" w:rsidR="00921857" w:rsidRDefault="00921857" w:rsidP="00674A4F">
      <w:r>
        <w:rPr>
          <w:rFonts w:hint="eastAsia"/>
        </w:rPr>
        <w:t>※在系统调试交接时，帮助业主建立系统的文档管理，将完整的完工图纸、设计文档、操作、维护手册、设备清单等保存完整，以便备查。</w:t>
      </w:r>
    </w:p>
    <w:p w14:paraId="026E37D2" w14:textId="77777777" w:rsidR="00921857" w:rsidRDefault="00921857" w:rsidP="00674A4F">
      <w:r>
        <w:rPr>
          <w:rFonts w:hint="eastAsia"/>
        </w:rPr>
        <w:t>※保证在系统使用过程中，所产生记录保存的安全性，以便发生异常事故时备查。</w:t>
      </w:r>
    </w:p>
    <w:p w14:paraId="5960148E" w14:textId="77777777" w:rsidR="00921857" w:rsidRDefault="00921857" w:rsidP="00674A4F">
      <w:r>
        <w:rPr>
          <w:rFonts w:hint="eastAsia"/>
        </w:rPr>
        <w:t>保证施工实施安全</w:t>
      </w:r>
    </w:p>
    <w:p w14:paraId="56017E4D" w14:textId="77777777" w:rsidR="00921857" w:rsidRDefault="00921857" w:rsidP="00674A4F">
      <w:r>
        <w:rPr>
          <w:rFonts w:hint="eastAsia"/>
        </w:rPr>
        <w:t>※施工人员进入施工现场前，进行安全生产教育，并在每次调度会上，都将安全生产放到议事日程上，做到处处不忘安全生产，时刻注意安全生产。</w:t>
      </w:r>
    </w:p>
    <w:p w14:paraId="12574457" w14:textId="77777777" w:rsidR="00921857" w:rsidRDefault="00921857" w:rsidP="00674A4F">
      <w:r>
        <w:rPr>
          <w:rFonts w:hint="eastAsia"/>
        </w:rPr>
        <w:t>※施工现场工作人员必须严格按照安全生产、文明施工的要求，积极推行施工现场的标准化管理，按施工组织设计，科学组织施工。</w:t>
      </w:r>
    </w:p>
    <w:p w14:paraId="38E57474" w14:textId="77777777" w:rsidR="00921857" w:rsidRDefault="00921857" w:rsidP="00674A4F">
      <w:r>
        <w:rPr>
          <w:rFonts w:hint="eastAsia"/>
        </w:rPr>
        <w:t>※施工人员应正确使用劳动保护用品，进入施工现场必须戴安全帽，高处作业必须拴安全带。严格执行操作规程和施工现场的规章制度，禁止违章指挥和违章作业。</w:t>
      </w:r>
    </w:p>
    <w:p w14:paraId="55B15E7B" w14:textId="77777777" w:rsidR="00921857" w:rsidRDefault="00921857" w:rsidP="00674A4F">
      <w:r>
        <w:rPr>
          <w:rFonts w:hint="eastAsia"/>
        </w:rPr>
        <w:t>※施工用电、现场临时电线路、设施的安装和使用必须按照建设部颁发的《施工临时用电安全技术防范》（</w:t>
      </w:r>
      <w:r>
        <w:rPr>
          <w:rFonts w:hint="eastAsia"/>
        </w:rPr>
        <w:t>JGJ46-88</w:t>
      </w:r>
      <w:r>
        <w:rPr>
          <w:rFonts w:hint="eastAsia"/>
        </w:rPr>
        <w:t>）规定操作，严禁私自拉电或带电作业。</w:t>
      </w:r>
    </w:p>
    <w:p w14:paraId="10827472" w14:textId="77777777" w:rsidR="00921857" w:rsidRDefault="00921857" w:rsidP="00674A4F">
      <w:r>
        <w:rPr>
          <w:rFonts w:hint="eastAsia"/>
        </w:rPr>
        <w:t>※使用电气设备、电动工具应有可靠保护接地，随身携带和使用的工具应搁置于顺手稳妥的地方，防发生事故伤人。</w:t>
      </w:r>
    </w:p>
    <w:p w14:paraId="77B9F222" w14:textId="77777777" w:rsidR="00921857" w:rsidRDefault="00921857" w:rsidP="00674A4F">
      <w:r>
        <w:rPr>
          <w:rFonts w:hint="eastAsia"/>
        </w:rPr>
        <w:t>※施工用的高凳、梯子、人字梯、高架车等，在使用前必须认真检查其牢固性。梯外端应采取防滑措施，并不得垫高使用。在通道处使用梯子，应有人监护或设围栏。</w:t>
      </w:r>
    </w:p>
    <w:p w14:paraId="338AEF73" w14:textId="77777777" w:rsidR="00921857" w:rsidRDefault="00921857" w:rsidP="00674A4F">
      <w:r>
        <w:rPr>
          <w:rFonts w:hint="eastAsia"/>
        </w:rPr>
        <w:t>※在竖井内作业，严禁随意蹬踩电缆或电缆支架；在井道内作业，要有充分照明；安装电梯中的线缆时，若有相邻电梯，应加倍小心注意相邻电梯的状态。</w:t>
      </w:r>
    </w:p>
    <w:p w14:paraId="7410D43C" w14:textId="77777777" w:rsidR="00921857" w:rsidRDefault="00921857" w:rsidP="00674A4F">
      <w:r>
        <w:rPr>
          <w:rFonts w:hint="eastAsia"/>
        </w:rPr>
        <w:t>※安全生产领导小组负责现场施工技术安全的检查和督促工作，并做好记录。</w:t>
      </w:r>
    </w:p>
    <w:p w14:paraId="44AAEA3F" w14:textId="7C05B6AC" w:rsidR="00921857" w:rsidRDefault="00921857" w:rsidP="00674A4F">
      <w:pPr>
        <w:pStyle w:val="3"/>
      </w:pPr>
      <w:bookmarkStart w:id="28" w:name="_Toc105509789"/>
      <w:r>
        <w:rPr>
          <w:rFonts w:hint="eastAsia"/>
        </w:rPr>
        <w:lastRenderedPageBreak/>
        <w:t>坚持安全管理六项原则</w:t>
      </w:r>
      <w:bookmarkEnd w:id="28"/>
    </w:p>
    <w:p w14:paraId="6BE954D1" w14:textId="77777777" w:rsidR="00921857" w:rsidRDefault="00921857" w:rsidP="00674A4F">
      <w:r>
        <w:rPr>
          <w:rFonts w:hint="eastAsia"/>
        </w:rPr>
        <w:t>※管理生产同时管安全。安全寓于生产之中，并对生产发挥促进与保证作用，从安全管理与生产管理的目标和目的，是安全一致、高度统一的。</w:t>
      </w:r>
    </w:p>
    <w:p w14:paraId="7167BF46" w14:textId="77777777" w:rsidR="00921857" w:rsidRDefault="00921857" w:rsidP="00674A4F">
      <w:r>
        <w:rPr>
          <w:rFonts w:hint="eastAsia"/>
        </w:rPr>
        <w:t>※坚持安全管理的目的性。安全管理的内容是对生产中的人、物、环境因素状态的管理，有效的控制人的不安全行为和</w:t>
      </w:r>
      <w:proofErr w:type="gramStart"/>
      <w:r>
        <w:rPr>
          <w:rFonts w:hint="eastAsia"/>
        </w:rPr>
        <w:t>物的</w:t>
      </w:r>
      <w:proofErr w:type="gramEnd"/>
      <w:r>
        <w:rPr>
          <w:rFonts w:hint="eastAsia"/>
        </w:rPr>
        <w:t>不安全状态，消除和避免事故。</w:t>
      </w:r>
    </w:p>
    <w:p w14:paraId="3421C941" w14:textId="77777777" w:rsidR="00921857" w:rsidRDefault="00921857" w:rsidP="00674A4F">
      <w:r>
        <w:rPr>
          <w:rFonts w:hint="eastAsia"/>
        </w:rPr>
        <w:t>※必须贯彻预防为主的方针。安全生产的方针是“安全第一，预防为主”。</w:t>
      </w:r>
    </w:p>
    <w:p w14:paraId="0F32A0F4" w14:textId="77777777" w:rsidR="00921857" w:rsidRDefault="00921857" w:rsidP="00674A4F">
      <w:r>
        <w:rPr>
          <w:rFonts w:hint="eastAsia"/>
        </w:rPr>
        <w:t>※坚持“四全”动态管理。安全生产过程中必须坚持全员、全过程、全方位、全天候的动态安全管理。</w:t>
      </w:r>
    </w:p>
    <w:p w14:paraId="2455580E" w14:textId="77777777" w:rsidR="00921857" w:rsidRDefault="00921857" w:rsidP="00674A4F">
      <w:r>
        <w:rPr>
          <w:rFonts w:hint="eastAsia"/>
        </w:rPr>
        <w:t>※安全管理重在控制。对生产因素状态的控制，应当是安全管理的重点。</w:t>
      </w:r>
    </w:p>
    <w:p w14:paraId="791FD963" w14:textId="77777777" w:rsidR="00921857" w:rsidRDefault="00921857" w:rsidP="00674A4F">
      <w:r>
        <w:rPr>
          <w:rFonts w:hint="eastAsia"/>
        </w:rPr>
        <w:t>※管理中发展、提高。在安全管理过程中，不断的总结管理、控制的办法与经验，指导新的变化后的管理，从而使安全管理上升到新的高度。</w:t>
      </w:r>
    </w:p>
    <w:p w14:paraId="55E3B608" w14:textId="023DCF7C" w:rsidR="00921857" w:rsidRDefault="00921857" w:rsidP="00674A4F">
      <w:pPr>
        <w:pStyle w:val="3"/>
      </w:pPr>
      <w:bookmarkStart w:id="29" w:name="_Toc105509790"/>
      <w:r>
        <w:rPr>
          <w:rFonts w:hint="eastAsia"/>
        </w:rPr>
        <w:t>安全管理措施</w:t>
      </w:r>
      <w:bookmarkEnd w:id="29"/>
    </w:p>
    <w:p w14:paraId="1BCB2F8B" w14:textId="77777777" w:rsidR="00921857" w:rsidRDefault="00921857" w:rsidP="00921857">
      <w:r>
        <w:rPr>
          <w:rFonts w:hint="eastAsia"/>
        </w:rPr>
        <w:t>※</w:t>
      </w:r>
      <w:r>
        <w:rPr>
          <w:rFonts w:hint="eastAsia"/>
        </w:rPr>
        <w:t xml:space="preserve"> </w:t>
      </w:r>
      <w:r>
        <w:rPr>
          <w:rFonts w:hint="eastAsia"/>
        </w:rPr>
        <w:t>落实安全责任、实施责任管理。</w:t>
      </w:r>
    </w:p>
    <w:p w14:paraId="5CEBAAC8" w14:textId="77777777" w:rsidR="00921857" w:rsidRDefault="00921857" w:rsidP="00921857">
      <w:r>
        <w:rPr>
          <w:rFonts w:hint="eastAsia"/>
        </w:rPr>
        <w:t>坚持安全责任制，切实做到谁</w:t>
      </w:r>
      <w:proofErr w:type="gramStart"/>
      <w:r>
        <w:rPr>
          <w:rFonts w:hint="eastAsia"/>
        </w:rPr>
        <w:t>施工谁</w:t>
      </w:r>
      <w:proofErr w:type="gramEnd"/>
      <w:r>
        <w:rPr>
          <w:rFonts w:hint="eastAsia"/>
        </w:rPr>
        <w:t>负责；建立以项目经理为首的安全生产领导组织和各级人员安全生产责任制，明确各级人员的安全责任，安全责任落实到具体操作人员头上；定期检查安全责任落实情况，及时补救可能出现的失误。</w:t>
      </w:r>
    </w:p>
    <w:p w14:paraId="580398D7" w14:textId="77777777" w:rsidR="00921857" w:rsidRDefault="00921857" w:rsidP="00921857">
      <w:r>
        <w:rPr>
          <w:rFonts w:hint="eastAsia"/>
        </w:rPr>
        <w:t>※</w:t>
      </w:r>
      <w:r>
        <w:rPr>
          <w:rFonts w:hint="eastAsia"/>
        </w:rPr>
        <w:t xml:space="preserve"> </w:t>
      </w:r>
      <w:r>
        <w:rPr>
          <w:rFonts w:hint="eastAsia"/>
        </w:rPr>
        <w:t>进行安全教育与训练</w:t>
      </w:r>
    </w:p>
    <w:p w14:paraId="1D0B564F" w14:textId="77777777" w:rsidR="00921857" w:rsidRDefault="00921857" w:rsidP="00921857">
      <w:r>
        <w:rPr>
          <w:rFonts w:hint="eastAsia"/>
        </w:rPr>
        <w:t>进行安全知识教育，使操作者了解、掌握生产操作过程中潜在的危险因素及防范措施；安全技能训练，使操作者掌握安全生产技能，获得完善化、自动化的行为方式，减少操作中的失误现象；安全意识教育，使操作者自觉坚持实行安全技能。</w:t>
      </w:r>
    </w:p>
    <w:p w14:paraId="56FAE53F" w14:textId="77777777" w:rsidR="00921857" w:rsidRDefault="00921857" w:rsidP="00921857">
      <w:r>
        <w:rPr>
          <w:rFonts w:hint="eastAsia"/>
        </w:rPr>
        <w:t>※</w:t>
      </w:r>
      <w:r>
        <w:rPr>
          <w:rFonts w:hint="eastAsia"/>
        </w:rPr>
        <w:t xml:space="preserve"> </w:t>
      </w:r>
      <w:r>
        <w:rPr>
          <w:rFonts w:hint="eastAsia"/>
        </w:rPr>
        <w:t>安全检查</w:t>
      </w:r>
    </w:p>
    <w:p w14:paraId="723985D7" w14:textId="77777777" w:rsidR="00921857" w:rsidRDefault="00921857" w:rsidP="00921857">
      <w:r>
        <w:rPr>
          <w:rFonts w:hint="eastAsia"/>
        </w:rPr>
        <w:t>建立安全检查制度，成立由第一责任人为首的安全检查组织，确定安全检查的目的、步骤、方法，安排检查日程。凡存在不安全隐患部位要立即进行整改，并经专职质安员或工长复查后方可操作。</w:t>
      </w:r>
    </w:p>
    <w:p w14:paraId="23D06EC9" w14:textId="77777777" w:rsidR="00921857" w:rsidRDefault="00921857" w:rsidP="00921857">
      <w:r>
        <w:rPr>
          <w:rFonts w:hint="eastAsia"/>
        </w:rPr>
        <w:t>※</w:t>
      </w:r>
      <w:r>
        <w:rPr>
          <w:rFonts w:hint="eastAsia"/>
        </w:rPr>
        <w:t xml:space="preserve"> </w:t>
      </w:r>
      <w:r>
        <w:rPr>
          <w:rFonts w:hint="eastAsia"/>
        </w:rPr>
        <w:t>作业标准化、规范化。</w:t>
      </w:r>
    </w:p>
    <w:p w14:paraId="0E36DB3B" w14:textId="77777777" w:rsidR="00921857" w:rsidRDefault="00921857" w:rsidP="00921857">
      <w:r>
        <w:rPr>
          <w:rFonts w:hint="eastAsia"/>
        </w:rPr>
        <w:t>制定作业标准，明确规定操作程序、步骤，尽量使操作简单化、专业化，使作业标准尽量减少操纵者的精神负担，尽可能使专用工具代替徒手操作。定期实行内部作业标准考核制度，对多次纠正偏向，仍不能克服不符合标准的、可能有安全隐患的习惯操作人员，应调离其工作岗位。</w:t>
      </w:r>
    </w:p>
    <w:p w14:paraId="6985217A" w14:textId="77777777" w:rsidR="00921857" w:rsidRDefault="00921857" w:rsidP="00921857">
      <w:r>
        <w:rPr>
          <w:rFonts w:hint="eastAsia"/>
        </w:rPr>
        <w:lastRenderedPageBreak/>
        <w:t>※</w:t>
      </w:r>
      <w:r>
        <w:rPr>
          <w:rFonts w:hint="eastAsia"/>
        </w:rPr>
        <w:t xml:space="preserve"> </w:t>
      </w:r>
      <w:r>
        <w:rPr>
          <w:rFonts w:hint="eastAsia"/>
        </w:rPr>
        <w:t>生产技术与安全技术的统一。</w:t>
      </w:r>
    </w:p>
    <w:p w14:paraId="33622441" w14:textId="77777777" w:rsidR="00921857" w:rsidRDefault="00921857" w:rsidP="00921857">
      <w:r>
        <w:rPr>
          <w:rFonts w:hint="eastAsia"/>
        </w:rPr>
        <w:t>生产技术与安全技术两者的实施目标虽各有侧重，但工作目的完全统一在保证生产顺利进行，实施效益这一共同的基点上。生产技术、安全技术的统一，体现了安全生产责任制的落实，符合了“管生产同时管安全”的管理原则。施工项目中的分部分项工程在施工进行之前，应把该项工作的操作要点、要求，向作业人员进行充分的技术交底（包括安全技术和生产技术），对重点部位，有隐患部位做到有交代、有检查，对特殊部位做到有书面交底，有专人负责。</w:t>
      </w:r>
    </w:p>
    <w:p w14:paraId="5715B0C5" w14:textId="77777777" w:rsidR="00921857" w:rsidRDefault="00921857" w:rsidP="00921857">
      <w:r>
        <w:rPr>
          <w:rFonts w:hint="eastAsia"/>
        </w:rPr>
        <w:t>※</w:t>
      </w:r>
      <w:r>
        <w:rPr>
          <w:rFonts w:hint="eastAsia"/>
        </w:rPr>
        <w:t xml:space="preserve"> </w:t>
      </w:r>
      <w:r>
        <w:rPr>
          <w:rFonts w:hint="eastAsia"/>
        </w:rPr>
        <w:t>正确对待事故的调查与处理。</w:t>
      </w:r>
    </w:p>
    <w:p w14:paraId="73388DC6" w14:textId="762B69A1" w:rsidR="00921857" w:rsidRPr="00921857" w:rsidRDefault="00921857" w:rsidP="00921857">
      <w:r>
        <w:rPr>
          <w:rFonts w:hint="eastAsia"/>
        </w:rPr>
        <w:t>事故是违背人们意愿的，且又不希望发生的事件。一旦发生事故，必须用严肃、科学、认真、积极的态度，处理好已发生的事件。尽量减少损失；同时，采取有效措施，避免同类事故的重复发生。</w:t>
      </w:r>
    </w:p>
    <w:p w14:paraId="022BEE97" w14:textId="2CDF71FC" w:rsidR="00784CF0" w:rsidRDefault="00784CF0" w:rsidP="00674A4F">
      <w:pPr>
        <w:pStyle w:val="2"/>
      </w:pPr>
      <w:bookmarkStart w:id="30" w:name="_Toc105509791"/>
      <w:r>
        <w:rPr>
          <w:rFonts w:hint="eastAsia"/>
        </w:rPr>
        <w:t>文明施工</w:t>
      </w:r>
      <w:r w:rsidR="00674A4F">
        <w:rPr>
          <w:rFonts w:hint="eastAsia"/>
        </w:rPr>
        <w:t>保证</w:t>
      </w:r>
      <w:r>
        <w:rPr>
          <w:rFonts w:hint="eastAsia"/>
        </w:rPr>
        <w:t>措施</w:t>
      </w:r>
      <w:bookmarkEnd w:id="30"/>
    </w:p>
    <w:p w14:paraId="54213920" w14:textId="6C6842F4" w:rsidR="00921857" w:rsidRDefault="00921857" w:rsidP="00674A4F">
      <w:pPr>
        <w:pStyle w:val="3"/>
      </w:pPr>
      <w:bookmarkStart w:id="31" w:name="_Toc105509792"/>
      <w:r>
        <w:rPr>
          <w:rFonts w:hint="eastAsia"/>
        </w:rPr>
        <w:t>合理布置施工现场</w:t>
      </w:r>
      <w:bookmarkEnd w:id="31"/>
    </w:p>
    <w:p w14:paraId="1999761D" w14:textId="77777777" w:rsidR="00921857" w:rsidRDefault="00921857" w:rsidP="00674A4F">
      <w:r>
        <w:rPr>
          <w:rFonts w:hint="eastAsia"/>
        </w:rPr>
        <w:t>本工程将按建设单位要求，科学合理进行施工平面布置，以期达到安全施工、节能减排和环保的目标。根据现场调查，结合本工程施工需要，施工现场对卫生防疫点、现场围挡、材料堆放场地等临时设施进行认真布置。</w:t>
      </w:r>
    </w:p>
    <w:p w14:paraId="2F55092F" w14:textId="70CC0F1D" w:rsidR="00921857" w:rsidRDefault="00921857" w:rsidP="00674A4F">
      <w:r>
        <w:rPr>
          <w:rFonts w:hint="eastAsia"/>
        </w:rPr>
        <w:t>一、卫生防疫点</w:t>
      </w:r>
    </w:p>
    <w:p w14:paraId="6C4E10F6" w14:textId="77777777" w:rsidR="00921857" w:rsidRDefault="00921857" w:rsidP="00674A4F">
      <w:r>
        <w:rPr>
          <w:rFonts w:hint="eastAsia"/>
        </w:rPr>
        <w:t>施工现场应设置卫生防疫点，配备保健药箱、常用药及绷带、止血带等急救医药用品；</w:t>
      </w:r>
    </w:p>
    <w:p w14:paraId="09ED92C0" w14:textId="77777777" w:rsidR="00921857" w:rsidRDefault="00921857" w:rsidP="00674A4F">
      <w:r>
        <w:rPr>
          <w:rFonts w:hint="eastAsia"/>
        </w:rPr>
        <w:t>施工现场应当配备兼职急救人员（通常由现场安全员兼任），对施工现场出现的意外伤害进行临时处置，以及小伤口的止血包扎等，对施工现场的卫生进行监督；</w:t>
      </w:r>
    </w:p>
    <w:p w14:paraId="7A237A15" w14:textId="77777777" w:rsidR="00921857" w:rsidRDefault="00921857" w:rsidP="00674A4F">
      <w:r>
        <w:rPr>
          <w:rFonts w:hint="eastAsia"/>
        </w:rPr>
        <w:t>卫生防疫点作为“新冠”疫情期间的施工现场疫情防控点，配备口罩、消毒液、防护服等防疫用品；“新冠”疫情期间，每天开工前由现场安全员在施工现场人口处对施工人员进行体温测量，体温合格佩戴口罩方可进入施工现场。</w:t>
      </w:r>
    </w:p>
    <w:p w14:paraId="3E0F6985" w14:textId="77777777" w:rsidR="00921857" w:rsidRDefault="00921857" w:rsidP="00674A4F">
      <w:r>
        <w:rPr>
          <w:rFonts w:hint="eastAsia"/>
        </w:rPr>
        <w:t>施工现场在作业过程中如遇到鼠、蚁的巢穴或大量的蚊、蝇等害虫，并及时采取处理措施，投放和喷洒药物，以免对人身造成伤害或疾病传染。</w:t>
      </w:r>
    </w:p>
    <w:p w14:paraId="704FF0C0" w14:textId="3FE5DFEB" w:rsidR="00921857" w:rsidRDefault="00921857" w:rsidP="00674A4F">
      <w:r>
        <w:rPr>
          <w:rFonts w:hint="eastAsia"/>
        </w:rPr>
        <w:t>二、警示标牌布置与悬挂</w:t>
      </w:r>
    </w:p>
    <w:p w14:paraId="45D3E2FF" w14:textId="77777777" w:rsidR="00921857" w:rsidRDefault="00921857" w:rsidP="00674A4F">
      <w:r>
        <w:rPr>
          <w:rFonts w:hint="eastAsia"/>
        </w:rPr>
        <w:t>本项目施工现场具有施工机械种类多、高空与交叉作业多、路面开挖</w:t>
      </w:r>
      <w:proofErr w:type="gramStart"/>
      <w:r>
        <w:rPr>
          <w:rFonts w:hint="eastAsia"/>
        </w:rPr>
        <w:t>的沟孔多</w:t>
      </w:r>
      <w:proofErr w:type="gramEnd"/>
      <w:r>
        <w:rPr>
          <w:rFonts w:hint="eastAsia"/>
        </w:rPr>
        <w:t>、不安全因素多、作业环境复杂等特点，属于危险因素较大的作业场所，容易造成人身伤亡事故。在施工现场的危险部位和有关设备、设施上有针对性地设置和悬挂安全警示标志，能提醒、</w:t>
      </w:r>
      <w:r>
        <w:rPr>
          <w:rFonts w:hint="eastAsia"/>
        </w:rPr>
        <w:lastRenderedPageBreak/>
        <w:t>警示进入施工现场的管理人员、作业人员和有关人员，要时刻认识到所处环境的危险性，随时保持清醒和警惕，避免事故发生。</w:t>
      </w:r>
    </w:p>
    <w:p w14:paraId="6CB8242E" w14:textId="77777777" w:rsidR="00921857" w:rsidRDefault="00921857" w:rsidP="00674A4F">
      <w:r>
        <w:rPr>
          <w:rFonts w:hint="eastAsia"/>
        </w:rPr>
        <w:t>本项目施工现场，在施工现场人口处、施工机械、临时用电设施、楼梯口、孔洞口、管道沟边沿等危险部位应当设置明显的安全警示标志。安全警示标志的类型、数量应当根据危险部位的性质不同，设置不同的安全警示标志。如：在施工机具旁设置当心触电、当</w:t>
      </w:r>
      <w:proofErr w:type="gramStart"/>
      <w:r>
        <w:rPr>
          <w:rFonts w:hint="eastAsia"/>
        </w:rPr>
        <w:t>心伤手</w:t>
      </w:r>
      <w:proofErr w:type="gramEnd"/>
      <w:r>
        <w:rPr>
          <w:rFonts w:hint="eastAsia"/>
        </w:rPr>
        <w:t>等警告标志；在施工现场人口处设置必须戴安全帽等指令标志；在人孔口处设置请勿靠近、禁止通行等禁止标志；在施工现场的沟、坎、深基坑等处，夜间要设红灯示警。</w:t>
      </w:r>
    </w:p>
    <w:p w14:paraId="6F50E6DA" w14:textId="7013BA7A" w:rsidR="00921857" w:rsidRDefault="00921857" w:rsidP="00674A4F">
      <w:r>
        <w:rPr>
          <w:rFonts w:hint="eastAsia"/>
        </w:rPr>
        <w:t>三、现场围挡</w:t>
      </w:r>
    </w:p>
    <w:p w14:paraId="0DB53A00" w14:textId="77777777" w:rsidR="00921857" w:rsidRDefault="00921857" w:rsidP="00674A4F">
      <w:r>
        <w:rPr>
          <w:rFonts w:hint="eastAsia"/>
        </w:rPr>
        <w:t>施工过程中对工程实行围挡施工，施工围挡做法及标准符合市安全文明施工相关规定等要求。</w:t>
      </w:r>
    </w:p>
    <w:p w14:paraId="7C7ECEC3" w14:textId="77777777" w:rsidR="00921857" w:rsidRDefault="00921857" w:rsidP="00674A4F">
      <w:r>
        <w:rPr>
          <w:rFonts w:hint="eastAsia"/>
        </w:rPr>
        <w:t>现场考虑使用压型钢</w:t>
      </w:r>
      <w:proofErr w:type="gramStart"/>
      <w:r>
        <w:rPr>
          <w:rFonts w:hint="eastAsia"/>
        </w:rPr>
        <w:t>板作为</w:t>
      </w:r>
      <w:proofErr w:type="gramEnd"/>
      <w:r>
        <w:rPr>
          <w:rFonts w:hint="eastAsia"/>
        </w:rPr>
        <w:t>围挡材料，沿用地红线实行全封闭施工。</w:t>
      </w:r>
    </w:p>
    <w:p w14:paraId="27CF1AF5" w14:textId="77777777" w:rsidR="00921857" w:rsidRDefault="00921857" w:rsidP="00674A4F">
      <w:r>
        <w:rPr>
          <w:rFonts w:hint="eastAsia"/>
        </w:rPr>
        <w:t>现场围挡两端设置施工现场出入口。</w:t>
      </w:r>
    </w:p>
    <w:p w14:paraId="4F49F641" w14:textId="77777777" w:rsidR="00921857" w:rsidRDefault="00921857" w:rsidP="00674A4F">
      <w:r>
        <w:rPr>
          <w:rFonts w:hint="eastAsia"/>
        </w:rPr>
        <w:t>现场围挡区域将根据施工进展（施工区域范围扩大、迁移等）实时调整。</w:t>
      </w:r>
    </w:p>
    <w:p w14:paraId="6378FFDE" w14:textId="484DE9EB" w:rsidR="00921857" w:rsidRDefault="00921857" w:rsidP="00674A4F">
      <w:r>
        <w:rPr>
          <w:rFonts w:hint="eastAsia"/>
        </w:rPr>
        <w:t>四、现场材料存放区</w:t>
      </w:r>
    </w:p>
    <w:p w14:paraId="33FCC2D6" w14:textId="77777777" w:rsidR="00921857" w:rsidRDefault="00921857" w:rsidP="00674A4F">
      <w:r>
        <w:rPr>
          <w:rFonts w:hint="eastAsia"/>
        </w:rPr>
        <w:t>现场材料存放区的布置地点应位于平坦、宽敞、交通方便之处，距离各使用地点综合距离较近，还应考虑材料运输的方便性和安全性。</w:t>
      </w:r>
    </w:p>
    <w:p w14:paraId="02CB67C2" w14:textId="77777777" w:rsidR="00921857" w:rsidRDefault="00921857" w:rsidP="00674A4F">
      <w:r>
        <w:rPr>
          <w:rFonts w:hint="eastAsia"/>
        </w:rPr>
        <w:t>现场材料存放区的规划布局应合理，必须确保收发、保管、搬运作业的正常进行，符合有关安全技术规范（一般运输道路宽应为</w:t>
      </w:r>
      <w:r>
        <w:rPr>
          <w:rFonts w:hint="eastAsia"/>
        </w:rPr>
        <w:t>2-3m</w:t>
      </w:r>
      <w:r>
        <w:rPr>
          <w:rFonts w:hint="eastAsia"/>
        </w:rPr>
        <w:t>，人工作业道宽为</w:t>
      </w:r>
      <w:r>
        <w:rPr>
          <w:rFonts w:hint="eastAsia"/>
        </w:rPr>
        <w:t>1-1.5m</w:t>
      </w:r>
      <w:r>
        <w:rPr>
          <w:rFonts w:hint="eastAsia"/>
        </w:rPr>
        <w:t>，检查道不得小于</w:t>
      </w:r>
      <w:r>
        <w:rPr>
          <w:rFonts w:hint="eastAsia"/>
        </w:rPr>
        <w:t>0.5m</w:t>
      </w:r>
      <w:r>
        <w:rPr>
          <w:rFonts w:hint="eastAsia"/>
        </w:rPr>
        <w:t>，物资和机械设备不得占用各类通道）。</w:t>
      </w:r>
    </w:p>
    <w:p w14:paraId="5058330D" w14:textId="77777777" w:rsidR="00921857" w:rsidRDefault="00921857" w:rsidP="00674A4F">
      <w:r>
        <w:rPr>
          <w:rFonts w:hint="eastAsia"/>
        </w:rPr>
        <w:t>现场材料应分类存放，堆放高度和层数不能超过相关规范要求。</w:t>
      </w:r>
    </w:p>
    <w:p w14:paraId="62AB4EB1" w14:textId="77777777" w:rsidR="00921857" w:rsidRDefault="00921857" w:rsidP="00674A4F">
      <w:r>
        <w:rPr>
          <w:rFonts w:hint="eastAsia"/>
        </w:rPr>
        <w:t>现场材料存放点要符合防雨、防潮、防火要求，配备足够的灭火器材。</w:t>
      </w:r>
    </w:p>
    <w:p w14:paraId="60F6CC64" w14:textId="64EBE21A" w:rsidR="00921857" w:rsidRDefault="00921857" w:rsidP="00674A4F">
      <w:r>
        <w:rPr>
          <w:rFonts w:hint="eastAsia"/>
        </w:rPr>
        <w:t>五、废料堆放区</w:t>
      </w:r>
    </w:p>
    <w:p w14:paraId="770C0E56" w14:textId="77777777" w:rsidR="00921857" w:rsidRDefault="00921857" w:rsidP="00674A4F">
      <w:r>
        <w:rPr>
          <w:rFonts w:hint="eastAsia"/>
        </w:rPr>
        <w:t>废料堆放区是施工过程中产生的下脚料、光缆外皮、剩余砂浆等废弃材料的临时堆放区域，布置地点应合理，充分考虑方便施工、清理、运输的要求。</w:t>
      </w:r>
    </w:p>
    <w:p w14:paraId="248EFCAB" w14:textId="77777777" w:rsidR="00921857" w:rsidRDefault="00921857" w:rsidP="00674A4F">
      <w:r>
        <w:rPr>
          <w:rFonts w:hint="eastAsia"/>
        </w:rPr>
        <w:t>施工材料与废料的存放区域要分开，而且保持一定距离，避免堆放时出现混杂的情况。</w:t>
      </w:r>
    </w:p>
    <w:p w14:paraId="1C7FF6AD" w14:textId="77777777" w:rsidR="00921857" w:rsidRDefault="00921857" w:rsidP="00674A4F">
      <w:r>
        <w:rPr>
          <w:rFonts w:hint="eastAsia"/>
        </w:rPr>
        <w:t>废料每天收工时及时清理，避免堆放过多而造成占用施工现场场地、影响施工作业以及污染施工现场环境的情况。</w:t>
      </w:r>
    </w:p>
    <w:p w14:paraId="74271A6B" w14:textId="4D181389" w:rsidR="00921857" w:rsidRDefault="00921857" w:rsidP="00674A4F">
      <w:r>
        <w:rPr>
          <w:rFonts w:hint="eastAsia"/>
        </w:rPr>
        <w:t>六、施工机具安放区</w:t>
      </w:r>
    </w:p>
    <w:p w14:paraId="1B2D7754" w14:textId="77777777" w:rsidR="00921857" w:rsidRDefault="00921857" w:rsidP="00674A4F">
      <w:r>
        <w:rPr>
          <w:rFonts w:hint="eastAsia"/>
        </w:rPr>
        <w:t>根据项目施工特点、施工现场地理位置和施工机具技术要求，统筹计划安排布置。现场施工机具（包括机械设备、仪器仪表、工具等）的安放、场地布置遵循以下原则：</w:t>
      </w:r>
    </w:p>
    <w:p w14:paraId="3A47A01E" w14:textId="77777777" w:rsidR="00921857" w:rsidRDefault="00921857" w:rsidP="00674A4F">
      <w:r>
        <w:rPr>
          <w:rFonts w:hint="eastAsia"/>
        </w:rPr>
        <w:lastRenderedPageBreak/>
        <w:t>1.</w:t>
      </w:r>
      <w:r>
        <w:rPr>
          <w:rFonts w:hint="eastAsia"/>
        </w:rPr>
        <w:tab/>
      </w:r>
      <w:r>
        <w:rPr>
          <w:rFonts w:hint="eastAsia"/>
        </w:rPr>
        <w:t>施工机具不得在危岩、塌方、边坡或可能受洪水、飞石等侵袭的场所安装，应选择适宜的地点。</w:t>
      </w:r>
    </w:p>
    <w:p w14:paraId="68D66721" w14:textId="77777777" w:rsidR="00921857" w:rsidRDefault="00921857" w:rsidP="00674A4F">
      <w:r>
        <w:rPr>
          <w:rFonts w:hint="eastAsia"/>
        </w:rPr>
        <w:t>2.</w:t>
      </w:r>
      <w:r>
        <w:rPr>
          <w:rFonts w:hint="eastAsia"/>
        </w:rPr>
        <w:tab/>
      </w:r>
      <w:r>
        <w:rPr>
          <w:rFonts w:hint="eastAsia"/>
        </w:rPr>
        <w:t>尽量减少机械运转时的废气、噪声、废液、振动等对周围环境造成的污染和影响，在靠近居民区时，各项排放指标应达到现行有关规定。</w:t>
      </w:r>
    </w:p>
    <w:p w14:paraId="043F3ABA" w14:textId="77777777" w:rsidR="00921857" w:rsidRDefault="00921857" w:rsidP="00674A4F">
      <w:r>
        <w:rPr>
          <w:rFonts w:hint="eastAsia"/>
        </w:rPr>
        <w:t>3.</w:t>
      </w:r>
      <w:r>
        <w:rPr>
          <w:rFonts w:hint="eastAsia"/>
        </w:rPr>
        <w:tab/>
      </w:r>
      <w:r>
        <w:rPr>
          <w:rFonts w:hint="eastAsia"/>
        </w:rPr>
        <w:t>施工机具布置参照说明书或实际需要进行，满足设备防风、防雨、防冻要求，面积适当，便于操作维修，并有足够的照明、通风条件。</w:t>
      </w:r>
    </w:p>
    <w:p w14:paraId="08BCADF7" w14:textId="77777777" w:rsidR="00921857" w:rsidRDefault="00921857" w:rsidP="00674A4F">
      <w:r>
        <w:rPr>
          <w:rFonts w:hint="eastAsia"/>
        </w:rPr>
        <w:t>4.</w:t>
      </w:r>
      <w:r>
        <w:rPr>
          <w:rFonts w:hint="eastAsia"/>
        </w:rPr>
        <w:tab/>
      </w:r>
      <w:r>
        <w:rPr>
          <w:rFonts w:hint="eastAsia"/>
        </w:rPr>
        <w:t>施工机具集中停放在安放区内，要有专人看守，配备灭火器材，采取必要防盗措施；挖掘机等应选择平整场地停放，并设立警示标志。</w:t>
      </w:r>
    </w:p>
    <w:p w14:paraId="496A9FA4" w14:textId="2FB2441D" w:rsidR="00921857" w:rsidRDefault="00921857" w:rsidP="00674A4F">
      <w:r>
        <w:rPr>
          <w:rFonts w:hint="eastAsia"/>
        </w:rPr>
        <w:t>七、安全设施存放区</w:t>
      </w:r>
    </w:p>
    <w:p w14:paraId="1A7B384A" w14:textId="77777777" w:rsidR="00921857" w:rsidRDefault="00921857" w:rsidP="00674A4F">
      <w:r>
        <w:rPr>
          <w:rFonts w:hint="eastAsia"/>
        </w:rPr>
        <w:t>根据项目施工特点、施工现场消防及安全管理工作要求，设置固定的安全设施存放区，存放消防器材（灭火器等）和防毒面具、一氧化碳检测仪、安全“三宝”、等安全防护用具。设专人保管和维护，同时充分考虑兼顾方便取用和防盗的措施。</w:t>
      </w:r>
    </w:p>
    <w:p w14:paraId="042B1CF8" w14:textId="75B21D39" w:rsidR="00921857" w:rsidRDefault="00921857" w:rsidP="00674A4F">
      <w:pPr>
        <w:pStyle w:val="3"/>
      </w:pPr>
      <w:bookmarkStart w:id="32" w:name="_Toc105509793"/>
      <w:r>
        <w:rPr>
          <w:rFonts w:hint="eastAsia"/>
        </w:rPr>
        <w:t>现场施工防护规范</w:t>
      </w:r>
      <w:bookmarkEnd w:id="32"/>
    </w:p>
    <w:p w14:paraId="0502FE69" w14:textId="77777777" w:rsidR="00921857" w:rsidRDefault="00921857" w:rsidP="00674A4F">
      <w:r>
        <w:rPr>
          <w:rFonts w:hint="eastAsia"/>
        </w:rPr>
        <w:t>1.</w:t>
      </w:r>
      <w:r>
        <w:rPr>
          <w:rFonts w:hint="eastAsia"/>
        </w:rPr>
        <w:tab/>
      </w:r>
      <w:r>
        <w:rPr>
          <w:rFonts w:hint="eastAsia"/>
        </w:rPr>
        <w:t>施工现场防火安全防护规范</w:t>
      </w:r>
    </w:p>
    <w:p w14:paraId="5EE6AAFB" w14:textId="77777777" w:rsidR="00921857" w:rsidRDefault="00921857" w:rsidP="00674A4F">
      <w:r>
        <w:rPr>
          <w:rFonts w:hint="eastAsia"/>
        </w:rPr>
        <w:t>临时材料堆放区域应符合防火要求。在现场施工作业使用切割机、破路机等时，必须有专人看管。施工材料的存放，保管应符合防火安全要求。易燃品必须单独存放。</w:t>
      </w:r>
    </w:p>
    <w:p w14:paraId="523A38CC" w14:textId="77777777" w:rsidR="00921857" w:rsidRDefault="00921857" w:rsidP="00674A4F">
      <w:r>
        <w:rPr>
          <w:rFonts w:hint="eastAsia"/>
        </w:rPr>
        <w:t>熟悉施工现场的消防器材，施工现场严禁吸烟。电气设备、电动工具不准超负荷运行，线路接头要结实、接牢、防止设备线路过热或打火短路。现场材料堆放中，堆放不宜过多，且应保持一定防火间距。</w:t>
      </w:r>
    </w:p>
    <w:p w14:paraId="1EA1CD3E" w14:textId="77777777" w:rsidR="00921857" w:rsidRDefault="00921857" w:rsidP="00674A4F">
      <w:r>
        <w:rPr>
          <w:rFonts w:hint="eastAsia"/>
        </w:rPr>
        <w:t>2.</w:t>
      </w:r>
      <w:r>
        <w:rPr>
          <w:rFonts w:hint="eastAsia"/>
        </w:rPr>
        <w:tab/>
      </w:r>
      <w:r>
        <w:rPr>
          <w:rFonts w:hint="eastAsia"/>
        </w:rPr>
        <w:t>施工现场用电安全防护规范</w:t>
      </w:r>
    </w:p>
    <w:p w14:paraId="404B82EA" w14:textId="77777777" w:rsidR="00921857" w:rsidRDefault="00921857" w:rsidP="00674A4F">
      <w:r>
        <w:rPr>
          <w:rFonts w:hint="eastAsia"/>
        </w:rPr>
        <w:t>施工现场需要临时用电时，操作人员应检查临时供电设施、电动机械与手持电动工具是否完好，是否符合规定要求，安装漏电保护装置，注意防止过压、过流、过载及触电等情况发生；接通电源之前，应设警示标志；临时用电结束后，立即做好恢复工作。</w:t>
      </w:r>
    </w:p>
    <w:p w14:paraId="2BEA181C" w14:textId="77777777" w:rsidR="00921857" w:rsidRDefault="00921857" w:rsidP="00674A4F">
      <w:r>
        <w:rPr>
          <w:rFonts w:hint="eastAsia"/>
        </w:rPr>
        <w:t>操作人员遇有带电作业时，应做到：临近电力线施工作业的，应视电力线带电；带安全帽，穿绝缘鞋，带手套；与电力线，尤其是高压电力线保持安全距离；严格操作规程，保持集中精力；带电施工过程中设专人看管电源闸箱，保持良好联络，随时做好应急准备。</w:t>
      </w:r>
    </w:p>
    <w:p w14:paraId="4EABC07D" w14:textId="77777777" w:rsidR="00921857" w:rsidRDefault="00921857" w:rsidP="00674A4F">
      <w:r>
        <w:rPr>
          <w:rFonts w:hint="eastAsia"/>
        </w:rPr>
        <w:t>3.</w:t>
      </w:r>
      <w:r>
        <w:rPr>
          <w:rFonts w:hint="eastAsia"/>
        </w:rPr>
        <w:tab/>
      </w:r>
      <w:r>
        <w:rPr>
          <w:rFonts w:hint="eastAsia"/>
        </w:rPr>
        <w:t>雨季施工安全防护规范</w:t>
      </w:r>
    </w:p>
    <w:p w14:paraId="2E045ED7" w14:textId="77777777" w:rsidR="00921857" w:rsidRDefault="00921857" w:rsidP="00674A4F">
      <w:r>
        <w:rPr>
          <w:rFonts w:hint="eastAsia"/>
        </w:rPr>
        <w:t>雨季施工时，雷雨天气禁止从事高处作业，空旷环境中施工人员避雨时应远离树木，注意防雷，施工人员应注意道路状况，防止滑倒摔伤。</w:t>
      </w:r>
    </w:p>
    <w:p w14:paraId="78B7395D" w14:textId="77777777" w:rsidR="00921857" w:rsidRDefault="00921857" w:rsidP="00674A4F">
      <w:r>
        <w:rPr>
          <w:rFonts w:hint="eastAsia"/>
        </w:rPr>
        <w:lastRenderedPageBreak/>
        <w:t>雨天及湿度过高的天气施工时，作业人员在与电力设施接触前，应检查其是否受潮漏电。</w:t>
      </w:r>
    </w:p>
    <w:p w14:paraId="2820AE21" w14:textId="77777777" w:rsidR="00921857" w:rsidRDefault="00921857" w:rsidP="00674A4F">
      <w:r>
        <w:rPr>
          <w:rFonts w:hint="eastAsia"/>
        </w:rPr>
        <w:t>山区施工时，驻点应选择在地质稳定的高处，避免受洪水、塌方、泥石流的侵袭。</w:t>
      </w:r>
    </w:p>
    <w:p w14:paraId="08C4FFE2" w14:textId="77777777" w:rsidR="00921857" w:rsidRDefault="00921857" w:rsidP="00674A4F">
      <w:r>
        <w:rPr>
          <w:rFonts w:hint="eastAsia"/>
        </w:rPr>
        <w:t>施工现场的仪表及接续机具在不使用时应及时放到专用箱中保管；在雨天使用时，应采用帐篷、雨具等防雨工具，避免其受潮。下雨前，施工现场的材料应及时遮盖；对于易受潮变质的材料应采取防水、防潮措施单独存置。</w:t>
      </w:r>
    </w:p>
    <w:p w14:paraId="0899370E" w14:textId="77777777" w:rsidR="00921857" w:rsidRDefault="00921857" w:rsidP="00674A4F">
      <w:r>
        <w:rPr>
          <w:rFonts w:hint="eastAsia"/>
        </w:rPr>
        <w:t>4.</w:t>
      </w:r>
      <w:r>
        <w:rPr>
          <w:rFonts w:hint="eastAsia"/>
        </w:rPr>
        <w:tab/>
      </w:r>
      <w:r>
        <w:rPr>
          <w:rFonts w:hint="eastAsia"/>
        </w:rPr>
        <w:t>防毒、防坠落、防原有线缆损坏的措施，地下设施的保护，地下作业时的安全防护规范</w:t>
      </w:r>
    </w:p>
    <w:p w14:paraId="78E1BF2B" w14:textId="77777777" w:rsidR="00921857" w:rsidRDefault="00921857" w:rsidP="00674A4F">
      <w:r>
        <w:rPr>
          <w:rFonts w:hint="eastAsia"/>
        </w:rPr>
        <w:t>施工过程中挖出有害物质时，及时向有关部门报告。有害物质发生泄露造成施工人员急性中毒受到伤害，现场负责人指挥组织抢救，立即向医院求救，并保护好现场，以利于事故的分析和处理。</w:t>
      </w:r>
    </w:p>
    <w:p w14:paraId="076FBF79" w14:textId="77777777" w:rsidR="00921857" w:rsidRDefault="00921857" w:rsidP="00674A4F">
      <w:r>
        <w:rPr>
          <w:rFonts w:hint="eastAsia"/>
        </w:rPr>
        <w:t>在人（手）孔内工作时，地面上应设专人看守，井口处白天设置井围、红旗，夜间设红灯。施工人员打开人孔后，首先应进行有害气体测试和通风，下人孔前必须确知人孔内无有害气体。在人孔内抽水时，抽水机的排气管，不得靠近人孔口，应放在人孔的下风方向。</w:t>
      </w:r>
    </w:p>
    <w:p w14:paraId="65113954" w14:textId="77777777" w:rsidR="00921857" w:rsidRDefault="00921857" w:rsidP="00674A4F">
      <w:r>
        <w:rPr>
          <w:rFonts w:hint="eastAsia"/>
        </w:rPr>
        <w:t>下人孔时必须使用梯子，不得踩蹬光缆托板。人孔内工作时，如感觉头晕呼吸困难，必须离开人孔，采取通风措施。点燃的喷灯不准对着光缆和井壁放置。在焊接光缆时，谨防烧坏其它光缆。开凿人孔壁、石块硬地及水泥地时，必须带护目眼镜。在人孔内不许吸烟。</w:t>
      </w:r>
    </w:p>
    <w:p w14:paraId="60D14A71" w14:textId="77777777" w:rsidR="00921857" w:rsidRDefault="00921857" w:rsidP="00674A4F">
      <w:r>
        <w:rPr>
          <w:rFonts w:hint="eastAsia"/>
        </w:rPr>
        <w:t>开挖土石方，要充分了解施工现场的地形、地貌、地下管线、周围建筑物等情况，确定保护地下管线及其他线路的方案。开挖城市路面时，应当符合施工摸底情况，摸清埋于地下的各类管道和线路，如供水、供电、供气管道和原有的通信线路等。对可能对各类管道和线路产生危害的，开挖前，使用地下管线探测仪探明危险点，开挖中</w:t>
      </w:r>
      <w:proofErr w:type="gramStart"/>
      <w:r>
        <w:rPr>
          <w:rFonts w:hint="eastAsia"/>
        </w:rPr>
        <w:t>离危险</w:t>
      </w:r>
      <w:proofErr w:type="gramEnd"/>
      <w:r>
        <w:rPr>
          <w:rFonts w:hint="eastAsia"/>
        </w:rPr>
        <w:t>点较近时，禁止用大型机械工具开挖，暴露后，要采取必要的保护和加固措施，防止对各类管道和线路的损害。</w:t>
      </w:r>
    </w:p>
    <w:p w14:paraId="5821C5B7" w14:textId="0762D5D6" w:rsidR="00921857" w:rsidRDefault="00921857" w:rsidP="00674A4F">
      <w:pPr>
        <w:pStyle w:val="3"/>
      </w:pPr>
      <w:bookmarkStart w:id="33" w:name="_Toc105509794"/>
      <w:r>
        <w:rPr>
          <w:rFonts w:hint="eastAsia"/>
        </w:rPr>
        <w:t>言谈举止规范文明</w:t>
      </w:r>
      <w:bookmarkEnd w:id="33"/>
    </w:p>
    <w:p w14:paraId="22AAD034" w14:textId="77777777" w:rsidR="00921857" w:rsidRDefault="00921857" w:rsidP="00674A4F">
      <w:r>
        <w:rPr>
          <w:rFonts w:hint="eastAsia"/>
        </w:rPr>
        <w:t>在与相关单位人员（如基站物业管理人员、基站业主、当地群众等）交流时，必须做到言谈举止文明、言语清楚、用词礼貌，如多使用“您好、请、谢谢、对不起、麻烦您、再见”等文明用语，应处处维护公司及建设单位在社会上的良好形象。</w:t>
      </w:r>
    </w:p>
    <w:p w14:paraId="0E0222C0" w14:textId="3A4515D1" w:rsidR="00921857" w:rsidRDefault="00921857" w:rsidP="00674A4F">
      <w:pPr>
        <w:pStyle w:val="3"/>
      </w:pPr>
      <w:bookmarkStart w:id="34" w:name="_Toc105509795"/>
      <w:r>
        <w:rPr>
          <w:rFonts w:hint="eastAsia"/>
        </w:rPr>
        <w:lastRenderedPageBreak/>
        <w:t>遵守机房规章制度</w:t>
      </w:r>
      <w:bookmarkEnd w:id="34"/>
    </w:p>
    <w:p w14:paraId="02FBDAA6" w14:textId="77777777" w:rsidR="00921857" w:rsidRDefault="00921857" w:rsidP="00674A4F">
      <w:r>
        <w:rPr>
          <w:rFonts w:hint="eastAsia"/>
        </w:rPr>
        <w:t>1.</w:t>
      </w:r>
      <w:r>
        <w:rPr>
          <w:rFonts w:hint="eastAsia"/>
        </w:rPr>
        <w:tab/>
      </w:r>
      <w:r>
        <w:rPr>
          <w:rFonts w:hint="eastAsia"/>
        </w:rPr>
        <w:t>按照《机房管理办法》严禁在机房内进行与工作无关的活动，如打无关电话、吸烟、进食、利用电脑听音乐、玩游戏等；</w:t>
      </w:r>
    </w:p>
    <w:p w14:paraId="12FFBCF1" w14:textId="77777777" w:rsidR="00921857" w:rsidRDefault="00921857" w:rsidP="00674A4F">
      <w:r>
        <w:rPr>
          <w:rFonts w:hint="eastAsia"/>
        </w:rPr>
        <w:t>2.</w:t>
      </w:r>
      <w:r>
        <w:rPr>
          <w:rFonts w:hint="eastAsia"/>
        </w:rPr>
        <w:tab/>
      </w:r>
      <w:r>
        <w:rPr>
          <w:rFonts w:hint="eastAsia"/>
        </w:rPr>
        <w:t>进入机房时需换拖鞋或戴鞋套，离开时应将拖鞋按原位置摆放；进入机房或基站前后必须与监控中心取得联系，得到允许后方可进入或离开，出入时必须做好出入登记；</w:t>
      </w:r>
    </w:p>
    <w:p w14:paraId="78002A96" w14:textId="77777777" w:rsidR="00921857" w:rsidRDefault="00921857" w:rsidP="00674A4F">
      <w:r>
        <w:rPr>
          <w:rFonts w:hint="eastAsia"/>
        </w:rPr>
        <w:t>3.</w:t>
      </w:r>
      <w:r>
        <w:rPr>
          <w:rFonts w:hint="eastAsia"/>
        </w:rPr>
        <w:tab/>
      </w:r>
      <w:r>
        <w:rPr>
          <w:rFonts w:hint="eastAsia"/>
        </w:rPr>
        <w:t>进入无人值守机房或基站时，要办理好钥匙借用手续，并妥善保管，按时归还，借用钥匙流程请参考借用基站钥匙管理办法；</w:t>
      </w:r>
    </w:p>
    <w:p w14:paraId="396EC6D0" w14:textId="77777777" w:rsidR="00921857" w:rsidRDefault="00921857" w:rsidP="00674A4F">
      <w:r>
        <w:rPr>
          <w:rFonts w:hint="eastAsia"/>
        </w:rPr>
        <w:t>4.</w:t>
      </w:r>
      <w:r>
        <w:rPr>
          <w:rFonts w:hint="eastAsia"/>
        </w:rPr>
        <w:tab/>
      </w:r>
      <w:r>
        <w:rPr>
          <w:rFonts w:hint="eastAsia"/>
        </w:rPr>
        <w:t>在机房（基站）内严禁乱拉乱接电源线及携带易燃易爆物品进入；施工现场光线不足时，禁止使用高温照明灯具做临时照明；</w:t>
      </w:r>
    </w:p>
    <w:p w14:paraId="69CDD906" w14:textId="77777777" w:rsidR="00921857" w:rsidRDefault="00921857" w:rsidP="00674A4F">
      <w:r>
        <w:rPr>
          <w:rFonts w:hint="eastAsia"/>
        </w:rPr>
        <w:t>5.</w:t>
      </w:r>
      <w:r>
        <w:rPr>
          <w:rFonts w:hint="eastAsia"/>
        </w:rPr>
        <w:tab/>
      </w:r>
      <w:r>
        <w:rPr>
          <w:rFonts w:hint="eastAsia"/>
        </w:rPr>
        <w:t>每次工作完毕后，应清理施工现场，保持设备清洁及基站（机房）内卫生。离开机房（基站）时，应通知当地维护人员，在得其确认后方可离开。</w:t>
      </w:r>
    </w:p>
    <w:p w14:paraId="190BB59D" w14:textId="1DB4C061" w:rsidR="00921857" w:rsidRDefault="00921857" w:rsidP="00674A4F">
      <w:pPr>
        <w:pStyle w:val="3"/>
      </w:pPr>
      <w:bookmarkStart w:id="35" w:name="_Toc105509796"/>
      <w:r>
        <w:rPr>
          <w:rFonts w:hint="eastAsia"/>
        </w:rPr>
        <w:t>遵守业主相关规定</w:t>
      </w:r>
      <w:bookmarkEnd w:id="35"/>
    </w:p>
    <w:p w14:paraId="71431A3B" w14:textId="77777777" w:rsidR="00921857" w:rsidRDefault="00921857" w:rsidP="00674A4F">
      <w:r>
        <w:rPr>
          <w:rFonts w:hint="eastAsia"/>
        </w:rPr>
        <w:t>1.</w:t>
      </w:r>
      <w:r>
        <w:rPr>
          <w:rFonts w:hint="eastAsia"/>
        </w:rPr>
        <w:tab/>
      </w:r>
      <w:r>
        <w:rPr>
          <w:rFonts w:hint="eastAsia"/>
        </w:rPr>
        <w:t>施工人员必须严格遵守基站业主或物业管理的有关规定，如做好出入登记，出示证明或工作证，如有需要，必须向业主或物业管理人员作必要的解释；</w:t>
      </w:r>
    </w:p>
    <w:p w14:paraId="36522D3D" w14:textId="77777777" w:rsidR="00921857" w:rsidRDefault="00921857" w:rsidP="00674A4F">
      <w:r>
        <w:rPr>
          <w:rFonts w:hint="eastAsia"/>
        </w:rPr>
        <w:t>2.</w:t>
      </w:r>
      <w:r>
        <w:rPr>
          <w:rFonts w:hint="eastAsia"/>
        </w:rPr>
        <w:tab/>
      </w:r>
      <w:r>
        <w:rPr>
          <w:rFonts w:hint="eastAsia"/>
        </w:rPr>
        <w:t>按业主要求的时限进出物业并按业主要求堆放材料、停放车辆，严禁喧哗，未征得业主同意，不得动用一切物品或设施，若征得业主同意、使用完毕必须恢复原状，破坏物品应照价赔偿等，严禁与业主发生任何形式的冲突；</w:t>
      </w:r>
    </w:p>
    <w:p w14:paraId="099E54E8" w14:textId="77777777" w:rsidR="00921857" w:rsidRDefault="00921857" w:rsidP="00674A4F">
      <w:r>
        <w:rPr>
          <w:rFonts w:hint="eastAsia"/>
        </w:rPr>
        <w:t>3.</w:t>
      </w:r>
      <w:r>
        <w:rPr>
          <w:rFonts w:hint="eastAsia"/>
        </w:rPr>
        <w:tab/>
      </w:r>
      <w:r>
        <w:rPr>
          <w:rFonts w:hint="eastAsia"/>
        </w:rPr>
        <w:t>大件废品、垃圾在施工过程中即用即清，包装材料及易燃、易爆物品严禁堆放在机房内、走廊通道、大院内过夜，特别严禁堆放于影响业主生活用地；</w:t>
      </w:r>
    </w:p>
    <w:p w14:paraId="1A2BF04C" w14:textId="77777777" w:rsidR="00921857" w:rsidRDefault="00921857" w:rsidP="00674A4F">
      <w:r>
        <w:rPr>
          <w:rFonts w:hint="eastAsia"/>
        </w:rPr>
        <w:t>4.</w:t>
      </w:r>
      <w:r>
        <w:rPr>
          <w:rFonts w:hint="eastAsia"/>
        </w:rPr>
        <w:tab/>
      </w:r>
      <w:r>
        <w:rPr>
          <w:rFonts w:hint="eastAsia"/>
        </w:rPr>
        <w:t>任何情况下，严禁与业主及他人发生冲突，禁止打架斗殴、寻滋闹事。</w:t>
      </w:r>
    </w:p>
    <w:p w14:paraId="22AE46F0" w14:textId="5F6CB615" w:rsidR="00921857" w:rsidRDefault="00921857" w:rsidP="00674A4F">
      <w:pPr>
        <w:pStyle w:val="3"/>
      </w:pPr>
      <w:bookmarkStart w:id="36" w:name="_Toc105509797"/>
      <w:r>
        <w:rPr>
          <w:rFonts w:hint="eastAsia"/>
        </w:rPr>
        <w:t>避免滋扰群众生活</w:t>
      </w:r>
      <w:bookmarkEnd w:id="36"/>
    </w:p>
    <w:p w14:paraId="5602C75D" w14:textId="6AC42C0C" w:rsidR="00921857" w:rsidRDefault="00921857" w:rsidP="00674A4F">
      <w:r>
        <w:rPr>
          <w:rFonts w:hint="eastAsia"/>
        </w:rPr>
        <w:t>进入施工现场严禁高声喧哗、打闹嬉戏、随便动用当地物品，如条件许可，应将机房门关闭起来开展工作，施工余料和垃圾应及时清理，在群众休息时间内（如</w:t>
      </w:r>
      <w:r>
        <w:rPr>
          <w:rFonts w:hint="eastAsia"/>
        </w:rPr>
        <w:t>12</w:t>
      </w:r>
      <w:r>
        <w:rPr>
          <w:rFonts w:hint="eastAsia"/>
        </w:rPr>
        <w:t>：</w:t>
      </w:r>
      <w:r>
        <w:rPr>
          <w:rFonts w:hint="eastAsia"/>
        </w:rPr>
        <w:t>30</w:t>
      </w:r>
      <w:r>
        <w:rPr>
          <w:rFonts w:hint="eastAsia"/>
        </w:rPr>
        <w:t>～</w:t>
      </w:r>
      <w:r>
        <w:rPr>
          <w:rFonts w:hint="eastAsia"/>
        </w:rPr>
        <w:t>14</w:t>
      </w:r>
      <w:r>
        <w:rPr>
          <w:rFonts w:hint="eastAsia"/>
        </w:rPr>
        <w:t>：</w:t>
      </w:r>
      <w:r>
        <w:rPr>
          <w:rFonts w:hint="eastAsia"/>
        </w:rPr>
        <w:t>30</w:t>
      </w:r>
      <w:r>
        <w:rPr>
          <w:rFonts w:hint="eastAsia"/>
        </w:rPr>
        <w:t>，</w:t>
      </w:r>
      <w:r>
        <w:rPr>
          <w:rFonts w:hint="eastAsia"/>
        </w:rPr>
        <w:t>23</w:t>
      </w:r>
      <w:r>
        <w:rPr>
          <w:rFonts w:hint="eastAsia"/>
        </w:rPr>
        <w:t>：</w:t>
      </w:r>
      <w:r>
        <w:rPr>
          <w:rFonts w:hint="eastAsia"/>
        </w:rPr>
        <w:t>00</w:t>
      </w:r>
      <w:r>
        <w:rPr>
          <w:rFonts w:hint="eastAsia"/>
        </w:rPr>
        <w:t>～</w:t>
      </w:r>
      <w:r>
        <w:rPr>
          <w:rFonts w:hint="eastAsia"/>
        </w:rPr>
        <w:t>8</w:t>
      </w:r>
      <w:r>
        <w:rPr>
          <w:rFonts w:hint="eastAsia"/>
        </w:rPr>
        <w:t>：</w:t>
      </w:r>
      <w:r>
        <w:rPr>
          <w:rFonts w:hint="eastAsia"/>
        </w:rPr>
        <w:t>00</w:t>
      </w:r>
      <w:r>
        <w:rPr>
          <w:rFonts w:hint="eastAsia"/>
        </w:rPr>
        <w:t>期间）尽量避免进行打磨、锉、锯、敲打、钻墙、发电等高噪音的作业，如遇到现场投诉，应尽可能采取减噪措施，甚至可暂时停止作业。</w:t>
      </w:r>
    </w:p>
    <w:p w14:paraId="43A72EA0" w14:textId="02DAC499" w:rsidR="00921857" w:rsidRDefault="00921857" w:rsidP="00674A4F">
      <w:pPr>
        <w:pStyle w:val="3"/>
      </w:pPr>
      <w:bookmarkStart w:id="37" w:name="_Toc105509798"/>
      <w:r>
        <w:rPr>
          <w:rFonts w:hint="eastAsia"/>
        </w:rPr>
        <w:t>合理处理各种矛盾</w:t>
      </w:r>
      <w:bookmarkEnd w:id="37"/>
    </w:p>
    <w:p w14:paraId="1738089C" w14:textId="7FB482EB" w:rsidR="00921857" w:rsidRPr="00921857" w:rsidRDefault="00921857" w:rsidP="00921857">
      <w:r>
        <w:rPr>
          <w:rFonts w:hint="eastAsia"/>
        </w:rPr>
        <w:t>在工程施工工作中遇到投诉或基站业主要求时，必须耐心听取对方意见，本着维护建</w:t>
      </w:r>
      <w:r>
        <w:rPr>
          <w:rFonts w:hint="eastAsia"/>
        </w:rPr>
        <w:lastRenderedPageBreak/>
        <w:t>设单位、本公司，客户及业主等多方利益的立场，合理进行解释，态度诚恳、言语客气，严禁和对方发生冲突。遇到自身不能解决的问题时，应迅速上报项目经理及有关人员，请示协助处理。</w:t>
      </w:r>
    </w:p>
    <w:p w14:paraId="13F98115" w14:textId="4F09EB4B" w:rsidR="00BD7A41" w:rsidRPr="00D14C79" w:rsidRDefault="00BD7A41" w:rsidP="00BD7A41">
      <w:pPr>
        <w:pStyle w:val="1"/>
        <w:rPr>
          <w:highlight w:val="yellow"/>
        </w:rPr>
      </w:pPr>
      <w:bookmarkStart w:id="38" w:name="_Toc105509799"/>
      <w:r w:rsidRPr="00D14C79">
        <w:rPr>
          <w:rFonts w:hint="eastAsia"/>
          <w:highlight w:val="yellow"/>
        </w:rPr>
        <w:lastRenderedPageBreak/>
        <w:t>拟投入本项目管理人员配备情况</w:t>
      </w:r>
      <w:bookmarkEnd w:id="38"/>
    </w:p>
    <w:p w14:paraId="4A94872B" w14:textId="247EF49F" w:rsidR="00BD7A41" w:rsidRPr="00D14C79" w:rsidRDefault="00BD7A41" w:rsidP="00BD7A41">
      <w:pPr>
        <w:ind w:firstLineChars="0" w:firstLine="0"/>
        <w:rPr>
          <w:highlight w:val="yellow"/>
        </w:rPr>
      </w:pPr>
      <w:r w:rsidRPr="00D14C79">
        <w:rPr>
          <w:highlight w:val="yellow"/>
          <w:u w:val="single"/>
        </w:rPr>
        <w:t xml:space="preserve">              </w:t>
      </w:r>
      <w:r w:rsidRPr="00D14C79">
        <w:rPr>
          <w:rFonts w:hint="eastAsia"/>
          <w:highlight w:val="yellow"/>
        </w:rPr>
        <w:t>（项目名称）</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1"/>
        <w:gridCol w:w="992"/>
        <w:gridCol w:w="851"/>
        <w:gridCol w:w="1275"/>
        <w:gridCol w:w="851"/>
        <w:gridCol w:w="850"/>
        <w:gridCol w:w="794"/>
        <w:gridCol w:w="1026"/>
        <w:gridCol w:w="1491"/>
      </w:tblGrid>
      <w:tr w:rsidR="00BD7A41" w:rsidRPr="00D14C79" w14:paraId="29507D8A" w14:textId="77777777" w:rsidTr="00BD7A41">
        <w:trPr>
          <w:jc w:val="center"/>
        </w:trPr>
        <w:tc>
          <w:tcPr>
            <w:tcW w:w="1441" w:type="dxa"/>
            <w:vMerge w:val="restart"/>
            <w:vAlign w:val="center"/>
          </w:tcPr>
          <w:p w14:paraId="73E4B1C2" w14:textId="77777777" w:rsidR="00BD7A41" w:rsidRPr="00D14C79" w:rsidRDefault="00BD7A41" w:rsidP="00BD7A41">
            <w:pPr>
              <w:pStyle w:val="aa"/>
              <w:rPr>
                <w:highlight w:val="yellow"/>
              </w:rPr>
            </w:pPr>
            <w:bookmarkStart w:id="39" w:name="_Hlk104281028"/>
            <w:r w:rsidRPr="00D14C79">
              <w:rPr>
                <w:rFonts w:hint="eastAsia"/>
                <w:highlight w:val="yellow"/>
              </w:rPr>
              <w:t>岗</w:t>
            </w:r>
            <w:bookmarkStart w:id="40" w:name="_Toc27663_WPSOffice_Level1"/>
            <w:r w:rsidRPr="00D14C79">
              <w:rPr>
                <w:rFonts w:hint="eastAsia"/>
                <w:highlight w:val="yellow"/>
              </w:rPr>
              <w:t>位</w:t>
            </w:r>
            <w:bookmarkStart w:id="41" w:name="_Toc30306_WPSOffice_Level1"/>
          </w:p>
        </w:tc>
        <w:tc>
          <w:tcPr>
            <w:tcW w:w="992" w:type="dxa"/>
            <w:vMerge w:val="restart"/>
            <w:vAlign w:val="center"/>
          </w:tcPr>
          <w:p w14:paraId="27845544" w14:textId="77777777" w:rsidR="00BD7A41" w:rsidRPr="00D14C79" w:rsidRDefault="00BD7A41" w:rsidP="00BD7A41">
            <w:pPr>
              <w:pStyle w:val="aa"/>
              <w:rPr>
                <w:highlight w:val="yellow"/>
              </w:rPr>
            </w:pPr>
            <w:r w:rsidRPr="00D14C79">
              <w:rPr>
                <w:rFonts w:hint="eastAsia"/>
                <w:highlight w:val="yellow"/>
              </w:rPr>
              <w:t>姓名</w:t>
            </w:r>
          </w:p>
        </w:tc>
        <w:tc>
          <w:tcPr>
            <w:tcW w:w="851" w:type="dxa"/>
            <w:vMerge w:val="restart"/>
            <w:vAlign w:val="center"/>
          </w:tcPr>
          <w:p w14:paraId="1AC7D9DD" w14:textId="77777777" w:rsidR="00BD7A41" w:rsidRPr="00D14C79" w:rsidRDefault="00BD7A41" w:rsidP="00BD7A41">
            <w:pPr>
              <w:pStyle w:val="aa"/>
              <w:rPr>
                <w:highlight w:val="yellow"/>
              </w:rPr>
            </w:pPr>
            <w:r w:rsidRPr="00D14C79">
              <w:rPr>
                <w:rFonts w:hint="eastAsia"/>
                <w:highlight w:val="yellow"/>
              </w:rPr>
              <w:t>职称</w:t>
            </w:r>
          </w:p>
        </w:tc>
        <w:bookmarkEnd w:id="40"/>
        <w:tc>
          <w:tcPr>
            <w:tcW w:w="3770" w:type="dxa"/>
            <w:gridSpan w:val="4"/>
            <w:vAlign w:val="center"/>
          </w:tcPr>
          <w:p w14:paraId="7FFDA3AF" w14:textId="77777777" w:rsidR="00BD7A41" w:rsidRPr="00D14C79" w:rsidRDefault="00BD7A41" w:rsidP="00BD7A41">
            <w:pPr>
              <w:pStyle w:val="aa"/>
              <w:rPr>
                <w:highlight w:val="yellow"/>
              </w:rPr>
            </w:pPr>
            <w:r w:rsidRPr="00D14C79">
              <w:rPr>
                <w:rFonts w:hint="eastAsia"/>
                <w:highlight w:val="yellow"/>
              </w:rPr>
              <w:t>执</w:t>
            </w:r>
            <w:bookmarkEnd w:id="41"/>
            <w:r w:rsidRPr="00D14C79">
              <w:rPr>
                <w:rFonts w:hint="eastAsia"/>
                <w:highlight w:val="yellow"/>
              </w:rPr>
              <w:t>业或职业资格证明</w:t>
            </w:r>
          </w:p>
        </w:tc>
        <w:tc>
          <w:tcPr>
            <w:tcW w:w="2517" w:type="dxa"/>
            <w:gridSpan w:val="2"/>
            <w:vAlign w:val="center"/>
          </w:tcPr>
          <w:p w14:paraId="407D7DD0" w14:textId="77777777" w:rsidR="00BD7A41" w:rsidRPr="00D14C79" w:rsidRDefault="00BD7A41" w:rsidP="00BD7A41">
            <w:pPr>
              <w:pStyle w:val="aa"/>
              <w:rPr>
                <w:highlight w:val="yellow"/>
              </w:rPr>
            </w:pPr>
            <w:r w:rsidRPr="00D14C79">
              <w:rPr>
                <w:rFonts w:hint="eastAsia"/>
                <w:highlight w:val="yellow"/>
              </w:rPr>
              <w:t>承担完工工程情况</w:t>
            </w:r>
          </w:p>
        </w:tc>
      </w:tr>
      <w:tr w:rsidR="00BD7A41" w:rsidRPr="00D14C79" w14:paraId="61065279" w14:textId="77777777" w:rsidTr="00BD7A41">
        <w:trPr>
          <w:jc w:val="center"/>
        </w:trPr>
        <w:tc>
          <w:tcPr>
            <w:tcW w:w="1441" w:type="dxa"/>
            <w:vMerge/>
            <w:vAlign w:val="center"/>
          </w:tcPr>
          <w:p w14:paraId="0FECDCF8" w14:textId="77777777" w:rsidR="00BD7A41" w:rsidRPr="00D14C79" w:rsidRDefault="00BD7A41" w:rsidP="00BD7A41">
            <w:pPr>
              <w:pStyle w:val="aa"/>
              <w:rPr>
                <w:highlight w:val="yellow"/>
              </w:rPr>
            </w:pPr>
          </w:p>
        </w:tc>
        <w:tc>
          <w:tcPr>
            <w:tcW w:w="992" w:type="dxa"/>
            <w:vMerge/>
            <w:vAlign w:val="center"/>
          </w:tcPr>
          <w:p w14:paraId="0CE5D4AA" w14:textId="77777777" w:rsidR="00BD7A41" w:rsidRPr="00D14C79" w:rsidRDefault="00BD7A41" w:rsidP="00BD7A41">
            <w:pPr>
              <w:pStyle w:val="aa"/>
              <w:rPr>
                <w:highlight w:val="yellow"/>
              </w:rPr>
            </w:pPr>
          </w:p>
        </w:tc>
        <w:tc>
          <w:tcPr>
            <w:tcW w:w="851" w:type="dxa"/>
            <w:vMerge/>
            <w:vAlign w:val="center"/>
          </w:tcPr>
          <w:p w14:paraId="681C2492" w14:textId="77777777" w:rsidR="00BD7A41" w:rsidRPr="00D14C79" w:rsidRDefault="00BD7A41" w:rsidP="00BD7A41">
            <w:pPr>
              <w:pStyle w:val="aa"/>
              <w:rPr>
                <w:highlight w:val="yellow"/>
              </w:rPr>
            </w:pPr>
          </w:p>
        </w:tc>
        <w:tc>
          <w:tcPr>
            <w:tcW w:w="1275" w:type="dxa"/>
            <w:vAlign w:val="center"/>
          </w:tcPr>
          <w:p w14:paraId="1AB3D254" w14:textId="77777777" w:rsidR="00BD7A41" w:rsidRPr="00D14C79" w:rsidRDefault="00BD7A41" w:rsidP="00BD7A41">
            <w:pPr>
              <w:pStyle w:val="aa"/>
              <w:rPr>
                <w:highlight w:val="yellow"/>
              </w:rPr>
            </w:pPr>
            <w:r w:rsidRPr="00D14C79">
              <w:rPr>
                <w:rFonts w:hint="eastAsia"/>
                <w:highlight w:val="yellow"/>
              </w:rPr>
              <w:t>证书名称</w:t>
            </w:r>
          </w:p>
        </w:tc>
        <w:tc>
          <w:tcPr>
            <w:tcW w:w="851" w:type="dxa"/>
            <w:vAlign w:val="center"/>
          </w:tcPr>
          <w:p w14:paraId="7F989975" w14:textId="77777777" w:rsidR="00BD7A41" w:rsidRPr="00D14C79" w:rsidRDefault="00BD7A41" w:rsidP="00BD7A41">
            <w:pPr>
              <w:pStyle w:val="aa"/>
              <w:rPr>
                <w:highlight w:val="yellow"/>
              </w:rPr>
            </w:pPr>
            <w:r w:rsidRPr="00D14C79">
              <w:rPr>
                <w:rFonts w:hint="eastAsia"/>
                <w:highlight w:val="yellow"/>
              </w:rPr>
              <w:t>级</w:t>
            </w:r>
            <w:bookmarkStart w:id="42" w:name="_Toc15678_WPSOffice_Level1"/>
            <w:r w:rsidRPr="00D14C79">
              <w:rPr>
                <w:rFonts w:hint="eastAsia"/>
                <w:highlight w:val="yellow"/>
              </w:rPr>
              <w:t>别</w:t>
            </w:r>
            <w:bookmarkStart w:id="43" w:name="_Toc22659_WPSOffice_Level1"/>
          </w:p>
        </w:tc>
        <w:tc>
          <w:tcPr>
            <w:tcW w:w="850" w:type="dxa"/>
            <w:vAlign w:val="center"/>
          </w:tcPr>
          <w:p w14:paraId="1C441F82" w14:textId="77777777" w:rsidR="00BD7A41" w:rsidRPr="00D14C79" w:rsidRDefault="00BD7A41" w:rsidP="00BD7A41">
            <w:pPr>
              <w:pStyle w:val="aa"/>
              <w:rPr>
                <w:highlight w:val="yellow"/>
              </w:rPr>
            </w:pPr>
            <w:r w:rsidRPr="00D14C79">
              <w:rPr>
                <w:rFonts w:hint="eastAsia"/>
                <w:highlight w:val="yellow"/>
              </w:rPr>
              <w:t>证号</w:t>
            </w:r>
          </w:p>
        </w:tc>
        <w:tc>
          <w:tcPr>
            <w:tcW w:w="794" w:type="dxa"/>
            <w:vAlign w:val="center"/>
          </w:tcPr>
          <w:p w14:paraId="7C797765" w14:textId="77777777" w:rsidR="00BD7A41" w:rsidRPr="00D14C79" w:rsidRDefault="00BD7A41" w:rsidP="00BD7A41">
            <w:pPr>
              <w:pStyle w:val="aa"/>
              <w:rPr>
                <w:highlight w:val="yellow"/>
              </w:rPr>
            </w:pPr>
            <w:r w:rsidRPr="00D14C79">
              <w:rPr>
                <w:rFonts w:hint="eastAsia"/>
                <w:highlight w:val="yellow"/>
              </w:rPr>
              <w:t>专业</w:t>
            </w:r>
          </w:p>
        </w:tc>
        <w:tc>
          <w:tcPr>
            <w:tcW w:w="1026" w:type="dxa"/>
            <w:vAlign w:val="center"/>
          </w:tcPr>
          <w:p w14:paraId="5AE64E3B" w14:textId="77777777" w:rsidR="00BD7A41" w:rsidRPr="00D14C79" w:rsidRDefault="00BD7A41" w:rsidP="00BD7A41">
            <w:pPr>
              <w:pStyle w:val="aa"/>
              <w:rPr>
                <w:highlight w:val="yellow"/>
              </w:rPr>
            </w:pPr>
            <w:r w:rsidRPr="00D14C79">
              <w:rPr>
                <w:rFonts w:hint="eastAsia"/>
                <w:highlight w:val="yellow"/>
              </w:rPr>
              <w:t>项目数</w:t>
            </w:r>
          </w:p>
        </w:tc>
        <w:tc>
          <w:tcPr>
            <w:tcW w:w="1491" w:type="dxa"/>
            <w:vAlign w:val="center"/>
          </w:tcPr>
          <w:p w14:paraId="5054270B" w14:textId="77777777" w:rsidR="00BD7A41" w:rsidRPr="00D14C79" w:rsidRDefault="00BD7A41" w:rsidP="00BD7A41">
            <w:pPr>
              <w:pStyle w:val="aa"/>
              <w:rPr>
                <w:highlight w:val="yellow"/>
              </w:rPr>
            </w:pPr>
            <w:r w:rsidRPr="00D14C79">
              <w:rPr>
                <w:rFonts w:hint="eastAsia"/>
                <w:highlight w:val="yellow"/>
              </w:rPr>
              <w:t>主要项目</w:t>
            </w:r>
          </w:p>
          <w:p w14:paraId="476AA344" w14:textId="77777777" w:rsidR="00BD7A41" w:rsidRPr="00D14C79" w:rsidRDefault="00BD7A41" w:rsidP="00BD7A41">
            <w:pPr>
              <w:pStyle w:val="aa"/>
              <w:rPr>
                <w:highlight w:val="yellow"/>
              </w:rPr>
            </w:pPr>
            <w:r w:rsidRPr="00D14C79">
              <w:rPr>
                <w:rFonts w:hint="eastAsia"/>
                <w:highlight w:val="yellow"/>
              </w:rPr>
              <w:t>名称</w:t>
            </w:r>
          </w:p>
        </w:tc>
      </w:tr>
      <w:bookmarkEnd w:id="42"/>
      <w:tr w:rsidR="00BD7A41" w:rsidRPr="00D14C79" w14:paraId="7B47B13C" w14:textId="77777777" w:rsidTr="00BD7A41">
        <w:trPr>
          <w:jc w:val="center"/>
        </w:trPr>
        <w:tc>
          <w:tcPr>
            <w:tcW w:w="1441" w:type="dxa"/>
            <w:vAlign w:val="center"/>
          </w:tcPr>
          <w:p w14:paraId="4A96E5F1" w14:textId="77777777" w:rsidR="00BD7A41" w:rsidRPr="00D14C79" w:rsidRDefault="00BD7A41" w:rsidP="00BD7A41">
            <w:pPr>
              <w:pStyle w:val="aa"/>
              <w:rPr>
                <w:highlight w:val="yellow"/>
              </w:rPr>
            </w:pPr>
            <w:r w:rsidRPr="00D14C79">
              <w:rPr>
                <w:rFonts w:hint="eastAsia"/>
                <w:highlight w:val="yellow"/>
              </w:rPr>
              <w:t>项目经理</w:t>
            </w:r>
          </w:p>
        </w:tc>
        <w:bookmarkEnd w:id="43"/>
        <w:tc>
          <w:tcPr>
            <w:tcW w:w="992" w:type="dxa"/>
            <w:vAlign w:val="center"/>
          </w:tcPr>
          <w:p w14:paraId="1A001D4E" w14:textId="77777777" w:rsidR="00BD7A41" w:rsidRPr="00D14C79" w:rsidRDefault="00BD7A41" w:rsidP="00BD7A41">
            <w:pPr>
              <w:pStyle w:val="aa"/>
              <w:rPr>
                <w:highlight w:val="yellow"/>
              </w:rPr>
            </w:pPr>
          </w:p>
        </w:tc>
        <w:tc>
          <w:tcPr>
            <w:tcW w:w="851" w:type="dxa"/>
            <w:vAlign w:val="center"/>
          </w:tcPr>
          <w:p w14:paraId="1170E925" w14:textId="77777777" w:rsidR="00BD7A41" w:rsidRPr="00D14C79" w:rsidRDefault="00BD7A41" w:rsidP="00BD7A41">
            <w:pPr>
              <w:pStyle w:val="aa"/>
              <w:rPr>
                <w:highlight w:val="yellow"/>
              </w:rPr>
            </w:pPr>
          </w:p>
        </w:tc>
        <w:tc>
          <w:tcPr>
            <w:tcW w:w="1275" w:type="dxa"/>
            <w:vAlign w:val="center"/>
          </w:tcPr>
          <w:p w14:paraId="33ACDF93" w14:textId="77777777" w:rsidR="00BD7A41" w:rsidRPr="00D14C79" w:rsidRDefault="00BD7A41" w:rsidP="00BD7A41">
            <w:pPr>
              <w:pStyle w:val="aa"/>
              <w:rPr>
                <w:highlight w:val="yellow"/>
              </w:rPr>
            </w:pPr>
          </w:p>
        </w:tc>
        <w:tc>
          <w:tcPr>
            <w:tcW w:w="851" w:type="dxa"/>
            <w:vAlign w:val="center"/>
          </w:tcPr>
          <w:p w14:paraId="0A09C78C" w14:textId="77777777" w:rsidR="00BD7A41" w:rsidRPr="00D14C79" w:rsidRDefault="00BD7A41" w:rsidP="00BD7A41">
            <w:pPr>
              <w:pStyle w:val="aa"/>
              <w:rPr>
                <w:highlight w:val="yellow"/>
              </w:rPr>
            </w:pPr>
          </w:p>
        </w:tc>
        <w:tc>
          <w:tcPr>
            <w:tcW w:w="850" w:type="dxa"/>
            <w:vAlign w:val="center"/>
          </w:tcPr>
          <w:p w14:paraId="343901BA" w14:textId="77777777" w:rsidR="00BD7A41" w:rsidRPr="00D14C79" w:rsidRDefault="00BD7A41" w:rsidP="00BD7A41">
            <w:pPr>
              <w:pStyle w:val="aa"/>
              <w:rPr>
                <w:highlight w:val="yellow"/>
              </w:rPr>
            </w:pPr>
          </w:p>
        </w:tc>
        <w:tc>
          <w:tcPr>
            <w:tcW w:w="794" w:type="dxa"/>
            <w:vAlign w:val="center"/>
          </w:tcPr>
          <w:p w14:paraId="0A041B6F" w14:textId="77777777" w:rsidR="00BD7A41" w:rsidRPr="00D14C79" w:rsidRDefault="00BD7A41" w:rsidP="00BD7A41">
            <w:pPr>
              <w:pStyle w:val="aa"/>
              <w:rPr>
                <w:highlight w:val="yellow"/>
              </w:rPr>
            </w:pPr>
          </w:p>
        </w:tc>
        <w:tc>
          <w:tcPr>
            <w:tcW w:w="1026" w:type="dxa"/>
            <w:vAlign w:val="center"/>
          </w:tcPr>
          <w:p w14:paraId="5A9D2326" w14:textId="77777777" w:rsidR="00BD7A41" w:rsidRPr="00D14C79" w:rsidRDefault="00BD7A41" w:rsidP="00BD7A41">
            <w:pPr>
              <w:pStyle w:val="aa"/>
              <w:rPr>
                <w:highlight w:val="yellow"/>
              </w:rPr>
            </w:pPr>
          </w:p>
        </w:tc>
        <w:tc>
          <w:tcPr>
            <w:tcW w:w="1491" w:type="dxa"/>
            <w:vAlign w:val="center"/>
          </w:tcPr>
          <w:p w14:paraId="595A60FD" w14:textId="77777777" w:rsidR="00BD7A41" w:rsidRPr="00D14C79" w:rsidRDefault="00BD7A41" w:rsidP="00BD7A41">
            <w:pPr>
              <w:pStyle w:val="aa"/>
              <w:rPr>
                <w:highlight w:val="yellow"/>
              </w:rPr>
            </w:pPr>
          </w:p>
        </w:tc>
      </w:tr>
      <w:tr w:rsidR="00BD7A41" w:rsidRPr="00D14C79" w14:paraId="4A096386" w14:textId="77777777" w:rsidTr="00BD7A41">
        <w:trPr>
          <w:jc w:val="center"/>
        </w:trPr>
        <w:tc>
          <w:tcPr>
            <w:tcW w:w="1441" w:type="dxa"/>
            <w:vAlign w:val="center"/>
          </w:tcPr>
          <w:p w14:paraId="08673726" w14:textId="77777777" w:rsidR="00BD7A41" w:rsidRPr="00D14C79" w:rsidRDefault="00BD7A41" w:rsidP="00BD7A41">
            <w:pPr>
              <w:pStyle w:val="aa"/>
              <w:rPr>
                <w:highlight w:val="yellow"/>
              </w:rPr>
            </w:pPr>
            <w:r w:rsidRPr="00D14C79">
              <w:rPr>
                <w:rFonts w:hint="eastAsia"/>
                <w:highlight w:val="yellow"/>
              </w:rPr>
              <w:t>技术负责人</w:t>
            </w:r>
          </w:p>
        </w:tc>
        <w:tc>
          <w:tcPr>
            <w:tcW w:w="992" w:type="dxa"/>
            <w:vAlign w:val="center"/>
          </w:tcPr>
          <w:p w14:paraId="7ABB5317" w14:textId="77777777" w:rsidR="00BD7A41" w:rsidRPr="00D14C79" w:rsidRDefault="00BD7A41" w:rsidP="00BD7A41">
            <w:pPr>
              <w:pStyle w:val="aa"/>
              <w:rPr>
                <w:highlight w:val="yellow"/>
              </w:rPr>
            </w:pPr>
          </w:p>
        </w:tc>
        <w:tc>
          <w:tcPr>
            <w:tcW w:w="851" w:type="dxa"/>
            <w:vAlign w:val="center"/>
          </w:tcPr>
          <w:p w14:paraId="7F6F9296" w14:textId="77777777" w:rsidR="00BD7A41" w:rsidRPr="00D14C79" w:rsidRDefault="00BD7A41" w:rsidP="00BD7A41">
            <w:pPr>
              <w:pStyle w:val="aa"/>
              <w:rPr>
                <w:highlight w:val="yellow"/>
              </w:rPr>
            </w:pPr>
          </w:p>
        </w:tc>
        <w:tc>
          <w:tcPr>
            <w:tcW w:w="1275" w:type="dxa"/>
            <w:vAlign w:val="center"/>
          </w:tcPr>
          <w:p w14:paraId="765780CC" w14:textId="77777777" w:rsidR="00BD7A41" w:rsidRPr="00D14C79" w:rsidRDefault="00BD7A41" w:rsidP="00BD7A41">
            <w:pPr>
              <w:pStyle w:val="aa"/>
              <w:rPr>
                <w:highlight w:val="yellow"/>
              </w:rPr>
            </w:pPr>
          </w:p>
        </w:tc>
        <w:tc>
          <w:tcPr>
            <w:tcW w:w="851" w:type="dxa"/>
            <w:vAlign w:val="center"/>
          </w:tcPr>
          <w:p w14:paraId="15F4F924" w14:textId="77777777" w:rsidR="00BD7A41" w:rsidRPr="00D14C79" w:rsidRDefault="00BD7A41" w:rsidP="00BD7A41">
            <w:pPr>
              <w:pStyle w:val="aa"/>
              <w:rPr>
                <w:highlight w:val="yellow"/>
              </w:rPr>
            </w:pPr>
            <w:bookmarkStart w:id="44" w:name="_Toc24143_WPSOffice_Level1"/>
          </w:p>
        </w:tc>
        <w:tc>
          <w:tcPr>
            <w:tcW w:w="850" w:type="dxa"/>
            <w:vAlign w:val="center"/>
          </w:tcPr>
          <w:p w14:paraId="72068443" w14:textId="77777777" w:rsidR="00BD7A41" w:rsidRPr="00D14C79" w:rsidRDefault="00BD7A41" w:rsidP="00BD7A41">
            <w:pPr>
              <w:pStyle w:val="aa"/>
              <w:rPr>
                <w:highlight w:val="yellow"/>
              </w:rPr>
            </w:pPr>
            <w:bookmarkStart w:id="45" w:name="_Toc23274_WPSOffice_Level1"/>
          </w:p>
        </w:tc>
        <w:tc>
          <w:tcPr>
            <w:tcW w:w="794" w:type="dxa"/>
            <w:vAlign w:val="center"/>
          </w:tcPr>
          <w:p w14:paraId="7F0CE24A" w14:textId="77777777" w:rsidR="00BD7A41" w:rsidRPr="00D14C79" w:rsidRDefault="00BD7A41" w:rsidP="00BD7A41">
            <w:pPr>
              <w:pStyle w:val="aa"/>
              <w:rPr>
                <w:highlight w:val="yellow"/>
              </w:rPr>
            </w:pPr>
          </w:p>
        </w:tc>
        <w:tc>
          <w:tcPr>
            <w:tcW w:w="1026" w:type="dxa"/>
            <w:vAlign w:val="center"/>
          </w:tcPr>
          <w:p w14:paraId="2C523D13" w14:textId="77777777" w:rsidR="00BD7A41" w:rsidRPr="00D14C79" w:rsidRDefault="00BD7A41" w:rsidP="00BD7A41">
            <w:pPr>
              <w:pStyle w:val="aa"/>
              <w:rPr>
                <w:highlight w:val="yellow"/>
              </w:rPr>
            </w:pPr>
          </w:p>
        </w:tc>
        <w:tc>
          <w:tcPr>
            <w:tcW w:w="1491" w:type="dxa"/>
            <w:vAlign w:val="center"/>
          </w:tcPr>
          <w:p w14:paraId="69FDD60B" w14:textId="77777777" w:rsidR="00BD7A41" w:rsidRPr="00D14C79" w:rsidRDefault="00BD7A41" w:rsidP="00BD7A41">
            <w:pPr>
              <w:pStyle w:val="aa"/>
              <w:rPr>
                <w:highlight w:val="yellow"/>
              </w:rPr>
            </w:pPr>
          </w:p>
        </w:tc>
      </w:tr>
      <w:bookmarkEnd w:id="44"/>
      <w:tr w:rsidR="00BD7A41" w:rsidRPr="00D14C79" w14:paraId="47E03183" w14:textId="77777777" w:rsidTr="00BD7A41">
        <w:trPr>
          <w:jc w:val="center"/>
        </w:trPr>
        <w:tc>
          <w:tcPr>
            <w:tcW w:w="1441" w:type="dxa"/>
            <w:vAlign w:val="center"/>
          </w:tcPr>
          <w:p w14:paraId="653BEB5C" w14:textId="77777777" w:rsidR="00BD7A41" w:rsidRPr="00D14C79" w:rsidRDefault="00BD7A41" w:rsidP="00BD7A41">
            <w:pPr>
              <w:pStyle w:val="aa"/>
              <w:rPr>
                <w:highlight w:val="yellow"/>
              </w:rPr>
            </w:pPr>
            <w:r w:rsidRPr="00D14C79">
              <w:rPr>
                <w:rFonts w:hint="eastAsia"/>
                <w:highlight w:val="yellow"/>
              </w:rPr>
              <w:t>设计负责人</w:t>
            </w:r>
          </w:p>
        </w:tc>
        <w:bookmarkEnd w:id="45"/>
        <w:tc>
          <w:tcPr>
            <w:tcW w:w="992" w:type="dxa"/>
            <w:vAlign w:val="center"/>
          </w:tcPr>
          <w:p w14:paraId="46C126E7" w14:textId="77777777" w:rsidR="00BD7A41" w:rsidRPr="00D14C79" w:rsidRDefault="00BD7A41" w:rsidP="00BD7A41">
            <w:pPr>
              <w:pStyle w:val="aa"/>
              <w:rPr>
                <w:highlight w:val="yellow"/>
              </w:rPr>
            </w:pPr>
          </w:p>
        </w:tc>
        <w:tc>
          <w:tcPr>
            <w:tcW w:w="851" w:type="dxa"/>
            <w:vAlign w:val="center"/>
          </w:tcPr>
          <w:p w14:paraId="7AFE36C5" w14:textId="77777777" w:rsidR="00BD7A41" w:rsidRPr="00D14C79" w:rsidRDefault="00BD7A41" w:rsidP="00BD7A41">
            <w:pPr>
              <w:pStyle w:val="aa"/>
              <w:rPr>
                <w:highlight w:val="yellow"/>
              </w:rPr>
            </w:pPr>
          </w:p>
        </w:tc>
        <w:tc>
          <w:tcPr>
            <w:tcW w:w="1275" w:type="dxa"/>
            <w:vAlign w:val="center"/>
          </w:tcPr>
          <w:p w14:paraId="05880F04" w14:textId="77777777" w:rsidR="00BD7A41" w:rsidRPr="00D14C79" w:rsidRDefault="00BD7A41" w:rsidP="00BD7A41">
            <w:pPr>
              <w:pStyle w:val="aa"/>
              <w:rPr>
                <w:highlight w:val="yellow"/>
              </w:rPr>
            </w:pPr>
          </w:p>
        </w:tc>
        <w:tc>
          <w:tcPr>
            <w:tcW w:w="851" w:type="dxa"/>
            <w:vAlign w:val="center"/>
          </w:tcPr>
          <w:p w14:paraId="4FB4D236" w14:textId="77777777" w:rsidR="00BD7A41" w:rsidRPr="00D14C79" w:rsidRDefault="00BD7A41" w:rsidP="00BD7A41">
            <w:pPr>
              <w:pStyle w:val="aa"/>
              <w:rPr>
                <w:highlight w:val="yellow"/>
              </w:rPr>
            </w:pPr>
          </w:p>
        </w:tc>
        <w:tc>
          <w:tcPr>
            <w:tcW w:w="850" w:type="dxa"/>
            <w:vAlign w:val="center"/>
          </w:tcPr>
          <w:p w14:paraId="66F13F93" w14:textId="77777777" w:rsidR="00BD7A41" w:rsidRPr="00D14C79" w:rsidRDefault="00BD7A41" w:rsidP="00BD7A41">
            <w:pPr>
              <w:pStyle w:val="aa"/>
              <w:rPr>
                <w:highlight w:val="yellow"/>
              </w:rPr>
            </w:pPr>
          </w:p>
        </w:tc>
        <w:tc>
          <w:tcPr>
            <w:tcW w:w="794" w:type="dxa"/>
            <w:vAlign w:val="center"/>
          </w:tcPr>
          <w:p w14:paraId="5020E210" w14:textId="77777777" w:rsidR="00BD7A41" w:rsidRPr="00D14C79" w:rsidRDefault="00BD7A41" w:rsidP="00BD7A41">
            <w:pPr>
              <w:pStyle w:val="aa"/>
              <w:rPr>
                <w:highlight w:val="yellow"/>
              </w:rPr>
            </w:pPr>
          </w:p>
        </w:tc>
        <w:tc>
          <w:tcPr>
            <w:tcW w:w="1026" w:type="dxa"/>
            <w:vAlign w:val="center"/>
          </w:tcPr>
          <w:p w14:paraId="188D5CBA" w14:textId="77777777" w:rsidR="00BD7A41" w:rsidRPr="00D14C79" w:rsidRDefault="00BD7A41" w:rsidP="00BD7A41">
            <w:pPr>
              <w:pStyle w:val="aa"/>
              <w:rPr>
                <w:highlight w:val="yellow"/>
              </w:rPr>
            </w:pPr>
          </w:p>
        </w:tc>
        <w:tc>
          <w:tcPr>
            <w:tcW w:w="1491" w:type="dxa"/>
            <w:vAlign w:val="center"/>
          </w:tcPr>
          <w:p w14:paraId="022B080B" w14:textId="77777777" w:rsidR="00BD7A41" w:rsidRPr="00D14C79" w:rsidRDefault="00BD7A41" w:rsidP="00BD7A41">
            <w:pPr>
              <w:pStyle w:val="aa"/>
              <w:rPr>
                <w:highlight w:val="yellow"/>
              </w:rPr>
            </w:pPr>
          </w:p>
        </w:tc>
      </w:tr>
      <w:tr w:rsidR="00BD7A41" w:rsidRPr="00D14C79" w14:paraId="795FF2C1" w14:textId="77777777" w:rsidTr="00BD7A41">
        <w:trPr>
          <w:jc w:val="center"/>
        </w:trPr>
        <w:tc>
          <w:tcPr>
            <w:tcW w:w="1441" w:type="dxa"/>
            <w:vAlign w:val="center"/>
          </w:tcPr>
          <w:p w14:paraId="7ED84C2D" w14:textId="77777777" w:rsidR="00BD7A41" w:rsidRPr="00D14C79" w:rsidRDefault="00BD7A41" w:rsidP="00BD7A41">
            <w:pPr>
              <w:pStyle w:val="aa"/>
              <w:rPr>
                <w:highlight w:val="yellow"/>
              </w:rPr>
            </w:pPr>
            <w:r w:rsidRPr="00D14C79">
              <w:rPr>
                <w:rFonts w:hint="eastAsia"/>
                <w:highlight w:val="yellow"/>
              </w:rPr>
              <w:t>项目施工专职安全员</w:t>
            </w:r>
          </w:p>
        </w:tc>
        <w:tc>
          <w:tcPr>
            <w:tcW w:w="992" w:type="dxa"/>
            <w:vAlign w:val="center"/>
          </w:tcPr>
          <w:p w14:paraId="4AEF462B" w14:textId="77777777" w:rsidR="00BD7A41" w:rsidRPr="00D14C79" w:rsidRDefault="00BD7A41" w:rsidP="00BD7A41">
            <w:pPr>
              <w:pStyle w:val="aa"/>
              <w:rPr>
                <w:highlight w:val="yellow"/>
              </w:rPr>
            </w:pPr>
          </w:p>
        </w:tc>
        <w:tc>
          <w:tcPr>
            <w:tcW w:w="851" w:type="dxa"/>
            <w:vAlign w:val="center"/>
          </w:tcPr>
          <w:p w14:paraId="5863C825" w14:textId="77777777" w:rsidR="00BD7A41" w:rsidRPr="00D14C79" w:rsidRDefault="00BD7A41" w:rsidP="00BD7A41">
            <w:pPr>
              <w:pStyle w:val="aa"/>
              <w:rPr>
                <w:highlight w:val="yellow"/>
              </w:rPr>
            </w:pPr>
          </w:p>
        </w:tc>
        <w:tc>
          <w:tcPr>
            <w:tcW w:w="1275" w:type="dxa"/>
            <w:vAlign w:val="center"/>
          </w:tcPr>
          <w:p w14:paraId="07021C32" w14:textId="77777777" w:rsidR="00BD7A41" w:rsidRPr="00D14C79" w:rsidRDefault="00BD7A41" w:rsidP="00BD7A41">
            <w:pPr>
              <w:pStyle w:val="aa"/>
              <w:rPr>
                <w:highlight w:val="yellow"/>
              </w:rPr>
            </w:pPr>
          </w:p>
        </w:tc>
        <w:tc>
          <w:tcPr>
            <w:tcW w:w="851" w:type="dxa"/>
            <w:vAlign w:val="center"/>
          </w:tcPr>
          <w:p w14:paraId="77005B17" w14:textId="77777777" w:rsidR="00BD7A41" w:rsidRPr="00D14C79" w:rsidRDefault="00BD7A41" w:rsidP="00BD7A41">
            <w:pPr>
              <w:pStyle w:val="aa"/>
              <w:rPr>
                <w:highlight w:val="yellow"/>
              </w:rPr>
            </w:pPr>
          </w:p>
        </w:tc>
        <w:tc>
          <w:tcPr>
            <w:tcW w:w="850" w:type="dxa"/>
            <w:vAlign w:val="center"/>
          </w:tcPr>
          <w:p w14:paraId="63B372A5" w14:textId="77777777" w:rsidR="00BD7A41" w:rsidRPr="00D14C79" w:rsidRDefault="00BD7A41" w:rsidP="00BD7A41">
            <w:pPr>
              <w:pStyle w:val="aa"/>
              <w:rPr>
                <w:highlight w:val="yellow"/>
              </w:rPr>
            </w:pPr>
          </w:p>
        </w:tc>
        <w:tc>
          <w:tcPr>
            <w:tcW w:w="794" w:type="dxa"/>
            <w:vAlign w:val="center"/>
          </w:tcPr>
          <w:p w14:paraId="7642165B" w14:textId="77777777" w:rsidR="00BD7A41" w:rsidRPr="00D14C79" w:rsidRDefault="00BD7A41" w:rsidP="00BD7A41">
            <w:pPr>
              <w:pStyle w:val="aa"/>
              <w:rPr>
                <w:highlight w:val="yellow"/>
              </w:rPr>
            </w:pPr>
          </w:p>
        </w:tc>
        <w:tc>
          <w:tcPr>
            <w:tcW w:w="1026" w:type="dxa"/>
            <w:vAlign w:val="center"/>
          </w:tcPr>
          <w:p w14:paraId="606088E8" w14:textId="77777777" w:rsidR="00BD7A41" w:rsidRPr="00D14C79" w:rsidRDefault="00BD7A41" w:rsidP="00BD7A41">
            <w:pPr>
              <w:pStyle w:val="aa"/>
              <w:rPr>
                <w:highlight w:val="yellow"/>
              </w:rPr>
            </w:pPr>
          </w:p>
        </w:tc>
        <w:tc>
          <w:tcPr>
            <w:tcW w:w="1491" w:type="dxa"/>
            <w:vAlign w:val="center"/>
          </w:tcPr>
          <w:p w14:paraId="72712331" w14:textId="77777777" w:rsidR="00BD7A41" w:rsidRPr="00D14C79" w:rsidRDefault="00BD7A41" w:rsidP="00BD7A41">
            <w:pPr>
              <w:pStyle w:val="aa"/>
              <w:rPr>
                <w:highlight w:val="yellow"/>
              </w:rPr>
            </w:pPr>
          </w:p>
        </w:tc>
      </w:tr>
      <w:tr w:rsidR="00BD7A41" w:rsidRPr="00D14C79" w14:paraId="66D7F5E6" w14:textId="77777777" w:rsidTr="00BD7A41">
        <w:trPr>
          <w:jc w:val="center"/>
        </w:trPr>
        <w:tc>
          <w:tcPr>
            <w:tcW w:w="1441" w:type="dxa"/>
            <w:vAlign w:val="center"/>
          </w:tcPr>
          <w:p w14:paraId="70F0BBF0" w14:textId="77777777" w:rsidR="00BD7A41" w:rsidRPr="00D14C79" w:rsidRDefault="00BD7A41" w:rsidP="00BD7A41">
            <w:pPr>
              <w:pStyle w:val="aa"/>
              <w:rPr>
                <w:highlight w:val="yellow"/>
              </w:rPr>
            </w:pPr>
          </w:p>
        </w:tc>
        <w:tc>
          <w:tcPr>
            <w:tcW w:w="992" w:type="dxa"/>
            <w:vAlign w:val="center"/>
          </w:tcPr>
          <w:p w14:paraId="5E66E0B2" w14:textId="77777777" w:rsidR="00BD7A41" w:rsidRPr="00D14C79" w:rsidRDefault="00BD7A41" w:rsidP="00BD7A41">
            <w:pPr>
              <w:pStyle w:val="aa"/>
              <w:rPr>
                <w:highlight w:val="yellow"/>
              </w:rPr>
            </w:pPr>
          </w:p>
        </w:tc>
        <w:tc>
          <w:tcPr>
            <w:tcW w:w="851" w:type="dxa"/>
            <w:vAlign w:val="center"/>
          </w:tcPr>
          <w:p w14:paraId="2BC6E5E8" w14:textId="77777777" w:rsidR="00BD7A41" w:rsidRPr="00D14C79" w:rsidRDefault="00BD7A41" w:rsidP="00BD7A41">
            <w:pPr>
              <w:pStyle w:val="aa"/>
              <w:rPr>
                <w:highlight w:val="yellow"/>
              </w:rPr>
            </w:pPr>
          </w:p>
        </w:tc>
        <w:tc>
          <w:tcPr>
            <w:tcW w:w="1275" w:type="dxa"/>
            <w:vAlign w:val="center"/>
          </w:tcPr>
          <w:p w14:paraId="086EB593" w14:textId="77777777" w:rsidR="00BD7A41" w:rsidRPr="00D14C79" w:rsidRDefault="00BD7A41" w:rsidP="00BD7A41">
            <w:pPr>
              <w:pStyle w:val="aa"/>
              <w:rPr>
                <w:highlight w:val="yellow"/>
              </w:rPr>
            </w:pPr>
          </w:p>
        </w:tc>
        <w:tc>
          <w:tcPr>
            <w:tcW w:w="851" w:type="dxa"/>
            <w:vAlign w:val="center"/>
          </w:tcPr>
          <w:p w14:paraId="1A387609" w14:textId="77777777" w:rsidR="00BD7A41" w:rsidRPr="00D14C79" w:rsidRDefault="00BD7A41" w:rsidP="00BD7A41">
            <w:pPr>
              <w:pStyle w:val="aa"/>
              <w:rPr>
                <w:highlight w:val="yellow"/>
              </w:rPr>
            </w:pPr>
          </w:p>
        </w:tc>
        <w:tc>
          <w:tcPr>
            <w:tcW w:w="850" w:type="dxa"/>
            <w:vAlign w:val="center"/>
          </w:tcPr>
          <w:p w14:paraId="03150280" w14:textId="77777777" w:rsidR="00BD7A41" w:rsidRPr="00D14C79" w:rsidRDefault="00BD7A41" w:rsidP="00BD7A41">
            <w:pPr>
              <w:pStyle w:val="aa"/>
              <w:rPr>
                <w:highlight w:val="yellow"/>
              </w:rPr>
            </w:pPr>
          </w:p>
        </w:tc>
        <w:tc>
          <w:tcPr>
            <w:tcW w:w="794" w:type="dxa"/>
            <w:vAlign w:val="center"/>
          </w:tcPr>
          <w:p w14:paraId="580DAA10" w14:textId="77777777" w:rsidR="00BD7A41" w:rsidRPr="00D14C79" w:rsidRDefault="00BD7A41" w:rsidP="00BD7A41">
            <w:pPr>
              <w:pStyle w:val="aa"/>
              <w:rPr>
                <w:highlight w:val="yellow"/>
              </w:rPr>
            </w:pPr>
          </w:p>
        </w:tc>
        <w:tc>
          <w:tcPr>
            <w:tcW w:w="1026" w:type="dxa"/>
            <w:vAlign w:val="center"/>
          </w:tcPr>
          <w:p w14:paraId="1F41FF2F" w14:textId="77777777" w:rsidR="00BD7A41" w:rsidRPr="00D14C79" w:rsidRDefault="00BD7A41" w:rsidP="00BD7A41">
            <w:pPr>
              <w:pStyle w:val="aa"/>
              <w:rPr>
                <w:highlight w:val="yellow"/>
              </w:rPr>
            </w:pPr>
          </w:p>
        </w:tc>
        <w:tc>
          <w:tcPr>
            <w:tcW w:w="1491" w:type="dxa"/>
            <w:vAlign w:val="center"/>
          </w:tcPr>
          <w:p w14:paraId="41E7709C" w14:textId="77777777" w:rsidR="00BD7A41" w:rsidRPr="00D14C79" w:rsidRDefault="00BD7A41" w:rsidP="00BD7A41">
            <w:pPr>
              <w:pStyle w:val="aa"/>
              <w:rPr>
                <w:highlight w:val="yellow"/>
              </w:rPr>
            </w:pPr>
          </w:p>
        </w:tc>
      </w:tr>
      <w:tr w:rsidR="00BD7A41" w:rsidRPr="00D14C79" w14:paraId="5EBE594C" w14:textId="77777777" w:rsidTr="00BD7A41">
        <w:trPr>
          <w:jc w:val="center"/>
        </w:trPr>
        <w:tc>
          <w:tcPr>
            <w:tcW w:w="1441" w:type="dxa"/>
            <w:vAlign w:val="center"/>
          </w:tcPr>
          <w:p w14:paraId="0601619C" w14:textId="77777777" w:rsidR="00BD7A41" w:rsidRPr="00D14C79" w:rsidRDefault="00BD7A41" w:rsidP="00BD7A41">
            <w:pPr>
              <w:pStyle w:val="aa"/>
              <w:rPr>
                <w:highlight w:val="yellow"/>
              </w:rPr>
            </w:pPr>
          </w:p>
        </w:tc>
        <w:tc>
          <w:tcPr>
            <w:tcW w:w="992" w:type="dxa"/>
            <w:vAlign w:val="center"/>
          </w:tcPr>
          <w:p w14:paraId="7E0A441B" w14:textId="77777777" w:rsidR="00BD7A41" w:rsidRPr="00D14C79" w:rsidRDefault="00BD7A41" w:rsidP="00BD7A41">
            <w:pPr>
              <w:pStyle w:val="aa"/>
              <w:rPr>
                <w:highlight w:val="yellow"/>
              </w:rPr>
            </w:pPr>
          </w:p>
        </w:tc>
        <w:tc>
          <w:tcPr>
            <w:tcW w:w="851" w:type="dxa"/>
            <w:vAlign w:val="center"/>
          </w:tcPr>
          <w:p w14:paraId="6AE3C6FA" w14:textId="77777777" w:rsidR="00BD7A41" w:rsidRPr="00D14C79" w:rsidRDefault="00BD7A41" w:rsidP="00BD7A41">
            <w:pPr>
              <w:pStyle w:val="aa"/>
              <w:rPr>
                <w:highlight w:val="yellow"/>
              </w:rPr>
            </w:pPr>
          </w:p>
        </w:tc>
        <w:tc>
          <w:tcPr>
            <w:tcW w:w="1275" w:type="dxa"/>
            <w:vAlign w:val="center"/>
          </w:tcPr>
          <w:p w14:paraId="3F5558BC" w14:textId="77777777" w:rsidR="00BD7A41" w:rsidRPr="00D14C79" w:rsidRDefault="00BD7A41" w:rsidP="00BD7A41">
            <w:pPr>
              <w:pStyle w:val="aa"/>
              <w:rPr>
                <w:highlight w:val="yellow"/>
              </w:rPr>
            </w:pPr>
          </w:p>
        </w:tc>
        <w:tc>
          <w:tcPr>
            <w:tcW w:w="851" w:type="dxa"/>
            <w:vAlign w:val="center"/>
          </w:tcPr>
          <w:p w14:paraId="4839FE23" w14:textId="77777777" w:rsidR="00BD7A41" w:rsidRPr="00D14C79" w:rsidRDefault="00BD7A41" w:rsidP="00BD7A41">
            <w:pPr>
              <w:pStyle w:val="aa"/>
              <w:rPr>
                <w:highlight w:val="yellow"/>
              </w:rPr>
            </w:pPr>
          </w:p>
        </w:tc>
        <w:tc>
          <w:tcPr>
            <w:tcW w:w="850" w:type="dxa"/>
            <w:vAlign w:val="center"/>
          </w:tcPr>
          <w:p w14:paraId="73D75662" w14:textId="77777777" w:rsidR="00BD7A41" w:rsidRPr="00D14C79" w:rsidRDefault="00BD7A41" w:rsidP="00BD7A41">
            <w:pPr>
              <w:pStyle w:val="aa"/>
              <w:rPr>
                <w:highlight w:val="yellow"/>
              </w:rPr>
            </w:pPr>
          </w:p>
        </w:tc>
        <w:tc>
          <w:tcPr>
            <w:tcW w:w="794" w:type="dxa"/>
            <w:vAlign w:val="center"/>
          </w:tcPr>
          <w:p w14:paraId="2719ED5B" w14:textId="77777777" w:rsidR="00BD7A41" w:rsidRPr="00D14C79" w:rsidRDefault="00BD7A41" w:rsidP="00BD7A41">
            <w:pPr>
              <w:pStyle w:val="aa"/>
              <w:rPr>
                <w:highlight w:val="yellow"/>
              </w:rPr>
            </w:pPr>
          </w:p>
        </w:tc>
        <w:tc>
          <w:tcPr>
            <w:tcW w:w="1026" w:type="dxa"/>
            <w:vAlign w:val="center"/>
          </w:tcPr>
          <w:p w14:paraId="28B38A5C" w14:textId="77777777" w:rsidR="00BD7A41" w:rsidRPr="00D14C79" w:rsidRDefault="00BD7A41" w:rsidP="00BD7A41">
            <w:pPr>
              <w:pStyle w:val="aa"/>
              <w:rPr>
                <w:highlight w:val="yellow"/>
              </w:rPr>
            </w:pPr>
          </w:p>
        </w:tc>
        <w:tc>
          <w:tcPr>
            <w:tcW w:w="1491" w:type="dxa"/>
            <w:vAlign w:val="center"/>
          </w:tcPr>
          <w:p w14:paraId="0ACFBE25" w14:textId="77777777" w:rsidR="00BD7A41" w:rsidRPr="00D14C79" w:rsidRDefault="00BD7A41" w:rsidP="00BD7A41">
            <w:pPr>
              <w:pStyle w:val="aa"/>
              <w:rPr>
                <w:highlight w:val="yellow"/>
              </w:rPr>
            </w:pPr>
          </w:p>
        </w:tc>
      </w:tr>
      <w:tr w:rsidR="00BD7A41" w:rsidRPr="00D14C79" w14:paraId="632F31E4" w14:textId="77777777" w:rsidTr="00BD7A41">
        <w:trPr>
          <w:jc w:val="center"/>
        </w:trPr>
        <w:tc>
          <w:tcPr>
            <w:tcW w:w="1441" w:type="dxa"/>
            <w:vAlign w:val="center"/>
          </w:tcPr>
          <w:p w14:paraId="477499DE" w14:textId="77777777" w:rsidR="00BD7A41" w:rsidRPr="00D14C79" w:rsidRDefault="00BD7A41" w:rsidP="00BD7A41">
            <w:pPr>
              <w:pStyle w:val="aa"/>
              <w:rPr>
                <w:highlight w:val="yellow"/>
              </w:rPr>
            </w:pPr>
          </w:p>
        </w:tc>
        <w:tc>
          <w:tcPr>
            <w:tcW w:w="992" w:type="dxa"/>
            <w:vAlign w:val="center"/>
          </w:tcPr>
          <w:p w14:paraId="5F3FAAA5" w14:textId="77777777" w:rsidR="00BD7A41" w:rsidRPr="00D14C79" w:rsidRDefault="00BD7A41" w:rsidP="00BD7A41">
            <w:pPr>
              <w:pStyle w:val="aa"/>
              <w:rPr>
                <w:highlight w:val="yellow"/>
              </w:rPr>
            </w:pPr>
          </w:p>
        </w:tc>
        <w:tc>
          <w:tcPr>
            <w:tcW w:w="851" w:type="dxa"/>
            <w:vAlign w:val="center"/>
          </w:tcPr>
          <w:p w14:paraId="28826358" w14:textId="77777777" w:rsidR="00BD7A41" w:rsidRPr="00D14C79" w:rsidRDefault="00BD7A41" w:rsidP="00BD7A41">
            <w:pPr>
              <w:pStyle w:val="aa"/>
              <w:rPr>
                <w:highlight w:val="yellow"/>
              </w:rPr>
            </w:pPr>
          </w:p>
        </w:tc>
        <w:tc>
          <w:tcPr>
            <w:tcW w:w="1275" w:type="dxa"/>
            <w:vAlign w:val="center"/>
          </w:tcPr>
          <w:p w14:paraId="2D29F3EC" w14:textId="77777777" w:rsidR="00BD7A41" w:rsidRPr="00D14C79" w:rsidRDefault="00BD7A41" w:rsidP="00BD7A41">
            <w:pPr>
              <w:pStyle w:val="aa"/>
              <w:rPr>
                <w:highlight w:val="yellow"/>
              </w:rPr>
            </w:pPr>
          </w:p>
        </w:tc>
        <w:tc>
          <w:tcPr>
            <w:tcW w:w="851" w:type="dxa"/>
            <w:vAlign w:val="center"/>
          </w:tcPr>
          <w:p w14:paraId="3D7F6D1E" w14:textId="77777777" w:rsidR="00BD7A41" w:rsidRPr="00D14C79" w:rsidRDefault="00BD7A41" w:rsidP="00BD7A41">
            <w:pPr>
              <w:pStyle w:val="aa"/>
              <w:rPr>
                <w:highlight w:val="yellow"/>
              </w:rPr>
            </w:pPr>
          </w:p>
        </w:tc>
        <w:tc>
          <w:tcPr>
            <w:tcW w:w="850" w:type="dxa"/>
            <w:vAlign w:val="center"/>
          </w:tcPr>
          <w:p w14:paraId="5C89DD35" w14:textId="77777777" w:rsidR="00BD7A41" w:rsidRPr="00D14C79" w:rsidRDefault="00BD7A41" w:rsidP="00BD7A41">
            <w:pPr>
              <w:pStyle w:val="aa"/>
              <w:rPr>
                <w:highlight w:val="yellow"/>
              </w:rPr>
            </w:pPr>
          </w:p>
        </w:tc>
        <w:tc>
          <w:tcPr>
            <w:tcW w:w="794" w:type="dxa"/>
            <w:vAlign w:val="center"/>
          </w:tcPr>
          <w:p w14:paraId="2FF814C5" w14:textId="77777777" w:rsidR="00BD7A41" w:rsidRPr="00D14C79" w:rsidRDefault="00BD7A41" w:rsidP="00BD7A41">
            <w:pPr>
              <w:pStyle w:val="aa"/>
              <w:rPr>
                <w:highlight w:val="yellow"/>
              </w:rPr>
            </w:pPr>
          </w:p>
        </w:tc>
        <w:tc>
          <w:tcPr>
            <w:tcW w:w="1026" w:type="dxa"/>
            <w:vAlign w:val="center"/>
          </w:tcPr>
          <w:p w14:paraId="5B418D3A" w14:textId="77777777" w:rsidR="00BD7A41" w:rsidRPr="00D14C79" w:rsidRDefault="00BD7A41" w:rsidP="00BD7A41">
            <w:pPr>
              <w:pStyle w:val="aa"/>
              <w:rPr>
                <w:highlight w:val="yellow"/>
              </w:rPr>
            </w:pPr>
          </w:p>
        </w:tc>
        <w:tc>
          <w:tcPr>
            <w:tcW w:w="1491" w:type="dxa"/>
            <w:vAlign w:val="center"/>
          </w:tcPr>
          <w:p w14:paraId="7CD3C4BB" w14:textId="77777777" w:rsidR="00BD7A41" w:rsidRPr="00D14C79" w:rsidRDefault="00BD7A41" w:rsidP="00BD7A41">
            <w:pPr>
              <w:pStyle w:val="aa"/>
              <w:rPr>
                <w:highlight w:val="yellow"/>
              </w:rPr>
            </w:pPr>
          </w:p>
        </w:tc>
      </w:tr>
      <w:tr w:rsidR="00BD7A41" w:rsidRPr="00D14C79" w14:paraId="34CAA9CF" w14:textId="77777777" w:rsidTr="00BD7A41">
        <w:trPr>
          <w:jc w:val="center"/>
        </w:trPr>
        <w:tc>
          <w:tcPr>
            <w:tcW w:w="1441" w:type="dxa"/>
            <w:vAlign w:val="center"/>
          </w:tcPr>
          <w:p w14:paraId="2499F0B1" w14:textId="77777777" w:rsidR="00BD7A41" w:rsidRPr="00D14C79" w:rsidRDefault="00BD7A41" w:rsidP="00BD7A41">
            <w:pPr>
              <w:pStyle w:val="aa"/>
              <w:rPr>
                <w:highlight w:val="yellow"/>
              </w:rPr>
            </w:pPr>
          </w:p>
        </w:tc>
        <w:tc>
          <w:tcPr>
            <w:tcW w:w="992" w:type="dxa"/>
            <w:vAlign w:val="center"/>
          </w:tcPr>
          <w:p w14:paraId="40B36941" w14:textId="77777777" w:rsidR="00BD7A41" w:rsidRPr="00D14C79" w:rsidRDefault="00BD7A41" w:rsidP="00BD7A41">
            <w:pPr>
              <w:pStyle w:val="aa"/>
              <w:rPr>
                <w:highlight w:val="yellow"/>
              </w:rPr>
            </w:pPr>
          </w:p>
        </w:tc>
        <w:tc>
          <w:tcPr>
            <w:tcW w:w="851" w:type="dxa"/>
            <w:vAlign w:val="center"/>
          </w:tcPr>
          <w:p w14:paraId="3DD9A9DF" w14:textId="77777777" w:rsidR="00BD7A41" w:rsidRPr="00D14C79" w:rsidRDefault="00BD7A41" w:rsidP="00BD7A41">
            <w:pPr>
              <w:pStyle w:val="aa"/>
              <w:rPr>
                <w:highlight w:val="yellow"/>
              </w:rPr>
            </w:pPr>
          </w:p>
        </w:tc>
        <w:tc>
          <w:tcPr>
            <w:tcW w:w="1275" w:type="dxa"/>
            <w:vAlign w:val="center"/>
          </w:tcPr>
          <w:p w14:paraId="62569FE2" w14:textId="77777777" w:rsidR="00BD7A41" w:rsidRPr="00D14C79" w:rsidRDefault="00BD7A41" w:rsidP="00BD7A41">
            <w:pPr>
              <w:pStyle w:val="aa"/>
              <w:rPr>
                <w:highlight w:val="yellow"/>
              </w:rPr>
            </w:pPr>
          </w:p>
        </w:tc>
        <w:tc>
          <w:tcPr>
            <w:tcW w:w="851" w:type="dxa"/>
            <w:vAlign w:val="center"/>
          </w:tcPr>
          <w:p w14:paraId="30409312" w14:textId="77777777" w:rsidR="00BD7A41" w:rsidRPr="00D14C79" w:rsidRDefault="00BD7A41" w:rsidP="00BD7A41">
            <w:pPr>
              <w:pStyle w:val="aa"/>
              <w:rPr>
                <w:highlight w:val="yellow"/>
              </w:rPr>
            </w:pPr>
          </w:p>
        </w:tc>
        <w:tc>
          <w:tcPr>
            <w:tcW w:w="850" w:type="dxa"/>
            <w:vAlign w:val="center"/>
          </w:tcPr>
          <w:p w14:paraId="3856D795" w14:textId="77777777" w:rsidR="00BD7A41" w:rsidRPr="00D14C79" w:rsidRDefault="00BD7A41" w:rsidP="00BD7A41">
            <w:pPr>
              <w:pStyle w:val="aa"/>
              <w:rPr>
                <w:highlight w:val="yellow"/>
              </w:rPr>
            </w:pPr>
          </w:p>
        </w:tc>
        <w:tc>
          <w:tcPr>
            <w:tcW w:w="794" w:type="dxa"/>
            <w:vAlign w:val="center"/>
          </w:tcPr>
          <w:p w14:paraId="769931E3" w14:textId="77777777" w:rsidR="00BD7A41" w:rsidRPr="00D14C79" w:rsidRDefault="00BD7A41" w:rsidP="00BD7A41">
            <w:pPr>
              <w:pStyle w:val="aa"/>
              <w:rPr>
                <w:highlight w:val="yellow"/>
              </w:rPr>
            </w:pPr>
          </w:p>
        </w:tc>
        <w:tc>
          <w:tcPr>
            <w:tcW w:w="1026" w:type="dxa"/>
            <w:vAlign w:val="center"/>
          </w:tcPr>
          <w:p w14:paraId="6E1BCB98" w14:textId="77777777" w:rsidR="00BD7A41" w:rsidRPr="00D14C79" w:rsidRDefault="00BD7A41" w:rsidP="00BD7A41">
            <w:pPr>
              <w:pStyle w:val="aa"/>
              <w:rPr>
                <w:highlight w:val="yellow"/>
              </w:rPr>
            </w:pPr>
          </w:p>
        </w:tc>
        <w:tc>
          <w:tcPr>
            <w:tcW w:w="1491" w:type="dxa"/>
            <w:vAlign w:val="center"/>
          </w:tcPr>
          <w:p w14:paraId="3B5E896B" w14:textId="77777777" w:rsidR="00BD7A41" w:rsidRPr="00D14C79" w:rsidRDefault="00BD7A41" w:rsidP="00BD7A41">
            <w:pPr>
              <w:pStyle w:val="aa"/>
              <w:rPr>
                <w:highlight w:val="yellow"/>
              </w:rPr>
            </w:pPr>
          </w:p>
        </w:tc>
      </w:tr>
      <w:tr w:rsidR="00BD7A41" w:rsidRPr="00D14C79" w14:paraId="58A47287" w14:textId="77777777" w:rsidTr="00BD7A41">
        <w:trPr>
          <w:jc w:val="center"/>
        </w:trPr>
        <w:tc>
          <w:tcPr>
            <w:tcW w:w="1441" w:type="dxa"/>
            <w:vAlign w:val="center"/>
          </w:tcPr>
          <w:p w14:paraId="5DE13F2B" w14:textId="77777777" w:rsidR="00BD7A41" w:rsidRPr="00D14C79" w:rsidRDefault="00BD7A41" w:rsidP="00BD7A41">
            <w:pPr>
              <w:pStyle w:val="aa"/>
              <w:rPr>
                <w:highlight w:val="yellow"/>
              </w:rPr>
            </w:pPr>
          </w:p>
        </w:tc>
        <w:tc>
          <w:tcPr>
            <w:tcW w:w="992" w:type="dxa"/>
            <w:vAlign w:val="center"/>
          </w:tcPr>
          <w:p w14:paraId="25412DB6" w14:textId="77777777" w:rsidR="00BD7A41" w:rsidRPr="00D14C79" w:rsidRDefault="00BD7A41" w:rsidP="00BD7A41">
            <w:pPr>
              <w:pStyle w:val="aa"/>
              <w:rPr>
                <w:highlight w:val="yellow"/>
              </w:rPr>
            </w:pPr>
          </w:p>
        </w:tc>
        <w:tc>
          <w:tcPr>
            <w:tcW w:w="851" w:type="dxa"/>
            <w:vAlign w:val="center"/>
          </w:tcPr>
          <w:p w14:paraId="508377D5" w14:textId="77777777" w:rsidR="00BD7A41" w:rsidRPr="00D14C79" w:rsidRDefault="00BD7A41" w:rsidP="00BD7A41">
            <w:pPr>
              <w:pStyle w:val="aa"/>
              <w:rPr>
                <w:highlight w:val="yellow"/>
              </w:rPr>
            </w:pPr>
          </w:p>
        </w:tc>
        <w:tc>
          <w:tcPr>
            <w:tcW w:w="1275" w:type="dxa"/>
            <w:vAlign w:val="center"/>
          </w:tcPr>
          <w:p w14:paraId="5E99029D" w14:textId="77777777" w:rsidR="00BD7A41" w:rsidRPr="00D14C79" w:rsidRDefault="00BD7A41" w:rsidP="00BD7A41">
            <w:pPr>
              <w:pStyle w:val="aa"/>
              <w:rPr>
                <w:highlight w:val="yellow"/>
              </w:rPr>
            </w:pPr>
          </w:p>
        </w:tc>
        <w:tc>
          <w:tcPr>
            <w:tcW w:w="851" w:type="dxa"/>
            <w:vAlign w:val="center"/>
          </w:tcPr>
          <w:p w14:paraId="2F0631E1" w14:textId="77777777" w:rsidR="00BD7A41" w:rsidRPr="00D14C79" w:rsidRDefault="00BD7A41" w:rsidP="00BD7A41">
            <w:pPr>
              <w:pStyle w:val="aa"/>
              <w:rPr>
                <w:highlight w:val="yellow"/>
              </w:rPr>
            </w:pPr>
          </w:p>
        </w:tc>
        <w:tc>
          <w:tcPr>
            <w:tcW w:w="850" w:type="dxa"/>
            <w:vAlign w:val="center"/>
          </w:tcPr>
          <w:p w14:paraId="1BB44D59" w14:textId="77777777" w:rsidR="00BD7A41" w:rsidRPr="00D14C79" w:rsidRDefault="00BD7A41" w:rsidP="00BD7A41">
            <w:pPr>
              <w:pStyle w:val="aa"/>
              <w:rPr>
                <w:highlight w:val="yellow"/>
              </w:rPr>
            </w:pPr>
          </w:p>
        </w:tc>
        <w:tc>
          <w:tcPr>
            <w:tcW w:w="794" w:type="dxa"/>
            <w:vAlign w:val="center"/>
          </w:tcPr>
          <w:p w14:paraId="6F08032E" w14:textId="77777777" w:rsidR="00BD7A41" w:rsidRPr="00D14C79" w:rsidRDefault="00BD7A41" w:rsidP="00BD7A41">
            <w:pPr>
              <w:pStyle w:val="aa"/>
              <w:rPr>
                <w:highlight w:val="yellow"/>
              </w:rPr>
            </w:pPr>
          </w:p>
        </w:tc>
        <w:tc>
          <w:tcPr>
            <w:tcW w:w="1026" w:type="dxa"/>
            <w:vAlign w:val="center"/>
          </w:tcPr>
          <w:p w14:paraId="216EF03A" w14:textId="77777777" w:rsidR="00BD7A41" w:rsidRPr="00D14C79" w:rsidRDefault="00BD7A41" w:rsidP="00BD7A41">
            <w:pPr>
              <w:pStyle w:val="aa"/>
              <w:rPr>
                <w:highlight w:val="yellow"/>
              </w:rPr>
            </w:pPr>
          </w:p>
        </w:tc>
        <w:tc>
          <w:tcPr>
            <w:tcW w:w="1491" w:type="dxa"/>
            <w:vAlign w:val="center"/>
          </w:tcPr>
          <w:p w14:paraId="3802A5EE" w14:textId="77777777" w:rsidR="00BD7A41" w:rsidRPr="00D14C79" w:rsidRDefault="00BD7A41" w:rsidP="00BD7A41">
            <w:pPr>
              <w:pStyle w:val="aa"/>
              <w:rPr>
                <w:highlight w:val="yellow"/>
              </w:rPr>
            </w:pPr>
          </w:p>
        </w:tc>
      </w:tr>
      <w:tr w:rsidR="00BD7A41" w:rsidRPr="00D14C79" w14:paraId="6ED43160" w14:textId="77777777" w:rsidTr="00BD7A41">
        <w:trPr>
          <w:jc w:val="center"/>
        </w:trPr>
        <w:tc>
          <w:tcPr>
            <w:tcW w:w="9571" w:type="dxa"/>
            <w:gridSpan w:val="9"/>
          </w:tcPr>
          <w:p w14:paraId="37CA816E" w14:textId="77777777" w:rsidR="00BD7A41" w:rsidRPr="00D14C79" w:rsidRDefault="00BD7A41" w:rsidP="00BD7A41">
            <w:pPr>
              <w:pStyle w:val="aa"/>
              <w:rPr>
                <w:highlight w:val="yellow"/>
              </w:rPr>
            </w:pPr>
            <w:r w:rsidRPr="00D14C79">
              <w:rPr>
                <w:rFonts w:hint="eastAsia"/>
                <w:highlight w:val="yellow"/>
              </w:rPr>
              <w:t>一旦我单位中标，将实行项目总负责人负责制，我方保证并配备上述项目管理机构。上述填报内容真实，若不真实，愿按有关规定接受处理。项目管理班子机构设置、职责分工等情况另附资料说明。</w:t>
            </w:r>
          </w:p>
        </w:tc>
      </w:tr>
    </w:tbl>
    <w:bookmarkEnd w:id="39"/>
    <w:p w14:paraId="657EC301" w14:textId="77777777" w:rsidR="00BD7A41" w:rsidRPr="00D14C79" w:rsidRDefault="00BD7A41" w:rsidP="00BD7A41">
      <w:pPr>
        <w:ind w:firstLineChars="0" w:firstLine="0"/>
        <w:rPr>
          <w:highlight w:val="yellow"/>
        </w:rPr>
      </w:pPr>
      <w:r w:rsidRPr="00D14C79">
        <w:rPr>
          <w:rFonts w:hint="eastAsia"/>
          <w:highlight w:val="yellow"/>
        </w:rPr>
        <w:t>备注：</w:t>
      </w:r>
    </w:p>
    <w:p w14:paraId="4B0BE690" w14:textId="77777777" w:rsidR="00BD7A41" w:rsidRDefault="00BD7A41" w:rsidP="00BD7A41">
      <w:pPr>
        <w:ind w:firstLineChars="0" w:firstLine="0"/>
      </w:pPr>
      <w:r w:rsidRPr="00D14C79">
        <w:rPr>
          <w:rFonts w:hint="eastAsia"/>
          <w:highlight w:val="yellow"/>
        </w:rPr>
        <w:t>1</w:t>
      </w:r>
      <w:r w:rsidRPr="00D14C79">
        <w:rPr>
          <w:rFonts w:hint="eastAsia"/>
          <w:highlight w:val="yellow"/>
        </w:rPr>
        <w:t>、应包含拟派项目经理、项目设计负责人、项目施工员、质检员、安全员等基本情况表（附其相应注册证书，建造师安全生产考核合格证书（</w:t>
      </w:r>
      <w:r w:rsidRPr="00D14C79">
        <w:rPr>
          <w:rFonts w:hint="eastAsia"/>
          <w:highlight w:val="yellow"/>
        </w:rPr>
        <w:t>B</w:t>
      </w:r>
      <w:r w:rsidRPr="00D14C79">
        <w:rPr>
          <w:rFonts w:hint="eastAsia"/>
          <w:highlight w:val="yellow"/>
        </w:rPr>
        <w:t>类），项目施工专职安全员安全</w:t>
      </w:r>
      <w:r>
        <w:rPr>
          <w:rFonts w:hint="eastAsia"/>
        </w:rPr>
        <w:t>生产考核合格证书（</w:t>
      </w:r>
      <w:r>
        <w:rPr>
          <w:rFonts w:hint="eastAsia"/>
        </w:rPr>
        <w:t>C</w:t>
      </w:r>
      <w:r>
        <w:rPr>
          <w:rFonts w:hint="eastAsia"/>
        </w:rPr>
        <w:t>类），身份证、职称证（如有）等材料的复印件）。项目经理注册建造师证书和安全生产考核合格证书（</w:t>
      </w:r>
      <w:r>
        <w:rPr>
          <w:rFonts w:hint="eastAsia"/>
        </w:rPr>
        <w:t>B</w:t>
      </w:r>
      <w:r>
        <w:rPr>
          <w:rFonts w:hint="eastAsia"/>
        </w:rPr>
        <w:t>类）、项目施工专职安全员安全生产考核合格证书（</w:t>
      </w:r>
      <w:r>
        <w:rPr>
          <w:rFonts w:hint="eastAsia"/>
        </w:rPr>
        <w:t>C</w:t>
      </w:r>
      <w:r>
        <w:rPr>
          <w:rFonts w:hint="eastAsia"/>
        </w:rPr>
        <w:t>类）。</w:t>
      </w:r>
    </w:p>
    <w:p w14:paraId="357B4C82" w14:textId="2298FD0E" w:rsidR="00BD7A41" w:rsidRPr="00BD7A41" w:rsidRDefault="00BD7A41" w:rsidP="00BD7A41">
      <w:pPr>
        <w:ind w:firstLineChars="0" w:firstLine="0"/>
      </w:pPr>
      <w:r>
        <w:rPr>
          <w:rFonts w:hint="eastAsia"/>
        </w:rPr>
        <w:t>2</w:t>
      </w:r>
      <w:r>
        <w:rPr>
          <w:rFonts w:hint="eastAsia"/>
        </w:rPr>
        <w:t>、附各岗位人员资格证件或职称证复印件。</w:t>
      </w:r>
      <w:proofErr w:type="gramStart"/>
      <w:r>
        <w:rPr>
          <w:rFonts w:hint="eastAsia"/>
        </w:rPr>
        <w:t>社保证明</w:t>
      </w:r>
      <w:proofErr w:type="gramEnd"/>
      <w:r>
        <w:rPr>
          <w:rFonts w:hint="eastAsia"/>
        </w:rPr>
        <w:t>（提供投标截止时间前</w:t>
      </w:r>
      <w:r>
        <w:rPr>
          <w:rFonts w:hint="eastAsia"/>
        </w:rPr>
        <w:t>6</w:t>
      </w:r>
      <w:r>
        <w:rPr>
          <w:rFonts w:hint="eastAsia"/>
        </w:rPr>
        <w:t>个月内，在本单位连续</w:t>
      </w:r>
      <w:r>
        <w:rPr>
          <w:rFonts w:hint="eastAsia"/>
        </w:rPr>
        <w:t>3</w:t>
      </w:r>
      <w:r>
        <w:rPr>
          <w:rFonts w:hint="eastAsia"/>
        </w:rPr>
        <w:t>个月的</w:t>
      </w:r>
      <w:proofErr w:type="gramStart"/>
      <w:r>
        <w:rPr>
          <w:rFonts w:hint="eastAsia"/>
        </w:rPr>
        <w:t>社保证明</w:t>
      </w:r>
      <w:proofErr w:type="gramEnd"/>
      <w:r>
        <w:rPr>
          <w:rFonts w:hint="eastAsia"/>
        </w:rPr>
        <w:t>）</w:t>
      </w:r>
    </w:p>
    <w:p w14:paraId="0AC1A37E" w14:textId="77777777" w:rsidR="00BD7A41" w:rsidRPr="00BD7A41" w:rsidRDefault="00BD7A41" w:rsidP="00BD7A41">
      <w:pPr>
        <w:ind w:firstLineChars="0" w:firstLine="0"/>
        <w:rPr>
          <w:u w:val="single"/>
        </w:rPr>
      </w:pPr>
    </w:p>
    <w:p w14:paraId="287A5BEE" w14:textId="7C97F3F7" w:rsidR="00BD7A41" w:rsidRPr="00D14C79" w:rsidRDefault="00BD7A41" w:rsidP="00BD7A41">
      <w:pPr>
        <w:pStyle w:val="1"/>
        <w:rPr>
          <w:highlight w:val="yellow"/>
        </w:rPr>
      </w:pPr>
      <w:bookmarkStart w:id="46" w:name="_Toc105509800"/>
      <w:r w:rsidRPr="00D14C79">
        <w:rPr>
          <w:rFonts w:hint="eastAsia"/>
          <w:highlight w:val="yellow"/>
        </w:rPr>
        <w:lastRenderedPageBreak/>
        <w:t>《设备及材料清单表》</w:t>
      </w:r>
      <w:bookmarkEnd w:id="46"/>
    </w:p>
    <w:p w14:paraId="6C773773" w14:textId="155F2776" w:rsidR="00BD7A41" w:rsidRPr="00D14C79" w:rsidRDefault="00BD7A41" w:rsidP="00BD7A41">
      <w:pPr>
        <w:pStyle w:val="2"/>
        <w:rPr>
          <w:highlight w:val="yellow"/>
        </w:rPr>
      </w:pPr>
      <w:bookmarkStart w:id="47" w:name="_Toc105509801"/>
      <w:r w:rsidRPr="00D14C79">
        <w:rPr>
          <w:rFonts w:hint="eastAsia"/>
          <w:highlight w:val="yellow"/>
        </w:rPr>
        <w:t>综合布线系统《设备及材料清单表》</w:t>
      </w:r>
      <w:bookmarkEnd w:id="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2194"/>
        <w:gridCol w:w="2872"/>
        <w:gridCol w:w="1010"/>
        <w:gridCol w:w="1997"/>
      </w:tblGrid>
      <w:tr w:rsidR="00E944FE" w:rsidRPr="00D14C79" w14:paraId="56E435FB" w14:textId="77777777" w:rsidTr="00B825B8">
        <w:trPr>
          <w:cantSplit/>
          <w:trHeight w:val="224"/>
          <w:jc w:val="center"/>
        </w:trPr>
        <w:tc>
          <w:tcPr>
            <w:tcW w:w="1014" w:type="dxa"/>
            <w:vAlign w:val="center"/>
          </w:tcPr>
          <w:p w14:paraId="10D86D7B" w14:textId="77777777" w:rsidR="00E944FE" w:rsidRPr="00D14C79" w:rsidRDefault="00E944FE" w:rsidP="00E944FE">
            <w:pPr>
              <w:pStyle w:val="aa"/>
              <w:rPr>
                <w:highlight w:val="yellow"/>
              </w:rPr>
            </w:pPr>
            <w:bookmarkStart w:id="48" w:name="_Hlk104281176"/>
            <w:r w:rsidRPr="00D14C79">
              <w:rPr>
                <w:rFonts w:hint="eastAsia"/>
                <w:highlight w:val="yellow"/>
              </w:rPr>
              <w:t>序号</w:t>
            </w:r>
          </w:p>
        </w:tc>
        <w:tc>
          <w:tcPr>
            <w:tcW w:w="2194" w:type="dxa"/>
            <w:vAlign w:val="center"/>
          </w:tcPr>
          <w:p w14:paraId="59ECCEA4" w14:textId="77777777" w:rsidR="00E944FE" w:rsidRPr="00D14C79" w:rsidRDefault="00E944FE" w:rsidP="00E944FE">
            <w:pPr>
              <w:pStyle w:val="aa"/>
              <w:rPr>
                <w:highlight w:val="yellow"/>
              </w:rPr>
            </w:pPr>
            <w:r w:rsidRPr="00D14C79">
              <w:rPr>
                <w:rFonts w:hint="eastAsia"/>
                <w:highlight w:val="yellow"/>
              </w:rPr>
              <w:t>设备或材料名称</w:t>
            </w:r>
          </w:p>
        </w:tc>
        <w:tc>
          <w:tcPr>
            <w:tcW w:w="2872" w:type="dxa"/>
            <w:vAlign w:val="center"/>
          </w:tcPr>
          <w:p w14:paraId="6CC043F0" w14:textId="77777777" w:rsidR="00E944FE" w:rsidRPr="00D14C79" w:rsidRDefault="00E944FE" w:rsidP="00E944FE">
            <w:pPr>
              <w:pStyle w:val="aa"/>
              <w:rPr>
                <w:highlight w:val="yellow"/>
              </w:rPr>
            </w:pPr>
            <w:r w:rsidRPr="00D14C79">
              <w:rPr>
                <w:rFonts w:hint="eastAsia"/>
                <w:spacing w:val="-15"/>
                <w:highlight w:val="yellow"/>
              </w:rPr>
              <w:t>品牌</w:t>
            </w:r>
            <w:r w:rsidRPr="00D14C79">
              <w:rPr>
                <w:rFonts w:hint="eastAsia"/>
                <w:spacing w:val="-15"/>
                <w:highlight w:val="yellow"/>
              </w:rPr>
              <w:t>/</w:t>
            </w:r>
            <w:r w:rsidRPr="00D14C79">
              <w:rPr>
                <w:rFonts w:hint="eastAsia"/>
                <w:spacing w:val="-15"/>
                <w:highlight w:val="yellow"/>
              </w:rPr>
              <w:t>型号</w:t>
            </w:r>
            <w:r w:rsidRPr="00D14C79">
              <w:rPr>
                <w:rFonts w:hint="eastAsia"/>
                <w:spacing w:val="-15"/>
                <w:highlight w:val="yellow"/>
              </w:rPr>
              <w:t>/</w:t>
            </w:r>
            <w:r w:rsidRPr="00D14C79">
              <w:rPr>
                <w:rFonts w:hint="eastAsia"/>
                <w:spacing w:val="-15"/>
                <w:highlight w:val="yellow"/>
              </w:rPr>
              <w:t>参数</w:t>
            </w:r>
          </w:p>
        </w:tc>
        <w:tc>
          <w:tcPr>
            <w:tcW w:w="1010" w:type="dxa"/>
            <w:vAlign w:val="center"/>
          </w:tcPr>
          <w:p w14:paraId="26FB50A4" w14:textId="77777777" w:rsidR="00E944FE" w:rsidRPr="00D14C79" w:rsidRDefault="00E944FE" w:rsidP="00E944FE">
            <w:pPr>
              <w:pStyle w:val="aa"/>
              <w:rPr>
                <w:highlight w:val="yellow"/>
              </w:rPr>
            </w:pPr>
            <w:r w:rsidRPr="00D14C79">
              <w:rPr>
                <w:rFonts w:hint="eastAsia"/>
                <w:highlight w:val="yellow"/>
              </w:rPr>
              <w:t>数量</w:t>
            </w:r>
          </w:p>
        </w:tc>
        <w:tc>
          <w:tcPr>
            <w:tcW w:w="1997" w:type="dxa"/>
            <w:vAlign w:val="center"/>
          </w:tcPr>
          <w:p w14:paraId="12516033" w14:textId="77777777" w:rsidR="00E944FE" w:rsidRPr="00D14C79" w:rsidRDefault="00E944FE" w:rsidP="00E944FE">
            <w:pPr>
              <w:pStyle w:val="aa"/>
              <w:rPr>
                <w:highlight w:val="yellow"/>
              </w:rPr>
            </w:pPr>
            <w:r w:rsidRPr="00D14C79">
              <w:rPr>
                <w:rFonts w:hint="eastAsia"/>
                <w:highlight w:val="yellow"/>
              </w:rPr>
              <w:t>...</w:t>
            </w:r>
          </w:p>
        </w:tc>
      </w:tr>
      <w:tr w:rsidR="00E944FE" w:rsidRPr="00D14C79" w14:paraId="7EF20C2B" w14:textId="77777777" w:rsidTr="00B825B8">
        <w:trPr>
          <w:trHeight w:val="224"/>
          <w:jc w:val="center"/>
        </w:trPr>
        <w:tc>
          <w:tcPr>
            <w:tcW w:w="1014" w:type="dxa"/>
            <w:vAlign w:val="center"/>
          </w:tcPr>
          <w:p w14:paraId="0BF7B388" w14:textId="77777777" w:rsidR="00E944FE" w:rsidRPr="00D14C79" w:rsidRDefault="00E944FE" w:rsidP="00E944FE">
            <w:pPr>
              <w:pStyle w:val="aa"/>
              <w:rPr>
                <w:highlight w:val="yellow"/>
              </w:rPr>
            </w:pPr>
            <w:r w:rsidRPr="00D14C79">
              <w:rPr>
                <w:rFonts w:hint="eastAsia"/>
                <w:highlight w:val="yellow"/>
              </w:rPr>
              <w:t>1</w:t>
            </w:r>
          </w:p>
        </w:tc>
        <w:tc>
          <w:tcPr>
            <w:tcW w:w="2194" w:type="dxa"/>
            <w:vAlign w:val="center"/>
          </w:tcPr>
          <w:p w14:paraId="38AF179D" w14:textId="77777777" w:rsidR="00E944FE" w:rsidRPr="00D14C79" w:rsidRDefault="00E944FE" w:rsidP="00E944FE">
            <w:pPr>
              <w:pStyle w:val="aa"/>
              <w:rPr>
                <w:highlight w:val="yellow"/>
              </w:rPr>
            </w:pPr>
          </w:p>
        </w:tc>
        <w:tc>
          <w:tcPr>
            <w:tcW w:w="2872" w:type="dxa"/>
            <w:vAlign w:val="center"/>
          </w:tcPr>
          <w:p w14:paraId="3029A625" w14:textId="77777777" w:rsidR="00E944FE" w:rsidRPr="00D14C79" w:rsidRDefault="00E944FE" w:rsidP="00E944FE">
            <w:pPr>
              <w:pStyle w:val="aa"/>
              <w:rPr>
                <w:highlight w:val="yellow"/>
              </w:rPr>
            </w:pPr>
          </w:p>
        </w:tc>
        <w:tc>
          <w:tcPr>
            <w:tcW w:w="1010" w:type="dxa"/>
            <w:vAlign w:val="center"/>
          </w:tcPr>
          <w:p w14:paraId="48D7B78D" w14:textId="77777777" w:rsidR="00E944FE" w:rsidRPr="00D14C79" w:rsidRDefault="00E944FE" w:rsidP="00E944FE">
            <w:pPr>
              <w:pStyle w:val="aa"/>
              <w:rPr>
                <w:highlight w:val="yellow"/>
              </w:rPr>
            </w:pPr>
          </w:p>
        </w:tc>
        <w:tc>
          <w:tcPr>
            <w:tcW w:w="1997" w:type="dxa"/>
            <w:vAlign w:val="center"/>
          </w:tcPr>
          <w:p w14:paraId="16A97B76" w14:textId="77777777" w:rsidR="00E944FE" w:rsidRPr="00D14C79" w:rsidRDefault="00E944FE" w:rsidP="00E944FE">
            <w:pPr>
              <w:pStyle w:val="aa"/>
              <w:rPr>
                <w:highlight w:val="yellow"/>
              </w:rPr>
            </w:pPr>
          </w:p>
        </w:tc>
      </w:tr>
      <w:tr w:rsidR="00E944FE" w:rsidRPr="00D14C79" w14:paraId="3C52266C" w14:textId="77777777" w:rsidTr="00B825B8">
        <w:trPr>
          <w:trHeight w:val="224"/>
          <w:jc w:val="center"/>
        </w:trPr>
        <w:tc>
          <w:tcPr>
            <w:tcW w:w="1014" w:type="dxa"/>
            <w:vAlign w:val="center"/>
          </w:tcPr>
          <w:p w14:paraId="26C9D791" w14:textId="77777777" w:rsidR="00E944FE" w:rsidRPr="00D14C79" w:rsidRDefault="00E944FE" w:rsidP="00E944FE">
            <w:pPr>
              <w:pStyle w:val="aa"/>
              <w:rPr>
                <w:highlight w:val="yellow"/>
              </w:rPr>
            </w:pPr>
            <w:r w:rsidRPr="00D14C79">
              <w:rPr>
                <w:rFonts w:hint="eastAsia"/>
                <w:highlight w:val="yellow"/>
              </w:rPr>
              <w:t>2</w:t>
            </w:r>
          </w:p>
        </w:tc>
        <w:tc>
          <w:tcPr>
            <w:tcW w:w="2194" w:type="dxa"/>
            <w:vAlign w:val="center"/>
          </w:tcPr>
          <w:p w14:paraId="285F9897" w14:textId="77777777" w:rsidR="00E944FE" w:rsidRPr="00D14C79" w:rsidRDefault="00E944FE" w:rsidP="00E944FE">
            <w:pPr>
              <w:pStyle w:val="aa"/>
              <w:rPr>
                <w:highlight w:val="yellow"/>
              </w:rPr>
            </w:pPr>
          </w:p>
        </w:tc>
        <w:tc>
          <w:tcPr>
            <w:tcW w:w="2872" w:type="dxa"/>
            <w:vAlign w:val="center"/>
          </w:tcPr>
          <w:p w14:paraId="766D9432" w14:textId="77777777" w:rsidR="00E944FE" w:rsidRPr="00D14C79" w:rsidRDefault="00E944FE" w:rsidP="00E944FE">
            <w:pPr>
              <w:pStyle w:val="aa"/>
              <w:rPr>
                <w:highlight w:val="yellow"/>
              </w:rPr>
            </w:pPr>
          </w:p>
        </w:tc>
        <w:tc>
          <w:tcPr>
            <w:tcW w:w="1010" w:type="dxa"/>
            <w:vAlign w:val="center"/>
          </w:tcPr>
          <w:p w14:paraId="64DB3CF8" w14:textId="77777777" w:rsidR="00E944FE" w:rsidRPr="00D14C79" w:rsidRDefault="00E944FE" w:rsidP="00E944FE">
            <w:pPr>
              <w:pStyle w:val="aa"/>
              <w:rPr>
                <w:highlight w:val="yellow"/>
              </w:rPr>
            </w:pPr>
          </w:p>
        </w:tc>
        <w:tc>
          <w:tcPr>
            <w:tcW w:w="1997" w:type="dxa"/>
            <w:vAlign w:val="center"/>
          </w:tcPr>
          <w:p w14:paraId="49BEEB35" w14:textId="77777777" w:rsidR="00E944FE" w:rsidRPr="00D14C79" w:rsidRDefault="00E944FE" w:rsidP="00E944FE">
            <w:pPr>
              <w:pStyle w:val="aa"/>
              <w:rPr>
                <w:highlight w:val="yellow"/>
              </w:rPr>
            </w:pPr>
          </w:p>
        </w:tc>
      </w:tr>
      <w:tr w:rsidR="00E944FE" w:rsidRPr="00D14C79" w14:paraId="418BDD05" w14:textId="77777777" w:rsidTr="00B825B8">
        <w:trPr>
          <w:trHeight w:val="224"/>
          <w:jc w:val="center"/>
        </w:trPr>
        <w:tc>
          <w:tcPr>
            <w:tcW w:w="1014" w:type="dxa"/>
            <w:vAlign w:val="center"/>
          </w:tcPr>
          <w:p w14:paraId="3698D2BA" w14:textId="77777777" w:rsidR="00E944FE" w:rsidRPr="00D14C79" w:rsidRDefault="00E944FE" w:rsidP="00E944FE">
            <w:pPr>
              <w:pStyle w:val="aa"/>
              <w:rPr>
                <w:highlight w:val="yellow"/>
              </w:rPr>
            </w:pPr>
          </w:p>
        </w:tc>
        <w:tc>
          <w:tcPr>
            <w:tcW w:w="2194" w:type="dxa"/>
            <w:vAlign w:val="center"/>
          </w:tcPr>
          <w:p w14:paraId="1FD90D14" w14:textId="77777777" w:rsidR="00E944FE" w:rsidRPr="00D14C79" w:rsidRDefault="00E944FE" w:rsidP="00E944FE">
            <w:pPr>
              <w:pStyle w:val="aa"/>
              <w:rPr>
                <w:highlight w:val="yellow"/>
              </w:rPr>
            </w:pPr>
          </w:p>
        </w:tc>
        <w:tc>
          <w:tcPr>
            <w:tcW w:w="2872" w:type="dxa"/>
            <w:vAlign w:val="center"/>
          </w:tcPr>
          <w:p w14:paraId="64D77422" w14:textId="77777777" w:rsidR="00E944FE" w:rsidRPr="00D14C79" w:rsidRDefault="00E944FE" w:rsidP="00E944FE">
            <w:pPr>
              <w:pStyle w:val="aa"/>
              <w:rPr>
                <w:highlight w:val="yellow"/>
              </w:rPr>
            </w:pPr>
          </w:p>
        </w:tc>
        <w:tc>
          <w:tcPr>
            <w:tcW w:w="1010" w:type="dxa"/>
            <w:vAlign w:val="center"/>
          </w:tcPr>
          <w:p w14:paraId="388F1B36" w14:textId="77777777" w:rsidR="00E944FE" w:rsidRPr="00D14C79" w:rsidRDefault="00E944FE" w:rsidP="00E944FE">
            <w:pPr>
              <w:pStyle w:val="aa"/>
              <w:rPr>
                <w:highlight w:val="yellow"/>
              </w:rPr>
            </w:pPr>
          </w:p>
        </w:tc>
        <w:tc>
          <w:tcPr>
            <w:tcW w:w="1997" w:type="dxa"/>
            <w:vAlign w:val="center"/>
          </w:tcPr>
          <w:p w14:paraId="6513BECE" w14:textId="77777777" w:rsidR="00E944FE" w:rsidRPr="00D14C79" w:rsidRDefault="00E944FE" w:rsidP="00E944FE">
            <w:pPr>
              <w:pStyle w:val="aa"/>
              <w:rPr>
                <w:highlight w:val="yellow"/>
              </w:rPr>
            </w:pPr>
          </w:p>
        </w:tc>
      </w:tr>
    </w:tbl>
    <w:p w14:paraId="64A2860A" w14:textId="2896741B" w:rsidR="00E944FE" w:rsidRPr="00D14C79" w:rsidRDefault="00E944FE" w:rsidP="00E944FE">
      <w:pPr>
        <w:pStyle w:val="2"/>
        <w:rPr>
          <w:highlight w:val="yellow"/>
        </w:rPr>
      </w:pPr>
      <w:bookmarkStart w:id="49" w:name="_Toc105509802"/>
      <w:bookmarkEnd w:id="48"/>
      <w:r w:rsidRPr="00D14C79">
        <w:rPr>
          <w:rFonts w:hint="eastAsia"/>
          <w:highlight w:val="yellow"/>
        </w:rPr>
        <w:t>综合安防系统《设备及材料清单表》</w:t>
      </w:r>
      <w:bookmarkEnd w:id="49"/>
    </w:p>
    <w:p w14:paraId="49FD1855" w14:textId="2EF0EF20" w:rsidR="00E944FE" w:rsidRPr="00D14C79" w:rsidRDefault="00E944FE" w:rsidP="00E944FE">
      <w:pPr>
        <w:pStyle w:val="2"/>
        <w:rPr>
          <w:highlight w:val="yellow"/>
        </w:rPr>
      </w:pPr>
      <w:bookmarkStart w:id="50" w:name="_Toc105509803"/>
      <w:r w:rsidRPr="00D14C79">
        <w:rPr>
          <w:rFonts w:hint="eastAsia"/>
          <w:highlight w:val="yellow"/>
        </w:rPr>
        <w:t>楼宇可视对讲系统《设备及材料清单表》</w:t>
      </w:r>
      <w:bookmarkEnd w:id="50"/>
    </w:p>
    <w:p w14:paraId="0D9B4189" w14:textId="6C1264C1" w:rsidR="00E944FE" w:rsidRPr="00D14C79" w:rsidRDefault="00E944FE" w:rsidP="00E944FE">
      <w:pPr>
        <w:pStyle w:val="2"/>
        <w:rPr>
          <w:highlight w:val="yellow"/>
        </w:rPr>
      </w:pPr>
      <w:bookmarkStart w:id="51" w:name="_Toc105509804"/>
      <w:r w:rsidRPr="00D14C79">
        <w:rPr>
          <w:rFonts w:hint="eastAsia"/>
          <w:highlight w:val="yellow"/>
        </w:rPr>
        <w:t>电梯五方对讲系统《设备及材料清单表》</w:t>
      </w:r>
      <w:bookmarkEnd w:id="51"/>
    </w:p>
    <w:p w14:paraId="182DD148" w14:textId="18B040EB" w:rsidR="00E944FE" w:rsidRPr="00D14C79" w:rsidRDefault="00E944FE" w:rsidP="00E944FE">
      <w:pPr>
        <w:pStyle w:val="2"/>
        <w:rPr>
          <w:highlight w:val="yellow"/>
        </w:rPr>
      </w:pPr>
      <w:bookmarkStart w:id="52" w:name="_Toc105509805"/>
      <w:r w:rsidRPr="00D14C79">
        <w:rPr>
          <w:rFonts w:hint="eastAsia"/>
          <w:highlight w:val="yellow"/>
        </w:rPr>
        <w:t>小区监控（含高空抛物监控）系统《设备及材料清单表》</w:t>
      </w:r>
      <w:bookmarkEnd w:id="52"/>
    </w:p>
    <w:p w14:paraId="30C26696" w14:textId="3CB73423" w:rsidR="00E944FE" w:rsidRPr="00D14C79" w:rsidRDefault="00E944FE" w:rsidP="00E944FE">
      <w:pPr>
        <w:pStyle w:val="2"/>
        <w:rPr>
          <w:highlight w:val="yellow"/>
        </w:rPr>
      </w:pPr>
      <w:bookmarkStart w:id="53" w:name="_Toc105509806"/>
      <w:r w:rsidRPr="00D14C79">
        <w:rPr>
          <w:rFonts w:hint="eastAsia"/>
          <w:highlight w:val="yellow"/>
        </w:rPr>
        <w:t>门禁</w:t>
      </w:r>
      <w:proofErr w:type="gramStart"/>
      <w:r w:rsidRPr="00D14C79">
        <w:rPr>
          <w:rFonts w:hint="eastAsia"/>
          <w:highlight w:val="yellow"/>
        </w:rPr>
        <w:t>一</w:t>
      </w:r>
      <w:proofErr w:type="gramEnd"/>
      <w:r w:rsidRPr="00D14C79">
        <w:rPr>
          <w:rFonts w:hint="eastAsia"/>
          <w:highlight w:val="yellow"/>
        </w:rPr>
        <w:t>卡通系统《设备及材料清单表》</w:t>
      </w:r>
      <w:bookmarkEnd w:id="53"/>
    </w:p>
    <w:p w14:paraId="2CE66182" w14:textId="5B580877" w:rsidR="00E944FE" w:rsidRPr="00D14C79" w:rsidRDefault="00E944FE" w:rsidP="00E944FE">
      <w:pPr>
        <w:pStyle w:val="2"/>
        <w:rPr>
          <w:highlight w:val="yellow"/>
        </w:rPr>
      </w:pPr>
      <w:bookmarkStart w:id="54" w:name="_Toc105509807"/>
      <w:r w:rsidRPr="00D14C79">
        <w:rPr>
          <w:rFonts w:hint="eastAsia"/>
          <w:highlight w:val="yellow"/>
        </w:rPr>
        <w:t>停车管理系统《设备及材料清单表》</w:t>
      </w:r>
      <w:bookmarkEnd w:id="54"/>
    </w:p>
    <w:p w14:paraId="1D3789FA" w14:textId="5B49B0B2" w:rsidR="00E944FE" w:rsidRPr="00D14C79" w:rsidRDefault="00E944FE" w:rsidP="00E944FE">
      <w:pPr>
        <w:pStyle w:val="2"/>
        <w:rPr>
          <w:highlight w:val="yellow"/>
        </w:rPr>
      </w:pPr>
      <w:bookmarkStart w:id="55" w:name="_Toc105509808"/>
      <w:r w:rsidRPr="00D14C79">
        <w:rPr>
          <w:rFonts w:hint="eastAsia"/>
          <w:highlight w:val="yellow"/>
        </w:rPr>
        <w:t>公共广播系统《设备及材料清单表》</w:t>
      </w:r>
      <w:bookmarkEnd w:id="55"/>
    </w:p>
    <w:p w14:paraId="76B4F5D0" w14:textId="350C72FC" w:rsidR="00E944FE" w:rsidRPr="00D14C79" w:rsidRDefault="00E944FE" w:rsidP="00E944FE">
      <w:pPr>
        <w:pStyle w:val="2"/>
        <w:rPr>
          <w:highlight w:val="yellow"/>
        </w:rPr>
      </w:pPr>
      <w:bookmarkStart w:id="56" w:name="_Toc105509809"/>
      <w:r w:rsidRPr="00D14C79">
        <w:rPr>
          <w:rFonts w:hint="eastAsia"/>
          <w:highlight w:val="yellow"/>
        </w:rPr>
        <w:t>出入口管理系统《设备及材料清单表》</w:t>
      </w:r>
      <w:bookmarkEnd w:id="56"/>
    </w:p>
    <w:p w14:paraId="17471D08" w14:textId="39A3EA9D" w:rsidR="00E944FE" w:rsidRPr="00D14C79" w:rsidRDefault="00E944FE" w:rsidP="00E944FE">
      <w:pPr>
        <w:pStyle w:val="2"/>
        <w:rPr>
          <w:highlight w:val="yellow"/>
        </w:rPr>
      </w:pPr>
      <w:bookmarkStart w:id="57" w:name="_Toc105509810"/>
      <w:r w:rsidRPr="00D14C79">
        <w:rPr>
          <w:rFonts w:hint="eastAsia"/>
          <w:highlight w:val="yellow"/>
        </w:rPr>
        <w:t>电子巡更系统《设备及材料清单表》</w:t>
      </w:r>
      <w:bookmarkEnd w:id="57"/>
    </w:p>
    <w:p w14:paraId="1E31881C" w14:textId="606C644C" w:rsidR="00E944FE" w:rsidRPr="00D14C79" w:rsidRDefault="00E944FE" w:rsidP="00E944FE">
      <w:pPr>
        <w:pStyle w:val="2"/>
        <w:rPr>
          <w:highlight w:val="yellow"/>
        </w:rPr>
      </w:pPr>
      <w:bookmarkStart w:id="58" w:name="_Toc105509811"/>
      <w:r w:rsidRPr="00D14C79">
        <w:rPr>
          <w:rFonts w:hint="eastAsia"/>
          <w:highlight w:val="yellow"/>
        </w:rPr>
        <w:t>智能化机房工程《设备及材料清单表》</w:t>
      </w:r>
      <w:bookmarkEnd w:id="58"/>
    </w:p>
    <w:p w14:paraId="6D3F6998" w14:textId="39509A97" w:rsidR="00E944FE" w:rsidRPr="00D14C79" w:rsidRDefault="00E944FE" w:rsidP="00E944FE">
      <w:pPr>
        <w:pStyle w:val="2"/>
        <w:rPr>
          <w:highlight w:val="yellow"/>
        </w:rPr>
      </w:pPr>
      <w:bookmarkStart w:id="59" w:name="_Toc105509812"/>
      <w:r w:rsidRPr="00D14C79">
        <w:rPr>
          <w:rFonts w:hint="eastAsia"/>
          <w:highlight w:val="yellow"/>
        </w:rPr>
        <w:t>智能化集成管理平台《设备及材料清单表》</w:t>
      </w:r>
      <w:bookmarkEnd w:id="59"/>
    </w:p>
    <w:p w14:paraId="6A716E7E" w14:textId="64476AAB" w:rsidR="00E944FE" w:rsidRPr="00D14C79" w:rsidRDefault="00E944FE" w:rsidP="00E944FE">
      <w:pPr>
        <w:pStyle w:val="2"/>
        <w:rPr>
          <w:highlight w:val="yellow"/>
        </w:rPr>
      </w:pPr>
      <w:bookmarkStart w:id="60" w:name="_Toc105509813"/>
      <w:r w:rsidRPr="00D14C79">
        <w:rPr>
          <w:rFonts w:hint="eastAsia"/>
          <w:highlight w:val="yellow"/>
        </w:rPr>
        <w:t>住宅区及住宅户内光纤到户通信设施《设备及材料清单表》</w:t>
      </w:r>
      <w:bookmarkEnd w:id="60"/>
    </w:p>
    <w:p w14:paraId="597A5073" w14:textId="2E26F59A" w:rsidR="00BD7A41" w:rsidRDefault="00BD7A41" w:rsidP="00BD7A41">
      <w:pPr>
        <w:pStyle w:val="1"/>
      </w:pPr>
      <w:bookmarkStart w:id="61" w:name="_Toc105509814"/>
      <w:r>
        <w:rPr>
          <w:rFonts w:hint="eastAsia"/>
        </w:rPr>
        <w:lastRenderedPageBreak/>
        <w:t>质量保修期延长承诺</w:t>
      </w:r>
      <w:bookmarkEnd w:id="61"/>
    </w:p>
    <w:p w14:paraId="1AA34185" w14:textId="11B5F01F" w:rsidR="00E944FE" w:rsidRDefault="00E944FE" w:rsidP="00E944FE">
      <w:pPr>
        <w:ind w:firstLineChars="100" w:firstLine="240"/>
      </w:pPr>
      <w:r>
        <w:rPr>
          <w:rFonts w:hint="eastAsia"/>
        </w:rPr>
        <w:t>本项目基本免费质保期要求为两年，在此基础上，本公司承诺免费质保期延长</w:t>
      </w:r>
      <w:r w:rsidRPr="00E944FE">
        <w:rPr>
          <w:u w:val="single"/>
        </w:rPr>
        <w:t>2</w:t>
      </w:r>
      <w:r>
        <w:rPr>
          <w:rFonts w:hint="eastAsia"/>
        </w:rPr>
        <w:t>年。</w:t>
      </w:r>
    </w:p>
    <w:p w14:paraId="0BC982F9" w14:textId="77777777" w:rsidR="00A506B2" w:rsidRDefault="00A506B2" w:rsidP="00E944FE">
      <w:pPr>
        <w:ind w:firstLineChars="100" w:firstLine="240"/>
      </w:pPr>
    </w:p>
    <w:p w14:paraId="27A8F30F" w14:textId="15C0051D" w:rsidR="00E944FE" w:rsidRPr="00E944FE" w:rsidRDefault="00E944FE" w:rsidP="00E944FE">
      <w:r>
        <w:rPr>
          <w:rFonts w:hint="eastAsia"/>
        </w:rPr>
        <w:t xml:space="preserve">                       </w:t>
      </w:r>
      <w:r>
        <w:t xml:space="preserve">                        </w:t>
      </w:r>
      <w:r w:rsidR="00A506B2">
        <w:t xml:space="preserve">     </w:t>
      </w:r>
      <w:r>
        <w:t xml:space="preserve">   </w:t>
      </w:r>
      <w:r>
        <w:rPr>
          <w:rFonts w:hint="eastAsia"/>
        </w:rPr>
        <w:tab/>
      </w:r>
      <w:r>
        <w:rPr>
          <w:rFonts w:hint="eastAsia"/>
        </w:rPr>
        <w:t>承诺人：</w:t>
      </w:r>
    </w:p>
    <w:p w14:paraId="30352941" w14:textId="710B7AEC" w:rsidR="00BD7A41" w:rsidRDefault="00BD7A41" w:rsidP="00BD7A41">
      <w:pPr>
        <w:pStyle w:val="1"/>
      </w:pPr>
      <w:bookmarkStart w:id="62" w:name="_Toc105509815"/>
      <w:r>
        <w:rPr>
          <w:rFonts w:hint="eastAsia"/>
        </w:rPr>
        <w:lastRenderedPageBreak/>
        <w:t>售后服务承诺</w:t>
      </w:r>
      <w:bookmarkEnd w:id="62"/>
    </w:p>
    <w:p w14:paraId="0807E4FA" w14:textId="568A090A" w:rsidR="00FF0144" w:rsidRDefault="00FF0144" w:rsidP="002C1C68">
      <w:pPr>
        <w:jc w:val="both"/>
      </w:pPr>
      <w:r>
        <w:rPr>
          <w:rFonts w:hint="eastAsia"/>
        </w:rPr>
        <w:t>我司承诺：在质保期以内，一旦发生</w:t>
      </w:r>
      <w:r w:rsidR="002C1C68">
        <w:rPr>
          <w:rFonts w:hint="eastAsia"/>
        </w:rPr>
        <w:t>故障</w:t>
      </w:r>
      <w:r>
        <w:rPr>
          <w:rFonts w:hint="eastAsia"/>
        </w:rPr>
        <w:t>，接到用户通知时，投标人</w:t>
      </w:r>
      <w:r>
        <w:rPr>
          <w:rFonts w:hint="eastAsia"/>
        </w:rPr>
        <w:t>0.5</w:t>
      </w:r>
      <w:r>
        <w:rPr>
          <w:rFonts w:hint="eastAsia"/>
        </w:rPr>
        <w:t>小时内响应，并保证在接到通知</w:t>
      </w:r>
      <w:r w:rsidR="002C1C68">
        <w:t>4</w:t>
      </w:r>
      <w:r>
        <w:rPr>
          <w:rFonts w:hint="eastAsia"/>
        </w:rPr>
        <w:t>小时内赶到现场进行修理或更换。保证</w:t>
      </w:r>
      <w:r>
        <w:rPr>
          <w:rFonts w:hint="eastAsia"/>
        </w:rPr>
        <w:t>2</w:t>
      </w:r>
      <w:r>
        <w:t>4</w:t>
      </w:r>
      <w:r>
        <w:rPr>
          <w:rFonts w:hint="eastAsia"/>
        </w:rPr>
        <w:t>小时不间断售后技术服务支持，不收取法定工作日和日常工作时间以外的附加费用；修复时间：</w:t>
      </w:r>
      <w:r>
        <w:rPr>
          <w:rFonts w:hint="eastAsia"/>
        </w:rPr>
        <w:t>4</w:t>
      </w:r>
      <w:r>
        <w:rPr>
          <w:rFonts w:hint="eastAsia"/>
        </w:rPr>
        <w:t>小时，若在规定时间不能修复，需马上提供替用件。</w:t>
      </w:r>
    </w:p>
    <w:p w14:paraId="31E80FE8" w14:textId="376D3EFA" w:rsidR="00FF0144" w:rsidRDefault="00FF0144" w:rsidP="002C1C68">
      <w:pPr>
        <w:jc w:val="both"/>
      </w:pPr>
      <w:r>
        <w:rPr>
          <w:rFonts w:hint="eastAsia"/>
        </w:rPr>
        <w:t>故障解除时间安排承诺</w:t>
      </w:r>
    </w:p>
    <w:p w14:paraId="2EB6FCE4" w14:textId="67127621" w:rsidR="00FF0144" w:rsidRDefault="00FF0144" w:rsidP="002C1C68">
      <w:pPr>
        <w:jc w:val="both"/>
      </w:pPr>
      <w:r>
        <w:rPr>
          <w:rFonts w:hint="eastAsia"/>
        </w:rPr>
        <w:t>1</w:t>
      </w:r>
      <w:r>
        <w:rPr>
          <w:rFonts w:hint="eastAsia"/>
        </w:rPr>
        <w:t>）</w:t>
      </w:r>
      <w:r w:rsidR="002C1C68">
        <w:rPr>
          <w:rFonts w:hint="eastAsia"/>
        </w:rPr>
        <w:t>发生一般故障，</w:t>
      </w:r>
      <w:r>
        <w:rPr>
          <w:rFonts w:hint="eastAsia"/>
        </w:rPr>
        <w:t>我公司承诺在</w:t>
      </w:r>
      <w:r>
        <w:rPr>
          <w:rFonts w:hint="eastAsia"/>
        </w:rPr>
        <w:t xml:space="preserve"> </w:t>
      </w:r>
      <w:r w:rsidR="002C1C68">
        <w:t>4</w:t>
      </w:r>
      <w:r>
        <w:rPr>
          <w:rFonts w:hint="eastAsia"/>
        </w:rPr>
        <w:t xml:space="preserve"> </w:t>
      </w:r>
      <w:r>
        <w:rPr>
          <w:rFonts w:hint="eastAsia"/>
        </w:rPr>
        <w:t>小时内解决；</w:t>
      </w:r>
    </w:p>
    <w:p w14:paraId="3D1086DA" w14:textId="4A4AC88C" w:rsidR="00FF0144" w:rsidRDefault="00FF0144" w:rsidP="002C1C68">
      <w:pPr>
        <w:jc w:val="both"/>
      </w:pPr>
      <w:r>
        <w:rPr>
          <w:rFonts w:hint="eastAsia"/>
        </w:rPr>
        <w:t>2</w:t>
      </w:r>
      <w:r>
        <w:rPr>
          <w:rFonts w:hint="eastAsia"/>
        </w:rPr>
        <w:t>）</w:t>
      </w:r>
      <w:r w:rsidR="002C1C68">
        <w:rPr>
          <w:rFonts w:hint="eastAsia"/>
        </w:rPr>
        <w:t>发生较大故障（不需要更换配件或仅需要更换常用配件）</w:t>
      </w:r>
      <w:r>
        <w:rPr>
          <w:rFonts w:hint="eastAsia"/>
        </w:rPr>
        <w:t>我公司承诺在</w:t>
      </w:r>
      <w:r>
        <w:rPr>
          <w:rFonts w:hint="eastAsia"/>
        </w:rPr>
        <w:t xml:space="preserve"> 4 </w:t>
      </w:r>
      <w:r>
        <w:rPr>
          <w:rFonts w:hint="eastAsia"/>
        </w:rPr>
        <w:t>小时内解决；</w:t>
      </w:r>
    </w:p>
    <w:p w14:paraId="3D60D993" w14:textId="31FC86AA" w:rsidR="00FF0144" w:rsidRPr="00FF0144" w:rsidRDefault="00FF0144" w:rsidP="002C1C68">
      <w:pPr>
        <w:jc w:val="both"/>
      </w:pPr>
      <w:r>
        <w:rPr>
          <w:rFonts w:hint="eastAsia"/>
        </w:rPr>
        <w:t>3</w:t>
      </w:r>
      <w:r>
        <w:rPr>
          <w:rFonts w:hint="eastAsia"/>
        </w:rPr>
        <w:t>）</w:t>
      </w:r>
      <w:r w:rsidR="002C1C68">
        <w:rPr>
          <w:rFonts w:hint="eastAsia"/>
        </w:rPr>
        <w:t>发生较大故障（不需要更换配件或仅需要更换常用配件）我公司承诺在</w:t>
      </w:r>
      <w:r w:rsidR="002C1C68">
        <w:rPr>
          <w:rFonts w:hint="eastAsia"/>
        </w:rPr>
        <w:t xml:space="preserve"> 4 </w:t>
      </w:r>
      <w:r w:rsidR="002C1C68">
        <w:rPr>
          <w:rFonts w:hint="eastAsia"/>
        </w:rPr>
        <w:t>小时内解决；</w:t>
      </w:r>
      <w:r>
        <w:rPr>
          <w:rFonts w:hint="eastAsia"/>
        </w:rPr>
        <w:t>我公司如</w:t>
      </w:r>
      <w:r>
        <w:rPr>
          <w:rFonts w:hint="eastAsia"/>
        </w:rPr>
        <w:t xml:space="preserve"> 4 </w:t>
      </w:r>
      <w:r>
        <w:rPr>
          <w:rFonts w:hint="eastAsia"/>
        </w:rPr>
        <w:t>小时内暂时无法解决的故障，为保证</w:t>
      </w:r>
      <w:r w:rsidR="002C1C68">
        <w:rPr>
          <w:rFonts w:hint="eastAsia"/>
        </w:rPr>
        <w:t>设备硬件、软件</w:t>
      </w:r>
      <w:r>
        <w:rPr>
          <w:rFonts w:hint="eastAsia"/>
        </w:rPr>
        <w:t>正常运作，我公司承诺</w:t>
      </w:r>
      <w:r w:rsidR="002C1C68">
        <w:rPr>
          <w:rFonts w:hint="eastAsia"/>
        </w:rPr>
        <w:t>；</w:t>
      </w:r>
      <w:r>
        <w:rPr>
          <w:rFonts w:hint="eastAsia"/>
        </w:rPr>
        <w:t>我方提供替代设备给甲方使用，直到故障设备修复为止。</w:t>
      </w:r>
    </w:p>
    <w:sectPr w:rsidR="00FF0144" w:rsidRPr="00FF0144" w:rsidSect="00EE63DD">
      <w:headerReference w:type="even" r:id="rId87"/>
      <w:headerReference w:type="default" r:id="rId88"/>
      <w:footerReference w:type="even" r:id="rId89"/>
      <w:footerReference w:type="default" r:id="rId90"/>
      <w:headerReference w:type="first" r:id="rId91"/>
      <w:footerReference w:type="first" r:id="rId92"/>
      <w:pgSz w:w="11906" w:h="16838"/>
      <w:pgMar w:top="1440" w:right="1287" w:bottom="1440" w:left="1287" w:header="851" w:footer="992" w:gutter="0"/>
      <w:pgNumType w:start="1"/>
      <w:cols w:space="425"/>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18C2E" w14:textId="77777777" w:rsidR="006E3E5F" w:rsidRDefault="006E3E5F" w:rsidP="009F5712">
      <w:r>
        <w:separator/>
      </w:r>
    </w:p>
    <w:p w14:paraId="3DEB8053" w14:textId="77777777" w:rsidR="006E3E5F" w:rsidRDefault="006E3E5F" w:rsidP="009F5712"/>
    <w:p w14:paraId="0EA6D229" w14:textId="77777777" w:rsidR="006E3E5F" w:rsidRDefault="006E3E5F" w:rsidP="009F5712"/>
    <w:p w14:paraId="30D938DA" w14:textId="77777777" w:rsidR="006E3E5F" w:rsidRDefault="006E3E5F" w:rsidP="009F5712"/>
    <w:p w14:paraId="1866C163" w14:textId="77777777" w:rsidR="006E3E5F" w:rsidRDefault="006E3E5F" w:rsidP="009F5712"/>
    <w:p w14:paraId="3915C3AA" w14:textId="77777777" w:rsidR="006E3E5F" w:rsidRDefault="006E3E5F" w:rsidP="009F5712"/>
    <w:p w14:paraId="13001C4A" w14:textId="77777777" w:rsidR="006E3E5F" w:rsidRDefault="006E3E5F"/>
    <w:p w14:paraId="0649F9F5" w14:textId="77777777" w:rsidR="006E3E5F" w:rsidRDefault="006E3E5F"/>
    <w:p w14:paraId="5F06F2E2" w14:textId="77777777" w:rsidR="006E3E5F" w:rsidRDefault="006E3E5F"/>
    <w:p w14:paraId="28A0C1DD" w14:textId="77777777" w:rsidR="006E3E5F" w:rsidRDefault="006E3E5F"/>
  </w:endnote>
  <w:endnote w:type="continuationSeparator" w:id="0">
    <w:p w14:paraId="5C7DD584" w14:textId="77777777" w:rsidR="006E3E5F" w:rsidRDefault="006E3E5F" w:rsidP="009F5712">
      <w:r>
        <w:continuationSeparator/>
      </w:r>
    </w:p>
    <w:p w14:paraId="627523AF" w14:textId="77777777" w:rsidR="006E3E5F" w:rsidRDefault="006E3E5F" w:rsidP="009F5712"/>
    <w:p w14:paraId="42E6DEA5" w14:textId="77777777" w:rsidR="006E3E5F" w:rsidRDefault="006E3E5F" w:rsidP="009F5712"/>
    <w:p w14:paraId="2DF83343" w14:textId="77777777" w:rsidR="006E3E5F" w:rsidRDefault="006E3E5F" w:rsidP="009F5712"/>
    <w:p w14:paraId="25D36A95" w14:textId="77777777" w:rsidR="006E3E5F" w:rsidRDefault="006E3E5F" w:rsidP="009F5712"/>
    <w:p w14:paraId="3AAC966B" w14:textId="77777777" w:rsidR="006E3E5F" w:rsidRDefault="006E3E5F" w:rsidP="009F5712"/>
    <w:p w14:paraId="0A135ADF" w14:textId="77777777" w:rsidR="006E3E5F" w:rsidRDefault="006E3E5F"/>
    <w:p w14:paraId="2391C1E1" w14:textId="77777777" w:rsidR="006E3E5F" w:rsidRDefault="006E3E5F"/>
    <w:p w14:paraId="29C7964D" w14:textId="77777777" w:rsidR="006E3E5F" w:rsidRDefault="006E3E5F"/>
    <w:p w14:paraId="68DDDF56" w14:textId="77777777" w:rsidR="006E3E5F" w:rsidRDefault="006E3E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C7085A" w14:textId="77777777" w:rsidR="00B825B8" w:rsidRDefault="00B825B8">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5131007"/>
      <w:docPartObj>
        <w:docPartGallery w:val="Page Numbers (Bottom of Page)"/>
        <w:docPartUnique/>
      </w:docPartObj>
    </w:sdtPr>
    <w:sdtContent>
      <w:p w14:paraId="52DA6A6D" w14:textId="2E87BAD1" w:rsidR="00B825B8" w:rsidRDefault="00B825B8">
        <w:pPr>
          <w:pStyle w:val="a7"/>
        </w:pPr>
        <w:r>
          <w:fldChar w:fldCharType="begin"/>
        </w:r>
        <w:r>
          <w:instrText>PAGE   \* MERGEFORMAT</w:instrText>
        </w:r>
        <w:r>
          <w:fldChar w:fldCharType="separate"/>
        </w:r>
        <w:r w:rsidR="00C65C29">
          <w:rPr>
            <w:noProof/>
          </w:rPr>
          <w:t>37</w:t>
        </w:r>
        <w:r>
          <w:fldChar w:fldCharType="end"/>
        </w:r>
      </w:p>
    </w:sdtContent>
  </w:sdt>
  <w:p w14:paraId="3420B64E" w14:textId="455422BA" w:rsidR="00B825B8" w:rsidRPr="006D5218" w:rsidRDefault="00B825B8" w:rsidP="006D5218">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0E670" w14:textId="77777777" w:rsidR="00B825B8" w:rsidRDefault="00B825B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4453B5" w14:textId="77777777" w:rsidR="006E3E5F" w:rsidRDefault="006E3E5F" w:rsidP="009F5712">
      <w:r>
        <w:separator/>
      </w:r>
    </w:p>
    <w:p w14:paraId="064BED6C" w14:textId="77777777" w:rsidR="006E3E5F" w:rsidRDefault="006E3E5F" w:rsidP="009F5712"/>
    <w:p w14:paraId="29DFF139" w14:textId="77777777" w:rsidR="006E3E5F" w:rsidRDefault="006E3E5F" w:rsidP="009F5712"/>
    <w:p w14:paraId="0F35D8E6" w14:textId="77777777" w:rsidR="006E3E5F" w:rsidRDefault="006E3E5F" w:rsidP="009F5712"/>
    <w:p w14:paraId="1FCEA415" w14:textId="77777777" w:rsidR="006E3E5F" w:rsidRDefault="006E3E5F" w:rsidP="009F5712"/>
    <w:p w14:paraId="557979C4" w14:textId="77777777" w:rsidR="006E3E5F" w:rsidRDefault="006E3E5F" w:rsidP="009F5712"/>
    <w:p w14:paraId="304140A0" w14:textId="77777777" w:rsidR="006E3E5F" w:rsidRDefault="006E3E5F"/>
    <w:p w14:paraId="52590D98" w14:textId="77777777" w:rsidR="006E3E5F" w:rsidRDefault="006E3E5F"/>
    <w:p w14:paraId="3D6B6765" w14:textId="77777777" w:rsidR="006E3E5F" w:rsidRDefault="006E3E5F"/>
    <w:p w14:paraId="5C6A6C1A" w14:textId="77777777" w:rsidR="006E3E5F" w:rsidRDefault="006E3E5F"/>
  </w:footnote>
  <w:footnote w:type="continuationSeparator" w:id="0">
    <w:p w14:paraId="210E79FD" w14:textId="77777777" w:rsidR="006E3E5F" w:rsidRDefault="006E3E5F" w:rsidP="009F5712">
      <w:r>
        <w:continuationSeparator/>
      </w:r>
    </w:p>
    <w:p w14:paraId="436A9DA0" w14:textId="77777777" w:rsidR="006E3E5F" w:rsidRDefault="006E3E5F" w:rsidP="009F5712"/>
    <w:p w14:paraId="6C2DDE3C" w14:textId="77777777" w:rsidR="006E3E5F" w:rsidRDefault="006E3E5F" w:rsidP="009F5712"/>
    <w:p w14:paraId="36B39F34" w14:textId="77777777" w:rsidR="006E3E5F" w:rsidRDefault="006E3E5F" w:rsidP="009F5712"/>
    <w:p w14:paraId="23EF6E07" w14:textId="77777777" w:rsidR="006E3E5F" w:rsidRDefault="006E3E5F" w:rsidP="009F5712"/>
    <w:p w14:paraId="335CB7BE" w14:textId="77777777" w:rsidR="006E3E5F" w:rsidRDefault="006E3E5F" w:rsidP="009F5712"/>
    <w:p w14:paraId="0701CC84" w14:textId="77777777" w:rsidR="006E3E5F" w:rsidRDefault="006E3E5F"/>
    <w:p w14:paraId="6B0FAB48" w14:textId="77777777" w:rsidR="006E3E5F" w:rsidRDefault="006E3E5F"/>
    <w:p w14:paraId="532AE65C" w14:textId="77777777" w:rsidR="006E3E5F" w:rsidRDefault="006E3E5F"/>
    <w:p w14:paraId="2FD44558" w14:textId="77777777" w:rsidR="006E3E5F" w:rsidRDefault="006E3E5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45C3D6" w14:textId="77777777" w:rsidR="00B825B8" w:rsidRDefault="00B825B8">
    <w:pPr>
      <w:pStyle w:val="ac"/>
      <w:spacing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B79BB3" w14:textId="5D90B528" w:rsidR="00B825B8" w:rsidRDefault="00B825B8" w:rsidP="00BD7A41">
    <w:pPr>
      <w:pStyle w:val="ac"/>
      <w:pBdr>
        <w:bottom w:val="none" w:sz="0" w:space="0" w:color="auto"/>
      </w:pBdr>
      <w:spacing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16AEC2" w14:textId="77777777" w:rsidR="00B825B8" w:rsidRDefault="00B825B8" w:rsidP="00EE63DD">
    <w:pPr>
      <w:pStyle w:val="ac"/>
      <w:pBdr>
        <w:bottom w:val="none" w:sz="0" w:space="0" w:color="auto"/>
      </w:pBdr>
      <w:spacing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B599B"/>
    <w:multiLevelType w:val="hybridMultilevel"/>
    <w:tmpl w:val="BF88682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26C11A8"/>
    <w:multiLevelType w:val="hybridMultilevel"/>
    <w:tmpl w:val="1938FA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CC2927"/>
    <w:multiLevelType w:val="hybridMultilevel"/>
    <w:tmpl w:val="C97C4DB2"/>
    <w:lvl w:ilvl="0" w:tplc="0D42F286">
      <w:start w:val="1"/>
      <w:numFmt w:val="decimal"/>
      <w:pStyle w:val="a"/>
      <w:lvlText w:val="(%1)"/>
      <w:lvlJc w:val="left"/>
      <w:pPr>
        <w:tabs>
          <w:tab w:val="num" w:pos="200"/>
        </w:tabs>
        <w:ind w:left="0" w:firstLine="482"/>
      </w:pPr>
      <w:rPr>
        <w:rFonts w:ascii="Times New Roman" w:eastAsia="宋体" w:hAnsi="Times New Roman" w:cs="Times New Roman" w:hint="default"/>
        <w:b w:val="0"/>
        <w:i w:val="0"/>
        <w:sz w:val="24"/>
        <w:szCs w:val="24"/>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10B054CB"/>
    <w:multiLevelType w:val="hybridMultilevel"/>
    <w:tmpl w:val="83F4D1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5D94BD1"/>
    <w:multiLevelType w:val="hybridMultilevel"/>
    <w:tmpl w:val="C346D8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60D2E29"/>
    <w:multiLevelType w:val="hybridMultilevel"/>
    <w:tmpl w:val="40D6B8F4"/>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8E95A70"/>
    <w:multiLevelType w:val="hybridMultilevel"/>
    <w:tmpl w:val="977294A2"/>
    <w:lvl w:ilvl="0" w:tplc="04090011">
      <w:start w:val="1"/>
      <w:numFmt w:val="decimal"/>
      <w:lvlText w:val="%1)"/>
      <w:lvlJc w:val="left"/>
      <w:pPr>
        <w:ind w:left="900" w:hanging="420"/>
      </w:pPr>
    </w:lvl>
    <w:lvl w:ilvl="1" w:tplc="04090011">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9453129"/>
    <w:multiLevelType w:val="hybridMultilevel"/>
    <w:tmpl w:val="3D7C14B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AF8602B"/>
    <w:multiLevelType w:val="hybridMultilevel"/>
    <w:tmpl w:val="4846FF2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5515BE3"/>
    <w:multiLevelType w:val="hybridMultilevel"/>
    <w:tmpl w:val="42B20108"/>
    <w:lvl w:ilvl="0" w:tplc="04090011">
      <w:start w:val="1"/>
      <w:numFmt w:val="decimal"/>
      <w:lvlText w:val="%1)"/>
      <w:lvlJc w:val="left"/>
      <w:pPr>
        <w:ind w:left="900" w:hanging="420"/>
      </w:pPr>
    </w:lvl>
    <w:lvl w:ilvl="1" w:tplc="FAAE7048">
      <w:start w:val="8"/>
      <w:numFmt w:val="bullet"/>
      <w:lvlText w:val=""/>
      <w:lvlJc w:val="left"/>
      <w:pPr>
        <w:ind w:left="1260" w:hanging="360"/>
      </w:pPr>
      <w:rPr>
        <w:rFonts w:ascii="Wingdings" w:eastAsia="宋体" w:hAnsi="Wingdings" w:cs="Times New Roman"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5EE445B"/>
    <w:multiLevelType w:val="hybridMultilevel"/>
    <w:tmpl w:val="22E4F66C"/>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70D540F"/>
    <w:multiLevelType w:val="hybridMultilevel"/>
    <w:tmpl w:val="FB105244"/>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8A31EFB"/>
    <w:multiLevelType w:val="hybridMultilevel"/>
    <w:tmpl w:val="8772BE3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E733C72"/>
    <w:multiLevelType w:val="hybridMultilevel"/>
    <w:tmpl w:val="2D14CC4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321265A"/>
    <w:multiLevelType w:val="hybridMultilevel"/>
    <w:tmpl w:val="AC7CB286"/>
    <w:lvl w:ilvl="0" w:tplc="33EEA8A8">
      <w:start w:val="1"/>
      <w:numFmt w:val="decimal"/>
      <w:pStyle w:val="a0"/>
      <w:lvlText w:val="(%1)"/>
      <w:lvlJc w:val="left"/>
      <w:pPr>
        <w:tabs>
          <w:tab w:val="num" w:pos="0"/>
        </w:tabs>
        <w:ind w:left="0" w:firstLine="482"/>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5">
    <w:nsid w:val="36F51228"/>
    <w:multiLevelType w:val="hybridMultilevel"/>
    <w:tmpl w:val="66BA47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72C54A4"/>
    <w:multiLevelType w:val="multilevel"/>
    <w:tmpl w:val="D704326C"/>
    <w:lvl w:ilvl="0">
      <w:start w:val="1"/>
      <w:numFmt w:val="chineseCountingThousand"/>
      <w:pStyle w:val="1"/>
      <w:lvlText w:val="%1."/>
      <w:lvlJc w:val="left"/>
      <w:pPr>
        <w:tabs>
          <w:tab w:val="num" w:pos="360"/>
        </w:tabs>
        <w:ind w:left="0" w:firstLine="0"/>
      </w:pPr>
      <w:rPr>
        <w:rFonts w:hint="eastAsia"/>
      </w:rPr>
    </w:lvl>
    <w:lvl w:ilvl="1">
      <w:start w:val="1"/>
      <w:numFmt w:val="decimal"/>
      <w:pStyle w:val="2"/>
      <w:lvlText w:val="%2."/>
      <w:lvlJc w:val="left"/>
      <w:pPr>
        <w:tabs>
          <w:tab w:val="num" w:pos="360"/>
        </w:tabs>
        <w:ind w:left="0" w:firstLine="0"/>
      </w:pPr>
      <w:rPr>
        <w:rFonts w:hint="eastAsia"/>
      </w:rPr>
    </w:lvl>
    <w:lvl w:ilvl="2">
      <w:start w:val="1"/>
      <w:numFmt w:val="decimal"/>
      <w:pStyle w:val="3"/>
      <w:lvlText w:val="%2.%3."/>
      <w:lvlJc w:val="left"/>
      <w:pPr>
        <w:tabs>
          <w:tab w:val="num" w:pos="720"/>
        </w:tabs>
        <w:ind w:left="0" w:firstLine="0"/>
      </w:pPr>
      <w:rPr>
        <w:rFonts w:hint="eastAsia"/>
      </w:rPr>
    </w:lvl>
    <w:lvl w:ilvl="3">
      <w:start w:val="1"/>
      <w:numFmt w:val="decimal"/>
      <w:pStyle w:val="4"/>
      <w:lvlText w:val="%2.%3.%4."/>
      <w:lvlJc w:val="left"/>
      <w:pPr>
        <w:tabs>
          <w:tab w:val="num" w:pos="1080"/>
        </w:tabs>
        <w:ind w:left="0" w:firstLine="0"/>
      </w:pPr>
      <w:rPr>
        <w:rFonts w:hint="eastAsia"/>
      </w:rPr>
    </w:lvl>
    <w:lvl w:ilvl="4">
      <w:start w:val="1"/>
      <w:numFmt w:val="decimal"/>
      <w:pStyle w:val="5"/>
      <w:lvlText w:val="%2.%3.%4.%5."/>
      <w:lvlJc w:val="left"/>
      <w:pPr>
        <w:tabs>
          <w:tab w:val="num" w:pos="1440"/>
        </w:tabs>
        <w:ind w:left="0" w:firstLine="0"/>
      </w:pPr>
      <w:rPr>
        <w:rFonts w:hint="eastAsia"/>
      </w:rPr>
    </w:lvl>
    <w:lvl w:ilvl="5">
      <w:start w:val="1"/>
      <w:numFmt w:val="decimal"/>
      <w:pStyle w:val="6"/>
      <w:lvlText w:val="%2.%3.%4.%5.%6."/>
      <w:lvlJc w:val="left"/>
      <w:pPr>
        <w:tabs>
          <w:tab w:val="num" w:pos="1440"/>
        </w:tabs>
        <w:ind w:left="0" w:firstLine="0"/>
      </w:pPr>
      <w:rPr>
        <w:rFonts w:hint="eastAsia"/>
      </w:rPr>
    </w:lvl>
    <w:lvl w:ilvl="6">
      <w:start w:val="1"/>
      <w:numFmt w:val="decimal"/>
      <w:pStyle w:val="7"/>
      <w:lvlText w:val="%2.%3.%4.%5.%6.%7."/>
      <w:lvlJc w:val="left"/>
      <w:pPr>
        <w:tabs>
          <w:tab w:val="num" w:pos="1800"/>
        </w:tabs>
        <w:ind w:left="0" w:firstLine="0"/>
      </w:pPr>
      <w:rPr>
        <w:rFonts w:hint="eastAsia"/>
      </w:rPr>
    </w:lvl>
    <w:lvl w:ilvl="7">
      <w:start w:val="1"/>
      <w:numFmt w:val="decimal"/>
      <w:lvlRestart w:val="1"/>
      <w:pStyle w:val="8"/>
      <w:isLgl/>
      <w:lvlText w:val="表%1.%2.%3-%8"/>
      <w:lvlJc w:val="left"/>
      <w:pPr>
        <w:tabs>
          <w:tab w:val="num" w:pos="5415"/>
        </w:tabs>
        <w:ind w:left="3255" w:firstLine="0"/>
      </w:pPr>
      <w:rPr>
        <w:rFonts w:hint="eastAsia"/>
      </w:rPr>
    </w:lvl>
    <w:lvl w:ilvl="8">
      <w:start w:val="1"/>
      <w:numFmt w:val="decimal"/>
      <w:lvlRestart w:val="1"/>
      <w:pStyle w:val="9"/>
      <w:isLgl/>
      <w:lvlText w:val="图%1.%2.%3-%9"/>
      <w:lvlJc w:val="left"/>
      <w:pPr>
        <w:tabs>
          <w:tab w:val="num" w:pos="2520"/>
        </w:tabs>
        <w:ind w:left="0" w:firstLine="0"/>
      </w:pPr>
      <w:rPr>
        <w:rFonts w:hint="eastAsia"/>
      </w:rPr>
    </w:lvl>
  </w:abstractNum>
  <w:abstractNum w:abstractNumId="17">
    <w:nsid w:val="3B0D17B4"/>
    <w:multiLevelType w:val="hybridMultilevel"/>
    <w:tmpl w:val="7C04292E"/>
    <w:lvl w:ilvl="0" w:tplc="0D6E7260">
      <w:start w:val="1"/>
      <w:numFmt w:val="lowerLetter"/>
      <w:pStyle w:val="a1"/>
      <w:lvlText w:val="(%1)"/>
      <w:lvlJc w:val="left"/>
      <w:pPr>
        <w:tabs>
          <w:tab w:val="num" w:pos="0"/>
        </w:tabs>
        <w:ind w:left="0" w:firstLine="482"/>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8">
    <w:nsid w:val="401F18B0"/>
    <w:multiLevelType w:val="hybridMultilevel"/>
    <w:tmpl w:val="7B283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1646CEA"/>
    <w:multiLevelType w:val="hybridMultilevel"/>
    <w:tmpl w:val="5C48C2E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4484BEB"/>
    <w:multiLevelType w:val="hybridMultilevel"/>
    <w:tmpl w:val="97E804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58D6CFC"/>
    <w:multiLevelType w:val="hybridMultilevel"/>
    <w:tmpl w:val="A16AFA98"/>
    <w:lvl w:ilvl="0" w:tplc="04090011">
      <w:start w:val="1"/>
      <w:numFmt w:val="decimal"/>
      <w:lvlText w:val="%1)"/>
      <w:lvlJc w:val="left"/>
      <w:pPr>
        <w:ind w:left="420" w:hanging="420"/>
      </w:pPr>
    </w:lvl>
    <w:lvl w:ilvl="1" w:tplc="3E5A90FE">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C837CED"/>
    <w:multiLevelType w:val="hybridMultilevel"/>
    <w:tmpl w:val="D9368DE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F7D31A2"/>
    <w:multiLevelType w:val="hybridMultilevel"/>
    <w:tmpl w:val="A3EC2308"/>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F801B0A"/>
    <w:multiLevelType w:val="hybridMultilevel"/>
    <w:tmpl w:val="EF6215D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2EC6413"/>
    <w:multiLevelType w:val="hybridMultilevel"/>
    <w:tmpl w:val="0B44B4DE"/>
    <w:lvl w:ilvl="0" w:tplc="04090015">
      <w:start w:val="1"/>
      <w:numFmt w:val="upperLetter"/>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3C564FD"/>
    <w:multiLevelType w:val="hybridMultilevel"/>
    <w:tmpl w:val="11264B8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D497128"/>
    <w:multiLevelType w:val="hybridMultilevel"/>
    <w:tmpl w:val="CE4A82D4"/>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A10F36"/>
    <w:multiLevelType w:val="hybridMultilevel"/>
    <w:tmpl w:val="79169D2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12353B0"/>
    <w:multiLevelType w:val="hybridMultilevel"/>
    <w:tmpl w:val="C7B2AEA2"/>
    <w:lvl w:ilvl="0" w:tplc="9E106AF2">
      <w:start w:val="1"/>
      <w:numFmt w:val="upperLetter"/>
      <w:pStyle w:val="a2"/>
      <w:lvlText w:val="(%1)"/>
      <w:lvlJc w:val="left"/>
      <w:pPr>
        <w:tabs>
          <w:tab w:val="num" w:pos="0"/>
        </w:tabs>
        <w:ind w:left="0" w:firstLine="482"/>
      </w:pPr>
      <w:rPr>
        <w:rFonts w:hint="eastAsia"/>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30">
    <w:nsid w:val="678823AF"/>
    <w:multiLevelType w:val="hybridMultilevel"/>
    <w:tmpl w:val="5502C9A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DC84E0C"/>
    <w:multiLevelType w:val="hybridMultilevel"/>
    <w:tmpl w:val="10642448"/>
    <w:lvl w:ilvl="0" w:tplc="04090011">
      <w:start w:val="1"/>
      <w:numFmt w:val="decimal"/>
      <w:lvlText w:val="%1)"/>
      <w:lvlJc w:val="left"/>
      <w:pPr>
        <w:ind w:left="900" w:hanging="420"/>
      </w:pPr>
    </w:lvl>
    <w:lvl w:ilvl="1" w:tplc="23BC41D2">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8326401"/>
    <w:multiLevelType w:val="hybridMultilevel"/>
    <w:tmpl w:val="9322F89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8E715B0"/>
    <w:multiLevelType w:val="hybridMultilevel"/>
    <w:tmpl w:val="55AAE6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6"/>
  </w:num>
  <w:num w:numId="2">
    <w:abstractNumId w:val="29"/>
  </w:num>
  <w:num w:numId="3">
    <w:abstractNumId w:val="17"/>
  </w:num>
  <w:num w:numId="4">
    <w:abstractNumId w:val="2"/>
  </w:num>
  <w:num w:numId="5">
    <w:abstractNumId w:val="14"/>
  </w:num>
  <w:num w:numId="6">
    <w:abstractNumId w:val="31"/>
  </w:num>
  <w:num w:numId="7">
    <w:abstractNumId w:val="13"/>
  </w:num>
  <w:num w:numId="8">
    <w:abstractNumId w:val="30"/>
  </w:num>
  <w:num w:numId="9">
    <w:abstractNumId w:val="20"/>
  </w:num>
  <w:num w:numId="10">
    <w:abstractNumId w:val="24"/>
  </w:num>
  <w:num w:numId="11">
    <w:abstractNumId w:val="3"/>
  </w:num>
  <w:num w:numId="12">
    <w:abstractNumId w:val="10"/>
  </w:num>
  <w:num w:numId="13">
    <w:abstractNumId w:val="6"/>
  </w:num>
  <w:num w:numId="14">
    <w:abstractNumId w:val="19"/>
  </w:num>
  <w:num w:numId="15">
    <w:abstractNumId w:val="9"/>
  </w:num>
  <w:num w:numId="16">
    <w:abstractNumId w:val="25"/>
  </w:num>
  <w:num w:numId="17">
    <w:abstractNumId w:val="27"/>
  </w:num>
  <w:num w:numId="18">
    <w:abstractNumId w:val="8"/>
  </w:num>
  <w:num w:numId="19">
    <w:abstractNumId w:val="5"/>
  </w:num>
  <w:num w:numId="20">
    <w:abstractNumId w:val="23"/>
  </w:num>
  <w:num w:numId="21">
    <w:abstractNumId w:val="11"/>
  </w:num>
  <w:num w:numId="22">
    <w:abstractNumId w:val="21"/>
  </w:num>
  <w:num w:numId="23">
    <w:abstractNumId w:val="22"/>
  </w:num>
  <w:num w:numId="24">
    <w:abstractNumId w:val="1"/>
  </w:num>
  <w:num w:numId="25">
    <w:abstractNumId w:val="18"/>
  </w:num>
  <w:num w:numId="26">
    <w:abstractNumId w:val="4"/>
  </w:num>
  <w:num w:numId="27">
    <w:abstractNumId w:val="32"/>
  </w:num>
  <w:num w:numId="28">
    <w:abstractNumId w:val="0"/>
  </w:num>
  <w:num w:numId="29">
    <w:abstractNumId w:val="12"/>
  </w:num>
  <w:num w:numId="30">
    <w:abstractNumId w:val="7"/>
  </w:num>
  <w:num w:numId="31">
    <w:abstractNumId w:val="26"/>
  </w:num>
  <w:num w:numId="32">
    <w:abstractNumId w:val="33"/>
  </w:num>
  <w:num w:numId="33">
    <w:abstractNumId w:val="28"/>
  </w:num>
  <w:num w:numId="34">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5EB0"/>
    <w:rsid w:val="00002B28"/>
    <w:rsid w:val="00002FC7"/>
    <w:rsid w:val="00003E55"/>
    <w:rsid w:val="000042A3"/>
    <w:rsid w:val="000130D5"/>
    <w:rsid w:val="00020977"/>
    <w:rsid w:val="00024772"/>
    <w:rsid w:val="00024831"/>
    <w:rsid w:val="00024839"/>
    <w:rsid w:val="00024B19"/>
    <w:rsid w:val="00024FA6"/>
    <w:rsid w:val="00026457"/>
    <w:rsid w:val="00030B25"/>
    <w:rsid w:val="0003373A"/>
    <w:rsid w:val="0003630F"/>
    <w:rsid w:val="00037B90"/>
    <w:rsid w:val="00037D63"/>
    <w:rsid w:val="00040F18"/>
    <w:rsid w:val="00041B24"/>
    <w:rsid w:val="00046AF2"/>
    <w:rsid w:val="00050812"/>
    <w:rsid w:val="000512A1"/>
    <w:rsid w:val="00053B20"/>
    <w:rsid w:val="0005639F"/>
    <w:rsid w:val="000701D5"/>
    <w:rsid w:val="00073811"/>
    <w:rsid w:val="000746CC"/>
    <w:rsid w:val="000810C9"/>
    <w:rsid w:val="00084C16"/>
    <w:rsid w:val="00086A32"/>
    <w:rsid w:val="00091413"/>
    <w:rsid w:val="00091544"/>
    <w:rsid w:val="0009412F"/>
    <w:rsid w:val="00097B3F"/>
    <w:rsid w:val="000A5855"/>
    <w:rsid w:val="000A58BF"/>
    <w:rsid w:val="000A708B"/>
    <w:rsid w:val="000B4956"/>
    <w:rsid w:val="000B60CE"/>
    <w:rsid w:val="000B7327"/>
    <w:rsid w:val="000C35D9"/>
    <w:rsid w:val="000C6870"/>
    <w:rsid w:val="000C6D8E"/>
    <w:rsid w:val="000C721E"/>
    <w:rsid w:val="000D0A1F"/>
    <w:rsid w:val="000D1381"/>
    <w:rsid w:val="000D162E"/>
    <w:rsid w:val="000D1B36"/>
    <w:rsid w:val="000D4061"/>
    <w:rsid w:val="000D42A8"/>
    <w:rsid w:val="000D7506"/>
    <w:rsid w:val="000D763D"/>
    <w:rsid w:val="000D76CF"/>
    <w:rsid w:val="000E0145"/>
    <w:rsid w:val="000E2624"/>
    <w:rsid w:val="000E3236"/>
    <w:rsid w:val="000E39BF"/>
    <w:rsid w:val="000E557C"/>
    <w:rsid w:val="000E6615"/>
    <w:rsid w:val="000E6893"/>
    <w:rsid w:val="000E6ADF"/>
    <w:rsid w:val="000F0512"/>
    <w:rsid w:val="000F1182"/>
    <w:rsid w:val="000F5955"/>
    <w:rsid w:val="00101978"/>
    <w:rsid w:val="00106AE9"/>
    <w:rsid w:val="001073C7"/>
    <w:rsid w:val="001146B8"/>
    <w:rsid w:val="001147ED"/>
    <w:rsid w:val="001223F4"/>
    <w:rsid w:val="001246BF"/>
    <w:rsid w:val="001326FD"/>
    <w:rsid w:val="00133E04"/>
    <w:rsid w:val="00133FEF"/>
    <w:rsid w:val="00134E5C"/>
    <w:rsid w:val="00136CB5"/>
    <w:rsid w:val="0014083F"/>
    <w:rsid w:val="00142D66"/>
    <w:rsid w:val="00142E3D"/>
    <w:rsid w:val="00151693"/>
    <w:rsid w:val="00151DD3"/>
    <w:rsid w:val="00153EC9"/>
    <w:rsid w:val="00154C72"/>
    <w:rsid w:val="00156B5F"/>
    <w:rsid w:val="00165D1F"/>
    <w:rsid w:val="00166B11"/>
    <w:rsid w:val="0016726C"/>
    <w:rsid w:val="00167EBE"/>
    <w:rsid w:val="001730EF"/>
    <w:rsid w:val="00176BD2"/>
    <w:rsid w:val="00177D17"/>
    <w:rsid w:val="00181F80"/>
    <w:rsid w:val="001828D4"/>
    <w:rsid w:val="0018370E"/>
    <w:rsid w:val="00185352"/>
    <w:rsid w:val="00185EE3"/>
    <w:rsid w:val="00186414"/>
    <w:rsid w:val="00187653"/>
    <w:rsid w:val="0019015E"/>
    <w:rsid w:val="00190BA7"/>
    <w:rsid w:val="00197434"/>
    <w:rsid w:val="001A0742"/>
    <w:rsid w:val="001A4045"/>
    <w:rsid w:val="001A6B66"/>
    <w:rsid w:val="001C289D"/>
    <w:rsid w:val="001C3884"/>
    <w:rsid w:val="001C70ED"/>
    <w:rsid w:val="001C7882"/>
    <w:rsid w:val="001D1C9A"/>
    <w:rsid w:val="001D1ED7"/>
    <w:rsid w:val="001D27C6"/>
    <w:rsid w:val="001D3226"/>
    <w:rsid w:val="001D446E"/>
    <w:rsid w:val="001D662B"/>
    <w:rsid w:val="001E2192"/>
    <w:rsid w:val="001E3FF9"/>
    <w:rsid w:val="001E73EC"/>
    <w:rsid w:val="001F1C0F"/>
    <w:rsid w:val="001F5702"/>
    <w:rsid w:val="001F6D71"/>
    <w:rsid w:val="001F7F1F"/>
    <w:rsid w:val="002052A0"/>
    <w:rsid w:val="00211258"/>
    <w:rsid w:val="00211C8B"/>
    <w:rsid w:val="002130A6"/>
    <w:rsid w:val="00213885"/>
    <w:rsid w:val="00215C3D"/>
    <w:rsid w:val="00215EC3"/>
    <w:rsid w:val="00217B37"/>
    <w:rsid w:val="002225CA"/>
    <w:rsid w:val="00222985"/>
    <w:rsid w:val="00224B22"/>
    <w:rsid w:val="00225ED0"/>
    <w:rsid w:val="002311B4"/>
    <w:rsid w:val="002334E6"/>
    <w:rsid w:val="00241A06"/>
    <w:rsid w:val="002432CF"/>
    <w:rsid w:val="00245419"/>
    <w:rsid w:val="00245B17"/>
    <w:rsid w:val="002474FC"/>
    <w:rsid w:val="002520A0"/>
    <w:rsid w:val="002558DB"/>
    <w:rsid w:val="00256549"/>
    <w:rsid w:val="00256920"/>
    <w:rsid w:val="00261746"/>
    <w:rsid w:val="00261E44"/>
    <w:rsid w:val="002640AE"/>
    <w:rsid w:val="002646B7"/>
    <w:rsid w:val="00264E5B"/>
    <w:rsid w:val="002673ED"/>
    <w:rsid w:val="00267BE3"/>
    <w:rsid w:val="00273BDE"/>
    <w:rsid w:val="00280D7E"/>
    <w:rsid w:val="0028158F"/>
    <w:rsid w:val="00283465"/>
    <w:rsid w:val="002921AB"/>
    <w:rsid w:val="002949C2"/>
    <w:rsid w:val="00294CEF"/>
    <w:rsid w:val="00294E38"/>
    <w:rsid w:val="00295911"/>
    <w:rsid w:val="002960DB"/>
    <w:rsid w:val="00296550"/>
    <w:rsid w:val="002A26CC"/>
    <w:rsid w:val="002A32F3"/>
    <w:rsid w:val="002A40B4"/>
    <w:rsid w:val="002A791A"/>
    <w:rsid w:val="002B12EF"/>
    <w:rsid w:val="002C1C68"/>
    <w:rsid w:val="002C320F"/>
    <w:rsid w:val="002C6620"/>
    <w:rsid w:val="002C7378"/>
    <w:rsid w:val="002C784B"/>
    <w:rsid w:val="002D15CF"/>
    <w:rsid w:val="002D5567"/>
    <w:rsid w:val="002D74DA"/>
    <w:rsid w:val="002E038A"/>
    <w:rsid w:val="002E63D5"/>
    <w:rsid w:val="002F0558"/>
    <w:rsid w:val="002F3037"/>
    <w:rsid w:val="002F5CB7"/>
    <w:rsid w:val="002F69F1"/>
    <w:rsid w:val="002F7E30"/>
    <w:rsid w:val="0030092F"/>
    <w:rsid w:val="0030264F"/>
    <w:rsid w:val="00312028"/>
    <w:rsid w:val="003132C7"/>
    <w:rsid w:val="00321E12"/>
    <w:rsid w:val="00323EFA"/>
    <w:rsid w:val="0033005D"/>
    <w:rsid w:val="003325F5"/>
    <w:rsid w:val="00334A4B"/>
    <w:rsid w:val="00340A7A"/>
    <w:rsid w:val="00342C2D"/>
    <w:rsid w:val="00344425"/>
    <w:rsid w:val="0035297D"/>
    <w:rsid w:val="00352E8E"/>
    <w:rsid w:val="00353155"/>
    <w:rsid w:val="003548B3"/>
    <w:rsid w:val="003577AD"/>
    <w:rsid w:val="0036593C"/>
    <w:rsid w:val="00367200"/>
    <w:rsid w:val="00370028"/>
    <w:rsid w:val="003725AB"/>
    <w:rsid w:val="003734E2"/>
    <w:rsid w:val="003812E7"/>
    <w:rsid w:val="00381AC2"/>
    <w:rsid w:val="003824CE"/>
    <w:rsid w:val="003827C0"/>
    <w:rsid w:val="00383C90"/>
    <w:rsid w:val="00383CB3"/>
    <w:rsid w:val="003868DD"/>
    <w:rsid w:val="00386AF8"/>
    <w:rsid w:val="003912B9"/>
    <w:rsid w:val="0039537D"/>
    <w:rsid w:val="003955CF"/>
    <w:rsid w:val="003A1331"/>
    <w:rsid w:val="003A23EE"/>
    <w:rsid w:val="003A3172"/>
    <w:rsid w:val="003A5FE5"/>
    <w:rsid w:val="003A75A5"/>
    <w:rsid w:val="003B201E"/>
    <w:rsid w:val="003B7E5F"/>
    <w:rsid w:val="003D2F55"/>
    <w:rsid w:val="003D3CDC"/>
    <w:rsid w:val="003D5BF1"/>
    <w:rsid w:val="003D7322"/>
    <w:rsid w:val="003E5FA8"/>
    <w:rsid w:val="003F1060"/>
    <w:rsid w:val="003F1373"/>
    <w:rsid w:val="003F1F59"/>
    <w:rsid w:val="003F51EA"/>
    <w:rsid w:val="003F7D45"/>
    <w:rsid w:val="00407AF6"/>
    <w:rsid w:val="0041127C"/>
    <w:rsid w:val="00417A87"/>
    <w:rsid w:val="00422189"/>
    <w:rsid w:val="00423880"/>
    <w:rsid w:val="004242B3"/>
    <w:rsid w:val="00430C59"/>
    <w:rsid w:val="0043289D"/>
    <w:rsid w:val="00432971"/>
    <w:rsid w:val="004347BF"/>
    <w:rsid w:val="00435C3B"/>
    <w:rsid w:val="0044282F"/>
    <w:rsid w:val="004449D6"/>
    <w:rsid w:val="00447C62"/>
    <w:rsid w:val="00453B73"/>
    <w:rsid w:val="004554E2"/>
    <w:rsid w:val="00456850"/>
    <w:rsid w:val="00460AF0"/>
    <w:rsid w:val="00460D77"/>
    <w:rsid w:val="00461FA5"/>
    <w:rsid w:val="00465410"/>
    <w:rsid w:val="0046648E"/>
    <w:rsid w:val="00467944"/>
    <w:rsid w:val="00471990"/>
    <w:rsid w:val="00473C84"/>
    <w:rsid w:val="00474267"/>
    <w:rsid w:val="00476562"/>
    <w:rsid w:val="00480EF8"/>
    <w:rsid w:val="004840C4"/>
    <w:rsid w:val="004863CB"/>
    <w:rsid w:val="00486691"/>
    <w:rsid w:val="004873CC"/>
    <w:rsid w:val="004878FA"/>
    <w:rsid w:val="00491607"/>
    <w:rsid w:val="00492CF3"/>
    <w:rsid w:val="0049369E"/>
    <w:rsid w:val="00496A3F"/>
    <w:rsid w:val="00496E15"/>
    <w:rsid w:val="00497960"/>
    <w:rsid w:val="00497F1E"/>
    <w:rsid w:val="004A277B"/>
    <w:rsid w:val="004A2D30"/>
    <w:rsid w:val="004A56AB"/>
    <w:rsid w:val="004A5ABD"/>
    <w:rsid w:val="004A5F65"/>
    <w:rsid w:val="004A68AB"/>
    <w:rsid w:val="004A6E6D"/>
    <w:rsid w:val="004A77A5"/>
    <w:rsid w:val="004B0CBE"/>
    <w:rsid w:val="004B415B"/>
    <w:rsid w:val="004B5451"/>
    <w:rsid w:val="004B78C7"/>
    <w:rsid w:val="004C1CE3"/>
    <w:rsid w:val="004C28C4"/>
    <w:rsid w:val="004C49EE"/>
    <w:rsid w:val="004C64B2"/>
    <w:rsid w:val="004D2C24"/>
    <w:rsid w:val="004D5C4B"/>
    <w:rsid w:val="004D7B5F"/>
    <w:rsid w:val="004E34D7"/>
    <w:rsid w:val="004E39D4"/>
    <w:rsid w:val="004E4D34"/>
    <w:rsid w:val="004E55CF"/>
    <w:rsid w:val="004E6AE3"/>
    <w:rsid w:val="004E6CAE"/>
    <w:rsid w:val="004E7888"/>
    <w:rsid w:val="004F1916"/>
    <w:rsid w:val="004F2F13"/>
    <w:rsid w:val="004F4F2C"/>
    <w:rsid w:val="004F6112"/>
    <w:rsid w:val="004F684F"/>
    <w:rsid w:val="004F77BF"/>
    <w:rsid w:val="00501862"/>
    <w:rsid w:val="00502C7E"/>
    <w:rsid w:val="00505793"/>
    <w:rsid w:val="005061AC"/>
    <w:rsid w:val="005113C1"/>
    <w:rsid w:val="00511616"/>
    <w:rsid w:val="00512280"/>
    <w:rsid w:val="0051248C"/>
    <w:rsid w:val="0051300C"/>
    <w:rsid w:val="005137A0"/>
    <w:rsid w:val="0052040C"/>
    <w:rsid w:val="00525E53"/>
    <w:rsid w:val="00526060"/>
    <w:rsid w:val="005312C4"/>
    <w:rsid w:val="00531A4D"/>
    <w:rsid w:val="005328CC"/>
    <w:rsid w:val="00533395"/>
    <w:rsid w:val="0053522C"/>
    <w:rsid w:val="00535446"/>
    <w:rsid w:val="00536DC0"/>
    <w:rsid w:val="005418C1"/>
    <w:rsid w:val="005439C9"/>
    <w:rsid w:val="00544AEF"/>
    <w:rsid w:val="00550A70"/>
    <w:rsid w:val="00551CCC"/>
    <w:rsid w:val="0055379D"/>
    <w:rsid w:val="00553A0C"/>
    <w:rsid w:val="00556D0E"/>
    <w:rsid w:val="00556D52"/>
    <w:rsid w:val="00560251"/>
    <w:rsid w:val="00561424"/>
    <w:rsid w:val="0056145C"/>
    <w:rsid w:val="00561B78"/>
    <w:rsid w:val="00563155"/>
    <w:rsid w:val="00563988"/>
    <w:rsid w:val="005673C5"/>
    <w:rsid w:val="00570918"/>
    <w:rsid w:val="005717B1"/>
    <w:rsid w:val="00572EBD"/>
    <w:rsid w:val="00573184"/>
    <w:rsid w:val="00574617"/>
    <w:rsid w:val="0058456D"/>
    <w:rsid w:val="00590C6D"/>
    <w:rsid w:val="00591BCE"/>
    <w:rsid w:val="005956F7"/>
    <w:rsid w:val="00596B51"/>
    <w:rsid w:val="0059789D"/>
    <w:rsid w:val="005A1178"/>
    <w:rsid w:val="005A1F9F"/>
    <w:rsid w:val="005A322F"/>
    <w:rsid w:val="005A5091"/>
    <w:rsid w:val="005A56C0"/>
    <w:rsid w:val="005A7BEE"/>
    <w:rsid w:val="005A7EBD"/>
    <w:rsid w:val="005B024F"/>
    <w:rsid w:val="005B0472"/>
    <w:rsid w:val="005B677B"/>
    <w:rsid w:val="005B6A43"/>
    <w:rsid w:val="005B7921"/>
    <w:rsid w:val="005C0332"/>
    <w:rsid w:val="005C435D"/>
    <w:rsid w:val="005C5548"/>
    <w:rsid w:val="005C7C61"/>
    <w:rsid w:val="005D10BB"/>
    <w:rsid w:val="005E24FB"/>
    <w:rsid w:val="005E46E2"/>
    <w:rsid w:val="005E5BAE"/>
    <w:rsid w:val="005F092B"/>
    <w:rsid w:val="005F0956"/>
    <w:rsid w:val="005F38A9"/>
    <w:rsid w:val="005F4B60"/>
    <w:rsid w:val="005F68AD"/>
    <w:rsid w:val="005F736C"/>
    <w:rsid w:val="005F758C"/>
    <w:rsid w:val="00600543"/>
    <w:rsid w:val="006016DB"/>
    <w:rsid w:val="00602DE7"/>
    <w:rsid w:val="00605177"/>
    <w:rsid w:val="00617C13"/>
    <w:rsid w:val="006220F9"/>
    <w:rsid w:val="00623781"/>
    <w:rsid w:val="006272A2"/>
    <w:rsid w:val="00635CF2"/>
    <w:rsid w:val="006364CC"/>
    <w:rsid w:val="00653896"/>
    <w:rsid w:val="006546C2"/>
    <w:rsid w:val="00655BE6"/>
    <w:rsid w:val="00661434"/>
    <w:rsid w:val="006628F9"/>
    <w:rsid w:val="00665019"/>
    <w:rsid w:val="006665BD"/>
    <w:rsid w:val="00670D44"/>
    <w:rsid w:val="006726AE"/>
    <w:rsid w:val="00674A4F"/>
    <w:rsid w:val="00675586"/>
    <w:rsid w:val="006807DD"/>
    <w:rsid w:val="00681186"/>
    <w:rsid w:val="00681306"/>
    <w:rsid w:val="00683209"/>
    <w:rsid w:val="006837D9"/>
    <w:rsid w:val="00687F3C"/>
    <w:rsid w:val="006924C8"/>
    <w:rsid w:val="006927A7"/>
    <w:rsid w:val="00693B82"/>
    <w:rsid w:val="00693FF1"/>
    <w:rsid w:val="006A0346"/>
    <w:rsid w:val="006A6560"/>
    <w:rsid w:val="006B0236"/>
    <w:rsid w:val="006B0444"/>
    <w:rsid w:val="006B35B6"/>
    <w:rsid w:val="006B5EB0"/>
    <w:rsid w:val="006B5ED3"/>
    <w:rsid w:val="006C07BD"/>
    <w:rsid w:val="006C08CF"/>
    <w:rsid w:val="006C17CD"/>
    <w:rsid w:val="006C17D7"/>
    <w:rsid w:val="006C1943"/>
    <w:rsid w:val="006C2C05"/>
    <w:rsid w:val="006C53DB"/>
    <w:rsid w:val="006D0B45"/>
    <w:rsid w:val="006D2BF2"/>
    <w:rsid w:val="006D3E40"/>
    <w:rsid w:val="006D48F5"/>
    <w:rsid w:val="006D4E27"/>
    <w:rsid w:val="006D5218"/>
    <w:rsid w:val="006D5261"/>
    <w:rsid w:val="006D61E6"/>
    <w:rsid w:val="006D7E44"/>
    <w:rsid w:val="006E0B42"/>
    <w:rsid w:val="006E3E5F"/>
    <w:rsid w:val="006E4387"/>
    <w:rsid w:val="006E4622"/>
    <w:rsid w:val="006E486F"/>
    <w:rsid w:val="006E533C"/>
    <w:rsid w:val="006E5397"/>
    <w:rsid w:val="006F10B9"/>
    <w:rsid w:val="006F272E"/>
    <w:rsid w:val="006F3A86"/>
    <w:rsid w:val="006F42E8"/>
    <w:rsid w:val="006F6D1A"/>
    <w:rsid w:val="007023A5"/>
    <w:rsid w:val="00704FB3"/>
    <w:rsid w:val="00710E35"/>
    <w:rsid w:val="00714032"/>
    <w:rsid w:val="0071448C"/>
    <w:rsid w:val="00714C54"/>
    <w:rsid w:val="007163AD"/>
    <w:rsid w:val="00716F55"/>
    <w:rsid w:val="007213C1"/>
    <w:rsid w:val="00723D28"/>
    <w:rsid w:val="007253A4"/>
    <w:rsid w:val="00725693"/>
    <w:rsid w:val="00725D2E"/>
    <w:rsid w:val="007264BE"/>
    <w:rsid w:val="00726A6E"/>
    <w:rsid w:val="0073013F"/>
    <w:rsid w:val="00736426"/>
    <w:rsid w:val="00743F28"/>
    <w:rsid w:val="00744070"/>
    <w:rsid w:val="00745576"/>
    <w:rsid w:val="00745765"/>
    <w:rsid w:val="00745A32"/>
    <w:rsid w:val="00745B53"/>
    <w:rsid w:val="00750137"/>
    <w:rsid w:val="00774DDB"/>
    <w:rsid w:val="00776CA8"/>
    <w:rsid w:val="00781F61"/>
    <w:rsid w:val="007833E6"/>
    <w:rsid w:val="00784CF0"/>
    <w:rsid w:val="0079090E"/>
    <w:rsid w:val="00790BF3"/>
    <w:rsid w:val="007A01F3"/>
    <w:rsid w:val="007A0B2B"/>
    <w:rsid w:val="007A1C84"/>
    <w:rsid w:val="007A6154"/>
    <w:rsid w:val="007B019B"/>
    <w:rsid w:val="007B06DD"/>
    <w:rsid w:val="007B2BE0"/>
    <w:rsid w:val="007B72A9"/>
    <w:rsid w:val="007C1E93"/>
    <w:rsid w:val="007C1FE4"/>
    <w:rsid w:val="007C3CF1"/>
    <w:rsid w:val="007C4B49"/>
    <w:rsid w:val="007C4D22"/>
    <w:rsid w:val="007C5CC4"/>
    <w:rsid w:val="007C6E00"/>
    <w:rsid w:val="007D0D54"/>
    <w:rsid w:val="007D1883"/>
    <w:rsid w:val="007D29B3"/>
    <w:rsid w:val="007D7249"/>
    <w:rsid w:val="007D77BF"/>
    <w:rsid w:val="007E1412"/>
    <w:rsid w:val="007E14CC"/>
    <w:rsid w:val="007E3825"/>
    <w:rsid w:val="007E64CD"/>
    <w:rsid w:val="007E6C32"/>
    <w:rsid w:val="007F1D36"/>
    <w:rsid w:val="007F248C"/>
    <w:rsid w:val="00801265"/>
    <w:rsid w:val="00802523"/>
    <w:rsid w:val="00805AE8"/>
    <w:rsid w:val="0080672B"/>
    <w:rsid w:val="00811356"/>
    <w:rsid w:val="00815732"/>
    <w:rsid w:val="00817BF5"/>
    <w:rsid w:val="008208DE"/>
    <w:rsid w:val="008267F9"/>
    <w:rsid w:val="00830D92"/>
    <w:rsid w:val="00831272"/>
    <w:rsid w:val="00833149"/>
    <w:rsid w:val="0083468F"/>
    <w:rsid w:val="00835B6B"/>
    <w:rsid w:val="00836107"/>
    <w:rsid w:val="00837570"/>
    <w:rsid w:val="008401C8"/>
    <w:rsid w:val="00840A8F"/>
    <w:rsid w:val="00841E3F"/>
    <w:rsid w:val="008465A4"/>
    <w:rsid w:val="00852BA9"/>
    <w:rsid w:val="00852BF6"/>
    <w:rsid w:val="00854455"/>
    <w:rsid w:val="00856CE9"/>
    <w:rsid w:val="0086113C"/>
    <w:rsid w:val="008642BF"/>
    <w:rsid w:val="00866C43"/>
    <w:rsid w:val="008808E0"/>
    <w:rsid w:val="00883648"/>
    <w:rsid w:val="008849E0"/>
    <w:rsid w:val="00890613"/>
    <w:rsid w:val="0089111C"/>
    <w:rsid w:val="00891FAA"/>
    <w:rsid w:val="00893854"/>
    <w:rsid w:val="00895E46"/>
    <w:rsid w:val="0089632C"/>
    <w:rsid w:val="00896F75"/>
    <w:rsid w:val="008978D9"/>
    <w:rsid w:val="008A2826"/>
    <w:rsid w:val="008A3B7F"/>
    <w:rsid w:val="008A5C47"/>
    <w:rsid w:val="008B1C40"/>
    <w:rsid w:val="008B33BF"/>
    <w:rsid w:val="008B40D0"/>
    <w:rsid w:val="008B40EA"/>
    <w:rsid w:val="008B498F"/>
    <w:rsid w:val="008C43C8"/>
    <w:rsid w:val="008C7C27"/>
    <w:rsid w:val="008D0200"/>
    <w:rsid w:val="008D1665"/>
    <w:rsid w:val="008D31C9"/>
    <w:rsid w:val="008D3712"/>
    <w:rsid w:val="008D56AE"/>
    <w:rsid w:val="008D7882"/>
    <w:rsid w:val="008D7953"/>
    <w:rsid w:val="008E0F12"/>
    <w:rsid w:val="008E6E84"/>
    <w:rsid w:val="008F3910"/>
    <w:rsid w:val="008F47FD"/>
    <w:rsid w:val="008F59B2"/>
    <w:rsid w:val="008F5A8B"/>
    <w:rsid w:val="008F6012"/>
    <w:rsid w:val="00900148"/>
    <w:rsid w:val="00900A5C"/>
    <w:rsid w:val="00904982"/>
    <w:rsid w:val="00915C76"/>
    <w:rsid w:val="00916FD6"/>
    <w:rsid w:val="00921857"/>
    <w:rsid w:val="00930793"/>
    <w:rsid w:val="00930FC6"/>
    <w:rsid w:val="0093148D"/>
    <w:rsid w:val="00933546"/>
    <w:rsid w:val="009338E8"/>
    <w:rsid w:val="00934800"/>
    <w:rsid w:val="00934C0A"/>
    <w:rsid w:val="00941AF9"/>
    <w:rsid w:val="00942525"/>
    <w:rsid w:val="0094388F"/>
    <w:rsid w:val="009456F4"/>
    <w:rsid w:val="009517B3"/>
    <w:rsid w:val="00951815"/>
    <w:rsid w:val="00951A32"/>
    <w:rsid w:val="00952979"/>
    <w:rsid w:val="009547A8"/>
    <w:rsid w:val="00955397"/>
    <w:rsid w:val="00956453"/>
    <w:rsid w:val="00957089"/>
    <w:rsid w:val="009575B0"/>
    <w:rsid w:val="009701EC"/>
    <w:rsid w:val="00973DEF"/>
    <w:rsid w:val="0098283D"/>
    <w:rsid w:val="009838FC"/>
    <w:rsid w:val="00986952"/>
    <w:rsid w:val="009905E9"/>
    <w:rsid w:val="00990BF5"/>
    <w:rsid w:val="009941B9"/>
    <w:rsid w:val="009948DE"/>
    <w:rsid w:val="00995CF5"/>
    <w:rsid w:val="0099687E"/>
    <w:rsid w:val="009A1F5D"/>
    <w:rsid w:val="009A2D32"/>
    <w:rsid w:val="009A3846"/>
    <w:rsid w:val="009A7B98"/>
    <w:rsid w:val="009B30BC"/>
    <w:rsid w:val="009B384E"/>
    <w:rsid w:val="009B39B0"/>
    <w:rsid w:val="009B798B"/>
    <w:rsid w:val="009C1974"/>
    <w:rsid w:val="009C25B7"/>
    <w:rsid w:val="009D022E"/>
    <w:rsid w:val="009D0E21"/>
    <w:rsid w:val="009D3522"/>
    <w:rsid w:val="009D66EC"/>
    <w:rsid w:val="009D6703"/>
    <w:rsid w:val="009D6BCC"/>
    <w:rsid w:val="009D732A"/>
    <w:rsid w:val="009E7B2B"/>
    <w:rsid w:val="009F0401"/>
    <w:rsid w:val="009F1D5B"/>
    <w:rsid w:val="009F3504"/>
    <w:rsid w:val="009F5712"/>
    <w:rsid w:val="00A01AF7"/>
    <w:rsid w:val="00A04CC5"/>
    <w:rsid w:val="00A05BF3"/>
    <w:rsid w:val="00A05E06"/>
    <w:rsid w:val="00A11EE5"/>
    <w:rsid w:val="00A1207D"/>
    <w:rsid w:val="00A20016"/>
    <w:rsid w:val="00A208E1"/>
    <w:rsid w:val="00A21C5E"/>
    <w:rsid w:val="00A220D8"/>
    <w:rsid w:val="00A27F4C"/>
    <w:rsid w:val="00A328E4"/>
    <w:rsid w:val="00A32BEA"/>
    <w:rsid w:val="00A35A83"/>
    <w:rsid w:val="00A35C84"/>
    <w:rsid w:val="00A373A5"/>
    <w:rsid w:val="00A3767E"/>
    <w:rsid w:val="00A37F4B"/>
    <w:rsid w:val="00A40F8C"/>
    <w:rsid w:val="00A416F6"/>
    <w:rsid w:val="00A4425B"/>
    <w:rsid w:val="00A506B2"/>
    <w:rsid w:val="00A54C8C"/>
    <w:rsid w:val="00A5638F"/>
    <w:rsid w:val="00A57B6B"/>
    <w:rsid w:val="00A60CBD"/>
    <w:rsid w:val="00A6117A"/>
    <w:rsid w:val="00A63474"/>
    <w:rsid w:val="00A66E5F"/>
    <w:rsid w:val="00A67A5D"/>
    <w:rsid w:val="00A71BC8"/>
    <w:rsid w:val="00A72654"/>
    <w:rsid w:val="00A7406C"/>
    <w:rsid w:val="00A744D8"/>
    <w:rsid w:val="00A77FC6"/>
    <w:rsid w:val="00A800CB"/>
    <w:rsid w:val="00A84A7A"/>
    <w:rsid w:val="00A85357"/>
    <w:rsid w:val="00A85519"/>
    <w:rsid w:val="00A85790"/>
    <w:rsid w:val="00A8597C"/>
    <w:rsid w:val="00A8729B"/>
    <w:rsid w:val="00A97B76"/>
    <w:rsid w:val="00AA0DDA"/>
    <w:rsid w:val="00AA20D2"/>
    <w:rsid w:val="00AA224D"/>
    <w:rsid w:val="00AA2B7D"/>
    <w:rsid w:val="00AA664B"/>
    <w:rsid w:val="00AB16E2"/>
    <w:rsid w:val="00AB33B4"/>
    <w:rsid w:val="00AB48A9"/>
    <w:rsid w:val="00AB628F"/>
    <w:rsid w:val="00AB721C"/>
    <w:rsid w:val="00AC4F0B"/>
    <w:rsid w:val="00AD2901"/>
    <w:rsid w:val="00AD2D1C"/>
    <w:rsid w:val="00AD318F"/>
    <w:rsid w:val="00AD7109"/>
    <w:rsid w:val="00AD762E"/>
    <w:rsid w:val="00AE1958"/>
    <w:rsid w:val="00AE4DE6"/>
    <w:rsid w:val="00AE694A"/>
    <w:rsid w:val="00AF12AB"/>
    <w:rsid w:val="00AF2439"/>
    <w:rsid w:val="00AF3114"/>
    <w:rsid w:val="00AF71F2"/>
    <w:rsid w:val="00B04CF7"/>
    <w:rsid w:val="00B07E12"/>
    <w:rsid w:val="00B111C7"/>
    <w:rsid w:val="00B1141F"/>
    <w:rsid w:val="00B12005"/>
    <w:rsid w:val="00B12CE8"/>
    <w:rsid w:val="00B12EE2"/>
    <w:rsid w:val="00B16CF6"/>
    <w:rsid w:val="00B234BA"/>
    <w:rsid w:val="00B24D49"/>
    <w:rsid w:val="00B2655B"/>
    <w:rsid w:val="00B30135"/>
    <w:rsid w:val="00B33152"/>
    <w:rsid w:val="00B36EA9"/>
    <w:rsid w:val="00B437AA"/>
    <w:rsid w:val="00B454AA"/>
    <w:rsid w:val="00B4705A"/>
    <w:rsid w:val="00B5283E"/>
    <w:rsid w:val="00B55A67"/>
    <w:rsid w:val="00B568B1"/>
    <w:rsid w:val="00B56F47"/>
    <w:rsid w:val="00B60B9F"/>
    <w:rsid w:val="00B612DC"/>
    <w:rsid w:val="00B63A1E"/>
    <w:rsid w:val="00B65CDA"/>
    <w:rsid w:val="00B66455"/>
    <w:rsid w:val="00B6685D"/>
    <w:rsid w:val="00B66F40"/>
    <w:rsid w:val="00B718DF"/>
    <w:rsid w:val="00B825B8"/>
    <w:rsid w:val="00B82C7D"/>
    <w:rsid w:val="00B83A60"/>
    <w:rsid w:val="00B92DF9"/>
    <w:rsid w:val="00B933DB"/>
    <w:rsid w:val="00B94A6B"/>
    <w:rsid w:val="00B96979"/>
    <w:rsid w:val="00B974BA"/>
    <w:rsid w:val="00B97900"/>
    <w:rsid w:val="00BA10FA"/>
    <w:rsid w:val="00BA2F05"/>
    <w:rsid w:val="00BA4731"/>
    <w:rsid w:val="00BA4BC7"/>
    <w:rsid w:val="00BA57E1"/>
    <w:rsid w:val="00BA5D16"/>
    <w:rsid w:val="00BA7BDC"/>
    <w:rsid w:val="00BB04ED"/>
    <w:rsid w:val="00BB1E87"/>
    <w:rsid w:val="00BB24F7"/>
    <w:rsid w:val="00BB2B4F"/>
    <w:rsid w:val="00BB37FC"/>
    <w:rsid w:val="00BB65A9"/>
    <w:rsid w:val="00BC289C"/>
    <w:rsid w:val="00BC35F0"/>
    <w:rsid w:val="00BC74A8"/>
    <w:rsid w:val="00BD2865"/>
    <w:rsid w:val="00BD41E3"/>
    <w:rsid w:val="00BD6DC0"/>
    <w:rsid w:val="00BD7A41"/>
    <w:rsid w:val="00BE01B6"/>
    <w:rsid w:val="00BE0441"/>
    <w:rsid w:val="00BE0FB1"/>
    <w:rsid w:val="00BE1ADA"/>
    <w:rsid w:val="00BE690B"/>
    <w:rsid w:val="00BF081E"/>
    <w:rsid w:val="00BF23DD"/>
    <w:rsid w:val="00BF36DB"/>
    <w:rsid w:val="00C001F2"/>
    <w:rsid w:val="00C01574"/>
    <w:rsid w:val="00C03008"/>
    <w:rsid w:val="00C04BB7"/>
    <w:rsid w:val="00C04F34"/>
    <w:rsid w:val="00C158C5"/>
    <w:rsid w:val="00C15A2F"/>
    <w:rsid w:val="00C1789C"/>
    <w:rsid w:val="00C221F6"/>
    <w:rsid w:val="00C22E89"/>
    <w:rsid w:val="00C24C92"/>
    <w:rsid w:val="00C26A49"/>
    <w:rsid w:val="00C27A1F"/>
    <w:rsid w:val="00C31936"/>
    <w:rsid w:val="00C31B92"/>
    <w:rsid w:val="00C36180"/>
    <w:rsid w:val="00C3634E"/>
    <w:rsid w:val="00C371CC"/>
    <w:rsid w:val="00C3788A"/>
    <w:rsid w:val="00C43C75"/>
    <w:rsid w:val="00C46A8A"/>
    <w:rsid w:val="00C52307"/>
    <w:rsid w:val="00C620C2"/>
    <w:rsid w:val="00C63760"/>
    <w:rsid w:val="00C65C29"/>
    <w:rsid w:val="00C705C1"/>
    <w:rsid w:val="00C70B5E"/>
    <w:rsid w:val="00C75A74"/>
    <w:rsid w:val="00C7689D"/>
    <w:rsid w:val="00C809A4"/>
    <w:rsid w:val="00C82FD3"/>
    <w:rsid w:val="00C87A95"/>
    <w:rsid w:val="00C937D8"/>
    <w:rsid w:val="00C95E75"/>
    <w:rsid w:val="00CA106A"/>
    <w:rsid w:val="00CA15DB"/>
    <w:rsid w:val="00CA236F"/>
    <w:rsid w:val="00CA2847"/>
    <w:rsid w:val="00CA2FB6"/>
    <w:rsid w:val="00CA6F30"/>
    <w:rsid w:val="00CA714E"/>
    <w:rsid w:val="00CB667F"/>
    <w:rsid w:val="00CD67D6"/>
    <w:rsid w:val="00CD729D"/>
    <w:rsid w:val="00CE010A"/>
    <w:rsid w:val="00CE23E5"/>
    <w:rsid w:val="00CE5080"/>
    <w:rsid w:val="00CF22CA"/>
    <w:rsid w:val="00CF5748"/>
    <w:rsid w:val="00CF5E24"/>
    <w:rsid w:val="00CF5FB5"/>
    <w:rsid w:val="00D0157F"/>
    <w:rsid w:val="00D07D8C"/>
    <w:rsid w:val="00D12F34"/>
    <w:rsid w:val="00D14C79"/>
    <w:rsid w:val="00D17648"/>
    <w:rsid w:val="00D23709"/>
    <w:rsid w:val="00D23B32"/>
    <w:rsid w:val="00D24D1D"/>
    <w:rsid w:val="00D30016"/>
    <w:rsid w:val="00D31B5D"/>
    <w:rsid w:val="00D32FF0"/>
    <w:rsid w:val="00D33BDB"/>
    <w:rsid w:val="00D3638C"/>
    <w:rsid w:val="00D417D7"/>
    <w:rsid w:val="00D41AAA"/>
    <w:rsid w:val="00D50E60"/>
    <w:rsid w:val="00D60DBF"/>
    <w:rsid w:val="00D61E95"/>
    <w:rsid w:val="00D656D9"/>
    <w:rsid w:val="00D705DC"/>
    <w:rsid w:val="00D74AA1"/>
    <w:rsid w:val="00D8016B"/>
    <w:rsid w:val="00D81CB6"/>
    <w:rsid w:val="00D824C9"/>
    <w:rsid w:val="00D84755"/>
    <w:rsid w:val="00D8536D"/>
    <w:rsid w:val="00D86A48"/>
    <w:rsid w:val="00D86D92"/>
    <w:rsid w:val="00D9470A"/>
    <w:rsid w:val="00D958A3"/>
    <w:rsid w:val="00DA03BC"/>
    <w:rsid w:val="00DA0C2B"/>
    <w:rsid w:val="00DA1F34"/>
    <w:rsid w:val="00DA417B"/>
    <w:rsid w:val="00DA5684"/>
    <w:rsid w:val="00DA5D24"/>
    <w:rsid w:val="00DB1DF6"/>
    <w:rsid w:val="00DB2F47"/>
    <w:rsid w:val="00DB4B2D"/>
    <w:rsid w:val="00DB58CF"/>
    <w:rsid w:val="00DC25E6"/>
    <w:rsid w:val="00DC399F"/>
    <w:rsid w:val="00DC4388"/>
    <w:rsid w:val="00DC460C"/>
    <w:rsid w:val="00DC56A0"/>
    <w:rsid w:val="00DD0200"/>
    <w:rsid w:val="00DD098A"/>
    <w:rsid w:val="00DD16F7"/>
    <w:rsid w:val="00DD1B93"/>
    <w:rsid w:val="00DD4C02"/>
    <w:rsid w:val="00DD60B7"/>
    <w:rsid w:val="00DD76D5"/>
    <w:rsid w:val="00DD78C1"/>
    <w:rsid w:val="00DE23BD"/>
    <w:rsid w:val="00DE3F2A"/>
    <w:rsid w:val="00DE6952"/>
    <w:rsid w:val="00DF6FFB"/>
    <w:rsid w:val="00E00DAF"/>
    <w:rsid w:val="00E00DF0"/>
    <w:rsid w:val="00E049A1"/>
    <w:rsid w:val="00E06A3F"/>
    <w:rsid w:val="00E07524"/>
    <w:rsid w:val="00E12DFF"/>
    <w:rsid w:val="00E14695"/>
    <w:rsid w:val="00E24B25"/>
    <w:rsid w:val="00E27777"/>
    <w:rsid w:val="00E30209"/>
    <w:rsid w:val="00E326AA"/>
    <w:rsid w:val="00E353C2"/>
    <w:rsid w:val="00E35CBA"/>
    <w:rsid w:val="00E35F86"/>
    <w:rsid w:val="00E36A2B"/>
    <w:rsid w:val="00E36B71"/>
    <w:rsid w:val="00E400E3"/>
    <w:rsid w:val="00E40693"/>
    <w:rsid w:val="00E40B11"/>
    <w:rsid w:val="00E415B2"/>
    <w:rsid w:val="00E42F1F"/>
    <w:rsid w:val="00E46DD8"/>
    <w:rsid w:val="00E50F98"/>
    <w:rsid w:val="00E52FC8"/>
    <w:rsid w:val="00E53D53"/>
    <w:rsid w:val="00E552B6"/>
    <w:rsid w:val="00E567BC"/>
    <w:rsid w:val="00E56F7F"/>
    <w:rsid w:val="00E61996"/>
    <w:rsid w:val="00E62C88"/>
    <w:rsid w:val="00E6357C"/>
    <w:rsid w:val="00E65E9F"/>
    <w:rsid w:val="00E665D2"/>
    <w:rsid w:val="00E72EE0"/>
    <w:rsid w:val="00E756C9"/>
    <w:rsid w:val="00E76F95"/>
    <w:rsid w:val="00E80082"/>
    <w:rsid w:val="00E80182"/>
    <w:rsid w:val="00E805B5"/>
    <w:rsid w:val="00E84E6F"/>
    <w:rsid w:val="00E8714C"/>
    <w:rsid w:val="00E944FE"/>
    <w:rsid w:val="00E9468B"/>
    <w:rsid w:val="00E94A22"/>
    <w:rsid w:val="00EA0AD8"/>
    <w:rsid w:val="00EA6603"/>
    <w:rsid w:val="00EA6BDD"/>
    <w:rsid w:val="00EA6F83"/>
    <w:rsid w:val="00EA7FCF"/>
    <w:rsid w:val="00EB13E3"/>
    <w:rsid w:val="00EB26AE"/>
    <w:rsid w:val="00EB2FE8"/>
    <w:rsid w:val="00EB35B9"/>
    <w:rsid w:val="00EB485D"/>
    <w:rsid w:val="00EB742A"/>
    <w:rsid w:val="00EC0060"/>
    <w:rsid w:val="00EC17C7"/>
    <w:rsid w:val="00ED0F48"/>
    <w:rsid w:val="00ED2F67"/>
    <w:rsid w:val="00ED5C3D"/>
    <w:rsid w:val="00ED5E13"/>
    <w:rsid w:val="00EE2867"/>
    <w:rsid w:val="00EE3E10"/>
    <w:rsid w:val="00EE63DD"/>
    <w:rsid w:val="00EE729D"/>
    <w:rsid w:val="00EE7662"/>
    <w:rsid w:val="00EF1D0A"/>
    <w:rsid w:val="00EF315C"/>
    <w:rsid w:val="00EF4DD3"/>
    <w:rsid w:val="00EF6822"/>
    <w:rsid w:val="00F036EF"/>
    <w:rsid w:val="00F11420"/>
    <w:rsid w:val="00F17799"/>
    <w:rsid w:val="00F22769"/>
    <w:rsid w:val="00F23766"/>
    <w:rsid w:val="00F2685F"/>
    <w:rsid w:val="00F26E75"/>
    <w:rsid w:val="00F3163C"/>
    <w:rsid w:val="00F32E17"/>
    <w:rsid w:val="00F34835"/>
    <w:rsid w:val="00F40BA8"/>
    <w:rsid w:val="00F41657"/>
    <w:rsid w:val="00F420CC"/>
    <w:rsid w:val="00F42211"/>
    <w:rsid w:val="00F45077"/>
    <w:rsid w:val="00F46306"/>
    <w:rsid w:val="00F478D3"/>
    <w:rsid w:val="00F521F4"/>
    <w:rsid w:val="00F52971"/>
    <w:rsid w:val="00F542EF"/>
    <w:rsid w:val="00F61888"/>
    <w:rsid w:val="00F620F4"/>
    <w:rsid w:val="00F6388F"/>
    <w:rsid w:val="00F64800"/>
    <w:rsid w:val="00F65B8A"/>
    <w:rsid w:val="00F707DB"/>
    <w:rsid w:val="00F70DE7"/>
    <w:rsid w:val="00F8272F"/>
    <w:rsid w:val="00F84B91"/>
    <w:rsid w:val="00F87309"/>
    <w:rsid w:val="00F922EA"/>
    <w:rsid w:val="00F9340F"/>
    <w:rsid w:val="00F94D68"/>
    <w:rsid w:val="00F96FD8"/>
    <w:rsid w:val="00F97C98"/>
    <w:rsid w:val="00FA0E60"/>
    <w:rsid w:val="00FA42C9"/>
    <w:rsid w:val="00FA4728"/>
    <w:rsid w:val="00FB1AC4"/>
    <w:rsid w:val="00FB4300"/>
    <w:rsid w:val="00FB4C2F"/>
    <w:rsid w:val="00FC1384"/>
    <w:rsid w:val="00FC1B97"/>
    <w:rsid w:val="00FC2BA6"/>
    <w:rsid w:val="00FC3D56"/>
    <w:rsid w:val="00FC5C0D"/>
    <w:rsid w:val="00FC6647"/>
    <w:rsid w:val="00FD1151"/>
    <w:rsid w:val="00FD1978"/>
    <w:rsid w:val="00FD5959"/>
    <w:rsid w:val="00FD75C4"/>
    <w:rsid w:val="00FD7689"/>
    <w:rsid w:val="00FE1210"/>
    <w:rsid w:val="00FE2B5A"/>
    <w:rsid w:val="00FE4CC7"/>
    <w:rsid w:val="00FE7FC2"/>
    <w:rsid w:val="00FF0144"/>
    <w:rsid w:val="00FF2968"/>
    <w:rsid w:val="00FF5357"/>
    <w:rsid w:val="00FF5F56"/>
    <w:rsid w:val="00FF77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CB9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2" w:qFormat="1"/>
    <w:lsdException w:name="heading 2" w:uiPriority="2" w:qFormat="1"/>
    <w:lsdException w:name="heading 3" w:uiPriority="2" w:qFormat="1"/>
    <w:lsdException w:name="heading 4" w:uiPriority="2" w:qFormat="1"/>
    <w:lsdException w:name="heading 5" w:uiPriority="2" w:qFormat="1"/>
    <w:lsdException w:name="heading 6" w:uiPriority="2" w:qFormat="1"/>
    <w:lsdException w:name="heading 7" w:uiPriority="2" w:qFormat="1"/>
    <w:lsdException w:name="heading 8" w:uiPriority="2" w:qFormat="1"/>
    <w:lsdException w:name="heading 9" w:uiPriority="4" w:qFormat="1"/>
    <w:lsdException w:name="toc 1" w:uiPriority="39"/>
    <w:lsdException w:name="toc 2" w:uiPriority="39" w:qFormat="1"/>
    <w:lsdException w:name="toc 3" w:uiPriority="39"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EE7662"/>
    <w:pPr>
      <w:widowControl w:val="0"/>
      <w:spacing w:line="360" w:lineRule="auto"/>
      <w:ind w:firstLineChars="200" w:firstLine="480"/>
    </w:pPr>
    <w:rPr>
      <w:kern w:val="2"/>
      <w:sz w:val="24"/>
      <w:szCs w:val="24"/>
    </w:rPr>
  </w:style>
  <w:style w:type="paragraph" w:styleId="1">
    <w:name w:val="heading 1"/>
    <w:basedOn w:val="a3"/>
    <w:next w:val="a3"/>
    <w:uiPriority w:val="2"/>
    <w:qFormat/>
    <w:rsid w:val="00EE7662"/>
    <w:pPr>
      <w:keepNext/>
      <w:keepLines/>
      <w:pageBreakBefore/>
      <w:widowControl/>
      <w:numPr>
        <w:numId w:val="1"/>
      </w:numPr>
      <w:tabs>
        <w:tab w:val="clear" w:pos="360"/>
        <w:tab w:val="left" w:pos="480"/>
      </w:tabs>
      <w:spacing w:before="120" w:after="120"/>
      <w:ind w:firstLineChars="0"/>
      <w:outlineLvl w:val="0"/>
    </w:pPr>
    <w:rPr>
      <w:rFonts w:eastAsia="黑体"/>
      <w:bCs/>
      <w:kern w:val="44"/>
      <w:sz w:val="28"/>
      <w:szCs w:val="28"/>
    </w:rPr>
  </w:style>
  <w:style w:type="paragraph" w:styleId="2">
    <w:name w:val="heading 2"/>
    <w:basedOn w:val="a3"/>
    <w:next w:val="a3"/>
    <w:uiPriority w:val="2"/>
    <w:qFormat/>
    <w:rsid w:val="00EE7662"/>
    <w:pPr>
      <w:keepNext/>
      <w:keepLines/>
      <w:widowControl/>
      <w:numPr>
        <w:ilvl w:val="1"/>
        <w:numId w:val="1"/>
      </w:numPr>
      <w:tabs>
        <w:tab w:val="left" w:pos="480"/>
      </w:tabs>
      <w:spacing w:before="120" w:after="120"/>
      <w:ind w:firstLineChars="0"/>
      <w:outlineLvl w:val="1"/>
    </w:pPr>
    <w:rPr>
      <w:rFonts w:eastAsia="黑体"/>
      <w:bCs/>
      <w:kern w:val="44"/>
      <w:sz w:val="28"/>
      <w:szCs w:val="28"/>
    </w:rPr>
  </w:style>
  <w:style w:type="paragraph" w:styleId="3">
    <w:name w:val="heading 3"/>
    <w:basedOn w:val="a3"/>
    <w:next w:val="a3"/>
    <w:uiPriority w:val="2"/>
    <w:qFormat/>
    <w:rsid w:val="00572EBD"/>
    <w:pPr>
      <w:keepNext/>
      <w:keepLines/>
      <w:widowControl/>
      <w:numPr>
        <w:ilvl w:val="2"/>
        <w:numId w:val="1"/>
      </w:numPr>
      <w:spacing w:before="120" w:after="120"/>
      <w:ind w:firstLineChars="0"/>
      <w:outlineLvl w:val="2"/>
    </w:pPr>
    <w:rPr>
      <w:rFonts w:eastAsia="黑体"/>
      <w:kern w:val="44"/>
      <w:sz w:val="28"/>
      <w:szCs w:val="28"/>
    </w:rPr>
  </w:style>
  <w:style w:type="paragraph" w:styleId="4">
    <w:name w:val="heading 4"/>
    <w:basedOn w:val="a3"/>
    <w:next w:val="a3"/>
    <w:uiPriority w:val="2"/>
    <w:qFormat/>
    <w:rsid w:val="000E39BF"/>
    <w:pPr>
      <w:keepNext/>
      <w:keepLines/>
      <w:widowControl/>
      <w:numPr>
        <w:ilvl w:val="3"/>
        <w:numId w:val="1"/>
      </w:numPr>
      <w:tabs>
        <w:tab w:val="left" w:pos="912"/>
      </w:tabs>
      <w:spacing w:before="120" w:after="120"/>
      <w:ind w:firstLineChars="0"/>
      <w:outlineLvl w:val="3"/>
    </w:pPr>
    <w:rPr>
      <w:rFonts w:eastAsia="黑体"/>
      <w:bCs/>
      <w:kern w:val="44"/>
      <w:sz w:val="28"/>
      <w:szCs w:val="28"/>
    </w:rPr>
  </w:style>
  <w:style w:type="paragraph" w:styleId="5">
    <w:name w:val="heading 5"/>
    <w:basedOn w:val="a3"/>
    <w:next w:val="a3"/>
    <w:uiPriority w:val="2"/>
    <w:qFormat/>
    <w:rsid w:val="004F1916"/>
    <w:pPr>
      <w:keepNext/>
      <w:keepLines/>
      <w:widowControl/>
      <w:numPr>
        <w:ilvl w:val="4"/>
        <w:numId w:val="1"/>
      </w:numPr>
      <w:tabs>
        <w:tab w:val="left" w:pos="0"/>
      </w:tabs>
      <w:spacing w:before="120" w:after="120"/>
      <w:ind w:firstLineChars="0"/>
      <w:outlineLvl w:val="4"/>
    </w:pPr>
    <w:rPr>
      <w:rFonts w:eastAsia="黑体"/>
      <w:bCs/>
      <w:kern w:val="44"/>
      <w:sz w:val="28"/>
      <w:szCs w:val="28"/>
    </w:rPr>
  </w:style>
  <w:style w:type="paragraph" w:styleId="6">
    <w:name w:val="heading 6"/>
    <w:basedOn w:val="a3"/>
    <w:next w:val="a3"/>
    <w:uiPriority w:val="2"/>
    <w:qFormat/>
    <w:rsid w:val="000E39BF"/>
    <w:pPr>
      <w:keepNext/>
      <w:keepLines/>
      <w:widowControl/>
      <w:numPr>
        <w:ilvl w:val="5"/>
        <w:numId w:val="1"/>
      </w:numPr>
      <w:tabs>
        <w:tab w:val="left" w:pos="1560"/>
      </w:tabs>
      <w:spacing w:before="120" w:after="120"/>
      <w:ind w:firstLineChars="0"/>
      <w:outlineLvl w:val="5"/>
    </w:pPr>
    <w:rPr>
      <w:rFonts w:eastAsia="黑体"/>
      <w:bCs/>
      <w:kern w:val="44"/>
      <w:sz w:val="28"/>
      <w:szCs w:val="28"/>
    </w:rPr>
  </w:style>
  <w:style w:type="paragraph" w:styleId="7">
    <w:name w:val="heading 7"/>
    <w:basedOn w:val="a3"/>
    <w:next w:val="a3"/>
    <w:uiPriority w:val="2"/>
    <w:qFormat/>
    <w:rsid w:val="000E39BF"/>
    <w:pPr>
      <w:keepNext/>
      <w:keepLines/>
      <w:widowControl/>
      <w:numPr>
        <w:ilvl w:val="6"/>
        <w:numId w:val="1"/>
      </w:numPr>
      <w:spacing w:before="120" w:after="120"/>
      <w:ind w:firstLineChars="0"/>
      <w:outlineLvl w:val="6"/>
    </w:pPr>
    <w:rPr>
      <w:rFonts w:eastAsia="黑体"/>
      <w:bCs/>
      <w:kern w:val="44"/>
      <w:sz w:val="28"/>
      <w:szCs w:val="28"/>
    </w:rPr>
  </w:style>
  <w:style w:type="paragraph" w:styleId="8">
    <w:name w:val="heading 8"/>
    <w:aliases w:val="表格名称"/>
    <w:basedOn w:val="a3"/>
    <w:next w:val="a3"/>
    <w:uiPriority w:val="2"/>
    <w:qFormat/>
    <w:rsid w:val="00EE7662"/>
    <w:pPr>
      <w:keepNext/>
      <w:keepLines/>
      <w:widowControl/>
      <w:numPr>
        <w:ilvl w:val="7"/>
        <w:numId w:val="1"/>
      </w:numPr>
      <w:tabs>
        <w:tab w:val="clear" w:pos="5415"/>
      </w:tabs>
      <w:ind w:left="0" w:firstLineChars="0"/>
      <w:jc w:val="center"/>
      <w:outlineLvl w:val="7"/>
    </w:pPr>
    <w:rPr>
      <w:b/>
    </w:rPr>
  </w:style>
  <w:style w:type="paragraph" w:styleId="9">
    <w:name w:val="heading 9"/>
    <w:aliases w:val="示图名称"/>
    <w:basedOn w:val="a3"/>
    <w:next w:val="a3"/>
    <w:uiPriority w:val="4"/>
    <w:qFormat/>
    <w:rsid w:val="00EE7662"/>
    <w:pPr>
      <w:keepLines/>
      <w:widowControl/>
      <w:numPr>
        <w:ilvl w:val="8"/>
        <w:numId w:val="1"/>
      </w:numPr>
      <w:tabs>
        <w:tab w:val="clear" w:pos="2520"/>
      </w:tabs>
      <w:ind w:firstLineChars="0"/>
      <w:jc w:val="center"/>
      <w:outlineLvl w:val="8"/>
    </w:pPr>
    <w:rPr>
      <w:b/>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footer"/>
    <w:basedOn w:val="a3"/>
    <w:link w:val="Char"/>
    <w:autoRedefine/>
    <w:uiPriority w:val="99"/>
    <w:rsid w:val="00C75A74"/>
    <w:pPr>
      <w:snapToGrid w:val="0"/>
      <w:spacing w:line="240" w:lineRule="auto"/>
      <w:ind w:firstLineChars="0" w:firstLine="0"/>
      <w:jc w:val="center"/>
    </w:pPr>
    <w:rPr>
      <w:rFonts w:ascii="宋体" w:hAnsi="宋体"/>
      <w:b/>
      <w:bCs/>
      <w:sz w:val="18"/>
      <w:szCs w:val="18"/>
      <w:lang w:val="zh-CN"/>
    </w:rPr>
  </w:style>
  <w:style w:type="character" w:styleId="a8">
    <w:name w:val="Hyperlink"/>
    <w:aliases w:val="目录样式"/>
    <w:uiPriority w:val="99"/>
    <w:rsid w:val="00E30209"/>
    <w:rPr>
      <w:color w:val="0000FF"/>
      <w:u w:val="single"/>
    </w:rPr>
  </w:style>
  <w:style w:type="paragraph" w:customStyle="1" w:styleId="a">
    <w:name w:val="图纸目录"/>
    <w:basedOn w:val="a3"/>
    <w:link w:val="CharChar"/>
    <w:rsid w:val="0039537D"/>
    <w:pPr>
      <w:numPr>
        <w:numId w:val="4"/>
      </w:numPr>
      <w:tabs>
        <w:tab w:val="left" w:pos="840"/>
        <w:tab w:val="left" w:pos="960"/>
        <w:tab w:val="left" w:pos="1080"/>
        <w:tab w:val="right" w:pos="9379"/>
      </w:tabs>
      <w:adjustRightInd w:val="0"/>
      <w:ind w:firstLineChars="0" w:firstLine="0"/>
      <w:jc w:val="both"/>
    </w:pPr>
  </w:style>
  <w:style w:type="character" w:customStyle="1" w:styleId="CharChar">
    <w:name w:val="图纸目录 Char Char"/>
    <w:link w:val="a"/>
    <w:rsid w:val="0039537D"/>
    <w:rPr>
      <w:kern w:val="2"/>
      <w:sz w:val="24"/>
      <w:szCs w:val="24"/>
    </w:rPr>
  </w:style>
  <w:style w:type="paragraph" w:customStyle="1" w:styleId="a9">
    <w:name w:val="表格"/>
    <w:basedOn w:val="a3"/>
    <w:autoRedefine/>
    <w:semiHidden/>
    <w:rsid w:val="000512A1"/>
    <w:pPr>
      <w:widowControl/>
      <w:tabs>
        <w:tab w:val="left" w:pos="960"/>
        <w:tab w:val="left" w:pos="3828"/>
      </w:tabs>
      <w:overflowPunct w:val="0"/>
      <w:autoSpaceDE w:val="0"/>
      <w:autoSpaceDN w:val="0"/>
      <w:adjustRightInd w:val="0"/>
      <w:spacing w:line="400" w:lineRule="atLeast"/>
      <w:ind w:right="-108"/>
      <w:jc w:val="center"/>
      <w:textAlignment w:val="baseline"/>
    </w:pPr>
    <w:rPr>
      <w:rFonts w:ascii="宋体"/>
      <w:color w:val="000000"/>
      <w:kern w:val="0"/>
      <w:szCs w:val="20"/>
    </w:rPr>
  </w:style>
  <w:style w:type="paragraph" w:customStyle="1" w:styleId="aa">
    <w:name w:val="表格内容五号"/>
    <w:basedOn w:val="a3"/>
    <w:rsid w:val="0014083F"/>
    <w:pPr>
      <w:spacing w:line="240" w:lineRule="auto"/>
      <w:ind w:firstLineChars="0" w:firstLine="0"/>
      <w:jc w:val="center"/>
    </w:pPr>
    <w:rPr>
      <w:rFonts w:cs="Arial Unicode MS"/>
      <w:kern w:val="0"/>
      <w:sz w:val="21"/>
      <w:szCs w:val="21"/>
    </w:rPr>
  </w:style>
  <w:style w:type="paragraph" w:customStyle="1" w:styleId="ab">
    <w:name w:val="目录二级"/>
    <w:basedOn w:val="21"/>
    <w:rsid w:val="001D1C9A"/>
    <w:rPr>
      <w:rFonts w:cs="宋体"/>
    </w:rPr>
  </w:style>
  <w:style w:type="paragraph" w:customStyle="1" w:styleId="21">
    <w:name w:val="目录 21"/>
    <w:basedOn w:val="a3"/>
    <w:next w:val="a3"/>
    <w:autoRedefine/>
    <w:qFormat/>
    <w:rsid w:val="001E73EC"/>
    <w:pPr>
      <w:keepLines/>
      <w:widowControl/>
      <w:tabs>
        <w:tab w:val="left" w:pos="735"/>
        <w:tab w:val="right" w:leader="dot" w:pos="9380"/>
      </w:tabs>
      <w:ind w:leftChars="130" w:left="130" w:firstLineChars="0" w:firstLine="0"/>
      <w:jc w:val="both"/>
    </w:pPr>
    <w:rPr>
      <w:noProof/>
    </w:rPr>
  </w:style>
  <w:style w:type="paragraph" w:customStyle="1" w:styleId="11">
    <w:name w:val="目录 11"/>
    <w:basedOn w:val="a3"/>
    <w:next w:val="a3"/>
    <w:autoRedefine/>
    <w:semiHidden/>
    <w:rsid w:val="001E73EC"/>
    <w:pPr>
      <w:keepLines/>
      <w:widowControl/>
      <w:tabs>
        <w:tab w:val="left" w:pos="552"/>
        <w:tab w:val="right" w:leader="dot" w:pos="9380"/>
      </w:tabs>
      <w:spacing w:beforeLines="50" w:before="50" w:afterLines="50" w:after="50"/>
      <w:ind w:firstLineChars="0" w:firstLine="0"/>
      <w:jc w:val="both"/>
    </w:pPr>
    <w:rPr>
      <w:rFonts w:eastAsia="黑体"/>
    </w:rPr>
  </w:style>
  <w:style w:type="paragraph" w:customStyle="1" w:styleId="31">
    <w:name w:val="目录 31"/>
    <w:basedOn w:val="a3"/>
    <w:next w:val="a3"/>
    <w:autoRedefine/>
    <w:semiHidden/>
    <w:rsid w:val="001E73EC"/>
    <w:pPr>
      <w:tabs>
        <w:tab w:val="left" w:pos="1155"/>
        <w:tab w:val="right" w:leader="dot" w:pos="9380"/>
      </w:tabs>
      <w:ind w:leftChars="220" w:left="220" w:firstLineChars="0" w:firstLine="0"/>
      <w:jc w:val="both"/>
    </w:pPr>
    <w:rPr>
      <w:noProof/>
    </w:rPr>
  </w:style>
  <w:style w:type="paragraph" w:customStyle="1" w:styleId="41">
    <w:name w:val="目录 41"/>
    <w:basedOn w:val="a3"/>
    <w:next w:val="a3"/>
    <w:autoRedefine/>
    <w:semiHidden/>
    <w:rsid w:val="0003373A"/>
    <w:pPr>
      <w:tabs>
        <w:tab w:val="left" w:pos="1785"/>
        <w:tab w:val="right" w:leader="dot" w:pos="9345"/>
      </w:tabs>
      <w:ind w:leftChars="390" w:left="390" w:firstLineChars="0" w:firstLine="0"/>
    </w:pPr>
    <w:rPr>
      <w:rFonts w:ascii="宋体"/>
    </w:rPr>
  </w:style>
  <w:style w:type="paragraph" w:customStyle="1" w:styleId="51">
    <w:name w:val="目录 51"/>
    <w:basedOn w:val="a3"/>
    <w:next w:val="a3"/>
    <w:autoRedefine/>
    <w:semiHidden/>
    <w:rsid w:val="000512A1"/>
    <w:pPr>
      <w:ind w:leftChars="800" w:left="1680" w:firstLine="200"/>
    </w:pPr>
    <w:rPr>
      <w:rFonts w:ascii="宋体"/>
    </w:rPr>
  </w:style>
  <w:style w:type="paragraph" w:customStyle="1" w:styleId="61">
    <w:name w:val="目录 61"/>
    <w:basedOn w:val="a3"/>
    <w:next w:val="a3"/>
    <w:autoRedefine/>
    <w:semiHidden/>
    <w:rsid w:val="000512A1"/>
    <w:pPr>
      <w:ind w:leftChars="1000" w:left="2100" w:firstLine="200"/>
    </w:pPr>
    <w:rPr>
      <w:rFonts w:ascii="宋体"/>
    </w:rPr>
  </w:style>
  <w:style w:type="paragraph" w:customStyle="1" w:styleId="71">
    <w:name w:val="目录 71"/>
    <w:basedOn w:val="a3"/>
    <w:next w:val="a3"/>
    <w:autoRedefine/>
    <w:semiHidden/>
    <w:rsid w:val="000512A1"/>
    <w:pPr>
      <w:ind w:leftChars="1200" w:left="2520" w:firstLine="200"/>
    </w:pPr>
    <w:rPr>
      <w:rFonts w:ascii="宋体"/>
    </w:rPr>
  </w:style>
  <w:style w:type="paragraph" w:customStyle="1" w:styleId="81">
    <w:name w:val="目录 81"/>
    <w:basedOn w:val="a3"/>
    <w:next w:val="a3"/>
    <w:autoRedefine/>
    <w:semiHidden/>
    <w:rsid w:val="000512A1"/>
    <w:pPr>
      <w:ind w:leftChars="1400" w:left="2940" w:firstLine="200"/>
    </w:pPr>
    <w:rPr>
      <w:rFonts w:ascii="宋体"/>
    </w:rPr>
  </w:style>
  <w:style w:type="paragraph" w:customStyle="1" w:styleId="91">
    <w:name w:val="目录 91"/>
    <w:basedOn w:val="a3"/>
    <w:next w:val="a3"/>
    <w:autoRedefine/>
    <w:semiHidden/>
    <w:rsid w:val="000512A1"/>
    <w:pPr>
      <w:ind w:leftChars="1600" w:left="3360" w:firstLine="200"/>
    </w:pPr>
    <w:rPr>
      <w:rFonts w:ascii="宋体"/>
    </w:rPr>
  </w:style>
  <w:style w:type="paragraph" w:styleId="ac">
    <w:name w:val="header"/>
    <w:basedOn w:val="a3"/>
    <w:link w:val="Char0"/>
    <w:rsid w:val="002334E6"/>
    <w:pPr>
      <w:pBdr>
        <w:bottom w:val="thickThinSmallGap" w:sz="12" w:space="1" w:color="auto"/>
      </w:pBdr>
      <w:snapToGrid w:val="0"/>
      <w:spacing w:afterLines="100" w:after="100"/>
      <w:ind w:firstLineChars="0" w:firstLine="0"/>
    </w:pPr>
    <w:rPr>
      <w:sz w:val="18"/>
      <w:szCs w:val="18"/>
    </w:rPr>
  </w:style>
  <w:style w:type="character" w:customStyle="1" w:styleId="Char0">
    <w:name w:val="页眉 Char"/>
    <w:link w:val="ac"/>
    <w:rsid w:val="002334E6"/>
    <w:rPr>
      <w:rFonts w:eastAsia="宋体"/>
      <w:kern w:val="2"/>
      <w:sz w:val="18"/>
      <w:szCs w:val="18"/>
      <w:lang w:val="en-US" w:eastAsia="zh-CN" w:bidi="ar-SA"/>
    </w:rPr>
  </w:style>
  <w:style w:type="paragraph" w:styleId="ad">
    <w:name w:val="Date"/>
    <w:basedOn w:val="a3"/>
    <w:next w:val="a3"/>
    <w:semiHidden/>
    <w:rsid w:val="000512A1"/>
    <w:pPr>
      <w:ind w:leftChars="2500" w:left="100"/>
    </w:pPr>
    <w:rPr>
      <w:rFonts w:ascii="仿宋_GB2312" w:eastAsia="仿宋_GB2312"/>
      <w:color w:val="FF0000"/>
      <w:kern w:val="0"/>
      <w:sz w:val="28"/>
      <w:szCs w:val="20"/>
    </w:rPr>
  </w:style>
  <w:style w:type="paragraph" w:styleId="ae">
    <w:name w:val="caption"/>
    <w:basedOn w:val="a3"/>
    <w:next w:val="a3"/>
    <w:qFormat/>
    <w:rsid w:val="000512A1"/>
    <w:pPr>
      <w:spacing w:before="152" w:after="160"/>
      <w:ind w:firstLine="200"/>
    </w:pPr>
    <w:rPr>
      <w:rFonts w:ascii="Arial" w:eastAsia="黑体" w:hAnsi="Arial" w:cs="Arial"/>
      <w:sz w:val="20"/>
      <w:szCs w:val="20"/>
    </w:rPr>
  </w:style>
  <w:style w:type="paragraph" w:customStyle="1" w:styleId="a0">
    <w:name w:val="正文一级项目列"/>
    <w:basedOn w:val="a3"/>
    <w:rsid w:val="00DE3F2A"/>
    <w:pPr>
      <w:numPr>
        <w:numId w:val="5"/>
      </w:numPr>
      <w:tabs>
        <w:tab w:val="left" w:pos="840"/>
      </w:tabs>
      <w:ind w:firstLineChars="0" w:firstLine="0"/>
    </w:pPr>
  </w:style>
  <w:style w:type="paragraph" w:customStyle="1" w:styleId="a2">
    <w:name w:val="正文二级项目列"/>
    <w:basedOn w:val="a3"/>
    <w:rsid w:val="00352E8E"/>
    <w:pPr>
      <w:numPr>
        <w:numId w:val="2"/>
      </w:numPr>
      <w:tabs>
        <w:tab w:val="left" w:pos="840"/>
      </w:tabs>
      <w:ind w:firstLineChars="0" w:firstLine="0"/>
    </w:pPr>
  </w:style>
  <w:style w:type="paragraph" w:customStyle="1" w:styleId="a1">
    <w:name w:val="正文三级项目列"/>
    <w:basedOn w:val="a3"/>
    <w:rsid w:val="00352E8E"/>
    <w:pPr>
      <w:numPr>
        <w:numId w:val="3"/>
      </w:numPr>
      <w:tabs>
        <w:tab w:val="left" w:pos="840"/>
      </w:tabs>
      <w:ind w:firstLineChars="0" w:firstLine="0"/>
    </w:pPr>
  </w:style>
  <w:style w:type="table" w:customStyle="1" w:styleId="af">
    <w:name w:val="表格边框"/>
    <w:basedOn w:val="a5"/>
    <w:rsid w:val="006A0346"/>
    <w:tblPr>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rPr>
      <w:cantSplit/>
      <w:jc w:val="center"/>
    </w:trPr>
    <w:tcPr>
      <w:vAlign w:val="center"/>
    </w:tcPr>
  </w:style>
  <w:style w:type="paragraph" w:customStyle="1" w:styleId="af0">
    <w:name w:val="目录三级"/>
    <w:basedOn w:val="31"/>
    <w:rsid w:val="001D1C9A"/>
    <w:rPr>
      <w:rFonts w:cs="宋体"/>
    </w:rPr>
  </w:style>
  <w:style w:type="paragraph" w:customStyle="1" w:styleId="af1">
    <w:name w:val="目录标题"/>
    <w:basedOn w:val="a3"/>
    <w:rsid w:val="00037B90"/>
    <w:pPr>
      <w:keepNext/>
      <w:keepLines/>
      <w:widowControl/>
      <w:spacing w:beforeLines="100" w:before="240" w:afterLines="100" w:after="240" w:line="240" w:lineRule="auto"/>
      <w:ind w:firstLineChars="0" w:firstLine="0"/>
      <w:jc w:val="center"/>
    </w:pPr>
    <w:rPr>
      <w:rFonts w:eastAsia="黑体" w:cs="宋体"/>
      <w:color w:val="000000"/>
      <w:spacing w:val="200"/>
      <w:kern w:val="0"/>
      <w:sz w:val="32"/>
      <w:szCs w:val="32"/>
    </w:rPr>
  </w:style>
  <w:style w:type="paragraph" w:customStyle="1" w:styleId="af2">
    <w:name w:val="目录一级"/>
    <w:basedOn w:val="11"/>
    <w:rsid w:val="001D1C9A"/>
  </w:style>
  <w:style w:type="paragraph" w:customStyle="1" w:styleId="af3">
    <w:name w:val="表格内容小五"/>
    <w:basedOn w:val="aa"/>
    <w:rsid w:val="0014083F"/>
    <w:rPr>
      <w:sz w:val="18"/>
      <w:szCs w:val="18"/>
    </w:rPr>
  </w:style>
  <w:style w:type="paragraph" w:customStyle="1" w:styleId="af4">
    <w:name w:val="图纸编号"/>
    <w:basedOn w:val="a"/>
    <w:autoRedefine/>
    <w:rsid w:val="006B5ED3"/>
    <w:pPr>
      <w:numPr>
        <w:numId w:val="0"/>
      </w:numPr>
      <w:jc w:val="right"/>
    </w:pPr>
    <w:rPr>
      <w:rFonts w:cs="宋体"/>
    </w:rPr>
  </w:style>
  <w:style w:type="paragraph" w:styleId="10">
    <w:name w:val="index 1"/>
    <w:basedOn w:val="a3"/>
    <w:next w:val="a3"/>
    <w:autoRedefine/>
    <w:semiHidden/>
    <w:rsid w:val="001E73EC"/>
    <w:pPr>
      <w:ind w:firstLine="0"/>
    </w:pPr>
  </w:style>
  <w:style w:type="paragraph" w:styleId="TOC">
    <w:name w:val="TOC Heading"/>
    <w:basedOn w:val="1"/>
    <w:next w:val="a3"/>
    <w:uiPriority w:val="39"/>
    <w:unhideWhenUsed/>
    <w:qFormat/>
    <w:rsid w:val="00776CA8"/>
    <w:pPr>
      <w:pageBreakBefore w:val="0"/>
      <w:numPr>
        <w:numId w:val="0"/>
      </w:numPr>
      <w:tabs>
        <w:tab w:val="clear" w:pos="480"/>
      </w:tabs>
      <w:spacing w:before="240" w:after="0" w:line="259" w:lineRule="auto"/>
      <w:outlineLvl w:val="9"/>
    </w:pPr>
    <w:rPr>
      <w:rFonts w:asciiTheme="majorHAnsi" w:eastAsiaTheme="majorEastAsia" w:hAnsiTheme="majorHAnsi" w:cstheme="majorBidi"/>
      <w:bCs w:val="0"/>
      <w:color w:val="2F5496" w:themeColor="accent1" w:themeShade="BF"/>
      <w:kern w:val="0"/>
      <w:sz w:val="32"/>
      <w:szCs w:val="32"/>
    </w:rPr>
  </w:style>
  <w:style w:type="paragraph" w:styleId="20">
    <w:name w:val="toc 2"/>
    <w:basedOn w:val="a3"/>
    <w:next w:val="a3"/>
    <w:autoRedefine/>
    <w:uiPriority w:val="39"/>
    <w:unhideWhenUsed/>
    <w:qFormat/>
    <w:rsid w:val="00776CA8"/>
    <w:pPr>
      <w:widowControl/>
      <w:spacing w:after="100" w:line="259" w:lineRule="auto"/>
      <w:ind w:left="220" w:firstLineChars="0" w:firstLine="0"/>
    </w:pPr>
    <w:rPr>
      <w:rFonts w:asciiTheme="minorHAnsi" w:eastAsiaTheme="minorEastAsia" w:hAnsiTheme="minorHAnsi"/>
      <w:kern w:val="0"/>
      <w:sz w:val="22"/>
      <w:szCs w:val="22"/>
    </w:rPr>
  </w:style>
  <w:style w:type="paragraph" w:styleId="12">
    <w:name w:val="toc 1"/>
    <w:basedOn w:val="a3"/>
    <w:next w:val="a3"/>
    <w:autoRedefine/>
    <w:uiPriority w:val="39"/>
    <w:unhideWhenUsed/>
    <w:rsid w:val="00776CA8"/>
    <w:pPr>
      <w:widowControl/>
      <w:spacing w:after="100" w:line="259" w:lineRule="auto"/>
      <w:ind w:firstLineChars="0" w:firstLine="0"/>
    </w:pPr>
    <w:rPr>
      <w:rFonts w:asciiTheme="minorHAnsi" w:eastAsiaTheme="minorEastAsia" w:hAnsiTheme="minorHAnsi"/>
      <w:kern w:val="0"/>
      <w:sz w:val="22"/>
      <w:szCs w:val="22"/>
    </w:rPr>
  </w:style>
  <w:style w:type="paragraph" w:styleId="30">
    <w:name w:val="toc 3"/>
    <w:basedOn w:val="a3"/>
    <w:next w:val="a3"/>
    <w:autoRedefine/>
    <w:uiPriority w:val="39"/>
    <w:unhideWhenUsed/>
    <w:qFormat/>
    <w:rsid w:val="00776CA8"/>
    <w:pPr>
      <w:widowControl/>
      <w:spacing w:after="100" w:line="259" w:lineRule="auto"/>
      <w:ind w:left="440" w:firstLineChars="0" w:firstLine="0"/>
    </w:pPr>
    <w:rPr>
      <w:rFonts w:asciiTheme="minorHAnsi" w:eastAsiaTheme="minorEastAsia" w:hAnsiTheme="minorHAnsi"/>
      <w:kern w:val="0"/>
      <w:sz w:val="22"/>
      <w:szCs w:val="22"/>
    </w:rPr>
  </w:style>
  <w:style w:type="character" w:styleId="af5">
    <w:name w:val="annotation reference"/>
    <w:basedOn w:val="a4"/>
    <w:rsid w:val="003725AB"/>
    <w:rPr>
      <w:sz w:val="21"/>
      <w:szCs w:val="21"/>
    </w:rPr>
  </w:style>
  <w:style w:type="paragraph" w:styleId="af6">
    <w:name w:val="annotation text"/>
    <w:basedOn w:val="a3"/>
    <w:link w:val="Char1"/>
    <w:rsid w:val="003725AB"/>
  </w:style>
  <w:style w:type="character" w:customStyle="1" w:styleId="Char1">
    <w:name w:val="批注文字 Char"/>
    <w:basedOn w:val="a4"/>
    <w:link w:val="af6"/>
    <w:rsid w:val="003725AB"/>
    <w:rPr>
      <w:kern w:val="2"/>
      <w:sz w:val="24"/>
      <w:szCs w:val="24"/>
    </w:rPr>
  </w:style>
  <w:style w:type="paragraph" w:styleId="af7">
    <w:name w:val="annotation subject"/>
    <w:basedOn w:val="af6"/>
    <w:next w:val="af6"/>
    <w:link w:val="Char2"/>
    <w:rsid w:val="003725AB"/>
    <w:rPr>
      <w:b/>
      <w:bCs/>
    </w:rPr>
  </w:style>
  <w:style w:type="character" w:customStyle="1" w:styleId="Char2">
    <w:name w:val="批注主题 Char"/>
    <w:basedOn w:val="Char1"/>
    <w:link w:val="af7"/>
    <w:rsid w:val="003725AB"/>
    <w:rPr>
      <w:b/>
      <w:bCs/>
      <w:kern w:val="2"/>
      <w:sz w:val="24"/>
      <w:szCs w:val="24"/>
    </w:rPr>
  </w:style>
  <w:style w:type="paragraph" w:styleId="af8">
    <w:name w:val="Balloon Text"/>
    <w:basedOn w:val="a3"/>
    <w:link w:val="Char3"/>
    <w:rsid w:val="003725AB"/>
    <w:pPr>
      <w:spacing w:line="240" w:lineRule="auto"/>
    </w:pPr>
    <w:rPr>
      <w:sz w:val="18"/>
      <w:szCs w:val="18"/>
    </w:rPr>
  </w:style>
  <w:style w:type="character" w:customStyle="1" w:styleId="Char3">
    <w:name w:val="批注框文本 Char"/>
    <w:basedOn w:val="a4"/>
    <w:link w:val="af8"/>
    <w:rsid w:val="003725AB"/>
    <w:rPr>
      <w:kern w:val="2"/>
      <w:sz w:val="18"/>
      <w:szCs w:val="18"/>
    </w:rPr>
  </w:style>
  <w:style w:type="paragraph" w:styleId="af9">
    <w:name w:val="List Paragraph"/>
    <w:basedOn w:val="a3"/>
    <w:uiPriority w:val="34"/>
    <w:qFormat/>
    <w:rsid w:val="001F1C0F"/>
    <w:pPr>
      <w:ind w:firstLine="420"/>
    </w:pPr>
  </w:style>
  <w:style w:type="paragraph" w:styleId="afa">
    <w:name w:val="No Spacing"/>
    <w:link w:val="Char4"/>
    <w:uiPriority w:val="1"/>
    <w:qFormat/>
    <w:rsid w:val="00EE63DD"/>
    <w:rPr>
      <w:rFonts w:asciiTheme="minorHAnsi" w:eastAsiaTheme="minorEastAsia" w:hAnsiTheme="minorHAnsi" w:cstheme="minorBidi"/>
      <w:sz w:val="22"/>
      <w:szCs w:val="22"/>
    </w:rPr>
  </w:style>
  <w:style w:type="character" w:customStyle="1" w:styleId="Char4">
    <w:name w:val="无间隔 Char"/>
    <w:basedOn w:val="a4"/>
    <w:link w:val="afa"/>
    <w:uiPriority w:val="1"/>
    <w:rsid w:val="00EE63DD"/>
    <w:rPr>
      <w:rFonts w:asciiTheme="minorHAnsi" w:eastAsiaTheme="minorEastAsia" w:hAnsiTheme="minorHAnsi" w:cstheme="minorBidi"/>
      <w:sz w:val="22"/>
      <w:szCs w:val="22"/>
    </w:rPr>
  </w:style>
  <w:style w:type="character" w:customStyle="1" w:styleId="Char">
    <w:name w:val="页脚 Char"/>
    <w:basedOn w:val="a4"/>
    <w:link w:val="a7"/>
    <w:uiPriority w:val="99"/>
    <w:rsid w:val="00FA4728"/>
    <w:rPr>
      <w:rFonts w:ascii="宋体" w:hAnsi="宋体"/>
      <w:b/>
      <w:bCs/>
      <w:kern w:val="2"/>
      <w:sz w:val="18"/>
      <w:szCs w:val="18"/>
      <w:lang w:val="zh-CN"/>
    </w:rPr>
  </w:style>
  <w:style w:type="paragraph" w:styleId="afb">
    <w:name w:val="Plain Text"/>
    <w:basedOn w:val="a3"/>
    <w:link w:val="Char5"/>
    <w:rsid w:val="000810C9"/>
    <w:pPr>
      <w:spacing w:before="120" w:after="120"/>
      <w:ind w:firstLineChars="0" w:firstLine="397"/>
      <w:jc w:val="both"/>
    </w:pPr>
    <w:rPr>
      <w:rFonts w:ascii="宋体" w:hAnsi="Courier New"/>
      <w:sz w:val="28"/>
      <w:szCs w:val="20"/>
    </w:rPr>
  </w:style>
  <w:style w:type="character" w:customStyle="1" w:styleId="Char5">
    <w:name w:val="纯文本 Char"/>
    <w:basedOn w:val="a4"/>
    <w:link w:val="afb"/>
    <w:rsid w:val="000810C9"/>
    <w:rPr>
      <w:rFonts w:ascii="宋体" w:hAnsi="Courier New"/>
      <w:kern w:val="2"/>
      <w:sz w:val="28"/>
    </w:rPr>
  </w:style>
  <w:style w:type="paragraph" w:customStyle="1" w:styleId="rjtx">
    <w:name w:val="rjtx_表格"/>
    <w:basedOn w:val="a3"/>
    <w:link w:val="rjtxChar"/>
    <w:uiPriority w:val="1"/>
    <w:qFormat/>
    <w:rsid w:val="00B82C7D"/>
    <w:pPr>
      <w:widowControl/>
      <w:spacing w:line="240" w:lineRule="auto"/>
      <w:ind w:firstLineChars="0" w:firstLine="0"/>
      <w:jc w:val="center"/>
    </w:pPr>
    <w:rPr>
      <w:rFonts w:ascii="宋体" w:hAnsi="宋体"/>
      <w:sz w:val="21"/>
      <w:szCs w:val="21"/>
    </w:rPr>
  </w:style>
  <w:style w:type="character" w:customStyle="1" w:styleId="rjtxChar">
    <w:name w:val="rjtx_表格 Char"/>
    <w:basedOn w:val="a4"/>
    <w:link w:val="rjtx"/>
    <w:uiPriority w:val="1"/>
    <w:rsid w:val="00B82C7D"/>
    <w:rPr>
      <w:rFonts w:ascii="宋体" w:hAnsi="宋体"/>
      <w:kern w:val="2"/>
      <w:sz w:val="21"/>
      <w:szCs w:val="21"/>
    </w:rPr>
  </w:style>
  <w:style w:type="paragraph" w:customStyle="1" w:styleId="GB23122">
    <w:name w:val="样式 正文(首行缩进) + 仿宋_GB2312 首行缩进:  2 字符"/>
    <w:basedOn w:val="a3"/>
    <w:qFormat/>
    <w:rsid w:val="00AA0DDA"/>
    <w:pPr>
      <w:widowControl/>
      <w:ind w:firstLine="488"/>
      <w:jc w:val="both"/>
    </w:pPr>
    <w:rPr>
      <w:rFonts w:ascii="宋体"/>
      <w:spacing w:val="2"/>
      <w:kern w:val="24"/>
    </w:rPr>
  </w:style>
  <w:style w:type="table" w:customStyle="1" w:styleId="22">
    <w:name w:val="表格样式2"/>
    <w:basedOn w:val="a5"/>
    <w:next w:val="afc"/>
    <w:uiPriority w:val="99"/>
    <w:qFormat/>
    <w:rsid w:val="00915C76"/>
    <w:rPr>
      <w:rFonts w:asciiTheme="minorHAnsi" w:eastAsiaTheme="minorEastAsia" w:hAnsiTheme="minorHAnsi" w:cstheme="minorBidi"/>
      <w:kern w:val="2"/>
      <w:sz w:val="21"/>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c">
    <w:name w:val="Table Grid"/>
    <w:basedOn w:val="a5"/>
    <w:rsid w:val="00915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5"/>
    <w:qFormat/>
    <w:rsid w:val="00915C76"/>
    <w:pPr>
      <w:spacing w:line="360" w:lineRule="auto"/>
    </w:pPr>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2" w:qFormat="1"/>
    <w:lsdException w:name="heading 2" w:uiPriority="2" w:qFormat="1"/>
    <w:lsdException w:name="heading 3" w:uiPriority="2" w:qFormat="1"/>
    <w:lsdException w:name="heading 4" w:uiPriority="2" w:qFormat="1"/>
    <w:lsdException w:name="heading 5" w:uiPriority="2" w:qFormat="1"/>
    <w:lsdException w:name="heading 6" w:uiPriority="2" w:qFormat="1"/>
    <w:lsdException w:name="heading 7" w:uiPriority="2" w:qFormat="1"/>
    <w:lsdException w:name="heading 8" w:uiPriority="2" w:qFormat="1"/>
    <w:lsdException w:name="heading 9" w:uiPriority="4" w:qFormat="1"/>
    <w:lsdException w:name="toc 1" w:uiPriority="39"/>
    <w:lsdException w:name="toc 2" w:uiPriority="39" w:qFormat="1"/>
    <w:lsdException w:name="toc 3" w:uiPriority="39" w:qFormat="1"/>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EE7662"/>
    <w:pPr>
      <w:widowControl w:val="0"/>
      <w:spacing w:line="360" w:lineRule="auto"/>
      <w:ind w:firstLineChars="200" w:firstLine="480"/>
    </w:pPr>
    <w:rPr>
      <w:kern w:val="2"/>
      <w:sz w:val="24"/>
      <w:szCs w:val="24"/>
    </w:rPr>
  </w:style>
  <w:style w:type="paragraph" w:styleId="1">
    <w:name w:val="heading 1"/>
    <w:basedOn w:val="a3"/>
    <w:next w:val="a3"/>
    <w:uiPriority w:val="2"/>
    <w:qFormat/>
    <w:rsid w:val="00EE7662"/>
    <w:pPr>
      <w:keepNext/>
      <w:keepLines/>
      <w:pageBreakBefore/>
      <w:widowControl/>
      <w:numPr>
        <w:numId w:val="1"/>
      </w:numPr>
      <w:tabs>
        <w:tab w:val="clear" w:pos="360"/>
        <w:tab w:val="left" w:pos="480"/>
      </w:tabs>
      <w:spacing w:before="120" w:after="120"/>
      <w:ind w:firstLineChars="0"/>
      <w:outlineLvl w:val="0"/>
    </w:pPr>
    <w:rPr>
      <w:rFonts w:eastAsia="黑体"/>
      <w:bCs/>
      <w:kern w:val="44"/>
      <w:sz w:val="28"/>
      <w:szCs w:val="28"/>
    </w:rPr>
  </w:style>
  <w:style w:type="paragraph" w:styleId="2">
    <w:name w:val="heading 2"/>
    <w:basedOn w:val="a3"/>
    <w:next w:val="a3"/>
    <w:uiPriority w:val="2"/>
    <w:qFormat/>
    <w:rsid w:val="00EE7662"/>
    <w:pPr>
      <w:keepNext/>
      <w:keepLines/>
      <w:widowControl/>
      <w:numPr>
        <w:ilvl w:val="1"/>
        <w:numId w:val="1"/>
      </w:numPr>
      <w:tabs>
        <w:tab w:val="left" w:pos="480"/>
      </w:tabs>
      <w:spacing w:before="120" w:after="120"/>
      <w:ind w:firstLineChars="0"/>
      <w:outlineLvl w:val="1"/>
    </w:pPr>
    <w:rPr>
      <w:rFonts w:eastAsia="黑体"/>
      <w:bCs/>
      <w:kern w:val="44"/>
      <w:sz w:val="28"/>
      <w:szCs w:val="28"/>
    </w:rPr>
  </w:style>
  <w:style w:type="paragraph" w:styleId="3">
    <w:name w:val="heading 3"/>
    <w:basedOn w:val="a3"/>
    <w:next w:val="a3"/>
    <w:uiPriority w:val="2"/>
    <w:qFormat/>
    <w:rsid w:val="00572EBD"/>
    <w:pPr>
      <w:keepNext/>
      <w:keepLines/>
      <w:widowControl/>
      <w:numPr>
        <w:ilvl w:val="2"/>
        <w:numId w:val="1"/>
      </w:numPr>
      <w:spacing w:before="120" w:after="120"/>
      <w:ind w:firstLineChars="0"/>
      <w:outlineLvl w:val="2"/>
    </w:pPr>
    <w:rPr>
      <w:rFonts w:eastAsia="黑体"/>
      <w:kern w:val="44"/>
      <w:sz w:val="28"/>
      <w:szCs w:val="28"/>
    </w:rPr>
  </w:style>
  <w:style w:type="paragraph" w:styleId="4">
    <w:name w:val="heading 4"/>
    <w:basedOn w:val="a3"/>
    <w:next w:val="a3"/>
    <w:uiPriority w:val="2"/>
    <w:qFormat/>
    <w:rsid w:val="000E39BF"/>
    <w:pPr>
      <w:keepNext/>
      <w:keepLines/>
      <w:widowControl/>
      <w:numPr>
        <w:ilvl w:val="3"/>
        <w:numId w:val="1"/>
      </w:numPr>
      <w:tabs>
        <w:tab w:val="left" w:pos="912"/>
      </w:tabs>
      <w:spacing w:before="120" w:after="120"/>
      <w:ind w:firstLineChars="0"/>
      <w:outlineLvl w:val="3"/>
    </w:pPr>
    <w:rPr>
      <w:rFonts w:eastAsia="黑体"/>
      <w:bCs/>
      <w:kern w:val="44"/>
      <w:sz w:val="28"/>
      <w:szCs w:val="28"/>
    </w:rPr>
  </w:style>
  <w:style w:type="paragraph" w:styleId="5">
    <w:name w:val="heading 5"/>
    <w:basedOn w:val="a3"/>
    <w:next w:val="a3"/>
    <w:uiPriority w:val="2"/>
    <w:qFormat/>
    <w:rsid w:val="004F1916"/>
    <w:pPr>
      <w:keepNext/>
      <w:keepLines/>
      <w:widowControl/>
      <w:numPr>
        <w:ilvl w:val="4"/>
        <w:numId w:val="1"/>
      </w:numPr>
      <w:tabs>
        <w:tab w:val="left" w:pos="0"/>
      </w:tabs>
      <w:spacing w:before="120" w:after="120"/>
      <w:ind w:firstLineChars="0"/>
      <w:outlineLvl w:val="4"/>
    </w:pPr>
    <w:rPr>
      <w:rFonts w:eastAsia="黑体"/>
      <w:bCs/>
      <w:kern w:val="44"/>
      <w:sz w:val="28"/>
      <w:szCs w:val="28"/>
    </w:rPr>
  </w:style>
  <w:style w:type="paragraph" w:styleId="6">
    <w:name w:val="heading 6"/>
    <w:basedOn w:val="a3"/>
    <w:next w:val="a3"/>
    <w:uiPriority w:val="2"/>
    <w:qFormat/>
    <w:rsid w:val="000E39BF"/>
    <w:pPr>
      <w:keepNext/>
      <w:keepLines/>
      <w:widowControl/>
      <w:numPr>
        <w:ilvl w:val="5"/>
        <w:numId w:val="1"/>
      </w:numPr>
      <w:tabs>
        <w:tab w:val="left" w:pos="1560"/>
      </w:tabs>
      <w:spacing w:before="120" w:after="120"/>
      <w:ind w:firstLineChars="0"/>
      <w:outlineLvl w:val="5"/>
    </w:pPr>
    <w:rPr>
      <w:rFonts w:eastAsia="黑体"/>
      <w:bCs/>
      <w:kern w:val="44"/>
      <w:sz w:val="28"/>
      <w:szCs w:val="28"/>
    </w:rPr>
  </w:style>
  <w:style w:type="paragraph" w:styleId="7">
    <w:name w:val="heading 7"/>
    <w:basedOn w:val="a3"/>
    <w:next w:val="a3"/>
    <w:uiPriority w:val="2"/>
    <w:qFormat/>
    <w:rsid w:val="000E39BF"/>
    <w:pPr>
      <w:keepNext/>
      <w:keepLines/>
      <w:widowControl/>
      <w:numPr>
        <w:ilvl w:val="6"/>
        <w:numId w:val="1"/>
      </w:numPr>
      <w:spacing w:before="120" w:after="120"/>
      <w:ind w:firstLineChars="0"/>
      <w:outlineLvl w:val="6"/>
    </w:pPr>
    <w:rPr>
      <w:rFonts w:eastAsia="黑体"/>
      <w:bCs/>
      <w:kern w:val="44"/>
      <w:sz w:val="28"/>
      <w:szCs w:val="28"/>
    </w:rPr>
  </w:style>
  <w:style w:type="paragraph" w:styleId="8">
    <w:name w:val="heading 8"/>
    <w:aliases w:val="表格名称"/>
    <w:basedOn w:val="a3"/>
    <w:next w:val="a3"/>
    <w:uiPriority w:val="2"/>
    <w:qFormat/>
    <w:rsid w:val="00EE7662"/>
    <w:pPr>
      <w:keepNext/>
      <w:keepLines/>
      <w:widowControl/>
      <w:numPr>
        <w:ilvl w:val="7"/>
        <w:numId w:val="1"/>
      </w:numPr>
      <w:tabs>
        <w:tab w:val="clear" w:pos="5415"/>
      </w:tabs>
      <w:ind w:left="0" w:firstLineChars="0"/>
      <w:jc w:val="center"/>
      <w:outlineLvl w:val="7"/>
    </w:pPr>
    <w:rPr>
      <w:b/>
    </w:rPr>
  </w:style>
  <w:style w:type="paragraph" w:styleId="9">
    <w:name w:val="heading 9"/>
    <w:aliases w:val="示图名称"/>
    <w:basedOn w:val="a3"/>
    <w:next w:val="a3"/>
    <w:uiPriority w:val="4"/>
    <w:qFormat/>
    <w:rsid w:val="00EE7662"/>
    <w:pPr>
      <w:keepLines/>
      <w:widowControl/>
      <w:numPr>
        <w:ilvl w:val="8"/>
        <w:numId w:val="1"/>
      </w:numPr>
      <w:tabs>
        <w:tab w:val="clear" w:pos="2520"/>
      </w:tabs>
      <w:ind w:firstLineChars="0"/>
      <w:jc w:val="center"/>
      <w:outlineLvl w:val="8"/>
    </w:pPr>
    <w:rPr>
      <w:b/>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footer"/>
    <w:basedOn w:val="a3"/>
    <w:link w:val="Char"/>
    <w:autoRedefine/>
    <w:uiPriority w:val="99"/>
    <w:rsid w:val="00C75A74"/>
    <w:pPr>
      <w:snapToGrid w:val="0"/>
      <w:spacing w:line="240" w:lineRule="auto"/>
      <w:ind w:firstLineChars="0" w:firstLine="0"/>
      <w:jc w:val="center"/>
    </w:pPr>
    <w:rPr>
      <w:rFonts w:ascii="宋体" w:hAnsi="宋体"/>
      <w:b/>
      <w:bCs/>
      <w:sz w:val="18"/>
      <w:szCs w:val="18"/>
      <w:lang w:val="zh-CN"/>
    </w:rPr>
  </w:style>
  <w:style w:type="character" w:styleId="a8">
    <w:name w:val="Hyperlink"/>
    <w:aliases w:val="目录样式"/>
    <w:uiPriority w:val="99"/>
    <w:rsid w:val="00E30209"/>
    <w:rPr>
      <w:color w:val="0000FF"/>
      <w:u w:val="single"/>
    </w:rPr>
  </w:style>
  <w:style w:type="paragraph" w:customStyle="1" w:styleId="a">
    <w:name w:val="图纸目录"/>
    <w:basedOn w:val="a3"/>
    <w:link w:val="CharChar"/>
    <w:rsid w:val="0039537D"/>
    <w:pPr>
      <w:numPr>
        <w:numId w:val="4"/>
      </w:numPr>
      <w:tabs>
        <w:tab w:val="left" w:pos="840"/>
        <w:tab w:val="left" w:pos="960"/>
        <w:tab w:val="left" w:pos="1080"/>
        <w:tab w:val="right" w:pos="9379"/>
      </w:tabs>
      <w:adjustRightInd w:val="0"/>
      <w:ind w:firstLineChars="0" w:firstLine="0"/>
      <w:jc w:val="both"/>
    </w:pPr>
  </w:style>
  <w:style w:type="character" w:customStyle="1" w:styleId="CharChar">
    <w:name w:val="图纸目录 Char Char"/>
    <w:link w:val="a"/>
    <w:rsid w:val="0039537D"/>
    <w:rPr>
      <w:kern w:val="2"/>
      <w:sz w:val="24"/>
      <w:szCs w:val="24"/>
    </w:rPr>
  </w:style>
  <w:style w:type="paragraph" w:customStyle="1" w:styleId="a9">
    <w:name w:val="表格"/>
    <w:basedOn w:val="a3"/>
    <w:autoRedefine/>
    <w:semiHidden/>
    <w:rsid w:val="000512A1"/>
    <w:pPr>
      <w:widowControl/>
      <w:tabs>
        <w:tab w:val="left" w:pos="960"/>
        <w:tab w:val="left" w:pos="3828"/>
      </w:tabs>
      <w:overflowPunct w:val="0"/>
      <w:autoSpaceDE w:val="0"/>
      <w:autoSpaceDN w:val="0"/>
      <w:adjustRightInd w:val="0"/>
      <w:spacing w:line="400" w:lineRule="atLeast"/>
      <w:ind w:right="-108"/>
      <w:jc w:val="center"/>
      <w:textAlignment w:val="baseline"/>
    </w:pPr>
    <w:rPr>
      <w:rFonts w:ascii="宋体"/>
      <w:color w:val="000000"/>
      <w:kern w:val="0"/>
      <w:szCs w:val="20"/>
    </w:rPr>
  </w:style>
  <w:style w:type="paragraph" w:customStyle="1" w:styleId="aa">
    <w:name w:val="表格内容五号"/>
    <w:basedOn w:val="a3"/>
    <w:rsid w:val="0014083F"/>
    <w:pPr>
      <w:spacing w:line="240" w:lineRule="auto"/>
      <w:ind w:firstLineChars="0" w:firstLine="0"/>
      <w:jc w:val="center"/>
    </w:pPr>
    <w:rPr>
      <w:rFonts w:cs="Arial Unicode MS"/>
      <w:kern w:val="0"/>
      <w:sz w:val="21"/>
      <w:szCs w:val="21"/>
    </w:rPr>
  </w:style>
  <w:style w:type="paragraph" w:customStyle="1" w:styleId="ab">
    <w:name w:val="目录二级"/>
    <w:basedOn w:val="21"/>
    <w:rsid w:val="001D1C9A"/>
    <w:rPr>
      <w:rFonts w:cs="宋体"/>
    </w:rPr>
  </w:style>
  <w:style w:type="paragraph" w:customStyle="1" w:styleId="21">
    <w:name w:val="目录 21"/>
    <w:basedOn w:val="a3"/>
    <w:next w:val="a3"/>
    <w:autoRedefine/>
    <w:qFormat/>
    <w:rsid w:val="001E73EC"/>
    <w:pPr>
      <w:keepLines/>
      <w:widowControl/>
      <w:tabs>
        <w:tab w:val="left" w:pos="735"/>
        <w:tab w:val="right" w:leader="dot" w:pos="9380"/>
      </w:tabs>
      <w:ind w:leftChars="130" w:left="130" w:firstLineChars="0" w:firstLine="0"/>
      <w:jc w:val="both"/>
    </w:pPr>
    <w:rPr>
      <w:noProof/>
    </w:rPr>
  </w:style>
  <w:style w:type="paragraph" w:customStyle="1" w:styleId="11">
    <w:name w:val="目录 11"/>
    <w:basedOn w:val="a3"/>
    <w:next w:val="a3"/>
    <w:autoRedefine/>
    <w:semiHidden/>
    <w:rsid w:val="001E73EC"/>
    <w:pPr>
      <w:keepLines/>
      <w:widowControl/>
      <w:tabs>
        <w:tab w:val="left" w:pos="552"/>
        <w:tab w:val="right" w:leader="dot" w:pos="9380"/>
      </w:tabs>
      <w:spacing w:beforeLines="50" w:before="50" w:afterLines="50" w:after="50"/>
      <w:ind w:firstLineChars="0" w:firstLine="0"/>
      <w:jc w:val="both"/>
    </w:pPr>
    <w:rPr>
      <w:rFonts w:eastAsia="黑体"/>
    </w:rPr>
  </w:style>
  <w:style w:type="paragraph" w:customStyle="1" w:styleId="31">
    <w:name w:val="目录 31"/>
    <w:basedOn w:val="a3"/>
    <w:next w:val="a3"/>
    <w:autoRedefine/>
    <w:semiHidden/>
    <w:rsid w:val="001E73EC"/>
    <w:pPr>
      <w:tabs>
        <w:tab w:val="left" w:pos="1155"/>
        <w:tab w:val="right" w:leader="dot" w:pos="9380"/>
      </w:tabs>
      <w:ind w:leftChars="220" w:left="220" w:firstLineChars="0" w:firstLine="0"/>
      <w:jc w:val="both"/>
    </w:pPr>
    <w:rPr>
      <w:noProof/>
    </w:rPr>
  </w:style>
  <w:style w:type="paragraph" w:customStyle="1" w:styleId="41">
    <w:name w:val="目录 41"/>
    <w:basedOn w:val="a3"/>
    <w:next w:val="a3"/>
    <w:autoRedefine/>
    <w:semiHidden/>
    <w:rsid w:val="0003373A"/>
    <w:pPr>
      <w:tabs>
        <w:tab w:val="left" w:pos="1785"/>
        <w:tab w:val="right" w:leader="dot" w:pos="9345"/>
      </w:tabs>
      <w:ind w:leftChars="390" w:left="390" w:firstLineChars="0" w:firstLine="0"/>
    </w:pPr>
    <w:rPr>
      <w:rFonts w:ascii="宋体"/>
    </w:rPr>
  </w:style>
  <w:style w:type="paragraph" w:customStyle="1" w:styleId="51">
    <w:name w:val="目录 51"/>
    <w:basedOn w:val="a3"/>
    <w:next w:val="a3"/>
    <w:autoRedefine/>
    <w:semiHidden/>
    <w:rsid w:val="000512A1"/>
    <w:pPr>
      <w:ind w:leftChars="800" w:left="1680" w:firstLine="200"/>
    </w:pPr>
    <w:rPr>
      <w:rFonts w:ascii="宋体"/>
    </w:rPr>
  </w:style>
  <w:style w:type="paragraph" w:customStyle="1" w:styleId="61">
    <w:name w:val="目录 61"/>
    <w:basedOn w:val="a3"/>
    <w:next w:val="a3"/>
    <w:autoRedefine/>
    <w:semiHidden/>
    <w:rsid w:val="000512A1"/>
    <w:pPr>
      <w:ind w:leftChars="1000" w:left="2100" w:firstLine="200"/>
    </w:pPr>
    <w:rPr>
      <w:rFonts w:ascii="宋体"/>
    </w:rPr>
  </w:style>
  <w:style w:type="paragraph" w:customStyle="1" w:styleId="71">
    <w:name w:val="目录 71"/>
    <w:basedOn w:val="a3"/>
    <w:next w:val="a3"/>
    <w:autoRedefine/>
    <w:semiHidden/>
    <w:rsid w:val="000512A1"/>
    <w:pPr>
      <w:ind w:leftChars="1200" w:left="2520" w:firstLine="200"/>
    </w:pPr>
    <w:rPr>
      <w:rFonts w:ascii="宋体"/>
    </w:rPr>
  </w:style>
  <w:style w:type="paragraph" w:customStyle="1" w:styleId="81">
    <w:name w:val="目录 81"/>
    <w:basedOn w:val="a3"/>
    <w:next w:val="a3"/>
    <w:autoRedefine/>
    <w:semiHidden/>
    <w:rsid w:val="000512A1"/>
    <w:pPr>
      <w:ind w:leftChars="1400" w:left="2940" w:firstLine="200"/>
    </w:pPr>
    <w:rPr>
      <w:rFonts w:ascii="宋体"/>
    </w:rPr>
  </w:style>
  <w:style w:type="paragraph" w:customStyle="1" w:styleId="91">
    <w:name w:val="目录 91"/>
    <w:basedOn w:val="a3"/>
    <w:next w:val="a3"/>
    <w:autoRedefine/>
    <w:semiHidden/>
    <w:rsid w:val="000512A1"/>
    <w:pPr>
      <w:ind w:leftChars="1600" w:left="3360" w:firstLine="200"/>
    </w:pPr>
    <w:rPr>
      <w:rFonts w:ascii="宋体"/>
    </w:rPr>
  </w:style>
  <w:style w:type="paragraph" w:styleId="ac">
    <w:name w:val="header"/>
    <w:basedOn w:val="a3"/>
    <w:link w:val="Char0"/>
    <w:rsid w:val="002334E6"/>
    <w:pPr>
      <w:pBdr>
        <w:bottom w:val="thickThinSmallGap" w:sz="12" w:space="1" w:color="auto"/>
      </w:pBdr>
      <w:snapToGrid w:val="0"/>
      <w:spacing w:afterLines="100" w:after="100"/>
      <w:ind w:firstLineChars="0" w:firstLine="0"/>
    </w:pPr>
    <w:rPr>
      <w:sz w:val="18"/>
      <w:szCs w:val="18"/>
    </w:rPr>
  </w:style>
  <w:style w:type="character" w:customStyle="1" w:styleId="Char0">
    <w:name w:val="页眉 Char"/>
    <w:link w:val="ac"/>
    <w:rsid w:val="002334E6"/>
    <w:rPr>
      <w:rFonts w:eastAsia="宋体"/>
      <w:kern w:val="2"/>
      <w:sz w:val="18"/>
      <w:szCs w:val="18"/>
      <w:lang w:val="en-US" w:eastAsia="zh-CN" w:bidi="ar-SA"/>
    </w:rPr>
  </w:style>
  <w:style w:type="paragraph" w:styleId="ad">
    <w:name w:val="Date"/>
    <w:basedOn w:val="a3"/>
    <w:next w:val="a3"/>
    <w:semiHidden/>
    <w:rsid w:val="000512A1"/>
    <w:pPr>
      <w:ind w:leftChars="2500" w:left="100"/>
    </w:pPr>
    <w:rPr>
      <w:rFonts w:ascii="仿宋_GB2312" w:eastAsia="仿宋_GB2312"/>
      <w:color w:val="FF0000"/>
      <w:kern w:val="0"/>
      <w:sz w:val="28"/>
      <w:szCs w:val="20"/>
    </w:rPr>
  </w:style>
  <w:style w:type="paragraph" w:styleId="ae">
    <w:name w:val="caption"/>
    <w:basedOn w:val="a3"/>
    <w:next w:val="a3"/>
    <w:qFormat/>
    <w:rsid w:val="000512A1"/>
    <w:pPr>
      <w:spacing w:before="152" w:after="160"/>
      <w:ind w:firstLine="200"/>
    </w:pPr>
    <w:rPr>
      <w:rFonts w:ascii="Arial" w:eastAsia="黑体" w:hAnsi="Arial" w:cs="Arial"/>
      <w:sz w:val="20"/>
      <w:szCs w:val="20"/>
    </w:rPr>
  </w:style>
  <w:style w:type="paragraph" w:customStyle="1" w:styleId="a0">
    <w:name w:val="正文一级项目列"/>
    <w:basedOn w:val="a3"/>
    <w:rsid w:val="00DE3F2A"/>
    <w:pPr>
      <w:numPr>
        <w:numId w:val="5"/>
      </w:numPr>
      <w:tabs>
        <w:tab w:val="left" w:pos="840"/>
      </w:tabs>
      <w:ind w:firstLineChars="0" w:firstLine="0"/>
    </w:pPr>
  </w:style>
  <w:style w:type="paragraph" w:customStyle="1" w:styleId="a2">
    <w:name w:val="正文二级项目列"/>
    <w:basedOn w:val="a3"/>
    <w:rsid w:val="00352E8E"/>
    <w:pPr>
      <w:numPr>
        <w:numId w:val="2"/>
      </w:numPr>
      <w:tabs>
        <w:tab w:val="left" w:pos="840"/>
      </w:tabs>
      <w:ind w:firstLineChars="0" w:firstLine="0"/>
    </w:pPr>
  </w:style>
  <w:style w:type="paragraph" w:customStyle="1" w:styleId="a1">
    <w:name w:val="正文三级项目列"/>
    <w:basedOn w:val="a3"/>
    <w:rsid w:val="00352E8E"/>
    <w:pPr>
      <w:numPr>
        <w:numId w:val="3"/>
      </w:numPr>
      <w:tabs>
        <w:tab w:val="left" w:pos="840"/>
      </w:tabs>
      <w:ind w:firstLineChars="0" w:firstLine="0"/>
    </w:pPr>
  </w:style>
  <w:style w:type="table" w:customStyle="1" w:styleId="af">
    <w:name w:val="表格边框"/>
    <w:basedOn w:val="a5"/>
    <w:rsid w:val="006A0346"/>
    <w:tblPr>
      <w:jc w:val="cente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rPr>
      <w:cantSplit/>
      <w:jc w:val="center"/>
    </w:trPr>
    <w:tcPr>
      <w:vAlign w:val="center"/>
    </w:tcPr>
  </w:style>
  <w:style w:type="paragraph" w:customStyle="1" w:styleId="af0">
    <w:name w:val="目录三级"/>
    <w:basedOn w:val="31"/>
    <w:rsid w:val="001D1C9A"/>
    <w:rPr>
      <w:rFonts w:cs="宋体"/>
    </w:rPr>
  </w:style>
  <w:style w:type="paragraph" w:customStyle="1" w:styleId="af1">
    <w:name w:val="目录标题"/>
    <w:basedOn w:val="a3"/>
    <w:rsid w:val="00037B90"/>
    <w:pPr>
      <w:keepNext/>
      <w:keepLines/>
      <w:widowControl/>
      <w:spacing w:beforeLines="100" w:before="240" w:afterLines="100" w:after="240" w:line="240" w:lineRule="auto"/>
      <w:ind w:firstLineChars="0" w:firstLine="0"/>
      <w:jc w:val="center"/>
    </w:pPr>
    <w:rPr>
      <w:rFonts w:eastAsia="黑体" w:cs="宋体"/>
      <w:color w:val="000000"/>
      <w:spacing w:val="200"/>
      <w:kern w:val="0"/>
      <w:sz w:val="32"/>
      <w:szCs w:val="32"/>
    </w:rPr>
  </w:style>
  <w:style w:type="paragraph" w:customStyle="1" w:styleId="af2">
    <w:name w:val="目录一级"/>
    <w:basedOn w:val="11"/>
    <w:rsid w:val="001D1C9A"/>
  </w:style>
  <w:style w:type="paragraph" w:customStyle="1" w:styleId="af3">
    <w:name w:val="表格内容小五"/>
    <w:basedOn w:val="aa"/>
    <w:rsid w:val="0014083F"/>
    <w:rPr>
      <w:sz w:val="18"/>
      <w:szCs w:val="18"/>
    </w:rPr>
  </w:style>
  <w:style w:type="paragraph" w:customStyle="1" w:styleId="af4">
    <w:name w:val="图纸编号"/>
    <w:basedOn w:val="a"/>
    <w:autoRedefine/>
    <w:rsid w:val="006B5ED3"/>
    <w:pPr>
      <w:numPr>
        <w:numId w:val="0"/>
      </w:numPr>
      <w:jc w:val="right"/>
    </w:pPr>
    <w:rPr>
      <w:rFonts w:cs="宋体"/>
    </w:rPr>
  </w:style>
  <w:style w:type="paragraph" w:styleId="10">
    <w:name w:val="index 1"/>
    <w:basedOn w:val="a3"/>
    <w:next w:val="a3"/>
    <w:autoRedefine/>
    <w:semiHidden/>
    <w:rsid w:val="001E73EC"/>
    <w:pPr>
      <w:ind w:firstLine="0"/>
    </w:pPr>
  </w:style>
  <w:style w:type="paragraph" w:styleId="TOC">
    <w:name w:val="TOC Heading"/>
    <w:basedOn w:val="1"/>
    <w:next w:val="a3"/>
    <w:uiPriority w:val="39"/>
    <w:unhideWhenUsed/>
    <w:qFormat/>
    <w:rsid w:val="00776CA8"/>
    <w:pPr>
      <w:pageBreakBefore w:val="0"/>
      <w:numPr>
        <w:numId w:val="0"/>
      </w:numPr>
      <w:tabs>
        <w:tab w:val="clear" w:pos="480"/>
      </w:tabs>
      <w:spacing w:before="240" w:after="0" w:line="259" w:lineRule="auto"/>
      <w:outlineLvl w:val="9"/>
    </w:pPr>
    <w:rPr>
      <w:rFonts w:asciiTheme="majorHAnsi" w:eastAsiaTheme="majorEastAsia" w:hAnsiTheme="majorHAnsi" w:cstheme="majorBidi"/>
      <w:bCs w:val="0"/>
      <w:color w:val="2F5496" w:themeColor="accent1" w:themeShade="BF"/>
      <w:kern w:val="0"/>
      <w:sz w:val="32"/>
      <w:szCs w:val="32"/>
    </w:rPr>
  </w:style>
  <w:style w:type="paragraph" w:styleId="20">
    <w:name w:val="toc 2"/>
    <w:basedOn w:val="a3"/>
    <w:next w:val="a3"/>
    <w:autoRedefine/>
    <w:uiPriority w:val="39"/>
    <w:unhideWhenUsed/>
    <w:qFormat/>
    <w:rsid w:val="00776CA8"/>
    <w:pPr>
      <w:widowControl/>
      <w:spacing w:after="100" w:line="259" w:lineRule="auto"/>
      <w:ind w:left="220" w:firstLineChars="0" w:firstLine="0"/>
    </w:pPr>
    <w:rPr>
      <w:rFonts w:asciiTheme="minorHAnsi" w:eastAsiaTheme="minorEastAsia" w:hAnsiTheme="minorHAnsi"/>
      <w:kern w:val="0"/>
      <w:sz w:val="22"/>
      <w:szCs w:val="22"/>
    </w:rPr>
  </w:style>
  <w:style w:type="paragraph" w:styleId="12">
    <w:name w:val="toc 1"/>
    <w:basedOn w:val="a3"/>
    <w:next w:val="a3"/>
    <w:autoRedefine/>
    <w:uiPriority w:val="39"/>
    <w:unhideWhenUsed/>
    <w:rsid w:val="00776CA8"/>
    <w:pPr>
      <w:widowControl/>
      <w:spacing w:after="100" w:line="259" w:lineRule="auto"/>
      <w:ind w:firstLineChars="0" w:firstLine="0"/>
    </w:pPr>
    <w:rPr>
      <w:rFonts w:asciiTheme="minorHAnsi" w:eastAsiaTheme="minorEastAsia" w:hAnsiTheme="minorHAnsi"/>
      <w:kern w:val="0"/>
      <w:sz w:val="22"/>
      <w:szCs w:val="22"/>
    </w:rPr>
  </w:style>
  <w:style w:type="paragraph" w:styleId="30">
    <w:name w:val="toc 3"/>
    <w:basedOn w:val="a3"/>
    <w:next w:val="a3"/>
    <w:autoRedefine/>
    <w:uiPriority w:val="39"/>
    <w:unhideWhenUsed/>
    <w:qFormat/>
    <w:rsid w:val="00776CA8"/>
    <w:pPr>
      <w:widowControl/>
      <w:spacing w:after="100" w:line="259" w:lineRule="auto"/>
      <w:ind w:left="440" w:firstLineChars="0" w:firstLine="0"/>
    </w:pPr>
    <w:rPr>
      <w:rFonts w:asciiTheme="minorHAnsi" w:eastAsiaTheme="minorEastAsia" w:hAnsiTheme="minorHAnsi"/>
      <w:kern w:val="0"/>
      <w:sz w:val="22"/>
      <w:szCs w:val="22"/>
    </w:rPr>
  </w:style>
  <w:style w:type="character" w:styleId="af5">
    <w:name w:val="annotation reference"/>
    <w:basedOn w:val="a4"/>
    <w:rsid w:val="003725AB"/>
    <w:rPr>
      <w:sz w:val="21"/>
      <w:szCs w:val="21"/>
    </w:rPr>
  </w:style>
  <w:style w:type="paragraph" w:styleId="af6">
    <w:name w:val="annotation text"/>
    <w:basedOn w:val="a3"/>
    <w:link w:val="Char1"/>
    <w:rsid w:val="003725AB"/>
  </w:style>
  <w:style w:type="character" w:customStyle="1" w:styleId="Char1">
    <w:name w:val="批注文字 Char"/>
    <w:basedOn w:val="a4"/>
    <w:link w:val="af6"/>
    <w:rsid w:val="003725AB"/>
    <w:rPr>
      <w:kern w:val="2"/>
      <w:sz w:val="24"/>
      <w:szCs w:val="24"/>
    </w:rPr>
  </w:style>
  <w:style w:type="paragraph" w:styleId="af7">
    <w:name w:val="annotation subject"/>
    <w:basedOn w:val="af6"/>
    <w:next w:val="af6"/>
    <w:link w:val="Char2"/>
    <w:rsid w:val="003725AB"/>
    <w:rPr>
      <w:b/>
      <w:bCs/>
    </w:rPr>
  </w:style>
  <w:style w:type="character" w:customStyle="1" w:styleId="Char2">
    <w:name w:val="批注主题 Char"/>
    <w:basedOn w:val="Char1"/>
    <w:link w:val="af7"/>
    <w:rsid w:val="003725AB"/>
    <w:rPr>
      <w:b/>
      <w:bCs/>
      <w:kern w:val="2"/>
      <w:sz w:val="24"/>
      <w:szCs w:val="24"/>
    </w:rPr>
  </w:style>
  <w:style w:type="paragraph" w:styleId="af8">
    <w:name w:val="Balloon Text"/>
    <w:basedOn w:val="a3"/>
    <w:link w:val="Char3"/>
    <w:rsid w:val="003725AB"/>
    <w:pPr>
      <w:spacing w:line="240" w:lineRule="auto"/>
    </w:pPr>
    <w:rPr>
      <w:sz w:val="18"/>
      <w:szCs w:val="18"/>
    </w:rPr>
  </w:style>
  <w:style w:type="character" w:customStyle="1" w:styleId="Char3">
    <w:name w:val="批注框文本 Char"/>
    <w:basedOn w:val="a4"/>
    <w:link w:val="af8"/>
    <w:rsid w:val="003725AB"/>
    <w:rPr>
      <w:kern w:val="2"/>
      <w:sz w:val="18"/>
      <w:szCs w:val="18"/>
    </w:rPr>
  </w:style>
  <w:style w:type="paragraph" w:styleId="af9">
    <w:name w:val="List Paragraph"/>
    <w:basedOn w:val="a3"/>
    <w:uiPriority w:val="34"/>
    <w:qFormat/>
    <w:rsid w:val="001F1C0F"/>
    <w:pPr>
      <w:ind w:firstLine="420"/>
    </w:pPr>
  </w:style>
  <w:style w:type="paragraph" w:styleId="afa">
    <w:name w:val="No Spacing"/>
    <w:link w:val="Char4"/>
    <w:uiPriority w:val="1"/>
    <w:qFormat/>
    <w:rsid w:val="00EE63DD"/>
    <w:rPr>
      <w:rFonts w:asciiTheme="minorHAnsi" w:eastAsiaTheme="minorEastAsia" w:hAnsiTheme="minorHAnsi" w:cstheme="minorBidi"/>
      <w:sz w:val="22"/>
      <w:szCs w:val="22"/>
    </w:rPr>
  </w:style>
  <w:style w:type="character" w:customStyle="1" w:styleId="Char4">
    <w:name w:val="无间隔 Char"/>
    <w:basedOn w:val="a4"/>
    <w:link w:val="afa"/>
    <w:uiPriority w:val="1"/>
    <w:rsid w:val="00EE63DD"/>
    <w:rPr>
      <w:rFonts w:asciiTheme="minorHAnsi" w:eastAsiaTheme="minorEastAsia" w:hAnsiTheme="minorHAnsi" w:cstheme="minorBidi"/>
      <w:sz w:val="22"/>
      <w:szCs w:val="22"/>
    </w:rPr>
  </w:style>
  <w:style w:type="character" w:customStyle="1" w:styleId="Char">
    <w:name w:val="页脚 Char"/>
    <w:basedOn w:val="a4"/>
    <w:link w:val="a7"/>
    <w:uiPriority w:val="99"/>
    <w:rsid w:val="00FA4728"/>
    <w:rPr>
      <w:rFonts w:ascii="宋体" w:hAnsi="宋体"/>
      <w:b/>
      <w:bCs/>
      <w:kern w:val="2"/>
      <w:sz w:val="18"/>
      <w:szCs w:val="18"/>
      <w:lang w:val="zh-CN"/>
    </w:rPr>
  </w:style>
  <w:style w:type="paragraph" w:styleId="afb">
    <w:name w:val="Plain Text"/>
    <w:basedOn w:val="a3"/>
    <w:link w:val="Char5"/>
    <w:rsid w:val="000810C9"/>
    <w:pPr>
      <w:spacing w:before="120" w:after="120"/>
      <w:ind w:firstLineChars="0" w:firstLine="397"/>
      <w:jc w:val="both"/>
    </w:pPr>
    <w:rPr>
      <w:rFonts w:ascii="宋体" w:hAnsi="Courier New"/>
      <w:sz w:val="28"/>
      <w:szCs w:val="20"/>
    </w:rPr>
  </w:style>
  <w:style w:type="character" w:customStyle="1" w:styleId="Char5">
    <w:name w:val="纯文本 Char"/>
    <w:basedOn w:val="a4"/>
    <w:link w:val="afb"/>
    <w:rsid w:val="000810C9"/>
    <w:rPr>
      <w:rFonts w:ascii="宋体" w:hAnsi="Courier New"/>
      <w:kern w:val="2"/>
      <w:sz w:val="28"/>
    </w:rPr>
  </w:style>
  <w:style w:type="paragraph" w:customStyle="1" w:styleId="rjtx">
    <w:name w:val="rjtx_表格"/>
    <w:basedOn w:val="a3"/>
    <w:link w:val="rjtxChar"/>
    <w:uiPriority w:val="1"/>
    <w:qFormat/>
    <w:rsid w:val="00B82C7D"/>
    <w:pPr>
      <w:widowControl/>
      <w:spacing w:line="240" w:lineRule="auto"/>
      <w:ind w:firstLineChars="0" w:firstLine="0"/>
      <w:jc w:val="center"/>
    </w:pPr>
    <w:rPr>
      <w:rFonts w:ascii="宋体" w:hAnsi="宋体"/>
      <w:sz w:val="21"/>
      <w:szCs w:val="21"/>
    </w:rPr>
  </w:style>
  <w:style w:type="character" w:customStyle="1" w:styleId="rjtxChar">
    <w:name w:val="rjtx_表格 Char"/>
    <w:basedOn w:val="a4"/>
    <w:link w:val="rjtx"/>
    <w:uiPriority w:val="1"/>
    <w:rsid w:val="00B82C7D"/>
    <w:rPr>
      <w:rFonts w:ascii="宋体" w:hAnsi="宋体"/>
      <w:kern w:val="2"/>
      <w:sz w:val="21"/>
      <w:szCs w:val="21"/>
    </w:rPr>
  </w:style>
  <w:style w:type="paragraph" w:customStyle="1" w:styleId="GB23122">
    <w:name w:val="样式 正文(首行缩进) + 仿宋_GB2312 首行缩进:  2 字符"/>
    <w:basedOn w:val="a3"/>
    <w:qFormat/>
    <w:rsid w:val="00AA0DDA"/>
    <w:pPr>
      <w:widowControl/>
      <w:ind w:firstLine="488"/>
      <w:jc w:val="both"/>
    </w:pPr>
    <w:rPr>
      <w:rFonts w:ascii="宋体"/>
      <w:spacing w:val="2"/>
      <w:kern w:val="24"/>
    </w:rPr>
  </w:style>
  <w:style w:type="table" w:customStyle="1" w:styleId="22">
    <w:name w:val="表格样式2"/>
    <w:basedOn w:val="a5"/>
    <w:next w:val="afc"/>
    <w:uiPriority w:val="99"/>
    <w:qFormat/>
    <w:rsid w:val="00915C76"/>
    <w:rPr>
      <w:rFonts w:asciiTheme="minorHAnsi" w:eastAsiaTheme="minorEastAsia" w:hAnsiTheme="minorHAnsi" w:cstheme="minorBidi"/>
      <w:kern w:val="2"/>
      <w:sz w:val="21"/>
      <w:szCs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c">
    <w:name w:val="Table Grid"/>
    <w:basedOn w:val="a5"/>
    <w:rsid w:val="00915C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5"/>
    <w:qFormat/>
    <w:rsid w:val="00915C76"/>
    <w:pPr>
      <w:spacing w:line="360" w:lineRule="auto"/>
    </w:pPr>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7829190">
      <w:bodyDiv w:val="1"/>
      <w:marLeft w:val="0"/>
      <w:marRight w:val="0"/>
      <w:marTop w:val="0"/>
      <w:marBottom w:val="0"/>
      <w:divBdr>
        <w:top w:val="none" w:sz="0" w:space="0" w:color="auto"/>
        <w:left w:val="none" w:sz="0" w:space="0" w:color="auto"/>
        <w:bottom w:val="none" w:sz="0" w:space="0" w:color="auto"/>
        <w:right w:val="none" w:sz="0" w:space="0" w:color="auto"/>
      </w:divBdr>
    </w:div>
    <w:div w:id="1427381327">
      <w:bodyDiv w:val="1"/>
      <w:marLeft w:val="0"/>
      <w:marRight w:val="0"/>
      <w:marTop w:val="0"/>
      <w:marBottom w:val="0"/>
      <w:divBdr>
        <w:top w:val="none" w:sz="0" w:space="0" w:color="auto"/>
        <w:left w:val="none" w:sz="0" w:space="0" w:color="auto"/>
        <w:bottom w:val="none" w:sz="0" w:space="0" w:color="auto"/>
        <w:right w:val="none" w:sz="0" w:space="0" w:color="auto"/>
      </w:divBdr>
    </w:div>
    <w:div w:id="1520971585">
      <w:bodyDiv w:val="1"/>
      <w:marLeft w:val="0"/>
      <w:marRight w:val="0"/>
      <w:marTop w:val="0"/>
      <w:marBottom w:val="0"/>
      <w:divBdr>
        <w:top w:val="none" w:sz="0" w:space="0" w:color="auto"/>
        <w:left w:val="none" w:sz="0" w:space="0" w:color="auto"/>
        <w:bottom w:val="none" w:sz="0" w:space="0" w:color="auto"/>
        <w:right w:val="none" w:sz="0" w:space="0" w:color="auto"/>
      </w:divBdr>
    </w:div>
    <w:div w:id="1622883129">
      <w:bodyDiv w:val="1"/>
      <w:marLeft w:val="0"/>
      <w:marRight w:val="0"/>
      <w:marTop w:val="0"/>
      <w:marBottom w:val="0"/>
      <w:divBdr>
        <w:top w:val="none" w:sz="0" w:space="0" w:color="auto"/>
        <w:left w:val="none" w:sz="0" w:space="0" w:color="auto"/>
        <w:bottom w:val="none" w:sz="0" w:space="0" w:color="auto"/>
        <w:right w:val="none" w:sz="0" w:space="0" w:color="auto"/>
      </w:divBdr>
    </w:div>
    <w:div w:id="1711803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69.pn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emf"/><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image" Target="media/image19.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image" Target="media/image67.jpeg"/><Relationship Id="rId90"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package" Target="embeddings/Microsoft_Visio_Drawing122.vsdx"/><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oleObject" Target="embeddings/Microsoft_Visio_2003-2010_Drawing11.vsd"/><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8.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package" Target="embeddings/Microsoft_Visio_Drawing11.vsdx"/><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wmf"/><Relationship Id="rId31" Type="http://schemas.openxmlformats.org/officeDocument/2006/relationships/package" Target="embeddings/Microsoft_Visio_Drawing233.vsdx"/><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emf"/><Relationship Id="rId81" Type="http://schemas.openxmlformats.org/officeDocument/2006/relationships/hyperlink" Target="file:///E:\&#25991;&#26723;&#20020;&#26102;&#23384;&#20648;\WXWork\gaoyi11\Application%20Data\Microsoft\Word\bookpic\200412922323421110.jpg" TargetMode="External"/><Relationship Id="rId86" Type="http://schemas.openxmlformats.org/officeDocument/2006/relationships/image" Target="media/image71.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774;&#35745;&#25991;&#20214;&#26679;&#24335;&#27169;&#29256;.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25224-F1A8-48DF-B583-8FE8443C7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设计文件样式模版.dot</Template>
  <TotalTime>2874</TotalTime>
  <Pages>144</Pages>
  <Words>13539</Words>
  <Characters>77173</Characters>
  <Application>Microsoft Office Word</Application>
  <DocSecurity>0</DocSecurity>
  <Lines>643</Lines>
  <Paragraphs>181</Paragraphs>
  <ScaleCrop>false</ScaleCrop>
  <Company>gci</Company>
  <LinksUpToDate>false</LinksUpToDate>
  <CharactersWithSpaces>90531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一</dc:title>
  <dc:subject/>
  <dc:creator>吴兢劢</dc:creator>
  <cp:keywords/>
  <dc:description/>
  <cp:lastModifiedBy>YZS-WINDOW</cp:lastModifiedBy>
  <cp:revision>78</cp:revision>
  <cp:lastPrinted>2020-09-02T01:50:00Z</cp:lastPrinted>
  <dcterms:created xsi:type="dcterms:W3CDTF">2021-01-26T11:18:00Z</dcterms:created>
  <dcterms:modified xsi:type="dcterms:W3CDTF">2022-06-07T10:54:00Z</dcterms:modified>
</cp:coreProperties>
</file>